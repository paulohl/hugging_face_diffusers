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2D1F50F1" w:rsidR="00A55F8D" w:rsidRDefault="00365C3F" w:rsidP="00EA7909">
      <w:pPr>
        <w:pStyle w:val="H1-Chapter"/>
      </w:pPr>
      <w:r>
        <w:rPr>
          <w:noProof/>
        </w:rPr>
        <mc:AlternateContent>
          <mc:Choice Requires="wps">
            <w:drawing>
              <wp:anchor distT="0" distB="0" distL="114300" distR="114300" simplePos="0" relativeHeight="251659264" behindDoc="0" locked="0" layoutInCell="1" allowOverlap="1" wp14:anchorId="7B278BC7" wp14:editId="20055069">
                <wp:simplePos x="0" y="0"/>
                <wp:positionH relativeFrom="column">
                  <wp:posOffset>-961749</wp:posOffset>
                </wp:positionH>
                <wp:positionV relativeFrom="paragraph">
                  <wp:posOffset>-1016497</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278BC7" id="_x0000_t202" coordsize="21600,21600" o:spt="202" path="m,l,21600r21600,l21600,xe">
                <v:stroke joinstyle="miter"/>
                <v:path gradientshapeok="t" o:connecttype="rect"/>
              </v:shapetype>
              <v:shape id="Text Box 1" o:spid="_x0000_s1026" type="#_x0000_t202" style="position:absolute;left:0;text-align:left;margin-left:-75.75pt;margin-top:-80.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" filled="f" stroked="f">
                <v:textbox style="mso-fit-shape-to-text:t">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220381DB">
        <w:t xml:space="preserve">Chapter </w:t>
      </w:r>
      <w:r w:rsidR="00833A99">
        <w:t>7</w:t>
      </w:r>
      <w:r w:rsidR="220381DB">
        <w:t xml:space="preserve"> – </w:t>
      </w:r>
      <w:r w:rsidR="00833A99" w:rsidRPr="00833A99">
        <w:t>Schedulers in Hugging Face Diffusers</w:t>
      </w:r>
    </w:p>
    <w:p w14:paraId="7409CB0D" w14:textId="22EB04AE" w:rsidR="00833A99" w:rsidRDefault="00833A99" w:rsidP="00833A99">
      <w:pPr>
        <w:pStyle w:val="P-Regular"/>
        <w:rPr>
          <w:b/>
          <w:bCs/>
          <w:lang w:val="en-US"/>
        </w:rPr>
      </w:pPr>
    </w:p>
    <w:p w14:paraId="4D2F55C4" w14:textId="6F22F092" w:rsidR="00833A99" w:rsidRPr="00833A99" w:rsidRDefault="00833A99" w:rsidP="00833A99">
      <w:pPr>
        <w:pStyle w:val="P-Regular"/>
        <w:rPr>
          <w:lang w:val="en-US"/>
        </w:rPr>
      </w:pPr>
      <w:r w:rsidRPr="00833A99">
        <w:rPr>
          <w:b/>
          <w:bCs/>
          <w:lang w:val="en-US"/>
        </w:rPr>
        <w:t xml:space="preserve">Chapter 7: </w:t>
      </w:r>
    </w:p>
    <w:p w14:paraId="36D9B1BE" w14:textId="77777777" w:rsidR="00833A99" w:rsidRPr="00833A99" w:rsidRDefault="00833A99" w:rsidP="00833A99">
      <w:pPr>
        <w:pStyle w:val="P-Regular"/>
        <w:rPr>
          <w:lang w:val="en-US"/>
        </w:rPr>
      </w:pPr>
      <w:r w:rsidRPr="00833A99">
        <w:rPr>
          <w:lang w:val="en-US"/>
        </w:rPr>
        <w:t>Schedulers are a crucial component of the Hugging Face Diffusers library, playing a pivotal role in optimizing the training and inference phases of machine learning workflows. They dynamically manage parameters like the learning rate, ensuring models converge efficiently while avoiding pitfalls like overfitting or underfitting. This chapter explores the functionality, types, and applications of schedulers, guiding readers through their implementation and integration into real-world NLP pipelines.</w:t>
      </w:r>
    </w:p>
    <w:p w14:paraId="0BB1056B" w14:textId="5EC5A295" w:rsidR="00B175D4" w:rsidRPr="004107F6" w:rsidRDefault="00833A99" w:rsidP="008E0AC1">
      <w:pPr>
        <w:pStyle w:val="H2-Heading"/>
      </w:pPr>
      <w:r w:rsidRPr="00833A99">
        <w:t> </w:t>
      </w:r>
      <w:r w:rsidR="00B175D4" w:rsidRPr="004107F6">
        <w:t>In this chapter, we're going to cover the following topics: </w:t>
      </w:r>
    </w:p>
    <w:p w14:paraId="21298555" w14:textId="77777777" w:rsidR="00B175D4" w:rsidRPr="004107F6" w:rsidRDefault="00B175D4" w:rsidP="00B175D4">
      <w:pPr>
        <w:pStyle w:val="P-Regular"/>
        <w:numPr>
          <w:ilvl w:val="0"/>
          <w:numId w:val="53"/>
        </w:numPr>
        <w:rPr>
          <w:lang w:val="en-US"/>
        </w:rPr>
      </w:pPr>
      <w:r w:rsidRPr="004107F6">
        <w:rPr>
          <w:b/>
          <w:bCs/>
          <w:lang w:val="en-US"/>
        </w:rPr>
        <w:t>Introduction to Schedulers in the Diffusion Process:</w:t>
      </w:r>
      <w:r w:rsidRPr="004107F6">
        <w:rPr>
          <w:lang w:val="en-US"/>
        </w:rPr>
        <w:t xml:space="preserve"> Understanding the role and importance of schedulers in model training.</w:t>
      </w:r>
    </w:p>
    <w:p w14:paraId="50ECCED7" w14:textId="77777777" w:rsidR="00B175D4" w:rsidRPr="004107F6" w:rsidRDefault="00B175D4" w:rsidP="00B175D4">
      <w:pPr>
        <w:pStyle w:val="P-Regular"/>
        <w:numPr>
          <w:ilvl w:val="0"/>
          <w:numId w:val="53"/>
        </w:numPr>
        <w:rPr>
          <w:lang w:val="en-US"/>
        </w:rPr>
      </w:pPr>
      <w:r w:rsidRPr="004107F6">
        <w:rPr>
          <w:b/>
          <w:bCs/>
          <w:lang w:val="en-US"/>
        </w:rPr>
        <w:t>Overview of Different Scheduler Functions for Training and Inference:</w:t>
      </w:r>
      <w:r w:rsidRPr="004107F6">
        <w:rPr>
          <w:lang w:val="en-US"/>
        </w:rPr>
        <w:t xml:space="preserve"> Exploring types of schedulers, including learning rate schedulers and optimizer schedulers, and offering a practical guide to using them effectively.</w:t>
      </w:r>
    </w:p>
    <w:p w14:paraId="27C7FA74" w14:textId="77777777" w:rsidR="00B175D4" w:rsidRPr="004107F6" w:rsidRDefault="00B175D4" w:rsidP="00B175D4">
      <w:pPr>
        <w:pStyle w:val="P-Regular"/>
        <w:numPr>
          <w:ilvl w:val="0"/>
          <w:numId w:val="53"/>
        </w:numPr>
        <w:rPr>
          <w:lang w:val="en-US"/>
        </w:rPr>
      </w:pPr>
      <w:r w:rsidRPr="004107F6">
        <w:rPr>
          <w:b/>
          <w:bCs/>
          <w:lang w:val="en-US"/>
        </w:rPr>
        <w:t>Practical Guide to Using Schedulers for Noise Addition and Sample Updating:</w:t>
      </w:r>
      <w:r w:rsidRPr="004107F6">
        <w:rPr>
          <w:lang w:val="en-US"/>
        </w:rPr>
        <w:t xml:space="preserve"> Techniques to enhance model performance through strategic noise addition and sample updates.</w:t>
      </w:r>
    </w:p>
    <w:p w14:paraId="3DE000A5" w14:textId="77777777" w:rsidR="00B175D4" w:rsidRPr="004107F6" w:rsidRDefault="00B175D4" w:rsidP="00B175D4">
      <w:pPr>
        <w:pStyle w:val="P-Regular"/>
        <w:numPr>
          <w:ilvl w:val="0"/>
          <w:numId w:val="53"/>
        </w:numPr>
        <w:rPr>
          <w:lang w:val="en-US"/>
        </w:rPr>
      </w:pPr>
      <w:r w:rsidRPr="004107F6">
        <w:rPr>
          <w:b/>
          <w:bCs/>
          <w:lang w:val="en-US"/>
        </w:rPr>
        <w:t>Comparison of Different Scheduler Algorithms and Their Impact on Model Performance:</w:t>
      </w:r>
      <w:r w:rsidRPr="004107F6">
        <w:rPr>
          <w:lang w:val="en-US"/>
        </w:rPr>
        <w:t xml:space="preserve"> Empirical comparisons and discussions on best practices.</w:t>
      </w:r>
    </w:p>
    <w:p w14:paraId="55857EE0" w14:textId="77777777" w:rsidR="00B175D4" w:rsidRPr="004107F6" w:rsidRDefault="00B175D4" w:rsidP="00B175D4">
      <w:pPr>
        <w:pStyle w:val="P-Regular"/>
        <w:numPr>
          <w:ilvl w:val="0"/>
          <w:numId w:val="53"/>
        </w:numPr>
        <w:rPr>
          <w:lang w:val="en-US"/>
        </w:rPr>
      </w:pPr>
      <w:r w:rsidRPr="004107F6">
        <w:rPr>
          <w:b/>
          <w:bCs/>
          <w:lang w:val="en-US"/>
        </w:rPr>
        <w:t>Adapting Schedulers for Various NLP Tasks:</w:t>
      </w:r>
      <w:r w:rsidRPr="004107F6">
        <w:rPr>
          <w:lang w:val="en-US"/>
        </w:rPr>
        <w:t xml:space="preserve"> Customizing schedulers for specific needs, supported by practical examples.</w:t>
      </w:r>
    </w:p>
    <w:p w14:paraId="154AD56A" w14:textId="5EFB0CC3" w:rsidR="00B175D4" w:rsidRPr="004107F6" w:rsidRDefault="00B175D4" w:rsidP="008E0AC1">
      <w:pPr>
        <w:pStyle w:val="H2-Heading"/>
      </w:pPr>
      <w:r w:rsidRPr="004107F6">
        <w:t> Learning Objectives</w:t>
      </w:r>
    </w:p>
    <w:p w14:paraId="149274C6" w14:textId="16DF805B" w:rsidR="00B175D4" w:rsidRPr="004107F6" w:rsidRDefault="00B175D4" w:rsidP="00B175D4">
      <w:pPr>
        <w:pStyle w:val="P-Regular"/>
        <w:rPr>
          <w:lang w:val="en-US"/>
        </w:rPr>
      </w:pPr>
      <w:r w:rsidRPr="004107F6">
        <w:rPr>
          <w:lang w:val="en-US"/>
        </w:rPr>
        <w:t> By the end of this chapter, you will be able to:</w:t>
      </w:r>
    </w:p>
    <w:p w14:paraId="51968E32" w14:textId="77777777" w:rsidR="00B175D4" w:rsidRPr="004107F6" w:rsidRDefault="00B175D4" w:rsidP="00B175D4">
      <w:pPr>
        <w:pStyle w:val="P-Regular"/>
        <w:numPr>
          <w:ilvl w:val="0"/>
          <w:numId w:val="54"/>
        </w:numPr>
        <w:rPr>
          <w:b/>
          <w:bCs/>
          <w:lang w:val="en-US"/>
        </w:rPr>
      </w:pPr>
      <w:r w:rsidRPr="004107F6">
        <w:rPr>
          <w:b/>
          <w:bCs/>
          <w:lang w:val="en-US"/>
        </w:rPr>
        <w:lastRenderedPageBreak/>
        <w:t>Understand the Function and Importance of Schedulers:</w:t>
      </w:r>
      <w:r w:rsidRPr="004107F6">
        <w:rPr>
          <w:lang w:val="en-US"/>
        </w:rPr>
        <w:t xml:space="preserve"> Gain a solid grasp of how schedulers work within machine learning workflows and why they are critical for training effective models.</w:t>
      </w:r>
    </w:p>
    <w:p w14:paraId="17D9EBD5" w14:textId="77777777" w:rsidR="00B175D4" w:rsidRPr="004107F6" w:rsidRDefault="00B175D4" w:rsidP="00B175D4">
      <w:pPr>
        <w:pStyle w:val="P-Regular"/>
        <w:numPr>
          <w:ilvl w:val="0"/>
          <w:numId w:val="54"/>
        </w:numPr>
        <w:rPr>
          <w:b/>
          <w:bCs/>
          <w:lang w:val="en-US"/>
        </w:rPr>
      </w:pPr>
      <w:r w:rsidRPr="004107F6">
        <w:rPr>
          <w:b/>
          <w:bCs/>
          <w:lang w:val="en-US"/>
        </w:rPr>
        <w:t>Implement Various Scheduling Techniques:</w:t>
      </w:r>
      <w:r w:rsidRPr="004107F6">
        <w:rPr>
          <w:lang w:val="en-US"/>
        </w:rPr>
        <w:t xml:space="preserve"> Learn how to apply different scheduling strategies to optimize the training process and improve model accuracy and efficiency.</w:t>
      </w:r>
    </w:p>
    <w:p w14:paraId="1E3911CA" w14:textId="77777777" w:rsidR="00B175D4" w:rsidRPr="004107F6" w:rsidRDefault="00B175D4" w:rsidP="00B175D4">
      <w:pPr>
        <w:pStyle w:val="P-Regular"/>
        <w:numPr>
          <w:ilvl w:val="0"/>
          <w:numId w:val="54"/>
        </w:numPr>
        <w:rPr>
          <w:b/>
          <w:bCs/>
          <w:lang w:val="en-US"/>
        </w:rPr>
      </w:pPr>
      <w:r w:rsidRPr="004107F6">
        <w:rPr>
          <w:b/>
          <w:bCs/>
          <w:lang w:val="en-US"/>
        </w:rPr>
        <w:t>Enhance Model Performance with Advanced Scheduling:</w:t>
      </w:r>
      <w:r w:rsidRPr="004107F6">
        <w:rPr>
          <w:lang w:val="en-US"/>
        </w:rPr>
        <w:t xml:space="preserve"> Utilize schedulers for advanced techniques such as noise addition and sample updating, enhancing the robustness and generalization of models.</w:t>
      </w:r>
    </w:p>
    <w:p w14:paraId="0E6C29D5" w14:textId="77777777" w:rsidR="00B175D4" w:rsidRPr="004107F6" w:rsidRDefault="00B175D4" w:rsidP="00B175D4">
      <w:pPr>
        <w:pStyle w:val="P-Regular"/>
        <w:numPr>
          <w:ilvl w:val="0"/>
          <w:numId w:val="54"/>
        </w:numPr>
        <w:rPr>
          <w:b/>
          <w:bCs/>
          <w:lang w:val="en-US"/>
        </w:rPr>
      </w:pPr>
      <w:r w:rsidRPr="004107F6">
        <w:rPr>
          <w:b/>
          <w:bCs/>
          <w:lang w:val="en-US"/>
        </w:rPr>
        <w:t>Customize Schedulers for Specific Tasks:</w:t>
      </w:r>
      <w:r w:rsidRPr="004107F6">
        <w:rPr>
          <w:lang w:val="en-US"/>
        </w:rPr>
        <w:t xml:space="preserve"> Adapt scheduler settings to tailor model training for </w:t>
      </w:r>
      <w:proofErr w:type="gramStart"/>
      <w:r w:rsidRPr="004107F6">
        <w:rPr>
          <w:lang w:val="en-US"/>
        </w:rPr>
        <w:t>particular NLP</w:t>
      </w:r>
      <w:proofErr w:type="gramEnd"/>
      <w:r w:rsidRPr="004107F6">
        <w:rPr>
          <w:lang w:val="en-US"/>
        </w:rPr>
        <w:t xml:space="preserve"> applications, ensuring optimal performance across diverse tasks.</w:t>
      </w:r>
    </w:p>
    <w:p w14:paraId="739F4B53" w14:textId="77777777" w:rsidR="00833A99" w:rsidRDefault="00833A99" w:rsidP="008E0AC1">
      <w:pPr>
        <w:pStyle w:val="H1-Section"/>
      </w:pPr>
      <w:r w:rsidRPr="008E0AC1">
        <w:t>7.1 Introduction to Schedulers</w:t>
      </w:r>
    </w:p>
    <w:p w14:paraId="4FAFBBD0" w14:textId="77777777" w:rsidR="008E0AC1" w:rsidRPr="008E0AC1" w:rsidRDefault="008E0AC1" w:rsidP="008E0AC1"/>
    <w:p w14:paraId="4119A1F1" w14:textId="77777777" w:rsidR="00833A99" w:rsidRPr="008E0AC1" w:rsidRDefault="00833A99" w:rsidP="008E0AC1">
      <w:pPr>
        <w:pStyle w:val="H2-Heading"/>
      </w:pPr>
      <w:r w:rsidRPr="008E0AC1">
        <w:t>Role of Schedulers</w:t>
      </w:r>
    </w:p>
    <w:p w14:paraId="0F667EE2" w14:textId="77777777" w:rsidR="00833A99" w:rsidRPr="00833A99" w:rsidRDefault="00833A99" w:rsidP="00833A99">
      <w:pPr>
        <w:pStyle w:val="P-Regular"/>
        <w:rPr>
          <w:lang w:val="en-US"/>
        </w:rPr>
      </w:pPr>
      <w:r w:rsidRPr="00833A99">
        <w:rPr>
          <w:lang w:val="en-US"/>
        </w:rPr>
        <w:t>Schedulers dynamically adjust parameters during training or inference, ensuring models adapt to evolving requirements throughout their lifecycle. They provide mechanisms to refine learning processes, stabilize model performance, and manage computational resources effectively.</w:t>
      </w:r>
    </w:p>
    <w:p w14:paraId="6A1E5FE4" w14:textId="77777777" w:rsidR="00833A99" w:rsidRPr="00833A99" w:rsidRDefault="00833A99" w:rsidP="008E0AC1">
      <w:pPr>
        <w:pStyle w:val="H3-Subheading"/>
      </w:pPr>
      <w:r w:rsidRPr="00833A99">
        <w:t>Key Benefits</w:t>
      </w:r>
    </w:p>
    <w:p w14:paraId="2A51AC15" w14:textId="77777777" w:rsidR="00833A99" w:rsidRPr="00833A99" w:rsidRDefault="00833A99" w:rsidP="00833A99">
      <w:pPr>
        <w:pStyle w:val="P-Regular"/>
        <w:numPr>
          <w:ilvl w:val="0"/>
          <w:numId w:val="47"/>
        </w:numPr>
        <w:rPr>
          <w:lang w:val="en-US"/>
        </w:rPr>
      </w:pPr>
      <w:r w:rsidRPr="00833A99">
        <w:rPr>
          <w:b/>
          <w:bCs/>
          <w:lang w:val="en-US"/>
        </w:rPr>
        <w:t>Improved Convergence:</w:t>
      </w:r>
      <w:r w:rsidRPr="00833A99">
        <w:rPr>
          <w:lang w:val="en-US"/>
        </w:rPr>
        <w:t xml:space="preserve"> Enables models to reach optimal solutions efficiently.</w:t>
      </w:r>
    </w:p>
    <w:p w14:paraId="1A437DF1" w14:textId="77777777" w:rsidR="00833A99" w:rsidRPr="00833A99" w:rsidRDefault="00833A99" w:rsidP="00833A99">
      <w:pPr>
        <w:pStyle w:val="P-Regular"/>
        <w:numPr>
          <w:ilvl w:val="0"/>
          <w:numId w:val="47"/>
        </w:numPr>
        <w:rPr>
          <w:lang w:val="en-US"/>
        </w:rPr>
      </w:pPr>
      <w:r w:rsidRPr="00833A99">
        <w:rPr>
          <w:b/>
          <w:bCs/>
          <w:lang w:val="en-US"/>
        </w:rPr>
        <w:t>Resource Management:</w:t>
      </w:r>
      <w:r w:rsidRPr="00833A99">
        <w:rPr>
          <w:lang w:val="en-US"/>
        </w:rPr>
        <w:t xml:space="preserve"> Ensures training is computationally efficient.</w:t>
      </w:r>
    </w:p>
    <w:p w14:paraId="2A435800" w14:textId="77777777" w:rsidR="00833A99" w:rsidRPr="00833A99" w:rsidRDefault="00833A99" w:rsidP="00833A99">
      <w:pPr>
        <w:pStyle w:val="P-Regular"/>
        <w:numPr>
          <w:ilvl w:val="0"/>
          <w:numId w:val="47"/>
        </w:numPr>
        <w:rPr>
          <w:lang w:val="en-US"/>
        </w:rPr>
      </w:pPr>
      <w:r w:rsidRPr="00833A99">
        <w:rPr>
          <w:b/>
          <w:bCs/>
          <w:lang w:val="en-US"/>
        </w:rPr>
        <w:t>Versatility:</w:t>
      </w:r>
      <w:r w:rsidRPr="00833A99">
        <w:rPr>
          <w:lang w:val="en-US"/>
        </w:rPr>
        <w:t xml:space="preserve"> Adapts to diverse tasks and data structures.</w:t>
      </w:r>
    </w:p>
    <w:p w14:paraId="7493BC7B" w14:textId="77777777" w:rsidR="00833A99" w:rsidRPr="00833A99" w:rsidRDefault="00833A99" w:rsidP="008E0AC1">
      <w:pPr>
        <w:pStyle w:val="H3-Subheading"/>
      </w:pPr>
      <w:r w:rsidRPr="00833A99">
        <w:t>Overview of Scheduler Types</w:t>
      </w:r>
    </w:p>
    <w:p w14:paraId="62B2BBA2" w14:textId="77777777" w:rsidR="00833A99" w:rsidRPr="00833A99" w:rsidRDefault="00833A99" w:rsidP="00833A99">
      <w:pPr>
        <w:pStyle w:val="P-Regular"/>
        <w:numPr>
          <w:ilvl w:val="0"/>
          <w:numId w:val="48"/>
        </w:numPr>
        <w:rPr>
          <w:b/>
          <w:bCs/>
          <w:lang w:val="en-US"/>
        </w:rPr>
      </w:pPr>
      <w:r w:rsidRPr="00833A99">
        <w:rPr>
          <w:b/>
          <w:bCs/>
          <w:lang w:val="en-US"/>
        </w:rPr>
        <w:t>Learning Rate Schedulers:</w:t>
      </w:r>
      <w:r w:rsidRPr="00833A99">
        <w:rPr>
          <w:lang w:val="en-US"/>
        </w:rPr>
        <w:t xml:space="preserve"> Adjust the learning rate during training to optimize weight updates.</w:t>
      </w:r>
    </w:p>
    <w:p w14:paraId="7DD526EA" w14:textId="77777777" w:rsidR="00833A99" w:rsidRPr="00833A99" w:rsidRDefault="00833A99" w:rsidP="00833A99">
      <w:pPr>
        <w:pStyle w:val="P-Regular"/>
        <w:numPr>
          <w:ilvl w:val="0"/>
          <w:numId w:val="48"/>
        </w:numPr>
        <w:rPr>
          <w:b/>
          <w:bCs/>
          <w:lang w:val="en-US"/>
        </w:rPr>
      </w:pPr>
      <w:r w:rsidRPr="00833A99">
        <w:rPr>
          <w:b/>
          <w:bCs/>
          <w:lang w:val="en-US"/>
        </w:rPr>
        <w:lastRenderedPageBreak/>
        <w:t>Optimizer Schedulers:</w:t>
      </w:r>
      <w:r w:rsidRPr="00833A99">
        <w:rPr>
          <w:lang w:val="en-US"/>
        </w:rPr>
        <w:t xml:space="preserve"> Modify optimizer parameters to enhance convergence and performance.</w:t>
      </w:r>
    </w:p>
    <w:p w14:paraId="7542E2E1" w14:textId="77777777" w:rsidR="00833A99" w:rsidRPr="00833A99" w:rsidRDefault="00833A99" w:rsidP="00833A99">
      <w:pPr>
        <w:pStyle w:val="P-Regular"/>
        <w:rPr>
          <w:lang w:val="en-US"/>
        </w:rPr>
      </w:pPr>
      <w:r w:rsidRPr="00833A99">
        <w:rPr>
          <w:lang w:val="en-US"/>
        </w:rPr>
        <w:t> </w:t>
      </w:r>
    </w:p>
    <w:p w14:paraId="2206C5F4" w14:textId="77777777" w:rsidR="00833A99" w:rsidRPr="008E0AC1" w:rsidRDefault="00833A99" w:rsidP="008E0AC1">
      <w:pPr>
        <w:pStyle w:val="H1-Section"/>
      </w:pPr>
      <w:r w:rsidRPr="008E0AC1">
        <w:t>7.2 Types of Schedulers: Discrete vs. Continuous</w:t>
      </w:r>
    </w:p>
    <w:p w14:paraId="6277E561" w14:textId="77777777" w:rsidR="008E0AC1" w:rsidRDefault="008E0AC1" w:rsidP="00833A99">
      <w:pPr>
        <w:pStyle w:val="P-Regular"/>
        <w:rPr>
          <w:b/>
          <w:bCs/>
          <w:lang w:val="en-US"/>
        </w:rPr>
      </w:pPr>
    </w:p>
    <w:p w14:paraId="78E4F0FD" w14:textId="68676AC5" w:rsidR="00833A99" w:rsidRPr="00833A99" w:rsidRDefault="00833A99" w:rsidP="008E0AC1">
      <w:pPr>
        <w:pStyle w:val="H2-Heading"/>
      </w:pPr>
      <w:r w:rsidRPr="00833A99">
        <w:t>Discrete Schedulers</w:t>
      </w:r>
    </w:p>
    <w:p w14:paraId="01FE0177" w14:textId="77777777" w:rsidR="00833A99" w:rsidRPr="00833A99" w:rsidRDefault="00833A99" w:rsidP="00833A99">
      <w:pPr>
        <w:pStyle w:val="P-Regular"/>
        <w:numPr>
          <w:ilvl w:val="0"/>
          <w:numId w:val="49"/>
        </w:numPr>
        <w:rPr>
          <w:lang w:val="en-US"/>
        </w:rPr>
      </w:pPr>
      <w:r w:rsidRPr="00833A99">
        <w:rPr>
          <w:lang w:val="en-US"/>
        </w:rPr>
        <w:t>Modify parameters at fixed intervals or epochs.</w:t>
      </w:r>
    </w:p>
    <w:p w14:paraId="088AE6E9" w14:textId="77777777" w:rsidR="00833A99" w:rsidRPr="00833A99" w:rsidRDefault="00833A99" w:rsidP="00833A99">
      <w:pPr>
        <w:pStyle w:val="P-Regular"/>
        <w:numPr>
          <w:ilvl w:val="0"/>
          <w:numId w:val="49"/>
        </w:numPr>
        <w:rPr>
          <w:lang w:val="en-US"/>
        </w:rPr>
      </w:pPr>
      <w:r w:rsidRPr="00833A99">
        <w:rPr>
          <w:lang w:val="en-US"/>
        </w:rPr>
        <w:t>Commonly used in step decay and multi-step learning rate schedules.</w:t>
      </w:r>
    </w:p>
    <w:p w14:paraId="53C9205C" w14:textId="77777777" w:rsidR="00833A99" w:rsidRPr="00833A99" w:rsidRDefault="00833A99" w:rsidP="00833A99">
      <w:pPr>
        <w:pStyle w:val="P-Regular"/>
        <w:numPr>
          <w:ilvl w:val="0"/>
          <w:numId w:val="49"/>
        </w:numPr>
        <w:rPr>
          <w:lang w:val="en-US"/>
        </w:rPr>
      </w:pPr>
      <w:r w:rsidRPr="00833A99">
        <w:rPr>
          <w:lang w:val="en-US"/>
        </w:rPr>
        <w:t>Example: Reducing the learning rate by half every 10 epochs.</w:t>
      </w:r>
    </w:p>
    <w:p w14:paraId="33FCB409" w14:textId="77777777" w:rsidR="008E0AC1" w:rsidRDefault="008E0AC1" w:rsidP="00833A99">
      <w:pPr>
        <w:pStyle w:val="P-Regular"/>
        <w:rPr>
          <w:b/>
          <w:bCs/>
          <w:lang w:val="en-US"/>
        </w:rPr>
      </w:pPr>
    </w:p>
    <w:p w14:paraId="65EB3E3B" w14:textId="2CA7949A" w:rsidR="00833A99" w:rsidRPr="00833A99" w:rsidRDefault="00833A99" w:rsidP="008E0AC1">
      <w:pPr>
        <w:pStyle w:val="H2-Heading"/>
      </w:pPr>
      <w:r w:rsidRPr="00833A99">
        <w:t>Continuous Schedulers</w:t>
      </w:r>
    </w:p>
    <w:p w14:paraId="0CBF3FAB" w14:textId="77777777" w:rsidR="00833A99" w:rsidRPr="00833A99" w:rsidRDefault="00833A99" w:rsidP="00833A99">
      <w:pPr>
        <w:pStyle w:val="P-Regular"/>
        <w:numPr>
          <w:ilvl w:val="0"/>
          <w:numId w:val="50"/>
        </w:numPr>
        <w:rPr>
          <w:lang w:val="en-US"/>
        </w:rPr>
      </w:pPr>
      <w:r w:rsidRPr="00833A99">
        <w:rPr>
          <w:lang w:val="en-US"/>
        </w:rPr>
        <w:t>Adjust parameters at every iteration, offering smoother transitions.</w:t>
      </w:r>
    </w:p>
    <w:p w14:paraId="1FFA3B9F" w14:textId="77777777" w:rsidR="00833A99" w:rsidRPr="00833A99" w:rsidRDefault="00833A99" w:rsidP="00833A99">
      <w:pPr>
        <w:pStyle w:val="P-Regular"/>
        <w:numPr>
          <w:ilvl w:val="0"/>
          <w:numId w:val="50"/>
        </w:numPr>
        <w:rPr>
          <w:lang w:val="en-US"/>
        </w:rPr>
      </w:pPr>
      <w:r w:rsidRPr="00833A99">
        <w:rPr>
          <w:lang w:val="en-US"/>
        </w:rPr>
        <w:t>Suitable for tasks requiring precise control over training dynamics.</w:t>
      </w:r>
    </w:p>
    <w:p w14:paraId="5DCDF496" w14:textId="77777777" w:rsidR="00833A99" w:rsidRPr="00833A99" w:rsidRDefault="00833A99" w:rsidP="00833A99">
      <w:pPr>
        <w:pStyle w:val="P-Regular"/>
        <w:numPr>
          <w:ilvl w:val="0"/>
          <w:numId w:val="50"/>
        </w:numPr>
        <w:rPr>
          <w:lang w:val="en-US"/>
        </w:rPr>
      </w:pPr>
      <w:r w:rsidRPr="00833A99">
        <w:rPr>
          <w:lang w:val="en-US"/>
        </w:rPr>
        <w:t>Example: Cosine Annealing and Exponential Decay.</w:t>
      </w:r>
    </w:p>
    <w:p w14:paraId="34B4F169" w14:textId="77777777" w:rsidR="008E0AC1" w:rsidRDefault="008E0AC1" w:rsidP="00833A99">
      <w:pPr>
        <w:pStyle w:val="P-Regular"/>
        <w:rPr>
          <w:b/>
          <w:bCs/>
          <w:lang w:val="en-US"/>
        </w:rPr>
      </w:pPr>
    </w:p>
    <w:p w14:paraId="412D16AD" w14:textId="009379D1" w:rsidR="00833A99" w:rsidRPr="00833A99" w:rsidRDefault="00833A99" w:rsidP="008E0AC1">
      <w:pPr>
        <w:pStyle w:val="H2-Heading"/>
      </w:pPr>
      <w:r w:rsidRPr="00833A99">
        <w:t>Practical Comparison</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279"/>
        <w:gridCol w:w="3006"/>
        <w:gridCol w:w="2900"/>
      </w:tblGrid>
      <w:tr w:rsidR="00833A99" w:rsidRPr="00833A99" w14:paraId="178FB748" w14:textId="77777777" w:rsidTr="00B175D4">
        <w:tc>
          <w:tcPr>
            <w:tcW w:w="2279" w:type="dxa"/>
            <w:tcMar>
              <w:top w:w="40" w:type="dxa"/>
              <w:left w:w="60" w:type="dxa"/>
              <w:bottom w:w="40" w:type="dxa"/>
              <w:right w:w="60" w:type="dxa"/>
            </w:tcMar>
            <w:hideMark/>
          </w:tcPr>
          <w:p w14:paraId="79CBD22C" w14:textId="77777777" w:rsidR="00833A99" w:rsidRPr="00833A99" w:rsidRDefault="00833A99" w:rsidP="00833A99">
            <w:pPr>
              <w:pStyle w:val="P-Regular"/>
              <w:rPr>
                <w:lang w:val="en-US"/>
              </w:rPr>
            </w:pPr>
            <w:r w:rsidRPr="00833A99">
              <w:rPr>
                <w:b/>
                <w:bCs/>
                <w:lang w:val="en-US"/>
              </w:rPr>
              <w:t>Feature</w:t>
            </w:r>
          </w:p>
        </w:tc>
        <w:tc>
          <w:tcPr>
            <w:tcW w:w="3006" w:type="dxa"/>
            <w:tcMar>
              <w:top w:w="40" w:type="dxa"/>
              <w:left w:w="60" w:type="dxa"/>
              <w:bottom w:w="40" w:type="dxa"/>
              <w:right w:w="60" w:type="dxa"/>
            </w:tcMar>
            <w:hideMark/>
          </w:tcPr>
          <w:p w14:paraId="1B4ACE55" w14:textId="77777777" w:rsidR="00833A99" w:rsidRPr="00833A99" w:rsidRDefault="00833A99" w:rsidP="00833A99">
            <w:pPr>
              <w:pStyle w:val="P-Regular"/>
              <w:rPr>
                <w:lang w:val="en-US"/>
              </w:rPr>
            </w:pPr>
            <w:r w:rsidRPr="00833A99">
              <w:rPr>
                <w:b/>
                <w:bCs/>
                <w:lang w:val="en-US"/>
              </w:rPr>
              <w:t>Discrete Schedulers</w:t>
            </w:r>
          </w:p>
        </w:tc>
        <w:tc>
          <w:tcPr>
            <w:tcW w:w="2900" w:type="dxa"/>
            <w:tcMar>
              <w:top w:w="40" w:type="dxa"/>
              <w:left w:w="60" w:type="dxa"/>
              <w:bottom w:w="40" w:type="dxa"/>
              <w:right w:w="60" w:type="dxa"/>
            </w:tcMar>
            <w:hideMark/>
          </w:tcPr>
          <w:p w14:paraId="1FDA5F88" w14:textId="77777777" w:rsidR="00833A99" w:rsidRPr="00833A99" w:rsidRDefault="00833A99" w:rsidP="00833A99">
            <w:pPr>
              <w:pStyle w:val="P-Regular"/>
              <w:rPr>
                <w:lang w:val="en-US"/>
              </w:rPr>
            </w:pPr>
            <w:r w:rsidRPr="00833A99">
              <w:rPr>
                <w:b/>
                <w:bCs/>
                <w:lang w:val="en-US"/>
              </w:rPr>
              <w:t>Continuous Schedulers</w:t>
            </w:r>
          </w:p>
        </w:tc>
      </w:tr>
      <w:tr w:rsidR="00833A99" w:rsidRPr="00833A99" w14:paraId="192BBBD1" w14:textId="77777777" w:rsidTr="00B175D4">
        <w:tc>
          <w:tcPr>
            <w:tcW w:w="2279" w:type="dxa"/>
            <w:tcMar>
              <w:top w:w="40" w:type="dxa"/>
              <w:left w:w="60" w:type="dxa"/>
              <w:bottom w:w="40" w:type="dxa"/>
              <w:right w:w="60" w:type="dxa"/>
            </w:tcMar>
            <w:hideMark/>
          </w:tcPr>
          <w:p w14:paraId="7F76F495" w14:textId="77777777" w:rsidR="00833A99" w:rsidRPr="00833A99" w:rsidRDefault="00833A99" w:rsidP="00833A99">
            <w:pPr>
              <w:pStyle w:val="P-Regular"/>
              <w:rPr>
                <w:lang w:val="en-US"/>
              </w:rPr>
            </w:pPr>
            <w:r w:rsidRPr="00833A99">
              <w:rPr>
                <w:lang w:val="en-US"/>
              </w:rPr>
              <w:t>Adjustment Frequency</w:t>
            </w:r>
          </w:p>
        </w:tc>
        <w:tc>
          <w:tcPr>
            <w:tcW w:w="3006" w:type="dxa"/>
            <w:tcMar>
              <w:top w:w="40" w:type="dxa"/>
              <w:left w:w="60" w:type="dxa"/>
              <w:bottom w:w="40" w:type="dxa"/>
              <w:right w:w="60" w:type="dxa"/>
            </w:tcMar>
            <w:hideMark/>
          </w:tcPr>
          <w:p w14:paraId="1191F783" w14:textId="77777777" w:rsidR="00833A99" w:rsidRPr="00833A99" w:rsidRDefault="00833A99" w:rsidP="00833A99">
            <w:pPr>
              <w:pStyle w:val="P-Regular"/>
              <w:rPr>
                <w:lang w:val="en-US"/>
              </w:rPr>
            </w:pPr>
            <w:r w:rsidRPr="00833A99">
              <w:rPr>
                <w:lang w:val="en-US"/>
              </w:rPr>
              <w:t>Fixed intervals</w:t>
            </w:r>
          </w:p>
        </w:tc>
        <w:tc>
          <w:tcPr>
            <w:tcW w:w="2900" w:type="dxa"/>
            <w:tcMar>
              <w:top w:w="40" w:type="dxa"/>
              <w:left w:w="60" w:type="dxa"/>
              <w:bottom w:w="40" w:type="dxa"/>
              <w:right w:w="60" w:type="dxa"/>
            </w:tcMar>
            <w:hideMark/>
          </w:tcPr>
          <w:p w14:paraId="27D107FA" w14:textId="77777777" w:rsidR="00833A99" w:rsidRPr="00833A99" w:rsidRDefault="00833A99" w:rsidP="00833A99">
            <w:pPr>
              <w:pStyle w:val="P-Regular"/>
              <w:rPr>
                <w:lang w:val="en-US"/>
              </w:rPr>
            </w:pPr>
            <w:r w:rsidRPr="00833A99">
              <w:rPr>
                <w:lang w:val="en-US"/>
              </w:rPr>
              <w:t>Every iteration</w:t>
            </w:r>
          </w:p>
        </w:tc>
      </w:tr>
      <w:tr w:rsidR="00833A99" w:rsidRPr="00833A99" w14:paraId="731E16D8" w14:textId="77777777" w:rsidTr="00B175D4">
        <w:tc>
          <w:tcPr>
            <w:tcW w:w="2279" w:type="dxa"/>
            <w:tcMar>
              <w:top w:w="40" w:type="dxa"/>
              <w:left w:w="60" w:type="dxa"/>
              <w:bottom w:w="40" w:type="dxa"/>
              <w:right w:w="60" w:type="dxa"/>
            </w:tcMar>
            <w:hideMark/>
          </w:tcPr>
          <w:p w14:paraId="3DD10B08" w14:textId="77777777" w:rsidR="00833A99" w:rsidRPr="00833A99" w:rsidRDefault="00833A99" w:rsidP="00833A99">
            <w:pPr>
              <w:pStyle w:val="P-Regular"/>
              <w:rPr>
                <w:lang w:val="en-US"/>
              </w:rPr>
            </w:pPr>
            <w:r w:rsidRPr="00833A99">
              <w:rPr>
                <w:lang w:val="en-US"/>
              </w:rPr>
              <w:t>Complexity</w:t>
            </w:r>
          </w:p>
        </w:tc>
        <w:tc>
          <w:tcPr>
            <w:tcW w:w="3006" w:type="dxa"/>
            <w:tcMar>
              <w:top w:w="40" w:type="dxa"/>
              <w:left w:w="60" w:type="dxa"/>
              <w:bottom w:w="40" w:type="dxa"/>
              <w:right w:w="60" w:type="dxa"/>
            </w:tcMar>
            <w:hideMark/>
          </w:tcPr>
          <w:p w14:paraId="17A0FE09" w14:textId="77777777" w:rsidR="00833A99" w:rsidRPr="00833A99" w:rsidRDefault="00833A99" w:rsidP="00833A99">
            <w:pPr>
              <w:pStyle w:val="P-Regular"/>
              <w:rPr>
                <w:lang w:val="en-US"/>
              </w:rPr>
            </w:pPr>
            <w:r w:rsidRPr="00833A99">
              <w:rPr>
                <w:lang w:val="en-US"/>
              </w:rPr>
              <w:t>Simpler to implement</w:t>
            </w:r>
          </w:p>
        </w:tc>
        <w:tc>
          <w:tcPr>
            <w:tcW w:w="2900" w:type="dxa"/>
            <w:tcMar>
              <w:top w:w="40" w:type="dxa"/>
              <w:left w:w="60" w:type="dxa"/>
              <w:bottom w:w="40" w:type="dxa"/>
              <w:right w:w="60" w:type="dxa"/>
            </w:tcMar>
            <w:hideMark/>
          </w:tcPr>
          <w:p w14:paraId="163E67BA" w14:textId="77777777" w:rsidR="00833A99" w:rsidRPr="00833A99" w:rsidRDefault="00833A99" w:rsidP="00833A99">
            <w:pPr>
              <w:pStyle w:val="P-Regular"/>
              <w:rPr>
                <w:lang w:val="en-US"/>
              </w:rPr>
            </w:pPr>
            <w:r w:rsidRPr="00833A99">
              <w:rPr>
                <w:lang w:val="en-US"/>
              </w:rPr>
              <w:t>Requires more computation</w:t>
            </w:r>
          </w:p>
        </w:tc>
      </w:tr>
      <w:tr w:rsidR="00833A99" w:rsidRPr="00833A99" w14:paraId="14C46B87" w14:textId="77777777" w:rsidTr="00B175D4">
        <w:tc>
          <w:tcPr>
            <w:tcW w:w="2279" w:type="dxa"/>
            <w:tcMar>
              <w:top w:w="40" w:type="dxa"/>
              <w:left w:w="60" w:type="dxa"/>
              <w:bottom w:w="40" w:type="dxa"/>
              <w:right w:w="60" w:type="dxa"/>
            </w:tcMar>
            <w:hideMark/>
          </w:tcPr>
          <w:p w14:paraId="645F5939" w14:textId="77777777" w:rsidR="00833A99" w:rsidRPr="00833A99" w:rsidRDefault="00833A99" w:rsidP="00833A99">
            <w:pPr>
              <w:pStyle w:val="P-Regular"/>
              <w:rPr>
                <w:lang w:val="en-US"/>
              </w:rPr>
            </w:pPr>
            <w:r w:rsidRPr="00833A99">
              <w:rPr>
                <w:lang w:val="en-US"/>
              </w:rPr>
              <w:t>Use Cases</w:t>
            </w:r>
          </w:p>
        </w:tc>
        <w:tc>
          <w:tcPr>
            <w:tcW w:w="3006" w:type="dxa"/>
            <w:tcMar>
              <w:top w:w="40" w:type="dxa"/>
              <w:left w:w="60" w:type="dxa"/>
              <w:bottom w:w="40" w:type="dxa"/>
              <w:right w:w="60" w:type="dxa"/>
            </w:tcMar>
            <w:hideMark/>
          </w:tcPr>
          <w:p w14:paraId="38EECA2E" w14:textId="77777777" w:rsidR="00833A99" w:rsidRPr="00833A99" w:rsidRDefault="00833A99" w:rsidP="00833A99">
            <w:pPr>
              <w:pStyle w:val="P-Regular"/>
              <w:rPr>
                <w:lang w:val="en-US"/>
              </w:rPr>
            </w:pPr>
            <w:r w:rsidRPr="00833A99">
              <w:rPr>
                <w:lang w:val="en-US"/>
              </w:rPr>
              <w:t>Stable tasks with large datasets</w:t>
            </w:r>
          </w:p>
        </w:tc>
        <w:tc>
          <w:tcPr>
            <w:tcW w:w="2900" w:type="dxa"/>
            <w:tcMar>
              <w:top w:w="40" w:type="dxa"/>
              <w:left w:w="60" w:type="dxa"/>
              <w:bottom w:w="40" w:type="dxa"/>
              <w:right w:w="60" w:type="dxa"/>
            </w:tcMar>
            <w:hideMark/>
          </w:tcPr>
          <w:p w14:paraId="3BCF24D2" w14:textId="77777777" w:rsidR="00833A99" w:rsidRPr="00833A99" w:rsidRDefault="00833A99" w:rsidP="00833A99">
            <w:pPr>
              <w:pStyle w:val="P-Regular"/>
              <w:rPr>
                <w:lang w:val="en-US"/>
              </w:rPr>
            </w:pPr>
            <w:r w:rsidRPr="00833A99">
              <w:rPr>
                <w:lang w:val="en-US"/>
              </w:rPr>
              <w:t>Dynamic or sensitive tasks</w:t>
            </w:r>
          </w:p>
        </w:tc>
      </w:tr>
    </w:tbl>
    <w:p w14:paraId="4E5DC859" w14:textId="77777777" w:rsidR="00833A99" w:rsidRPr="00833A99" w:rsidRDefault="00833A99" w:rsidP="00833A99">
      <w:pPr>
        <w:pStyle w:val="P-Regular"/>
        <w:rPr>
          <w:lang w:val="en-US"/>
        </w:rPr>
      </w:pPr>
      <w:r w:rsidRPr="00833A99">
        <w:rPr>
          <w:lang w:val="en-US"/>
        </w:rPr>
        <w:t> </w:t>
      </w:r>
    </w:p>
    <w:p w14:paraId="7EDBE1E9" w14:textId="77777777" w:rsidR="00833A99" w:rsidRPr="008E0AC1" w:rsidRDefault="00833A99" w:rsidP="008E0AC1">
      <w:pPr>
        <w:pStyle w:val="H1-Section"/>
      </w:pPr>
      <w:r w:rsidRPr="008E0AC1">
        <w:lastRenderedPageBreak/>
        <w:t>7.3 Using Schedulers During Training</w:t>
      </w:r>
    </w:p>
    <w:p w14:paraId="4E035D83" w14:textId="77777777" w:rsidR="008E0AC1" w:rsidRDefault="008E0AC1" w:rsidP="00B175D4">
      <w:pPr>
        <w:pStyle w:val="H2-Heading"/>
      </w:pPr>
    </w:p>
    <w:p w14:paraId="547690D8" w14:textId="7E9C5204" w:rsidR="00833A99" w:rsidRPr="008E0AC1" w:rsidRDefault="00833A99" w:rsidP="008E0AC1">
      <w:pPr>
        <w:pStyle w:val="H2-Heading"/>
      </w:pPr>
      <w:r w:rsidRPr="008E0AC1">
        <w:t>Implementation Strategies</w:t>
      </w:r>
    </w:p>
    <w:p w14:paraId="66DDC89D" w14:textId="77777777" w:rsidR="008E0AC1" w:rsidRPr="008E0AC1" w:rsidRDefault="008E0AC1" w:rsidP="008E0AC1"/>
    <w:p w14:paraId="639F8934" w14:textId="77777777" w:rsidR="00833A99" w:rsidRPr="00833A99" w:rsidRDefault="00833A99" w:rsidP="008E0AC1">
      <w:pPr>
        <w:pStyle w:val="H3-Subheading"/>
      </w:pPr>
      <w:r w:rsidRPr="00833A99">
        <w:t>Step Decay Scheduler</w:t>
      </w:r>
    </w:p>
    <w:p w14:paraId="0C2777A7" w14:textId="77777777" w:rsidR="00B175D4" w:rsidRDefault="00833A99" w:rsidP="00B175D4">
      <w:pPr>
        <w:pStyle w:val="P-Regular"/>
        <w:ind w:left="1080"/>
        <w:rPr>
          <w:lang w:val="en-US"/>
        </w:rPr>
      </w:pPr>
      <w:r w:rsidRPr="00B175D4">
        <w:rPr>
          <w:lang w:val="en-US"/>
        </w:rPr>
        <w:t>Reduces learning rate at fixed intervals.</w:t>
      </w:r>
    </w:p>
    <w:p w14:paraId="7A5F8ED1" w14:textId="27C8EEB0" w:rsidR="00833A99" w:rsidRDefault="00B175D4" w:rsidP="00B175D4">
      <w:pPr>
        <w:pStyle w:val="SC-Source"/>
      </w:pPr>
      <w:r>
        <w:t>`</w:t>
      </w:r>
      <w:r w:rsidR="00833A99" w:rsidRPr="00833A99">
        <w:t>python</w:t>
      </w:r>
      <w:r w:rsidR="00833A99" w:rsidRPr="00833A99">
        <w:br/>
        <w:t>Copy code</w:t>
      </w:r>
      <w:r w:rsidR="00833A99" w:rsidRPr="00833A99">
        <w:br/>
        <w:t>from torch.optim.lr_scheduler import StepLR</w:t>
      </w:r>
      <w:r w:rsidR="00833A99" w:rsidRPr="00833A99">
        <w:br/>
      </w:r>
      <w:r w:rsidR="00833A99" w:rsidRPr="00833A99">
        <w:br/>
        <w:t xml:space="preserve">scheduler = </w:t>
      </w:r>
      <w:proofErr w:type="gramStart"/>
      <w:r w:rsidR="00833A99" w:rsidRPr="00833A99">
        <w:t>StepLR(</w:t>
      </w:r>
      <w:proofErr w:type="gramEnd"/>
      <w:r w:rsidR="00833A99" w:rsidRPr="00833A99">
        <w:t>optimizer, step_size=10, gamma=0.1)</w:t>
      </w:r>
      <w:r w:rsidR="00833A99" w:rsidRPr="00833A99">
        <w:br/>
        <w:t>for epoch in range(epochs):</w:t>
      </w:r>
      <w:r w:rsidR="00833A99" w:rsidRPr="00833A99">
        <w:br/>
        <w:t xml:space="preserve">    train(...)</w:t>
      </w:r>
      <w:r w:rsidR="00833A99" w:rsidRPr="00833A99">
        <w:br/>
        <w:t xml:space="preserve">    scheduler.step()</w:t>
      </w:r>
    </w:p>
    <w:p w14:paraId="3EEB5DEE" w14:textId="667F450E" w:rsidR="00B175D4" w:rsidRPr="00833A99" w:rsidRDefault="00B175D4" w:rsidP="00B175D4">
      <w:pPr>
        <w:pStyle w:val="SC-Source"/>
      </w:pPr>
      <w:r>
        <w:t>`</w:t>
      </w:r>
    </w:p>
    <w:p w14:paraId="3EF6DC97" w14:textId="77777777" w:rsidR="00833A99" w:rsidRPr="00833A99" w:rsidRDefault="00833A99" w:rsidP="008E0AC1">
      <w:pPr>
        <w:pStyle w:val="H3-Subheading"/>
      </w:pPr>
      <w:r w:rsidRPr="00833A99">
        <w:t>Cosine Annealing Scheduler</w:t>
      </w:r>
    </w:p>
    <w:p w14:paraId="4640356A" w14:textId="446295C5" w:rsidR="00B175D4" w:rsidRDefault="00833A99" w:rsidP="00B175D4">
      <w:pPr>
        <w:pStyle w:val="P-Regular"/>
        <w:rPr>
          <w:lang w:val="en-US"/>
        </w:rPr>
      </w:pPr>
      <w:r w:rsidRPr="00B175D4">
        <w:rPr>
          <w:lang w:val="en-US"/>
        </w:rPr>
        <w:t>Smoothly decreases learning rate following a co</w:t>
      </w:r>
      <w:r w:rsidR="00B175D4">
        <w:rPr>
          <w:lang w:val="en-US"/>
        </w:rPr>
        <w:t>-</w:t>
      </w:r>
      <w:r w:rsidRPr="00B175D4">
        <w:rPr>
          <w:lang w:val="en-US"/>
        </w:rPr>
        <w:t>sine curve.</w:t>
      </w:r>
      <w:r w:rsidRPr="00B175D4">
        <w:rPr>
          <w:lang w:val="en-US"/>
        </w:rPr>
        <w:br/>
      </w:r>
    </w:p>
    <w:p w14:paraId="1F795FA7" w14:textId="7F9AC038" w:rsidR="00833A99" w:rsidRDefault="00B175D4" w:rsidP="00B175D4">
      <w:pPr>
        <w:pStyle w:val="SC-Source"/>
      </w:pPr>
      <w:r>
        <w:t>`</w:t>
      </w:r>
      <w:r w:rsidR="00833A99" w:rsidRPr="00833A99">
        <w:t>python</w:t>
      </w:r>
      <w:r w:rsidR="00833A99" w:rsidRPr="00833A99">
        <w:br/>
      </w:r>
      <w:r w:rsidR="00833A99" w:rsidRPr="00833A99">
        <w:br/>
        <w:t xml:space="preserve">from </w:t>
      </w:r>
      <w:proofErr w:type="spellStart"/>
      <w:r w:rsidR="00833A99" w:rsidRPr="00833A99">
        <w:t>torch.optim.lr_scheduler</w:t>
      </w:r>
      <w:proofErr w:type="spellEnd"/>
      <w:r w:rsidR="00833A99" w:rsidRPr="00833A99">
        <w:t xml:space="preserve"> import CosineAnnealingLR</w:t>
      </w:r>
      <w:r w:rsidR="00833A99" w:rsidRPr="00833A99">
        <w:br/>
      </w:r>
      <w:r w:rsidR="00833A99" w:rsidRPr="00833A99">
        <w:br/>
        <w:t xml:space="preserve">scheduler = </w:t>
      </w:r>
      <w:proofErr w:type="gramStart"/>
      <w:r w:rsidR="00833A99" w:rsidRPr="00833A99">
        <w:t>CosineAnnealingLR(</w:t>
      </w:r>
      <w:proofErr w:type="gramEnd"/>
      <w:r w:rsidR="00833A99" w:rsidRPr="00833A99">
        <w:t>optimizer, T_max=50)</w:t>
      </w:r>
      <w:r w:rsidR="00833A99" w:rsidRPr="00833A99">
        <w:br/>
        <w:t>for epoch in range(epochs):</w:t>
      </w:r>
      <w:r w:rsidR="00833A99" w:rsidRPr="00833A99">
        <w:br/>
        <w:t xml:space="preserve">    train(...)</w:t>
      </w:r>
      <w:r w:rsidR="00833A99" w:rsidRPr="00833A99">
        <w:br/>
        <w:t xml:space="preserve">    scheduler.step()</w:t>
      </w:r>
    </w:p>
    <w:p w14:paraId="47302506" w14:textId="1D093990" w:rsidR="00B175D4" w:rsidRPr="00833A99" w:rsidRDefault="00B175D4" w:rsidP="00B175D4">
      <w:pPr>
        <w:pStyle w:val="SC-Source"/>
      </w:pPr>
      <w:r>
        <w:t>`</w:t>
      </w:r>
    </w:p>
    <w:p w14:paraId="0E57587F" w14:textId="77777777" w:rsidR="00833A99" w:rsidRPr="00833A99" w:rsidRDefault="00833A99" w:rsidP="00833A99">
      <w:pPr>
        <w:pStyle w:val="P-Regular"/>
        <w:rPr>
          <w:lang w:val="en-US"/>
        </w:rPr>
      </w:pPr>
      <w:r w:rsidRPr="00833A99">
        <w:rPr>
          <w:lang w:val="en-US"/>
        </w:rPr>
        <w:t> </w:t>
      </w:r>
    </w:p>
    <w:p w14:paraId="47EAB6E9" w14:textId="77777777" w:rsidR="00833A99" w:rsidRPr="008E0AC1" w:rsidRDefault="00833A99" w:rsidP="008E0AC1">
      <w:pPr>
        <w:pStyle w:val="H1-Section"/>
      </w:pPr>
      <w:r w:rsidRPr="008E0AC1">
        <w:lastRenderedPageBreak/>
        <w:t>7.4 Using Schedulers During Inference</w:t>
      </w:r>
    </w:p>
    <w:p w14:paraId="168C5652" w14:textId="77777777" w:rsidR="008E0AC1" w:rsidRDefault="008E0AC1" w:rsidP="00833A99">
      <w:pPr>
        <w:pStyle w:val="P-Regular"/>
        <w:rPr>
          <w:b/>
          <w:bCs/>
          <w:lang w:val="en-US"/>
        </w:rPr>
      </w:pPr>
    </w:p>
    <w:p w14:paraId="1277DA05" w14:textId="20D8448F" w:rsidR="00833A99" w:rsidRPr="00833A99" w:rsidRDefault="00833A99" w:rsidP="008E0AC1">
      <w:pPr>
        <w:pStyle w:val="H2-Heading"/>
      </w:pPr>
      <w:r w:rsidRPr="00833A99">
        <w:t>Noise Scheduling</w:t>
      </w:r>
    </w:p>
    <w:p w14:paraId="1AF3AF56" w14:textId="77777777" w:rsidR="00833A99" w:rsidRDefault="00833A99" w:rsidP="00833A99">
      <w:pPr>
        <w:pStyle w:val="P-Regular"/>
        <w:rPr>
          <w:lang w:val="en-US"/>
        </w:rPr>
      </w:pPr>
      <w:r w:rsidRPr="00833A99">
        <w:rPr>
          <w:lang w:val="en-US"/>
        </w:rPr>
        <w:t>Schedulers manage noise levels during the inference phase of diffusion models, enhancing stability and output quality. Noise addition is controlled incrementally to refine predictions iteratively.</w:t>
      </w:r>
    </w:p>
    <w:p w14:paraId="0AB65D13" w14:textId="77777777" w:rsidR="008E0AC1" w:rsidRPr="00833A99" w:rsidRDefault="008E0AC1" w:rsidP="00833A99">
      <w:pPr>
        <w:pStyle w:val="P-Regular"/>
        <w:rPr>
          <w:lang w:val="en-US"/>
        </w:rPr>
      </w:pPr>
    </w:p>
    <w:p w14:paraId="119A2E97" w14:textId="77777777" w:rsidR="00833A99" w:rsidRPr="00833A99" w:rsidRDefault="00833A99" w:rsidP="008E0AC1">
      <w:pPr>
        <w:pStyle w:val="H2-Heading"/>
      </w:pPr>
      <w:r w:rsidRPr="00833A99">
        <w:t>Sample Updates</w:t>
      </w:r>
    </w:p>
    <w:p w14:paraId="62FA211C" w14:textId="77777777" w:rsidR="00833A99" w:rsidRPr="00833A99" w:rsidRDefault="00833A99" w:rsidP="00833A99">
      <w:pPr>
        <w:pStyle w:val="P-Regular"/>
        <w:rPr>
          <w:lang w:val="en-US"/>
        </w:rPr>
      </w:pPr>
      <w:r w:rsidRPr="00833A99">
        <w:rPr>
          <w:lang w:val="en-US"/>
        </w:rPr>
        <w:t>Dynamic adjustment of parameters allows models to focus on high-value predictions, discarding unnecessary computations for noise-dominated samples.</w:t>
      </w:r>
    </w:p>
    <w:p w14:paraId="30D5093D" w14:textId="77777777" w:rsidR="00833A99" w:rsidRPr="00833A99" w:rsidRDefault="00833A99" w:rsidP="00833A99">
      <w:pPr>
        <w:pStyle w:val="P-Regular"/>
        <w:rPr>
          <w:lang w:val="en-US"/>
        </w:rPr>
      </w:pPr>
      <w:r w:rsidRPr="00833A99">
        <w:rPr>
          <w:lang w:val="en-US"/>
        </w:rPr>
        <w:t> </w:t>
      </w:r>
    </w:p>
    <w:p w14:paraId="77D0295F" w14:textId="77777777" w:rsidR="00833A99" w:rsidRPr="008E0AC1" w:rsidRDefault="00833A99" w:rsidP="008E0AC1">
      <w:pPr>
        <w:pStyle w:val="H1-Section"/>
      </w:pPr>
      <w:r w:rsidRPr="008E0AC1">
        <w:t>7.5 Case Studies: Practical Applications of Schedulers</w:t>
      </w:r>
    </w:p>
    <w:p w14:paraId="07498D3B" w14:textId="77777777" w:rsidR="008E0AC1" w:rsidRDefault="008E0AC1" w:rsidP="00833A99">
      <w:pPr>
        <w:pStyle w:val="P-Regular"/>
        <w:rPr>
          <w:b/>
          <w:bCs/>
          <w:lang w:val="en-US"/>
        </w:rPr>
      </w:pPr>
    </w:p>
    <w:p w14:paraId="07D014E8" w14:textId="57A59B74" w:rsidR="00833A99" w:rsidRPr="00833A99" w:rsidRDefault="00833A99" w:rsidP="00833A99">
      <w:pPr>
        <w:pStyle w:val="P-Regular"/>
        <w:rPr>
          <w:lang w:val="en-US"/>
        </w:rPr>
      </w:pPr>
      <w:r w:rsidRPr="00833A99">
        <w:rPr>
          <w:b/>
          <w:bCs/>
          <w:lang w:val="en-US"/>
        </w:rPr>
        <w:t>Case Study 1: Text Summarization</w:t>
      </w:r>
    </w:p>
    <w:p w14:paraId="54BEB144" w14:textId="77777777" w:rsidR="00833A99" w:rsidRPr="00833A99" w:rsidRDefault="00833A99" w:rsidP="00833A99">
      <w:pPr>
        <w:pStyle w:val="P-Regular"/>
        <w:rPr>
          <w:lang w:val="en-US"/>
        </w:rPr>
      </w:pPr>
      <w:r w:rsidRPr="00833A99">
        <w:rPr>
          <w:b/>
          <w:bCs/>
          <w:lang w:val="en-US"/>
        </w:rPr>
        <w:t>Problem:</w:t>
      </w:r>
      <w:r w:rsidRPr="00833A99">
        <w:rPr>
          <w:lang w:val="en-US"/>
        </w:rPr>
        <w:t xml:space="preserve"> Training a summarization model that struggles with convergence on large datasets.</w:t>
      </w:r>
    </w:p>
    <w:p w14:paraId="32A36541" w14:textId="77777777" w:rsidR="00833A99" w:rsidRPr="00833A99" w:rsidRDefault="00833A99" w:rsidP="00833A99">
      <w:pPr>
        <w:pStyle w:val="P-Regular"/>
        <w:rPr>
          <w:lang w:val="en-US"/>
        </w:rPr>
      </w:pPr>
      <w:r w:rsidRPr="00833A99">
        <w:rPr>
          <w:b/>
          <w:bCs/>
          <w:lang w:val="en-US"/>
        </w:rPr>
        <w:t>Solution:</w:t>
      </w:r>
      <w:r w:rsidRPr="00833A99">
        <w:rPr>
          <w:lang w:val="en-US"/>
        </w:rPr>
        <w:t xml:space="preserve"> Implementing a Cosine Annealing scheduler improved convergence speed by 15% while maintaining high BLEU scores.</w:t>
      </w:r>
    </w:p>
    <w:p w14:paraId="0718A604" w14:textId="77777777" w:rsidR="008E0AC1" w:rsidRDefault="008E0AC1" w:rsidP="00833A99">
      <w:pPr>
        <w:pStyle w:val="P-Regular"/>
        <w:rPr>
          <w:b/>
          <w:bCs/>
          <w:lang w:val="en-US"/>
        </w:rPr>
      </w:pPr>
    </w:p>
    <w:p w14:paraId="41704980" w14:textId="3C398E66" w:rsidR="00833A99" w:rsidRPr="00833A99" w:rsidRDefault="00833A99" w:rsidP="00833A99">
      <w:pPr>
        <w:pStyle w:val="P-Regular"/>
        <w:rPr>
          <w:lang w:val="en-US"/>
        </w:rPr>
      </w:pPr>
      <w:r w:rsidRPr="00833A99">
        <w:rPr>
          <w:b/>
          <w:bCs/>
          <w:lang w:val="en-US"/>
        </w:rPr>
        <w:t>Case Study 2: Sentiment Analysis</w:t>
      </w:r>
    </w:p>
    <w:p w14:paraId="0BC09A01" w14:textId="77777777" w:rsidR="00833A99" w:rsidRPr="00833A99" w:rsidRDefault="00833A99" w:rsidP="00833A99">
      <w:pPr>
        <w:pStyle w:val="P-Regular"/>
        <w:rPr>
          <w:lang w:val="en-US"/>
        </w:rPr>
      </w:pPr>
      <w:r w:rsidRPr="00833A99">
        <w:rPr>
          <w:b/>
          <w:bCs/>
          <w:lang w:val="en-US"/>
        </w:rPr>
        <w:t>Problem:</w:t>
      </w:r>
      <w:r w:rsidRPr="00833A99">
        <w:rPr>
          <w:lang w:val="en-US"/>
        </w:rPr>
        <w:t xml:space="preserve"> Fine-tuning a sentiment analysis model with noisy, imbalanced data.</w:t>
      </w:r>
    </w:p>
    <w:p w14:paraId="76E0DE6B" w14:textId="77777777" w:rsidR="00833A99" w:rsidRPr="00833A99" w:rsidRDefault="00833A99" w:rsidP="00833A99">
      <w:pPr>
        <w:pStyle w:val="P-Regular"/>
        <w:rPr>
          <w:lang w:val="en-US"/>
        </w:rPr>
      </w:pPr>
      <w:r w:rsidRPr="00833A99">
        <w:rPr>
          <w:b/>
          <w:bCs/>
          <w:lang w:val="en-US"/>
        </w:rPr>
        <w:t>Solution:</w:t>
      </w:r>
      <w:r w:rsidRPr="00833A99">
        <w:rPr>
          <w:lang w:val="en-US"/>
        </w:rPr>
        <w:t xml:space="preserve"> A Step Decay scheduler helped balance learning rates, reducing overfitting and increasing model accuracy by 8%.</w:t>
      </w:r>
    </w:p>
    <w:p w14:paraId="2BC1A8B5" w14:textId="77777777" w:rsidR="00833A99" w:rsidRPr="00833A99" w:rsidRDefault="00833A99" w:rsidP="00833A99">
      <w:pPr>
        <w:pStyle w:val="P-Regular"/>
        <w:rPr>
          <w:lang w:val="en-US"/>
        </w:rPr>
      </w:pPr>
      <w:r w:rsidRPr="00833A99">
        <w:rPr>
          <w:lang w:val="en-US"/>
        </w:rPr>
        <w:t> </w:t>
      </w:r>
    </w:p>
    <w:p w14:paraId="3F71E8B8" w14:textId="77777777" w:rsidR="00833A99" w:rsidRPr="00833A99" w:rsidRDefault="00833A99" w:rsidP="00833A99">
      <w:pPr>
        <w:pStyle w:val="H1-Section"/>
      </w:pPr>
      <w:r w:rsidRPr="00833A99">
        <w:lastRenderedPageBreak/>
        <w:t>Exercises</w:t>
      </w:r>
    </w:p>
    <w:p w14:paraId="0FF9A0D4" w14:textId="77777777" w:rsidR="00833A99" w:rsidRPr="00833A99" w:rsidRDefault="00833A99" w:rsidP="00833A99">
      <w:pPr>
        <w:pStyle w:val="P-Regular"/>
        <w:numPr>
          <w:ilvl w:val="0"/>
          <w:numId w:val="52"/>
        </w:numPr>
        <w:rPr>
          <w:b/>
          <w:bCs/>
          <w:lang w:val="en-US"/>
        </w:rPr>
      </w:pPr>
      <w:r w:rsidRPr="00833A99">
        <w:rPr>
          <w:b/>
          <w:bCs/>
          <w:lang w:val="en-US"/>
        </w:rPr>
        <w:t>Explore Scheduler Effects:</w:t>
      </w:r>
      <w:r w:rsidRPr="00833A99">
        <w:rPr>
          <w:lang w:val="en-US"/>
        </w:rPr>
        <w:t xml:space="preserve"> Implement Step Decay and Cosine Annealing schedulers on a classification task and compare performance metrics.</w:t>
      </w:r>
    </w:p>
    <w:p w14:paraId="769BB184" w14:textId="77777777" w:rsidR="00833A99" w:rsidRPr="00833A99" w:rsidRDefault="00833A99" w:rsidP="00833A99">
      <w:pPr>
        <w:pStyle w:val="P-Regular"/>
        <w:numPr>
          <w:ilvl w:val="0"/>
          <w:numId w:val="52"/>
        </w:numPr>
        <w:rPr>
          <w:b/>
          <w:bCs/>
          <w:lang w:val="en-US"/>
        </w:rPr>
      </w:pPr>
      <w:r w:rsidRPr="00833A99">
        <w:rPr>
          <w:b/>
          <w:bCs/>
          <w:lang w:val="en-US"/>
        </w:rPr>
        <w:t>Analyze Noise Scheduling:</w:t>
      </w:r>
      <w:r w:rsidRPr="00833A99">
        <w:rPr>
          <w:lang w:val="en-US"/>
        </w:rPr>
        <w:t xml:space="preserve"> Apply noise schedulers in a diffusion model and observe its impact on output quality.</w:t>
      </w:r>
    </w:p>
    <w:p w14:paraId="4DF60040" w14:textId="77777777" w:rsidR="00833A99" w:rsidRPr="00833A99" w:rsidRDefault="00833A99" w:rsidP="00833A99">
      <w:pPr>
        <w:pStyle w:val="P-Regular"/>
        <w:numPr>
          <w:ilvl w:val="0"/>
          <w:numId w:val="52"/>
        </w:numPr>
        <w:rPr>
          <w:b/>
          <w:bCs/>
          <w:lang w:val="en-US"/>
        </w:rPr>
      </w:pPr>
      <w:r w:rsidRPr="00833A99">
        <w:rPr>
          <w:b/>
          <w:bCs/>
          <w:lang w:val="en-US"/>
        </w:rPr>
        <w:t>Build a Custom Scheduler:</w:t>
      </w:r>
      <w:r w:rsidRPr="00833A99">
        <w:rPr>
          <w:lang w:val="en-US"/>
        </w:rPr>
        <w:t xml:space="preserve"> Create a hybrid scheduler combining discrete and continuous adjustments tailored for a sentiment analysis pipeline.</w:t>
      </w:r>
    </w:p>
    <w:p w14:paraId="71747548" w14:textId="77777777" w:rsidR="00833A99" w:rsidRPr="00833A99" w:rsidRDefault="00833A99" w:rsidP="00833A99">
      <w:pPr>
        <w:pStyle w:val="P-Regular"/>
        <w:rPr>
          <w:lang w:val="en-US"/>
        </w:rPr>
      </w:pPr>
      <w:r w:rsidRPr="00833A99">
        <w:rPr>
          <w:lang w:val="en-US"/>
        </w:rPr>
        <w:t> </w:t>
      </w:r>
    </w:p>
    <w:p w14:paraId="1BC449CA" w14:textId="77777777" w:rsidR="00833A99" w:rsidRPr="008E0AC1" w:rsidRDefault="00833A99" w:rsidP="008E0AC1">
      <w:pPr>
        <w:pStyle w:val="H1-Section"/>
      </w:pPr>
      <w:r w:rsidRPr="008E0AC1">
        <w:t>Conclusion</w:t>
      </w:r>
    </w:p>
    <w:p w14:paraId="544F7CF5" w14:textId="77777777" w:rsidR="00833A99" w:rsidRPr="00833A99" w:rsidRDefault="00833A99" w:rsidP="00833A99">
      <w:pPr>
        <w:pStyle w:val="P-Regular"/>
        <w:rPr>
          <w:lang w:val="en-US"/>
        </w:rPr>
      </w:pPr>
      <w:r w:rsidRPr="00833A99">
        <w:rPr>
          <w:lang w:val="en-US"/>
        </w:rPr>
        <w:t>Chapter 7 provided a comprehensive overview of schedulers, emphasizing their importance in optimizing training and inference processes. Through practical examples and case studies, readers have learned how to select and implement schedulers effectively, enhancing model robustness and efficiency.</w:t>
      </w:r>
    </w:p>
    <w:p w14:paraId="0879B426" w14:textId="77777777" w:rsidR="00833A99" w:rsidRPr="00833A99" w:rsidRDefault="00833A99" w:rsidP="00833A99">
      <w:pPr>
        <w:pStyle w:val="P-Regular"/>
        <w:rPr>
          <w:lang w:val="en-US"/>
        </w:rPr>
      </w:pPr>
      <w:r w:rsidRPr="00833A99">
        <w:rPr>
          <w:lang w:val="en-US"/>
        </w:rPr>
        <w:t> </w:t>
      </w:r>
    </w:p>
    <w:p w14:paraId="4000D3EC" w14:textId="77777777" w:rsidR="00833A99" w:rsidRPr="008E0AC1" w:rsidRDefault="00833A99" w:rsidP="008E0AC1">
      <w:pPr>
        <w:pStyle w:val="H1-Section"/>
      </w:pPr>
      <w:r w:rsidRPr="008E0AC1">
        <w:t>Transition to Chapter 8: Advanced Inference Techniques</w:t>
      </w:r>
    </w:p>
    <w:p w14:paraId="7ACECE76" w14:textId="77777777" w:rsidR="00833A99" w:rsidRPr="00833A99" w:rsidRDefault="00833A99" w:rsidP="00833A99">
      <w:pPr>
        <w:pStyle w:val="P-Regular"/>
        <w:rPr>
          <w:lang w:val="en-US"/>
        </w:rPr>
      </w:pPr>
      <w:r w:rsidRPr="00833A99">
        <w:rPr>
          <w:lang w:val="en-US"/>
        </w:rPr>
        <w:t>In the next chapter, we will explore advanced inference techniques within the Hugging Face Diffusers library. These techniques extend beyond traditional methods, leveraging innovations like active sampling and multi-stage inference to optimize model outputs further. By combining schedulers with advanced inference strategies, Chapter 8 will empower you to push the boundaries of NLP applications, ensuring they perform efficiently under varied and demanding conditions.</w:t>
      </w:r>
    </w:p>
    <w:p w14:paraId="00272E15" w14:textId="77777777" w:rsidR="00833A99" w:rsidRDefault="00833A99" w:rsidP="220381DB">
      <w:pPr>
        <w:pStyle w:val="P-Regular"/>
      </w:pPr>
    </w:p>
    <w:p w14:paraId="4942AF20" w14:textId="77777777" w:rsidR="004107F6" w:rsidRDefault="004107F6" w:rsidP="220381DB">
      <w:pPr>
        <w:pStyle w:val="P-Regular"/>
      </w:pPr>
    </w:p>
    <w:p w14:paraId="5ECDD356" w14:textId="77777777" w:rsidR="004107F6" w:rsidRDefault="004107F6" w:rsidP="220381DB">
      <w:pPr>
        <w:pStyle w:val="P-Regular"/>
      </w:pPr>
    </w:p>
    <w:p w14:paraId="0CDC5646" w14:textId="77777777" w:rsidR="004107F6" w:rsidRPr="004107F6" w:rsidRDefault="004107F6" w:rsidP="004107F6">
      <w:pPr>
        <w:pStyle w:val="P-Regular"/>
        <w:rPr>
          <w:lang w:val="en-US"/>
        </w:rPr>
      </w:pPr>
      <w:r w:rsidRPr="004107F6">
        <w:rPr>
          <w:b/>
          <w:bCs/>
          <w:lang w:val="en-US"/>
        </w:rPr>
        <w:t>Introduction to Chapter 7: Schedulers in Hugging Face Diffusion</w:t>
      </w:r>
    </w:p>
    <w:p w14:paraId="7BE67AD1" w14:textId="77777777" w:rsidR="004107F6" w:rsidRPr="004107F6" w:rsidRDefault="004107F6" w:rsidP="004107F6">
      <w:pPr>
        <w:pStyle w:val="P-Regular"/>
        <w:rPr>
          <w:lang w:val="en-US"/>
        </w:rPr>
      </w:pPr>
      <w:r w:rsidRPr="004107F6">
        <w:rPr>
          <w:lang w:val="en-US"/>
        </w:rPr>
        <w:lastRenderedPageBreak/>
        <w:t> </w:t>
      </w:r>
    </w:p>
    <w:p w14:paraId="54029764" w14:textId="77777777" w:rsidR="004107F6" w:rsidRPr="004107F6" w:rsidRDefault="004107F6" w:rsidP="004107F6">
      <w:pPr>
        <w:pStyle w:val="P-Regular"/>
        <w:rPr>
          <w:lang w:val="en-US"/>
        </w:rPr>
      </w:pPr>
      <w:r w:rsidRPr="004107F6">
        <w:rPr>
          <w:lang w:val="en-US"/>
        </w:rPr>
        <w:t>Chapter 7 delves deep into the world of schedulers, a pivotal component of the Hugging Face Diffusion library that optimizes the training and inference processes of machine learning models. Schedulers manage the learning rate and other parameters dynamically during training, significantly impacting the efficiency and outcome of model performance. This chapter explores various types of schedulers, their roles in the diffusion process, and practical strategies for their implementation in natural language processing tasks.</w:t>
      </w:r>
    </w:p>
    <w:p w14:paraId="0276ADB9" w14:textId="77777777" w:rsidR="004107F6" w:rsidRPr="004107F6" w:rsidRDefault="004107F6" w:rsidP="004107F6">
      <w:pPr>
        <w:pStyle w:val="P-Regular"/>
        <w:rPr>
          <w:lang w:val="en-US"/>
        </w:rPr>
      </w:pPr>
      <w:r w:rsidRPr="004107F6">
        <w:rPr>
          <w:lang w:val="en-US"/>
        </w:rPr>
        <w:t> </w:t>
      </w:r>
    </w:p>
    <w:p w14:paraId="1DF3563F" w14:textId="77777777" w:rsidR="004107F6" w:rsidRPr="004107F6" w:rsidRDefault="004107F6" w:rsidP="004107F6">
      <w:pPr>
        <w:pStyle w:val="P-Regular"/>
        <w:rPr>
          <w:lang w:val="en-US"/>
        </w:rPr>
      </w:pPr>
      <w:r w:rsidRPr="004107F6">
        <w:rPr>
          <w:lang w:val="en-US"/>
        </w:rPr>
        <w:t>Schedulers are instrumental in adjusting the training parameters over time, helping to avoid common pitfalls such as overfitting or underfitting, and ensuring that models converge more effectively to optimal solutions. This chapter not only introduces the technical underpinnings of these tools but also guides you through their practical application, enhancing your ability to implement more robust and effective models.</w:t>
      </w:r>
    </w:p>
    <w:p w14:paraId="1B405FAC" w14:textId="77777777" w:rsidR="004107F6" w:rsidRPr="004107F6" w:rsidRDefault="004107F6" w:rsidP="004107F6">
      <w:pPr>
        <w:pStyle w:val="P-Regular"/>
        <w:rPr>
          <w:lang w:val="en-US"/>
        </w:rPr>
      </w:pPr>
      <w:r w:rsidRPr="004107F6">
        <w:rPr>
          <w:lang w:val="en-US"/>
        </w:rPr>
        <w:t> </w:t>
      </w:r>
    </w:p>
    <w:p w14:paraId="5DC1808E" w14:textId="77777777" w:rsidR="004107F6" w:rsidRPr="004107F6" w:rsidRDefault="004107F6" w:rsidP="004107F6">
      <w:pPr>
        <w:pStyle w:val="P-Regular"/>
        <w:numPr>
          <w:ilvl w:val="0"/>
          <w:numId w:val="54"/>
        </w:numPr>
        <w:rPr>
          <w:b/>
          <w:bCs/>
          <w:lang w:val="en-US"/>
        </w:rPr>
      </w:pPr>
      <w:r w:rsidRPr="004107F6">
        <w:rPr>
          <w:b/>
          <w:bCs/>
          <w:lang w:val="en-US"/>
        </w:rPr>
        <w:t>Evaluate and Compare Scheduling Strategies:</w:t>
      </w:r>
      <w:r w:rsidRPr="004107F6">
        <w:rPr>
          <w:lang w:val="en-US"/>
        </w:rPr>
        <w:t xml:space="preserve"> Develop the ability to critically assess and select the most effective scheduling strategies for various modeling scenarios.</w:t>
      </w:r>
    </w:p>
    <w:p w14:paraId="636D9FC6" w14:textId="77777777" w:rsidR="004107F6" w:rsidRPr="004107F6" w:rsidRDefault="004107F6" w:rsidP="004107F6">
      <w:pPr>
        <w:pStyle w:val="P-Regular"/>
        <w:rPr>
          <w:lang w:val="en-US"/>
        </w:rPr>
      </w:pPr>
      <w:r w:rsidRPr="004107F6">
        <w:rPr>
          <w:lang w:val="en-US"/>
        </w:rPr>
        <w:t> </w:t>
      </w:r>
    </w:p>
    <w:p w14:paraId="7F97671C" w14:textId="77777777" w:rsidR="004107F6" w:rsidRPr="004107F6" w:rsidRDefault="004107F6" w:rsidP="004107F6">
      <w:pPr>
        <w:pStyle w:val="P-Regular"/>
        <w:rPr>
          <w:lang w:val="en-US"/>
        </w:rPr>
      </w:pPr>
      <w:r w:rsidRPr="004107F6">
        <w:rPr>
          <w:lang w:val="en-US"/>
        </w:rPr>
        <w:t>This comprehensive guide will equip you with the knowledge and skills to effectively implement and optimize schedulers, paving the way for advanced model training and enhanced performance in your NLP projects.</w:t>
      </w:r>
    </w:p>
    <w:p w14:paraId="6E5BAADC" w14:textId="77777777" w:rsidR="004107F6" w:rsidRPr="004107F6" w:rsidRDefault="004107F6" w:rsidP="004107F6">
      <w:pPr>
        <w:pStyle w:val="P-Regular"/>
        <w:rPr>
          <w:lang w:val="en-US"/>
        </w:rPr>
      </w:pPr>
      <w:r w:rsidRPr="004107F6">
        <w:rPr>
          <w:lang w:val="en-US"/>
        </w:rPr>
        <w:t> </w:t>
      </w:r>
    </w:p>
    <w:p w14:paraId="4DB6A658" w14:textId="77777777" w:rsidR="004107F6" w:rsidRPr="004107F6" w:rsidRDefault="004107F6" w:rsidP="004107F6">
      <w:pPr>
        <w:pStyle w:val="H1-Section"/>
      </w:pPr>
      <w:r w:rsidRPr="004107F6">
        <w:t>7.1 Understanding Pipelines and Their Role in NLP Workflows</w:t>
      </w:r>
    </w:p>
    <w:p w14:paraId="73185183" w14:textId="77777777" w:rsidR="004107F6" w:rsidRPr="004107F6" w:rsidRDefault="004107F6" w:rsidP="004107F6">
      <w:pPr>
        <w:pStyle w:val="P-Regular"/>
        <w:rPr>
          <w:lang w:val="en-US"/>
        </w:rPr>
      </w:pPr>
      <w:r w:rsidRPr="004107F6">
        <w:rPr>
          <w:lang w:val="en-US"/>
        </w:rPr>
        <w:t> </w:t>
      </w:r>
    </w:p>
    <w:p w14:paraId="06FBFCBD" w14:textId="77777777" w:rsidR="004107F6" w:rsidRPr="004107F6" w:rsidRDefault="004107F6" w:rsidP="004107F6">
      <w:pPr>
        <w:pStyle w:val="P-Regular"/>
        <w:rPr>
          <w:lang w:val="en-US"/>
        </w:rPr>
      </w:pPr>
      <w:r w:rsidRPr="004107F6">
        <w:rPr>
          <w:b/>
          <w:bCs/>
          <w:lang w:val="en-US"/>
        </w:rPr>
        <w:t>Introduction</w:t>
      </w:r>
    </w:p>
    <w:p w14:paraId="0C1B92BD" w14:textId="77777777" w:rsidR="004107F6" w:rsidRPr="004107F6" w:rsidRDefault="004107F6" w:rsidP="004107F6">
      <w:pPr>
        <w:pStyle w:val="P-Regular"/>
        <w:rPr>
          <w:lang w:val="en-US"/>
        </w:rPr>
      </w:pPr>
      <w:r w:rsidRPr="004107F6">
        <w:rPr>
          <w:lang w:val="en-US"/>
        </w:rPr>
        <w:t> </w:t>
      </w:r>
    </w:p>
    <w:p w14:paraId="18D9195B" w14:textId="77777777" w:rsidR="004107F6" w:rsidRPr="004107F6" w:rsidRDefault="004107F6" w:rsidP="004107F6">
      <w:pPr>
        <w:pStyle w:val="P-Regular"/>
        <w:rPr>
          <w:lang w:val="en-US"/>
        </w:rPr>
      </w:pPr>
      <w:r w:rsidRPr="004107F6">
        <w:rPr>
          <w:lang w:val="en-US"/>
        </w:rPr>
        <w:lastRenderedPageBreak/>
        <w:t>In the realm of natural language processing (NLP), pipelines are integral structures that streamline and automate the flow of tasks from input to output. This section delves into the definition and critical importance of pipelines in NLP workflows, providing a detailed overview of their components and how they facilitate efficient data processing and model deployment.</w:t>
      </w:r>
    </w:p>
    <w:p w14:paraId="5BAE707A" w14:textId="77777777" w:rsidR="004107F6" w:rsidRPr="004107F6" w:rsidRDefault="004107F6" w:rsidP="004107F6">
      <w:pPr>
        <w:pStyle w:val="P-Regular"/>
        <w:rPr>
          <w:lang w:val="en-US"/>
        </w:rPr>
      </w:pPr>
      <w:r w:rsidRPr="004107F6">
        <w:rPr>
          <w:lang w:val="en-US"/>
        </w:rPr>
        <w:t> </w:t>
      </w:r>
    </w:p>
    <w:p w14:paraId="4E1DEFE8" w14:textId="77777777" w:rsidR="004107F6" w:rsidRPr="004107F6" w:rsidRDefault="004107F6" w:rsidP="004107F6">
      <w:pPr>
        <w:pStyle w:val="P-Regular"/>
        <w:rPr>
          <w:lang w:val="en-US"/>
        </w:rPr>
      </w:pPr>
      <w:r w:rsidRPr="004107F6">
        <w:rPr>
          <w:b/>
          <w:bCs/>
          <w:lang w:val="en-US"/>
        </w:rPr>
        <w:t>Definition and Importance of Pipelines</w:t>
      </w:r>
    </w:p>
    <w:p w14:paraId="6D896D39" w14:textId="77777777" w:rsidR="004107F6" w:rsidRPr="004107F6" w:rsidRDefault="004107F6" w:rsidP="004107F6">
      <w:pPr>
        <w:pStyle w:val="P-Regular"/>
        <w:rPr>
          <w:lang w:val="en-US"/>
        </w:rPr>
      </w:pPr>
      <w:r w:rsidRPr="004107F6">
        <w:rPr>
          <w:lang w:val="en-US"/>
        </w:rPr>
        <w:t> </w:t>
      </w:r>
    </w:p>
    <w:p w14:paraId="4C300AA8" w14:textId="77777777" w:rsidR="004107F6" w:rsidRPr="004107F6" w:rsidRDefault="004107F6" w:rsidP="004107F6">
      <w:pPr>
        <w:pStyle w:val="P-Regular"/>
        <w:rPr>
          <w:lang w:val="en-US"/>
        </w:rPr>
      </w:pPr>
      <w:r w:rsidRPr="004107F6">
        <w:rPr>
          <w:b/>
          <w:bCs/>
          <w:lang w:val="en-US"/>
        </w:rPr>
        <w:t>Definition</w:t>
      </w:r>
      <w:r w:rsidRPr="004107F6">
        <w:rPr>
          <w:lang w:val="en-US"/>
        </w:rPr>
        <w:t>: A pipeline in NLP is a sequence of processing steps configured to automate the flow of data through various stages of analysis and interpretation, from raw text to actionable insights or outputs. These steps typically involve stages like text preprocessing, feature extraction, model inference, and post-processing.</w:t>
      </w:r>
    </w:p>
    <w:p w14:paraId="6A15BF0C" w14:textId="77777777" w:rsidR="004107F6" w:rsidRPr="004107F6" w:rsidRDefault="004107F6" w:rsidP="004107F6">
      <w:pPr>
        <w:pStyle w:val="P-Regular"/>
        <w:rPr>
          <w:lang w:val="en-US"/>
        </w:rPr>
      </w:pPr>
      <w:r w:rsidRPr="004107F6">
        <w:rPr>
          <w:lang w:val="en-US"/>
        </w:rPr>
        <w:t> </w:t>
      </w:r>
    </w:p>
    <w:p w14:paraId="5F4F1E67" w14:textId="77777777" w:rsidR="004107F6" w:rsidRPr="004107F6" w:rsidRDefault="004107F6" w:rsidP="004107F6">
      <w:pPr>
        <w:pStyle w:val="P-Regular"/>
        <w:rPr>
          <w:lang w:val="en-US"/>
        </w:rPr>
      </w:pPr>
      <w:r w:rsidRPr="004107F6">
        <w:rPr>
          <w:b/>
          <w:bCs/>
          <w:lang w:val="en-US"/>
        </w:rPr>
        <w:t>Importance</w:t>
      </w:r>
      <w:r w:rsidRPr="004107F6">
        <w:rPr>
          <w:lang w:val="en-US"/>
        </w:rPr>
        <w:t>:</w:t>
      </w:r>
    </w:p>
    <w:p w14:paraId="794E3699" w14:textId="77777777" w:rsidR="004107F6" w:rsidRPr="004107F6" w:rsidRDefault="004107F6" w:rsidP="004107F6">
      <w:pPr>
        <w:pStyle w:val="P-Regular"/>
        <w:rPr>
          <w:lang w:val="en-US"/>
        </w:rPr>
      </w:pPr>
      <w:r w:rsidRPr="004107F6">
        <w:rPr>
          <w:lang w:val="en-US"/>
        </w:rPr>
        <w:t> </w:t>
      </w:r>
    </w:p>
    <w:p w14:paraId="48917BF9" w14:textId="77777777" w:rsidR="004107F6" w:rsidRPr="004107F6" w:rsidRDefault="004107F6" w:rsidP="004107F6">
      <w:pPr>
        <w:pStyle w:val="P-Regular"/>
        <w:numPr>
          <w:ilvl w:val="0"/>
          <w:numId w:val="55"/>
        </w:numPr>
        <w:rPr>
          <w:lang w:val="en-US"/>
        </w:rPr>
      </w:pPr>
      <w:r w:rsidRPr="004107F6">
        <w:rPr>
          <w:b/>
          <w:bCs/>
          <w:lang w:val="en-US"/>
        </w:rPr>
        <w:t>Efficiency</w:t>
      </w:r>
      <w:r w:rsidRPr="004107F6">
        <w:rPr>
          <w:lang w:val="en-US"/>
        </w:rPr>
        <w:t>: Pipelines consolidate complex processes into manageable, reproducible, and scalable sequences, reducing manual overhead and potential errors.</w:t>
      </w:r>
    </w:p>
    <w:p w14:paraId="104DEAFB" w14:textId="77777777" w:rsidR="004107F6" w:rsidRPr="004107F6" w:rsidRDefault="004107F6" w:rsidP="004107F6">
      <w:pPr>
        <w:pStyle w:val="P-Regular"/>
        <w:numPr>
          <w:ilvl w:val="0"/>
          <w:numId w:val="55"/>
        </w:numPr>
        <w:rPr>
          <w:lang w:val="en-US"/>
        </w:rPr>
      </w:pPr>
      <w:r w:rsidRPr="004107F6">
        <w:rPr>
          <w:b/>
          <w:bCs/>
          <w:lang w:val="en-US"/>
        </w:rPr>
        <w:t>Modularity</w:t>
      </w:r>
      <w:r w:rsidRPr="004107F6">
        <w:rPr>
          <w:lang w:val="en-US"/>
        </w:rPr>
        <w:t>: They allow for the separation of concerns, where each component can be developed, tested, and optimized independently before being integrated.</w:t>
      </w:r>
    </w:p>
    <w:p w14:paraId="183C6BC3" w14:textId="77777777" w:rsidR="004107F6" w:rsidRPr="004107F6" w:rsidRDefault="004107F6" w:rsidP="004107F6">
      <w:pPr>
        <w:pStyle w:val="P-Regular"/>
        <w:numPr>
          <w:ilvl w:val="0"/>
          <w:numId w:val="55"/>
        </w:numPr>
        <w:rPr>
          <w:lang w:val="en-US"/>
        </w:rPr>
      </w:pPr>
      <w:r w:rsidRPr="004107F6">
        <w:rPr>
          <w:b/>
          <w:bCs/>
          <w:lang w:val="en-US"/>
        </w:rPr>
        <w:t>Scalability</w:t>
      </w:r>
      <w:r w:rsidRPr="004107F6">
        <w:rPr>
          <w:lang w:val="en-US"/>
        </w:rPr>
        <w:t>: Well-designed pipelines are crucial for scaling NLP applications, as they can handle increasing volumes of data and complexity without significant modifications to the underlying architecture.</w:t>
      </w:r>
    </w:p>
    <w:p w14:paraId="60FEE3BE" w14:textId="77777777" w:rsidR="004107F6" w:rsidRPr="004107F6" w:rsidRDefault="004107F6" w:rsidP="004107F6">
      <w:pPr>
        <w:pStyle w:val="P-Regular"/>
        <w:rPr>
          <w:lang w:val="en-US"/>
        </w:rPr>
      </w:pPr>
      <w:r w:rsidRPr="004107F6">
        <w:rPr>
          <w:lang w:val="en-US"/>
        </w:rPr>
        <w:t> </w:t>
      </w:r>
    </w:p>
    <w:p w14:paraId="2D73C9F0" w14:textId="77777777" w:rsidR="004107F6" w:rsidRPr="004107F6" w:rsidRDefault="004107F6" w:rsidP="004107F6">
      <w:pPr>
        <w:pStyle w:val="P-Regular"/>
        <w:rPr>
          <w:lang w:val="en-US"/>
        </w:rPr>
      </w:pPr>
      <w:r w:rsidRPr="004107F6">
        <w:rPr>
          <w:b/>
          <w:bCs/>
          <w:lang w:val="en-US"/>
        </w:rPr>
        <w:t>Overview of Pipeline Components</w:t>
      </w:r>
    </w:p>
    <w:p w14:paraId="4E16D4D4" w14:textId="77777777" w:rsidR="004107F6" w:rsidRPr="004107F6" w:rsidRDefault="004107F6" w:rsidP="004107F6">
      <w:pPr>
        <w:pStyle w:val="P-Regular"/>
        <w:rPr>
          <w:lang w:val="en-US"/>
        </w:rPr>
      </w:pPr>
      <w:r w:rsidRPr="004107F6">
        <w:rPr>
          <w:lang w:val="en-US"/>
        </w:rPr>
        <w:t> </w:t>
      </w:r>
    </w:p>
    <w:p w14:paraId="5CEF9E48" w14:textId="77777777" w:rsidR="004107F6" w:rsidRPr="004107F6" w:rsidRDefault="004107F6" w:rsidP="004107F6">
      <w:pPr>
        <w:pStyle w:val="P-Regular"/>
        <w:rPr>
          <w:lang w:val="en-US"/>
        </w:rPr>
      </w:pPr>
      <w:r w:rsidRPr="004107F6">
        <w:rPr>
          <w:lang w:val="en-US"/>
        </w:rPr>
        <w:t>A typical NLP pipeline might include the following components:</w:t>
      </w:r>
    </w:p>
    <w:p w14:paraId="6F98251E" w14:textId="77777777" w:rsidR="004107F6" w:rsidRPr="004107F6" w:rsidRDefault="004107F6" w:rsidP="004107F6">
      <w:pPr>
        <w:pStyle w:val="P-Regular"/>
        <w:rPr>
          <w:lang w:val="en-US"/>
        </w:rPr>
      </w:pPr>
      <w:r w:rsidRPr="004107F6">
        <w:rPr>
          <w:lang w:val="en-US"/>
        </w:rPr>
        <w:t> </w:t>
      </w:r>
    </w:p>
    <w:p w14:paraId="3AD4DE7E" w14:textId="77777777" w:rsidR="004107F6" w:rsidRPr="004107F6" w:rsidRDefault="004107F6" w:rsidP="004107F6">
      <w:pPr>
        <w:pStyle w:val="P-Regular"/>
        <w:numPr>
          <w:ilvl w:val="0"/>
          <w:numId w:val="56"/>
        </w:numPr>
        <w:rPr>
          <w:lang w:val="en-US"/>
        </w:rPr>
      </w:pPr>
      <w:r w:rsidRPr="004107F6">
        <w:rPr>
          <w:b/>
          <w:bCs/>
          <w:lang w:val="en-US"/>
        </w:rPr>
        <w:lastRenderedPageBreak/>
        <w:t>Data Ingestion</w:t>
      </w:r>
      <w:r w:rsidRPr="004107F6">
        <w:rPr>
          <w:lang w:val="en-US"/>
        </w:rPr>
        <w:t>: The entry point where data is collected, often from varied sources such as databases, live feeds, or user inputs.</w:t>
      </w:r>
    </w:p>
    <w:p w14:paraId="13686583" w14:textId="77777777" w:rsidR="004107F6" w:rsidRPr="004107F6" w:rsidRDefault="004107F6" w:rsidP="004107F6">
      <w:pPr>
        <w:pStyle w:val="P-Regular"/>
        <w:numPr>
          <w:ilvl w:val="0"/>
          <w:numId w:val="56"/>
        </w:numPr>
        <w:rPr>
          <w:lang w:val="en-US"/>
        </w:rPr>
      </w:pPr>
      <w:r w:rsidRPr="004107F6">
        <w:rPr>
          <w:b/>
          <w:bCs/>
          <w:lang w:val="en-US"/>
        </w:rPr>
        <w:t>Preprocessing</w:t>
      </w:r>
      <w:r w:rsidRPr="004107F6">
        <w:rPr>
          <w:lang w:val="en-US"/>
        </w:rPr>
        <w:t>: Steps to clean and prepare text data, including tokenization, normalization, and noise removal.</w:t>
      </w:r>
    </w:p>
    <w:p w14:paraId="270B0EFC" w14:textId="77777777" w:rsidR="004107F6" w:rsidRPr="004107F6" w:rsidRDefault="004107F6" w:rsidP="004107F6">
      <w:pPr>
        <w:pStyle w:val="P-Regular"/>
        <w:numPr>
          <w:ilvl w:val="0"/>
          <w:numId w:val="56"/>
        </w:numPr>
        <w:rPr>
          <w:lang w:val="en-US"/>
        </w:rPr>
      </w:pPr>
      <w:r w:rsidRPr="004107F6">
        <w:rPr>
          <w:b/>
          <w:bCs/>
          <w:lang w:val="en-US"/>
        </w:rPr>
        <w:t>Feature Extraction</w:t>
      </w:r>
      <w:r w:rsidRPr="004107F6">
        <w:rPr>
          <w:lang w:val="en-US"/>
        </w:rPr>
        <w:t>: Transformation of text into a format suitable for machine learning models, such as vectorization using TF-IDF or word embeddings.</w:t>
      </w:r>
    </w:p>
    <w:p w14:paraId="6E4A9C75" w14:textId="77777777" w:rsidR="004107F6" w:rsidRPr="004107F6" w:rsidRDefault="004107F6" w:rsidP="004107F6">
      <w:pPr>
        <w:pStyle w:val="P-Regular"/>
        <w:numPr>
          <w:ilvl w:val="0"/>
          <w:numId w:val="56"/>
        </w:numPr>
        <w:rPr>
          <w:lang w:val="en-US"/>
        </w:rPr>
      </w:pPr>
      <w:r w:rsidRPr="004107F6">
        <w:rPr>
          <w:b/>
          <w:bCs/>
          <w:lang w:val="en-US"/>
        </w:rPr>
        <w:t>Modeling</w:t>
      </w:r>
      <w:r w:rsidRPr="004107F6">
        <w:rPr>
          <w:lang w:val="en-US"/>
        </w:rPr>
        <w:t>: The core analytical step where machine learning or deep learning models process the feature-rich data to perform tasks like classification, entity recognition, or sentiment analysis.</w:t>
      </w:r>
    </w:p>
    <w:p w14:paraId="3F611636" w14:textId="77777777" w:rsidR="004107F6" w:rsidRPr="004107F6" w:rsidRDefault="004107F6" w:rsidP="004107F6">
      <w:pPr>
        <w:pStyle w:val="P-Regular"/>
        <w:numPr>
          <w:ilvl w:val="0"/>
          <w:numId w:val="56"/>
        </w:numPr>
        <w:rPr>
          <w:lang w:val="en-US"/>
        </w:rPr>
      </w:pPr>
      <w:r w:rsidRPr="004107F6">
        <w:rPr>
          <w:b/>
          <w:bCs/>
          <w:lang w:val="en-US"/>
        </w:rPr>
        <w:t>Post-Processing</w:t>
      </w:r>
      <w:r w:rsidRPr="004107F6">
        <w:rPr>
          <w:lang w:val="en-US"/>
        </w:rPr>
        <w:t>: Refining model outputs, such as adjusting probabilities, applying business rules, or generating human-readable responses.</w:t>
      </w:r>
    </w:p>
    <w:p w14:paraId="0A9DEA11" w14:textId="77777777" w:rsidR="004107F6" w:rsidRPr="004107F6" w:rsidRDefault="004107F6" w:rsidP="004107F6">
      <w:pPr>
        <w:pStyle w:val="P-Regular"/>
        <w:numPr>
          <w:ilvl w:val="0"/>
          <w:numId w:val="56"/>
        </w:numPr>
        <w:rPr>
          <w:lang w:val="en-US"/>
        </w:rPr>
      </w:pPr>
      <w:r w:rsidRPr="004107F6">
        <w:rPr>
          <w:b/>
          <w:bCs/>
          <w:lang w:val="en-US"/>
        </w:rPr>
        <w:t>Output Delivery</w:t>
      </w:r>
      <w:r w:rsidRPr="004107F6">
        <w:rPr>
          <w:lang w:val="en-US"/>
        </w:rPr>
        <w:t>: The final component where results are formatted and delivered, possibly through APIs, dashboards, or other interfaces.</w:t>
      </w:r>
    </w:p>
    <w:p w14:paraId="6729367C" w14:textId="77777777" w:rsidR="004107F6" w:rsidRPr="004107F6" w:rsidRDefault="004107F6" w:rsidP="004107F6">
      <w:pPr>
        <w:pStyle w:val="P-Regular"/>
        <w:rPr>
          <w:lang w:val="en-US"/>
        </w:rPr>
      </w:pPr>
      <w:r w:rsidRPr="004107F6">
        <w:rPr>
          <w:lang w:val="en-US"/>
        </w:rPr>
        <w:t> </w:t>
      </w:r>
    </w:p>
    <w:p w14:paraId="331C289C" w14:textId="77777777" w:rsidR="004107F6" w:rsidRPr="004107F6" w:rsidRDefault="004107F6" w:rsidP="004107F6">
      <w:pPr>
        <w:pStyle w:val="P-Regular"/>
        <w:rPr>
          <w:lang w:val="en-US"/>
        </w:rPr>
      </w:pPr>
      <w:r w:rsidRPr="004107F6">
        <w:rPr>
          <w:b/>
          <w:bCs/>
          <w:lang w:val="en-US"/>
        </w:rPr>
        <w:t>Application Examples</w:t>
      </w:r>
    </w:p>
    <w:p w14:paraId="5A4EC249" w14:textId="77777777" w:rsidR="004107F6" w:rsidRPr="004107F6" w:rsidRDefault="004107F6" w:rsidP="004107F6">
      <w:pPr>
        <w:pStyle w:val="P-Regular"/>
        <w:rPr>
          <w:lang w:val="en-US"/>
        </w:rPr>
      </w:pPr>
      <w:r w:rsidRPr="004107F6">
        <w:rPr>
          <w:lang w:val="en-US"/>
        </w:rPr>
        <w:t> </w:t>
      </w:r>
    </w:p>
    <w:p w14:paraId="1A804DA7" w14:textId="77777777" w:rsidR="004107F6" w:rsidRPr="004107F6" w:rsidRDefault="004107F6" w:rsidP="004107F6">
      <w:pPr>
        <w:pStyle w:val="P-Regular"/>
        <w:numPr>
          <w:ilvl w:val="0"/>
          <w:numId w:val="57"/>
        </w:numPr>
        <w:rPr>
          <w:lang w:val="en-US"/>
        </w:rPr>
      </w:pPr>
      <w:r w:rsidRPr="004107F6">
        <w:rPr>
          <w:b/>
          <w:bCs/>
          <w:lang w:val="en-US"/>
        </w:rPr>
        <w:t>Sentiment Analysis Pipeline</w:t>
      </w:r>
      <w:r w:rsidRPr="004107F6">
        <w:rPr>
          <w:lang w:val="en-US"/>
        </w:rPr>
        <w:t>: Automates the processing of customer feedback to categorize sentiments as positive, negative, or neutral.</w:t>
      </w:r>
    </w:p>
    <w:p w14:paraId="472FBF0F" w14:textId="77777777" w:rsidR="004107F6" w:rsidRPr="004107F6" w:rsidRDefault="004107F6" w:rsidP="004107F6">
      <w:pPr>
        <w:pStyle w:val="P-Regular"/>
        <w:numPr>
          <w:ilvl w:val="0"/>
          <w:numId w:val="57"/>
        </w:numPr>
        <w:rPr>
          <w:lang w:val="en-US"/>
        </w:rPr>
      </w:pPr>
      <w:r w:rsidRPr="004107F6">
        <w:rPr>
          <w:b/>
          <w:bCs/>
          <w:lang w:val="en-US"/>
        </w:rPr>
        <w:t>Chatbot Framework</w:t>
      </w:r>
      <w:r w:rsidRPr="004107F6">
        <w:rPr>
          <w:lang w:val="en-US"/>
        </w:rPr>
        <w:t>: Uses pipelines to manage dialogues, understand user inputs, generate responses, and maintain conversation context.</w:t>
      </w:r>
    </w:p>
    <w:p w14:paraId="0DC16F8E" w14:textId="77777777" w:rsidR="004107F6" w:rsidRPr="004107F6" w:rsidRDefault="004107F6" w:rsidP="004107F6">
      <w:pPr>
        <w:pStyle w:val="P-Regular"/>
        <w:rPr>
          <w:lang w:val="en-US"/>
        </w:rPr>
      </w:pPr>
      <w:r w:rsidRPr="004107F6">
        <w:rPr>
          <w:lang w:val="en-US"/>
        </w:rPr>
        <w:t> </w:t>
      </w:r>
    </w:p>
    <w:p w14:paraId="50E14A8A" w14:textId="77777777" w:rsidR="004107F6" w:rsidRPr="004107F6" w:rsidRDefault="004107F6" w:rsidP="004107F6">
      <w:pPr>
        <w:pStyle w:val="P-Regular"/>
        <w:rPr>
          <w:lang w:val="en-US"/>
        </w:rPr>
      </w:pPr>
      <w:r w:rsidRPr="004107F6">
        <w:rPr>
          <w:lang w:val="en-US"/>
        </w:rPr>
        <w:t> </w:t>
      </w:r>
    </w:p>
    <w:p w14:paraId="6DF5738F" w14:textId="77777777" w:rsidR="004107F6" w:rsidRPr="004107F6" w:rsidRDefault="004107F6" w:rsidP="004107F6">
      <w:pPr>
        <w:pStyle w:val="P-Regular"/>
        <w:rPr>
          <w:lang w:val="en-US"/>
        </w:rPr>
      </w:pPr>
      <w:r w:rsidRPr="004107F6">
        <w:rPr>
          <w:b/>
          <w:bCs/>
          <w:lang w:val="en-US"/>
        </w:rPr>
        <w:t>Practical Example: Building a Simple Sentiment Analysis Pipeline</w:t>
      </w:r>
    </w:p>
    <w:p w14:paraId="7C5F3692" w14:textId="77777777" w:rsidR="004107F6" w:rsidRPr="004107F6" w:rsidRDefault="004107F6" w:rsidP="004107F6">
      <w:pPr>
        <w:pStyle w:val="P-Regular"/>
        <w:rPr>
          <w:lang w:val="en-US"/>
        </w:rPr>
      </w:pPr>
      <w:r w:rsidRPr="004107F6">
        <w:rPr>
          <w:lang w:val="en-US"/>
        </w:rPr>
        <w:t>This example demonstrates how to construct a basic sentiment analysis pipeline using the Hugging Face Transformers library.</w:t>
      </w:r>
    </w:p>
    <w:p w14:paraId="6BBD8888" w14:textId="77777777" w:rsidR="004107F6" w:rsidRPr="004107F6" w:rsidRDefault="004107F6" w:rsidP="004107F6">
      <w:pPr>
        <w:pStyle w:val="P-Regular"/>
        <w:rPr>
          <w:lang w:val="en-US"/>
        </w:rPr>
      </w:pPr>
      <w:r w:rsidRPr="004107F6">
        <w:rPr>
          <w:lang w:val="en-US"/>
        </w:rPr>
        <w:t> </w:t>
      </w:r>
    </w:p>
    <w:p w14:paraId="612BAF3B" w14:textId="77777777" w:rsidR="004107F6" w:rsidRPr="004107F6" w:rsidRDefault="004107F6" w:rsidP="004107F6">
      <w:pPr>
        <w:pStyle w:val="P-Regular"/>
        <w:rPr>
          <w:lang w:val="en-US"/>
        </w:rPr>
      </w:pPr>
      <w:r w:rsidRPr="004107F6">
        <w:rPr>
          <w:lang w:val="en-US"/>
        </w:rPr>
        <w:t>python</w:t>
      </w:r>
    </w:p>
    <w:p w14:paraId="63EE64F1" w14:textId="77777777" w:rsidR="004107F6" w:rsidRPr="004107F6" w:rsidRDefault="004107F6" w:rsidP="004107F6">
      <w:pPr>
        <w:pStyle w:val="P-Regular"/>
        <w:rPr>
          <w:lang w:val="en-US"/>
        </w:rPr>
      </w:pPr>
      <w:r w:rsidRPr="004107F6">
        <w:rPr>
          <w:lang w:val="en-US"/>
        </w:rPr>
        <w:t>Copy code</w:t>
      </w:r>
    </w:p>
    <w:p w14:paraId="4BA34AB7" w14:textId="77777777" w:rsidR="004107F6" w:rsidRPr="004107F6" w:rsidRDefault="004107F6" w:rsidP="004107F6">
      <w:pPr>
        <w:pStyle w:val="P-Regular"/>
        <w:rPr>
          <w:lang w:val="en-US"/>
        </w:rPr>
      </w:pPr>
      <w:r w:rsidRPr="004107F6">
        <w:rPr>
          <w:lang w:val="en-US"/>
        </w:rPr>
        <w:t>from transformers import pipeline</w:t>
      </w:r>
    </w:p>
    <w:p w14:paraId="52762E2A" w14:textId="77777777" w:rsidR="004107F6" w:rsidRPr="004107F6" w:rsidRDefault="004107F6" w:rsidP="004107F6">
      <w:pPr>
        <w:pStyle w:val="P-Regular"/>
        <w:rPr>
          <w:lang w:val="en-US"/>
        </w:rPr>
      </w:pPr>
      <w:r w:rsidRPr="004107F6">
        <w:rPr>
          <w:lang w:val="en-US"/>
        </w:rPr>
        <w:lastRenderedPageBreak/>
        <w:t># Load a pre-trained sentiment analysis model</w:t>
      </w:r>
      <w:r w:rsidRPr="004107F6">
        <w:rPr>
          <w:lang w:val="en-US"/>
        </w:rPr>
        <w:br/>
        <w:t>sentiment_pipeline = pipeline("sentiment-analysis")</w:t>
      </w:r>
    </w:p>
    <w:p w14:paraId="1AD5D960" w14:textId="77777777" w:rsidR="004107F6" w:rsidRPr="004107F6" w:rsidRDefault="004107F6" w:rsidP="004107F6">
      <w:pPr>
        <w:pStyle w:val="P-Regular"/>
        <w:rPr>
          <w:lang w:val="en-US"/>
        </w:rPr>
      </w:pPr>
      <w:r w:rsidRPr="004107F6">
        <w:rPr>
          <w:lang w:val="en-US"/>
        </w:rPr>
        <w:t># Example text</w:t>
      </w:r>
      <w:r w:rsidRPr="004107F6">
        <w:rPr>
          <w:lang w:val="en-US"/>
        </w:rPr>
        <w:br/>
        <w:t>texts = ["I love using Hugging Face Transformers!", "This product is not good at all!"]</w:t>
      </w:r>
    </w:p>
    <w:p w14:paraId="190102BB" w14:textId="77777777" w:rsidR="004107F6" w:rsidRPr="004107F6" w:rsidRDefault="004107F6" w:rsidP="004107F6">
      <w:pPr>
        <w:pStyle w:val="P-Regular"/>
        <w:rPr>
          <w:lang w:val="en-US"/>
        </w:rPr>
      </w:pPr>
      <w:r w:rsidRPr="004107F6">
        <w:rPr>
          <w:lang w:val="en-US"/>
        </w:rPr>
        <w:t># Process the texts through the pipeline</w:t>
      </w:r>
      <w:r w:rsidRPr="004107F6">
        <w:rPr>
          <w:lang w:val="en-US"/>
        </w:rPr>
        <w:br/>
        <w:t>results = sentiment_pipeline(texts)</w:t>
      </w:r>
    </w:p>
    <w:p w14:paraId="56D28504" w14:textId="77777777" w:rsidR="004107F6" w:rsidRPr="004107F6" w:rsidRDefault="004107F6" w:rsidP="004107F6">
      <w:pPr>
        <w:pStyle w:val="P-Regular"/>
        <w:rPr>
          <w:lang w:val="en-US"/>
        </w:rPr>
      </w:pPr>
      <w:r w:rsidRPr="004107F6">
        <w:rPr>
          <w:lang w:val="en-US"/>
        </w:rPr>
        <w:t># Print the outputs</w:t>
      </w:r>
      <w:r w:rsidRPr="004107F6">
        <w:rPr>
          <w:lang w:val="en-US"/>
        </w:rPr>
        <w:br/>
        <w:t>for result, text in zip(results, texts):</w:t>
      </w:r>
      <w:r w:rsidRPr="004107F6">
        <w:rPr>
          <w:lang w:val="en-US"/>
        </w:rPr>
        <w:br/>
        <w:t xml:space="preserve">    print(f"Text: {text}\nSentiment: {result['label']}, Confidence: {result['score']:.2f}\n")</w:t>
      </w:r>
    </w:p>
    <w:p w14:paraId="6545D66C"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433FE39F" w14:textId="77777777" w:rsidR="004107F6" w:rsidRPr="004107F6" w:rsidRDefault="004107F6" w:rsidP="004107F6">
      <w:pPr>
        <w:pStyle w:val="P-Regular"/>
        <w:numPr>
          <w:ilvl w:val="0"/>
          <w:numId w:val="58"/>
        </w:numPr>
        <w:rPr>
          <w:lang w:val="en-US"/>
        </w:rPr>
      </w:pPr>
      <w:r w:rsidRPr="004107F6">
        <w:rPr>
          <w:b/>
          <w:bCs/>
          <w:lang w:val="en-US"/>
        </w:rPr>
        <w:t>Pipeline Initialization</w:t>
      </w:r>
      <w:r w:rsidRPr="004107F6">
        <w:rPr>
          <w:lang w:val="en-US"/>
        </w:rPr>
        <w:t>: A sentiment analysis pipeline is instantiated using a pre-trained model from Hugging Face's Transformers library.</w:t>
      </w:r>
    </w:p>
    <w:p w14:paraId="050C244E" w14:textId="77777777" w:rsidR="004107F6" w:rsidRPr="004107F6" w:rsidRDefault="004107F6" w:rsidP="004107F6">
      <w:pPr>
        <w:pStyle w:val="P-Regular"/>
        <w:numPr>
          <w:ilvl w:val="0"/>
          <w:numId w:val="58"/>
        </w:numPr>
        <w:rPr>
          <w:lang w:val="en-US"/>
        </w:rPr>
      </w:pPr>
      <w:r w:rsidRPr="004107F6">
        <w:rPr>
          <w:b/>
          <w:bCs/>
          <w:lang w:val="en-US"/>
        </w:rPr>
        <w:t>Processing Texts</w:t>
      </w:r>
      <w:r w:rsidRPr="004107F6">
        <w:rPr>
          <w:lang w:val="en-US"/>
        </w:rPr>
        <w:t>: The pipeline automatically handles tokenization, model inference, and output formatting.</w:t>
      </w:r>
    </w:p>
    <w:p w14:paraId="3DD97A23" w14:textId="77777777" w:rsidR="004107F6" w:rsidRPr="004107F6" w:rsidRDefault="004107F6" w:rsidP="004107F6">
      <w:pPr>
        <w:pStyle w:val="P-Regular"/>
        <w:numPr>
          <w:ilvl w:val="0"/>
          <w:numId w:val="58"/>
        </w:numPr>
        <w:rPr>
          <w:lang w:val="en-US"/>
        </w:rPr>
      </w:pPr>
      <w:r w:rsidRPr="004107F6">
        <w:rPr>
          <w:b/>
          <w:bCs/>
          <w:lang w:val="en-US"/>
        </w:rPr>
        <w:t>Results Output</w:t>
      </w:r>
      <w:r w:rsidRPr="004107F6">
        <w:rPr>
          <w:lang w:val="en-US"/>
        </w:rPr>
        <w:t>: Each text's sentiment analysis result is printed, showing the sentiment label and confidence score.</w:t>
      </w:r>
    </w:p>
    <w:p w14:paraId="5B2F5439" w14:textId="77777777" w:rsidR="004107F6" w:rsidRPr="004107F6" w:rsidRDefault="004107F6" w:rsidP="004107F6">
      <w:pPr>
        <w:pStyle w:val="P-Regular"/>
        <w:rPr>
          <w:lang w:val="en-US"/>
        </w:rPr>
      </w:pPr>
      <w:r w:rsidRPr="004107F6">
        <w:rPr>
          <w:lang w:val="en-US"/>
        </w:rPr>
        <w:t> </w:t>
      </w:r>
    </w:p>
    <w:p w14:paraId="41BF01CC" w14:textId="77777777" w:rsidR="004107F6" w:rsidRPr="004107F6" w:rsidRDefault="004107F6" w:rsidP="004107F6">
      <w:pPr>
        <w:pStyle w:val="P-Regular"/>
        <w:rPr>
          <w:lang w:val="en-US"/>
        </w:rPr>
      </w:pPr>
      <w:r w:rsidRPr="004107F6">
        <w:rPr>
          <w:lang w:val="en-US"/>
        </w:rPr>
        <w:t> </w:t>
      </w:r>
    </w:p>
    <w:p w14:paraId="57B4C8F3" w14:textId="77777777" w:rsidR="004107F6" w:rsidRPr="004107F6" w:rsidRDefault="004107F6" w:rsidP="004107F6">
      <w:pPr>
        <w:pStyle w:val="H1-Section"/>
      </w:pPr>
      <w:r w:rsidRPr="004107F6">
        <w:t>7.2 Building and Customizing NLP Pipelines Using Hugging Face Diffusion</w:t>
      </w:r>
    </w:p>
    <w:p w14:paraId="4D8DE3F3" w14:textId="77777777" w:rsidR="004107F6" w:rsidRPr="004107F6" w:rsidRDefault="004107F6" w:rsidP="004107F6">
      <w:pPr>
        <w:pStyle w:val="P-Regular"/>
        <w:rPr>
          <w:lang w:val="en-US"/>
        </w:rPr>
      </w:pPr>
      <w:r w:rsidRPr="004107F6">
        <w:rPr>
          <w:lang w:val="en-US"/>
        </w:rPr>
        <w:t> </w:t>
      </w:r>
    </w:p>
    <w:p w14:paraId="576EBAAA" w14:textId="77777777" w:rsidR="004107F6" w:rsidRPr="004107F6" w:rsidRDefault="004107F6" w:rsidP="004107F6">
      <w:pPr>
        <w:pStyle w:val="P-Regular"/>
        <w:rPr>
          <w:lang w:val="en-US"/>
        </w:rPr>
      </w:pPr>
      <w:r w:rsidRPr="004107F6">
        <w:rPr>
          <w:b/>
          <w:bCs/>
          <w:lang w:val="en-US"/>
        </w:rPr>
        <w:t>Introduction</w:t>
      </w:r>
    </w:p>
    <w:p w14:paraId="4DFC0059" w14:textId="77777777" w:rsidR="004107F6" w:rsidRPr="004107F6" w:rsidRDefault="004107F6" w:rsidP="004107F6">
      <w:pPr>
        <w:pStyle w:val="P-Regular"/>
        <w:rPr>
          <w:lang w:val="en-US"/>
        </w:rPr>
      </w:pPr>
      <w:r w:rsidRPr="004107F6">
        <w:rPr>
          <w:lang w:val="en-US"/>
        </w:rPr>
        <w:t>Building and customizing NLP pipelines are essential skills for practitioners looking to tailor the Hugging Face Diffusion library to specific tasks. This section explores how to create custom pipelines and integrate various NLP tasks to enhance functionality and adaptability in processing workflows.</w:t>
      </w:r>
    </w:p>
    <w:p w14:paraId="57A62215" w14:textId="77777777" w:rsidR="004107F6" w:rsidRPr="004107F6" w:rsidRDefault="004107F6" w:rsidP="004107F6">
      <w:pPr>
        <w:pStyle w:val="P-Regular"/>
        <w:rPr>
          <w:lang w:val="en-US"/>
        </w:rPr>
      </w:pPr>
      <w:r w:rsidRPr="004107F6">
        <w:rPr>
          <w:lang w:val="en-US"/>
        </w:rPr>
        <w:t> </w:t>
      </w:r>
    </w:p>
    <w:p w14:paraId="1B7671F9" w14:textId="77777777" w:rsidR="004107F6" w:rsidRPr="004107F6" w:rsidRDefault="004107F6" w:rsidP="004107F6">
      <w:pPr>
        <w:pStyle w:val="P-Regular"/>
        <w:rPr>
          <w:lang w:val="en-US"/>
        </w:rPr>
      </w:pPr>
      <w:r w:rsidRPr="004107F6">
        <w:rPr>
          <w:b/>
          <w:bCs/>
          <w:lang w:val="en-US"/>
        </w:rPr>
        <w:t>Creating Custom Pipelines</w:t>
      </w:r>
    </w:p>
    <w:p w14:paraId="29FF17FA" w14:textId="77777777" w:rsidR="004107F6" w:rsidRPr="004107F6" w:rsidRDefault="004107F6" w:rsidP="004107F6">
      <w:pPr>
        <w:pStyle w:val="P-Regular"/>
        <w:rPr>
          <w:lang w:val="en-US"/>
        </w:rPr>
      </w:pPr>
      <w:r w:rsidRPr="004107F6">
        <w:rPr>
          <w:lang w:val="en-US"/>
        </w:rPr>
        <w:lastRenderedPageBreak/>
        <w:t>Custom pipelines in Hugging Face are designed to accommodate unique requirements and workflows specific to different NLP tasks. The process involves:</w:t>
      </w:r>
    </w:p>
    <w:p w14:paraId="3A47A657" w14:textId="77777777" w:rsidR="004107F6" w:rsidRPr="004107F6" w:rsidRDefault="004107F6" w:rsidP="004107F6">
      <w:pPr>
        <w:pStyle w:val="P-Regular"/>
        <w:numPr>
          <w:ilvl w:val="0"/>
          <w:numId w:val="59"/>
        </w:numPr>
        <w:rPr>
          <w:lang w:val="en-US"/>
        </w:rPr>
      </w:pPr>
      <w:r w:rsidRPr="004107F6">
        <w:rPr>
          <w:b/>
          <w:bCs/>
          <w:lang w:val="en-US"/>
        </w:rPr>
        <w:t>Component Selection</w:t>
      </w:r>
      <w:r w:rsidRPr="004107F6">
        <w:rPr>
          <w:lang w:val="en-US"/>
        </w:rPr>
        <w:t>: Choosing the right components, such as tokenizers, models, and processing functions, that align with the task's needs.</w:t>
      </w:r>
    </w:p>
    <w:p w14:paraId="69C52D3F" w14:textId="77777777" w:rsidR="004107F6" w:rsidRPr="004107F6" w:rsidRDefault="004107F6" w:rsidP="004107F6">
      <w:pPr>
        <w:pStyle w:val="P-Regular"/>
        <w:numPr>
          <w:ilvl w:val="0"/>
          <w:numId w:val="59"/>
        </w:numPr>
        <w:rPr>
          <w:lang w:val="en-US"/>
        </w:rPr>
      </w:pPr>
      <w:r w:rsidRPr="004107F6">
        <w:rPr>
          <w:b/>
          <w:bCs/>
          <w:lang w:val="en-US"/>
        </w:rPr>
        <w:t>Configuration</w:t>
      </w:r>
      <w:r w:rsidRPr="004107F6">
        <w:rPr>
          <w:lang w:val="en-US"/>
        </w:rPr>
        <w:t>: Setting parameters that dictate the behavior of each component, including preprocessing options, model configurations, and output formats.</w:t>
      </w:r>
    </w:p>
    <w:p w14:paraId="4C65BB54" w14:textId="77777777" w:rsidR="004107F6" w:rsidRPr="004107F6" w:rsidRDefault="004107F6" w:rsidP="004107F6">
      <w:pPr>
        <w:pStyle w:val="P-Regular"/>
        <w:numPr>
          <w:ilvl w:val="0"/>
          <w:numId w:val="59"/>
        </w:numPr>
        <w:rPr>
          <w:lang w:val="en-US"/>
        </w:rPr>
      </w:pPr>
      <w:r w:rsidRPr="004107F6">
        <w:rPr>
          <w:b/>
          <w:bCs/>
          <w:lang w:val="en-US"/>
        </w:rPr>
        <w:t>Assembly</w:t>
      </w:r>
      <w:r w:rsidRPr="004107F6">
        <w:rPr>
          <w:lang w:val="en-US"/>
        </w:rPr>
        <w:t>: Linking these components in a sequence that logically processes input data to desired outputs.</w:t>
      </w:r>
    </w:p>
    <w:p w14:paraId="75D05F80" w14:textId="77777777" w:rsidR="004107F6" w:rsidRPr="004107F6" w:rsidRDefault="004107F6" w:rsidP="004107F6">
      <w:pPr>
        <w:pStyle w:val="P-Regular"/>
        <w:rPr>
          <w:lang w:val="en-US"/>
        </w:rPr>
      </w:pPr>
      <w:r w:rsidRPr="004107F6">
        <w:rPr>
          <w:lang w:val="en-US"/>
        </w:rPr>
        <w:t> </w:t>
      </w:r>
    </w:p>
    <w:p w14:paraId="55ECB779" w14:textId="77777777" w:rsidR="004107F6" w:rsidRPr="004107F6" w:rsidRDefault="004107F6" w:rsidP="004107F6">
      <w:pPr>
        <w:pStyle w:val="P-Regular"/>
        <w:rPr>
          <w:lang w:val="en-US"/>
        </w:rPr>
      </w:pPr>
      <w:r w:rsidRPr="004107F6">
        <w:rPr>
          <w:b/>
          <w:bCs/>
          <w:lang w:val="en-US"/>
        </w:rPr>
        <w:t>Integrating Different NLP Tasks Within a Pipeline</w:t>
      </w:r>
    </w:p>
    <w:p w14:paraId="75476E1A" w14:textId="77777777" w:rsidR="004107F6" w:rsidRPr="004107F6" w:rsidRDefault="004107F6" w:rsidP="004107F6">
      <w:pPr>
        <w:pStyle w:val="P-Regular"/>
        <w:rPr>
          <w:lang w:val="en-US"/>
        </w:rPr>
      </w:pPr>
      <w:r w:rsidRPr="004107F6">
        <w:rPr>
          <w:lang w:val="en-US"/>
        </w:rPr>
        <w:t>A well-designed pipeline can handle multiple NLP tasks by integrating various models and tools within a single workflow. This integration involves:</w:t>
      </w:r>
    </w:p>
    <w:p w14:paraId="5057D0C8" w14:textId="77777777" w:rsidR="004107F6" w:rsidRPr="004107F6" w:rsidRDefault="004107F6" w:rsidP="004107F6">
      <w:pPr>
        <w:pStyle w:val="P-Regular"/>
        <w:numPr>
          <w:ilvl w:val="0"/>
          <w:numId w:val="60"/>
        </w:numPr>
        <w:rPr>
          <w:lang w:val="en-US"/>
        </w:rPr>
      </w:pPr>
      <w:r w:rsidRPr="004107F6">
        <w:rPr>
          <w:b/>
          <w:bCs/>
          <w:lang w:val="en-US"/>
        </w:rPr>
        <w:t>Task Sequencing</w:t>
      </w:r>
      <w:r w:rsidRPr="004107F6">
        <w:rPr>
          <w:lang w:val="en-US"/>
        </w:rPr>
        <w:t>: Ordering tasks in a manner that the output of one becomes the input to another, such as feeding the output of a named entity recognition model into a relation extraction model.</w:t>
      </w:r>
    </w:p>
    <w:p w14:paraId="53F173E1" w14:textId="77777777" w:rsidR="004107F6" w:rsidRPr="004107F6" w:rsidRDefault="004107F6" w:rsidP="004107F6">
      <w:pPr>
        <w:pStyle w:val="P-Regular"/>
        <w:numPr>
          <w:ilvl w:val="0"/>
          <w:numId w:val="60"/>
        </w:numPr>
        <w:rPr>
          <w:lang w:val="en-US"/>
        </w:rPr>
      </w:pPr>
      <w:r w:rsidRPr="004107F6">
        <w:rPr>
          <w:b/>
          <w:bCs/>
          <w:lang w:val="en-US"/>
        </w:rPr>
        <w:t>Data Handling</w:t>
      </w:r>
      <w:r w:rsidRPr="004107F6">
        <w:rPr>
          <w:lang w:val="en-US"/>
        </w:rPr>
        <w:t>: Ensuring that data passed between tasks is appropriately formatted and that state information is maintained across tasks.</w:t>
      </w:r>
    </w:p>
    <w:p w14:paraId="70F755CD" w14:textId="77777777" w:rsidR="004107F6" w:rsidRPr="004107F6" w:rsidRDefault="004107F6" w:rsidP="004107F6">
      <w:pPr>
        <w:pStyle w:val="P-Regular"/>
        <w:numPr>
          <w:ilvl w:val="0"/>
          <w:numId w:val="60"/>
        </w:numPr>
        <w:rPr>
          <w:lang w:val="en-US"/>
        </w:rPr>
      </w:pPr>
      <w:r w:rsidRPr="004107F6">
        <w:rPr>
          <w:b/>
          <w:bCs/>
          <w:lang w:val="en-US"/>
        </w:rPr>
        <w:t>Performance Optimization</w:t>
      </w:r>
      <w:r w:rsidRPr="004107F6">
        <w:rPr>
          <w:lang w:val="en-US"/>
        </w:rPr>
        <w:t>: Adjusting the pipeline to minimize processing time and resource consumption while maximizing accuracy and throughput.</w:t>
      </w:r>
    </w:p>
    <w:p w14:paraId="5BA39C39" w14:textId="77777777" w:rsidR="004107F6" w:rsidRPr="004107F6" w:rsidRDefault="004107F6" w:rsidP="004107F6">
      <w:pPr>
        <w:pStyle w:val="P-Regular"/>
        <w:rPr>
          <w:lang w:val="en-US"/>
        </w:rPr>
      </w:pPr>
      <w:r w:rsidRPr="004107F6">
        <w:rPr>
          <w:lang w:val="en-US"/>
        </w:rPr>
        <w:t> </w:t>
      </w:r>
    </w:p>
    <w:p w14:paraId="2EAD0F33" w14:textId="77777777" w:rsidR="004107F6" w:rsidRPr="004107F6" w:rsidRDefault="004107F6" w:rsidP="004107F6">
      <w:pPr>
        <w:pStyle w:val="P-Regular"/>
        <w:rPr>
          <w:lang w:val="en-US"/>
        </w:rPr>
      </w:pPr>
      <w:r w:rsidRPr="004107F6">
        <w:rPr>
          <w:b/>
          <w:bCs/>
          <w:lang w:val="en-US"/>
        </w:rPr>
        <w:t>Application Examples</w:t>
      </w:r>
    </w:p>
    <w:p w14:paraId="402CDEDC" w14:textId="77777777" w:rsidR="004107F6" w:rsidRPr="004107F6" w:rsidRDefault="004107F6" w:rsidP="004107F6">
      <w:pPr>
        <w:pStyle w:val="P-Regular"/>
        <w:numPr>
          <w:ilvl w:val="0"/>
          <w:numId w:val="61"/>
        </w:numPr>
        <w:rPr>
          <w:lang w:val="en-US"/>
        </w:rPr>
      </w:pPr>
      <w:r w:rsidRPr="004107F6">
        <w:rPr>
          <w:b/>
          <w:bCs/>
          <w:lang w:val="en-US"/>
        </w:rPr>
        <w:t>Multi-Task Customer Service Bot</w:t>
      </w:r>
      <w:r w:rsidRPr="004107F6">
        <w:rPr>
          <w:lang w:val="en-US"/>
        </w:rPr>
        <w:t>: A pipeline that incorporates sentiment analysis, intent recognition, and customer query handling to provide comprehensive customer support.</w:t>
      </w:r>
    </w:p>
    <w:p w14:paraId="146E74C4" w14:textId="77777777" w:rsidR="004107F6" w:rsidRPr="004107F6" w:rsidRDefault="004107F6" w:rsidP="004107F6">
      <w:pPr>
        <w:pStyle w:val="P-Regular"/>
        <w:numPr>
          <w:ilvl w:val="0"/>
          <w:numId w:val="61"/>
        </w:numPr>
        <w:rPr>
          <w:lang w:val="en-US"/>
        </w:rPr>
      </w:pPr>
      <w:r w:rsidRPr="004107F6">
        <w:rPr>
          <w:b/>
          <w:bCs/>
          <w:lang w:val="en-US"/>
        </w:rPr>
        <w:t>Content Moderation System</w:t>
      </w:r>
      <w:r w:rsidRPr="004107F6">
        <w:rPr>
          <w:lang w:val="en-US"/>
        </w:rPr>
        <w:t>: Integrating toxicity detection, context analysis, and user feedback processing to maintain community standards on social platforms.</w:t>
      </w:r>
    </w:p>
    <w:p w14:paraId="6C824AAF" w14:textId="77777777" w:rsidR="004107F6" w:rsidRPr="004107F6" w:rsidRDefault="004107F6" w:rsidP="004107F6">
      <w:pPr>
        <w:pStyle w:val="P-Regular"/>
        <w:rPr>
          <w:lang w:val="en-US"/>
        </w:rPr>
      </w:pPr>
      <w:r w:rsidRPr="004107F6">
        <w:rPr>
          <w:lang w:val="en-US"/>
        </w:rPr>
        <w:t> </w:t>
      </w:r>
    </w:p>
    <w:p w14:paraId="5D78005A" w14:textId="77777777" w:rsidR="004107F6" w:rsidRPr="004107F6" w:rsidRDefault="004107F6" w:rsidP="004107F6">
      <w:pPr>
        <w:pStyle w:val="P-Regular"/>
        <w:rPr>
          <w:lang w:val="en-US"/>
        </w:rPr>
      </w:pPr>
      <w:r w:rsidRPr="004107F6">
        <w:rPr>
          <w:b/>
          <w:bCs/>
          <w:lang w:val="en-US"/>
        </w:rPr>
        <w:t>Recommended Illustrations</w:t>
      </w:r>
    </w:p>
    <w:p w14:paraId="5FB2625F" w14:textId="77777777" w:rsidR="004107F6" w:rsidRPr="004107F6" w:rsidRDefault="004107F6" w:rsidP="004107F6">
      <w:pPr>
        <w:pStyle w:val="P-Regular"/>
        <w:numPr>
          <w:ilvl w:val="0"/>
          <w:numId w:val="62"/>
        </w:numPr>
        <w:rPr>
          <w:b/>
          <w:bCs/>
          <w:lang w:val="en-US"/>
        </w:rPr>
      </w:pPr>
      <w:r w:rsidRPr="004107F6">
        <w:rPr>
          <w:b/>
          <w:bCs/>
          <w:lang w:val="en-US"/>
        </w:rPr>
        <w:lastRenderedPageBreak/>
        <w:t>Custom Pipeline Architecture Diagram</w:t>
      </w:r>
      <w:r w:rsidRPr="004107F6">
        <w:rPr>
          <w:lang w:val="en-US"/>
        </w:rPr>
        <w:t>: Visualizing the architecture of a multi-task NLP pipeline, illustrating how different components interact.</w:t>
      </w:r>
    </w:p>
    <w:p w14:paraId="5974C302" w14:textId="77777777" w:rsidR="004107F6" w:rsidRPr="004107F6" w:rsidRDefault="004107F6" w:rsidP="004107F6">
      <w:pPr>
        <w:pStyle w:val="P-Regular"/>
        <w:numPr>
          <w:ilvl w:val="0"/>
          <w:numId w:val="62"/>
        </w:numPr>
        <w:rPr>
          <w:b/>
          <w:bCs/>
          <w:lang w:val="en-US"/>
        </w:rPr>
      </w:pPr>
      <w:r w:rsidRPr="004107F6">
        <w:rPr>
          <w:b/>
          <w:bCs/>
          <w:lang w:val="en-US"/>
        </w:rPr>
        <w:t>Sequential Task Flowchart</w:t>
      </w:r>
      <w:r w:rsidRPr="004107F6">
        <w:rPr>
          <w:lang w:val="en-US"/>
        </w:rPr>
        <w:t>: A flowchart showing the sequence of NLP tasks in a complex pipeline, highlighting data flow and dependencies.</w:t>
      </w:r>
    </w:p>
    <w:p w14:paraId="6F69FE2A" w14:textId="77777777" w:rsidR="004107F6" w:rsidRPr="004107F6" w:rsidRDefault="004107F6" w:rsidP="004107F6">
      <w:pPr>
        <w:pStyle w:val="P-Regular"/>
        <w:numPr>
          <w:ilvl w:val="0"/>
          <w:numId w:val="62"/>
        </w:numPr>
        <w:rPr>
          <w:b/>
          <w:bCs/>
          <w:lang w:val="en-US"/>
        </w:rPr>
      </w:pPr>
      <w:r w:rsidRPr="004107F6">
        <w:rPr>
          <w:b/>
          <w:bCs/>
          <w:lang w:val="en-US"/>
        </w:rPr>
        <w:t>Performance Metrics Graphs</w:t>
      </w:r>
      <w:r w:rsidRPr="004107F6">
        <w:rPr>
          <w:lang w:val="en-US"/>
        </w:rPr>
        <w:t>: Charts that compare the efficiency and accuracy of standard versus custom pipelines.</w:t>
      </w:r>
    </w:p>
    <w:p w14:paraId="50487450" w14:textId="77777777" w:rsidR="004107F6" w:rsidRPr="004107F6" w:rsidRDefault="004107F6" w:rsidP="004107F6">
      <w:pPr>
        <w:pStyle w:val="P-Regular"/>
        <w:rPr>
          <w:lang w:val="en-US"/>
        </w:rPr>
      </w:pPr>
      <w:r w:rsidRPr="004107F6">
        <w:rPr>
          <w:lang w:val="en-US"/>
        </w:rPr>
        <w:t> </w:t>
      </w:r>
    </w:p>
    <w:p w14:paraId="06A30000" w14:textId="77777777" w:rsidR="004107F6" w:rsidRPr="004107F6" w:rsidRDefault="004107F6" w:rsidP="004107F6">
      <w:pPr>
        <w:pStyle w:val="P-Regular"/>
        <w:rPr>
          <w:lang w:val="en-US"/>
        </w:rPr>
      </w:pPr>
      <w:r w:rsidRPr="004107F6">
        <w:rPr>
          <w:b/>
          <w:bCs/>
          <w:lang w:val="en-US"/>
        </w:rPr>
        <w:t>Practical Example: Custom Sentiment Analysis Pipeline</w:t>
      </w:r>
    </w:p>
    <w:p w14:paraId="3643B8CC" w14:textId="77777777" w:rsidR="004107F6" w:rsidRPr="004107F6" w:rsidRDefault="004107F6" w:rsidP="004107F6">
      <w:pPr>
        <w:pStyle w:val="P-Regular"/>
        <w:rPr>
          <w:lang w:val="en-US"/>
        </w:rPr>
      </w:pPr>
      <w:r w:rsidRPr="004107F6">
        <w:rPr>
          <w:lang w:val="en-US"/>
        </w:rPr>
        <w:t>This example demonstrates building a custom sentiment analysis pipeline tailored for social media comments using the Hugging Face library.</w:t>
      </w:r>
    </w:p>
    <w:p w14:paraId="5F1537CF" w14:textId="77777777" w:rsidR="004107F6" w:rsidRPr="004107F6" w:rsidRDefault="004107F6" w:rsidP="004107F6">
      <w:pPr>
        <w:pStyle w:val="P-Regular"/>
        <w:rPr>
          <w:lang w:val="en-US"/>
        </w:rPr>
      </w:pPr>
      <w:r w:rsidRPr="004107F6">
        <w:rPr>
          <w:lang w:val="en-US"/>
        </w:rPr>
        <w:t> </w:t>
      </w:r>
    </w:p>
    <w:p w14:paraId="4C0AE7E6" w14:textId="77777777" w:rsidR="004107F6" w:rsidRPr="004107F6" w:rsidRDefault="004107F6" w:rsidP="004107F6">
      <w:pPr>
        <w:pStyle w:val="P-Regular"/>
        <w:rPr>
          <w:lang w:val="en-US"/>
        </w:rPr>
      </w:pPr>
      <w:r w:rsidRPr="004107F6">
        <w:rPr>
          <w:b/>
          <w:bCs/>
          <w:lang w:val="en-US"/>
        </w:rPr>
        <w:t>python</w:t>
      </w:r>
    </w:p>
    <w:p w14:paraId="596F4B61" w14:textId="77777777" w:rsidR="004107F6" w:rsidRPr="004107F6" w:rsidRDefault="004107F6" w:rsidP="004107F6">
      <w:pPr>
        <w:pStyle w:val="P-Regular"/>
        <w:rPr>
          <w:lang w:val="en-US"/>
        </w:rPr>
      </w:pPr>
      <w:r w:rsidRPr="004107F6">
        <w:rPr>
          <w:b/>
          <w:bCs/>
          <w:lang w:val="en-US"/>
        </w:rPr>
        <w:t>Copy code</w:t>
      </w:r>
    </w:p>
    <w:p w14:paraId="1DABA680" w14:textId="77777777" w:rsidR="004107F6" w:rsidRPr="004107F6" w:rsidRDefault="004107F6" w:rsidP="004107F6">
      <w:pPr>
        <w:pStyle w:val="P-Regular"/>
        <w:rPr>
          <w:lang w:val="en-US"/>
        </w:rPr>
      </w:pPr>
      <w:r w:rsidRPr="004107F6">
        <w:rPr>
          <w:b/>
          <w:bCs/>
          <w:lang w:val="en-US"/>
        </w:rPr>
        <w:t>from transformers import AutoModelForSequenceClassification, AutoTokenizer, TextClassificationPipeline</w:t>
      </w:r>
    </w:p>
    <w:p w14:paraId="5D1F434E" w14:textId="77777777" w:rsidR="004107F6" w:rsidRPr="004107F6" w:rsidRDefault="004107F6" w:rsidP="004107F6">
      <w:pPr>
        <w:pStyle w:val="P-Regular"/>
        <w:rPr>
          <w:lang w:val="en-US"/>
        </w:rPr>
      </w:pPr>
      <w:r w:rsidRPr="004107F6">
        <w:rPr>
          <w:b/>
          <w:bCs/>
          <w:lang w:val="en-US"/>
        </w:rPr>
        <w:t># Load tokenizer and model</w:t>
      </w:r>
      <w:r w:rsidRPr="004107F6">
        <w:rPr>
          <w:b/>
          <w:bCs/>
          <w:lang w:val="en-US"/>
        </w:rPr>
        <w:br/>
        <w:t>tokenizer = AutoTokenizer.from_pretrained('nlptown/bert-base-multilingual-uncased-sentiment')</w:t>
      </w:r>
      <w:r w:rsidRPr="004107F6">
        <w:rPr>
          <w:b/>
          <w:bCs/>
          <w:lang w:val="en-US"/>
        </w:rPr>
        <w:br/>
        <w:t>model = AutoModelForSequenceClassification.from_pretrained('nlptown/bert-base-multilingual-uncased-sentiment')</w:t>
      </w:r>
    </w:p>
    <w:p w14:paraId="1365FA21" w14:textId="77777777" w:rsidR="004107F6" w:rsidRPr="004107F6" w:rsidRDefault="004107F6" w:rsidP="004107F6">
      <w:pPr>
        <w:pStyle w:val="P-Regular"/>
        <w:rPr>
          <w:lang w:val="en-US"/>
        </w:rPr>
      </w:pPr>
      <w:r w:rsidRPr="004107F6">
        <w:rPr>
          <w:b/>
          <w:bCs/>
          <w:lang w:val="en-US"/>
        </w:rPr>
        <w:t># Define the custom pipeline</w:t>
      </w:r>
      <w:r w:rsidRPr="004107F6">
        <w:rPr>
          <w:b/>
          <w:bCs/>
          <w:lang w:val="en-US"/>
        </w:rPr>
        <w:br/>
        <w:t>class CustomSentimentPipeline(TextClassificationPipeline):</w:t>
      </w:r>
      <w:r w:rsidRPr="004107F6">
        <w:rPr>
          <w:b/>
          <w:bCs/>
          <w:lang w:val="en-US"/>
        </w:rPr>
        <w:br/>
        <w:t xml:space="preserve">    def __init__(self, model, tokenizer):</w:t>
      </w:r>
      <w:r w:rsidRPr="004107F6">
        <w:rPr>
          <w:b/>
          <w:bCs/>
          <w:lang w:val="en-US"/>
        </w:rPr>
        <w:br/>
        <w:t xml:space="preserve">        super().__init__(model=model, tokenizer=tokenizer)</w:t>
      </w:r>
    </w:p>
    <w:p w14:paraId="4A3981F4" w14:textId="77777777" w:rsidR="004107F6" w:rsidRPr="004107F6" w:rsidRDefault="004107F6" w:rsidP="004107F6">
      <w:pPr>
        <w:pStyle w:val="P-Regular"/>
        <w:rPr>
          <w:lang w:val="en-US"/>
        </w:rPr>
      </w:pPr>
      <w:r w:rsidRPr="004107F6">
        <w:rPr>
          <w:b/>
          <w:bCs/>
          <w:lang w:val="en-US"/>
        </w:rPr>
        <w:t>def preprocess(self, input_text):</w:t>
      </w:r>
      <w:r w:rsidRPr="004107F6">
        <w:rPr>
          <w:b/>
          <w:bCs/>
          <w:lang w:val="en-US"/>
        </w:rPr>
        <w:br/>
        <w:t xml:space="preserve">        # Custom preprocessing steps could be added here</w:t>
      </w:r>
      <w:r w:rsidRPr="004107F6">
        <w:rPr>
          <w:b/>
          <w:bCs/>
          <w:lang w:val="en-US"/>
        </w:rPr>
        <w:br/>
        <w:t xml:space="preserve">        return super().tokenize(input_text)</w:t>
      </w:r>
    </w:p>
    <w:p w14:paraId="1B3B4FCD" w14:textId="77777777" w:rsidR="004107F6" w:rsidRPr="004107F6" w:rsidRDefault="004107F6" w:rsidP="004107F6">
      <w:pPr>
        <w:pStyle w:val="P-Regular"/>
        <w:rPr>
          <w:lang w:val="en-US"/>
        </w:rPr>
      </w:pPr>
      <w:r w:rsidRPr="004107F6">
        <w:rPr>
          <w:b/>
          <w:bCs/>
          <w:lang w:val="en-US"/>
        </w:rPr>
        <w:t>def postprocess(self, model_output):</w:t>
      </w:r>
      <w:r w:rsidRPr="004107F6">
        <w:rPr>
          <w:b/>
          <w:bCs/>
          <w:lang w:val="en-US"/>
        </w:rPr>
        <w:br/>
        <w:t xml:space="preserve">        # Custom postprocessing steps could be added here</w:t>
      </w:r>
      <w:r w:rsidRPr="004107F6">
        <w:rPr>
          <w:b/>
          <w:bCs/>
          <w:lang w:val="en-US"/>
        </w:rPr>
        <w:br/>
        <w:t xml:space="preserve">        return super().postprocess(model_output)</w:t>
      </w:r>
    </w:p>
    <w:p w14:paraId="4D711D00" w14:textId="77777777" w:rsidR="004107F6" w:rsidRPr="004107F6" w:rsidRDefault="004107F6" w:rsidP="004107F6">
      <w:pPr>
        <w:pStyle w:val="P-Regular"/>
        <w:rPr>
          <w:lang w:val="en-US"/>
        </w:rPr>
      </w:pPr>
      <w:r w:rsidRPr="004107F6">
        <w:rPr>
          <w:b/>
          <w:bCs/>
          <w:lang w:val="en-US"/>
        </w:rPr>
        <w:lastRenderedPageBreak/>
        <w:t># Initialize the custom pipeline</w:t>
      </w:r>
      <w:r w:rsidRPr="004107F6">
        <w:rPr>
          <w:b/>
          <w:bCs/>
          <w:lang w:val="en-US"/>
        </w:rPr>
        <w:br/>
        <w:t>pipeline = CustomSentimentPipeline(model=model, tokenizer=tokenizer)</w:t>
      </w:r>
    </w:p>
    <w:p w14:paraId="07726551" w14:textId="77777777" w:rsidR="004107F6" w:rsidRPr="004107F6" w:rsidRDefault="004107F6" w:rsidP="004107F6">
      <w:pPr>
        <w:pStyle w:val="P-Regular"/>
        <w:rPr>
          <w:lang w:val="en-US"/>
        </w:rPr>
      </w:pPr>
      <w:r w:rsidRPr="004107F6">
        <w:rPr>
          <w:b/>
          <w:bCs/>
          <w:lang w:val="en-US"/>
        </w:rPr>
        <w:t># Example input</w:t>
      </w:r>
      <w:r w:rsidRPr="004107F6">
        <w:rPr>
          <w:b/>
          <w:bCs/>
          <w:lang w:val="en-US"/>
        </w:rPr>
        <w:br/>
        <w:t>texts = ["I love this product!", "This is the worst experience ever."]</w:t>
      </w:r>
      <w:r w:rsidRPr="004107F6">
        <w:rPr>
          <w:b/>
          <w:bCs/>
          <w:lang w:val="en-US"/>
        </w:rPr>
        <w:br/>
        <w:t>results = pipeline(texts)</w:t>
      </w:r>
    </w:p>
    <w:p w14:paraId="4AA57F82" w14:textId="77777777" w:rsidR="004107F6" w:rsidRPr="004107F6" w:rsidRDefault="004107F6" w:rsidP="004107F6">
      <w:pPr>
        <w:pStyle w:val="P-Regular"/>
        <w:rPr>
          <w:lang w:val="en-US"/>
        </w:rPr>
      </w:pPr>
      <w:r w:rsidRPr="004107F6">
        <w:rPr>
          <w:b/>
          <w:bCs/>
          <w:lang w:val="en-US"/>
        </w:rPr>
        <w:t># Output results</w:t>
      </w:r>
      <w:r w:rsidRPr="004107F6">
        <w:rPr>
          <w:b/>
          <w:bCs/>
          <w:lang w:val="en-US"/>
        </w:rPr>
        <w:br/>
        <w:t>for result in results:</w:t>
      </w:r>
      <w:r w:rsidRPr="004107F6">
        <w:rPr>
          <w:b/>
          <w:bCs/>
          <w:lang w:val="en-US"/>
        </w:rPr>
        <w:br/>
        <w:t xml:space="preserve">    print(f"Text: {result['text']}\nSentiment: {result['label']} with score {result['score']:.2f}")</w:t>
      </w:r>
    </w:p>
    <w:p w14:paraId="4A198913" w14:textId="77777777" w:rsidR="004107F6" w:rsidRPr="004107F6" w:rsidRDefault="004107F6" w:rsidP="004107F6">
      <w:pPr>
        <w:pStyle w:val="P-Regular"/>
        <w:rPr>
          <w:lang w:val="en-US"/>
        </w:rPr>
      </w:pPr>
      <w:r w:rsidRPr="004107F6">
        <w:rPr>
          <w:lang w:val="en-US"/>
        </w:rPr>
        <w:t> </w:t>
      </w:r>
    </w:p>
    <w:p w14:paraId="50AC787D" w14:textId="77777777" w:rsidR="004107F6" w:rsidRPr="004107F6" w:rsidRDefault="004107F6" w:rsidP="004107F6">
      <w:pPr>
        <w:pStyle w:val="P-Regular"/>
        <w:rPr>
          <w:lang w:val="en-US"/>
        </w:rPr>
      </w:pPr>
      <w:r w:rsidRPr="004107F6">
        <w:rPr>
          <w:lang w:val="en-US"/>
        </w:rPr>
        <w:t> </w:t>
      </w:r>
    </w:p>
    <w:p w14:paraId="03974468"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5D27F9F5" w14:textId="77777777" w:rsidR="004107F6" w:rsidRPr="004107F6" w:rsidRDefault="004107F6" w:rsidP="004107F6">
      <w:pPr>
        <w:pStyle w:val="P-Regular"/>
        <w:rPr>
          <w:lang w:val="en-US"/>
        </w:rPr>
      </w:pPr>
      <w:r w:rsidRPr="004107F6">
        <w:rPr>
          <w:lang w:val="en-US"/>
        </w:rPr>
        <w:t> </w:t>
      </w:r>
    </w:p>
    <w:p w14:paraId="61AD2456" w14:textId="77777777" w:rsidR="004107F6" w:rsidRPr="004107F6" w:rsidRDefault="004107F6" w:rsidP="004107F6">
      <w:pPr>
        <w:pStyle w:val="P-Regular"/>
        <w:numPr>
          <w:ilvl w:val="0"/>
          <w:numId w:val="63"/>
        </w:numPr>
        <w:rPr>
          <w:lang w:val="en-US"/>
        </w:rPr>
      </w:pPr>
      <w:r w:rsidRPr="004107F6">
        <w:rPr>
          <w:b/>
          <w:bCs/>
          <w:lang w:val="en-US"/>
        </w:rPr>
        <w:t>Model and Tokenizer Setup</w:t>
      </w:r>
      <w:r w:rsidRPr="004107F6">
        <w:rPr>
          <w:lang w:val="en-US"/>
        </w:rPr>
        <w:t>: The pipeline utilizes a pre-trained BERT model specialized for sentiment analysis across multiple languages, suitable for diverse social media content.</w:t>
      </w:r>
    </w:p>
    <w:p w14:paraId="4A57EC81" w14:textId="77777777" w:rsidR="004107F6" w:rsidRPr="004107F6" w:rsidRDefault="004107F6" w:rsidP="004107F6">
      <w:pPr>
        <w:pStyle w:val="P-Regular"/>
        <w:numPr>
          <w:ilvl w:val="0"/>
          <w:numId w:val="63"/>
        </w:numPr>
        <w:rPr>
          <w:lang w:val="en-US"/>
        </w:rPr>
      </w:pPr>
      <w:r w:rsidRPr="004107F6">
        <w:rPr>
          <w:b/>
          <w:bCs/>
          <w:lang w:val="en-US"/>
        </w:rPr>
        <w:t>Custom Pipeline Definition</w:t>
      </w:r>
      <w:r w:rsidRPr="004107F6">
        <w:rPr>
          <w:lang w:val="en-US"/>
        </w:rPr>
        <w:t>: A subclass of TextClassificationPipeline is created to potentially include custom preprocessing and postprocessing steps.</w:t>
      </w:r>
    </w:p>
    <w:p w14:paraId="2A18F4F8" w14:textId="77777777" w:rsidR="004107F6" w:rsidRPr="004107F6" w:rsidRDefault="004107F6" w:rsidP="004107F6">
      <w:pPr>
        <w:pStyle w:val="P-Regular"/>
        <w:numPr>
          <w:ilvl w:val="0"/>
          <w:numId w:val="63"/>
        </w:numPr>
        <w:rPr>
          <w:lang w:val="en-US"/>
        </w:rPr>
      </w:pPr>
      <w:r w:rsidRPr="004107F6">
        <w:rPr>
          <w:b/>
          <w:bCs/>
          <w:lang w:val="en-US"/>
        </w:rPr>
        <w:t>Execution</w:t>
      </w:r>
      <w:r w:rsidRPr="004107F6">
        <w:rPr>
          <w:lang w:val="en-US"/>
        </w:rPr>
        <w:t>: The pipeline processes a list of texts, providing sentiment labels and confidence scores.</w:t>
      </w:r>
    </w:p>
    <w:p w14:paraId="1A7A9B59" w14:textId="77777777" w:rsidR="004107F6" w:rsidRPr="004107F6" w:rsidRDefault="004107F6" w:rsidP="004107F6">
      <w:pPr>
        <w:pStyle w:val="P-Regular"/>
        <w:rPr>
          <w:lang w:val="en-US"/>
        </w:rPr>
      </w:pPr>
      <w:r w:rsidRPr="004107F6">
        <w:rPr>
          <w:lang w:val="en-US"/>
        </w:rPr>
        <w:t> </w:t>
      </w:r>
    </w:p>
    <w:p w14:paraId="6CA66338" w14:textId="77777777" w:rsidR="004107F6" w:rsidRPr="004107F6" w:rsidRDefault="004107F6" w:rsidP="004107F6">
      <w:pPr>
        <w:pStyle w:val="P-Regular"/>
        <w:rPr>
          <w:lang w:val="en-US"/>
        </w:rPr>
      </w:pPr>
      <w:r w:rsidRPr="004107F6">
        <w:rPr>
          <w:lang w:val="en-US"/>
        </w:rPr>
        <w:t>This section not only illustrates the flexibility of Hugging Face pipelines but also guides readers through the creation of advanced, customized NLP solutions tailored to specific operational needs and objectives.</w:t>
      </w:r>
    </w:p>
    <w:p w14:paraId="46395CE5" w14:textId="77777777" w:rsidR="004107F6" w:rsidRPr="004107F6" w:rsidRDefault="004107F6" w:rsidP="004107F6">
      <w:pPr>
        <w:pStyle w:val="P-Regular"/>
        <w:rPr>
          <w:lang w:val="en-US"/>
        </w:rPr>
      </w:pPr>
      <w:r w:rsidRPr="004107F6">
        <w:rPr>
          <w:lang w:val="en-US"/>
        </w:rPr>
        <w:t> </w:t>
      </w:r>
    </w:p>
    <w:p w14:paraId="21AD9948" w14:textId="77777777" w:rsidR="004107F6" w:rsidRPr="004107F6" w:rsidRDefault="004107F6" w:rsidP="004107F6">
      <w:pPr>
        <w:pStyle w:val="P-Regular"/>
        <w:rPr>
          <w:lang w:val="en-US"/>
        </w:rPr>
      </w:pPr>
      <w:r w:rsidRPr="004107F6">
        <w:rPr>
          <w:lang w:val="en-US"/>
        </w:rPr>
        <w:t> </w:t>
      </w:r>
    </w:p>
    <w:p w14:paraId="1BDE1BB3" w14:textId="77777777" w:rsidR="004107F6" w:rsidRPr="004107F6" w:rsidRDefault="004107F6" w:rsidP="004107F6">
      <w:pPr>
        <w:pStyle w:val="H1-Section"/>
      </w:pPr>
      <w:r w:rsidRPr="004107F6">
        <w:lastRenderedPageBreak/>
        <w:t>7.3 Examples of End-to-End Pipeline Implementations</w:t>
      </w:r>
    </w:p>
    <w:p w14:paraId="32D972E0" w14:textId="77777777" w:rsidR="004107F6" w:rsidRPr="004107F6" w:rsidRDefault="004107F6" w:rsidP="004107F6">
      <w:pPr>
        <w:pStyle w:val="P-Regular"/>
        <w:rPr>
          <w:lang w:val="en-US"/>
        </w:rPr>
      </w:pPr>
      <w:r w:rsidRPr="004107F6">
        <w:rPr>
          <w:lang w:val="en-US"/>
        </w:rPr>
        <w:t> </w:t>
      </w:r>
    </w:p>
    <w:p w14:paraId="5B18D4D7" w14:textId="77777777" w:rsidR="004107F6" w:rsidRPr="004107F6" w:rsidRDefault="004107F6" w:rsidP="004107F6">
      <w:pPr>
        <w:pStyle w:val="P-Regular"/>
        <w:rPr>
          <w:lang w:val="en-US"/>
        </w:rPr>
      </w:pPr>
      <w:r w:rsidRPr="004107F6">
        <w:rPr>
          <w:b/>
          <w:bCs/>
          <w:lang w:val="en-US"/>
        </w:rPr>
        <w:t>Introduction</w:t>
      </w:r>
    </w:p>
    <w:p w14:paraId="62AA114C" w14:textId="77777777" w:rsidR="004107F6" w:rsidRPr="004107F6" w:rsidRDefault="004107F6" w:rsidP="004107F6">
      <w:pPr>
        <w:pStyle w:val="P-Regular"/>
        <w:rPr>
          <w:lang w:val="en-US"/>
        </w:rPr>
      </w:pPr>
      <w:r w:rsidRPr="004107F6">
        <w:rPr>
          <w:lang w:val="en-US"/>
        </w:rPr>
        <w:t>End-to-end pipeline implementations in natural language processing (NLP) are critical for showcasing how complex processes can be streamlined into efficient workflows. This section provides detailed examples of two specific pipelines: a sentiment analysis pipeline and a multi-task pipeline, illustrating how they can be applied in real-world scenarios to automate and enhance various NLP tasks.</w:t>
      </w:r>
    </w:p>
    <w:p w14:paraId="31667E9B" w14:textId="77777777" w:rsidR="004107F6" w:rsidRPr="004107F6" w:rsidRDefault="004107F6" w:rsidP="004107F6">
      <w:pPr>
        <w:pStyle w:val="P-Regular"/>
        <w:rPr>
          <w:lang w:val="en-US"/>
        </w:rPr>
      </w:pPr>
      <w:r w:rsidRPr="004107F6">
        <w:rPr>
          <w:lang w:val="en-US"/>
        </w:rPr>
        <w:t> </w:t>
      </w:r>
    </w:p>
    <w:p w14:paraId="4413CCA9" w14:textId="77777777" w:rsidR="004107F6" w:rsidRPr="004107F6" w:rsidRDefault="004107F6" w:rsidP="004107F6">
      <w:pPr>
        <w:pStyle w:val="P-Regular"/>
        <w:rPr>
          <w:lang w:val="en-US"/>
        </w:rPr>
      </w:pPr>
      <w:r w:rsidRPr="004107F6">
        <w:rPr>
          <w:b/>
          <w:bCs/>
          <w:lang w:val="en-US"/>
        </w:rPr>
        <w:t>1. Sentiment Analysis Pipeline</w:t>
      </w:r>
    </w:p>
    <w:p w14:paraId="469F4CC1" w14:textId="77777777" w:rsidR="004107F6" w:rsidRPr="004107F6" w:rsidRDefault="004107F6" w:rsidP="004107F6">
      <w:pPr>
        <w:pStyle w:val="P-Regular"/>
        <w:rPr>
          <w:lang w:val="en-US"/>
        </w:rPr>
      </w:pPr>
      <w:r w:rsidRPr="004107F6">
        <w:rPr>
          <w:lang w:val="en-US"/>
        </w:rPr>
        <w:t> </w:t>
      </w:r>
    </w:p>
    <w:p w14:paraId="68506E63" w14:textId="77777777" w:rsidR="004107F6" w:rsidRPr="004107F6" w:rsidRDefault="004107F6" w:rsidP="004107F6">
      <w:pPr>
        <w:pStyle w:val="P-Regular"/>
        <w:rPr>
          <w:lang w:val="en-US"/>
        </w:rPr>
      </w:pPr>
      <w:r w:rsidRPr="004107F6">
        <w:rPr>
          <w:b/>
          <w:bCs/>
          <w:lang w:val="en-US"/>
        </w:rPr>
        <w:t>Application Example</w:t>
      </w:r>
      <w:r w:rsidRPr="004107F6">
        <w:rPr>
          <w:lang w:val="en-US"/>
        </w:rPr>
        <w:t>: A sentiment analysis pipeline designed for monitoring and analyzing customer feedback across various platforms such as social media, customer support tickets, and product reviews.</w:t>
      </w:r>
    </w:p>
    <w:p w14:paraId="70A7C9D7" w14:textId="77777777" w:rsidR="004107F6" w:rsidRPr="004107F6" w:rsidRDefault="004107F6" w:rsidP="004107F6">
      <w:pPr>
        <w:pStyle w:val="P-Regular"/>
        <w:rPr>
          <w:lang w:val="en-US"/>
        </w:rPr>
      </w:pPr>
      <w:r w:rsidRPr="004107F6">
        <w:rPr>
          <w:lang w:val="en-US"/>
        </w:rPr>
        <w:t> </w:t>
      </w:r>
    </w:p>
    <w:p w14:paraId="6FF7434D" w14:textId="77777777" w:rsidR="004107F6" w:rsidRPr="004107F6" w:rsidRDefault="004107F6" w:rsidP="004107F6">
      <w:pPr>
        <w:pStyle w:val="P-Regular"/>
        <w:rPr>
          <w:lang w:val="en-US"/>
        </w:rPr>
      </w:pPr>
      <w:r w:rsidRPr="004107F6">
        <w:rPr>
          <w:b/>
          <w:bCs/>
          <w:lang w:val="en-US"/>
        </w:rPr>
        <w:t>Implementation Details</w:t>
      </w:r>
      <w:r w:rsidRPr="004107F6">
        <w:rPr>
          <w:lang w:val="en-US"/>
        </w:rPr>
        <w:t>:</w:t>
      </w:r>
    </w:p>
    <w:p w14:paraId="7BDDC719" w14:textId="77777777" w:rsidR="004107F6" w:rsidRPr="004107F6" w:rsidRDefault="004107F6" w:rsidP="004107F6">
      <w:pPr>
        <w:pStyle w:val="P-Regular"/>
        <w:numPr>
          <w:ilvl w:val="0"/>
          <w:numId w:val="64"/>
        </w:numPr>
        <w:rPr>
          <w:lang w:val="en-US"/>
        </w:rPr>
      </w:pPr>
      <w:r w:rsidRPr="004107F6">
        <w:rPr>
          <w:b/>
          <w:bCs/>
          <w:lang w:val="en-US"/>
        </w:rPr>
        <w:t>Data Collection</w:t>
      </w:r>
      <w:r w:rsidRPr="004107F6">
        <w:rPr>
          <w:lang w:val="en-US"/>
        </w:rPr>
        <w:t>: Automated collection of text data from diverse sources using APIs.</w:t>
      </w:r>
    </w:p>
    <w:p w14:paraId="062BFA1B" w14:textId="77777777" w:rsidR="004107F6" w:rsidRPr="004107F6" w:rsidRDefault="004107F6" w:rsidP="004107F6">
      <w:pPr>
        <w:pStyle w:val="P-Regular"/>
        <w:numPr>
          <w:ilvl w:val="0"/>
          <w:numId w:val="64"/>
        </w:numPr>
        <w:rPr>
          <w:lang w:val="en-US"/>
        </w:rPr>
      </w:pPr>
      <w:r w:rsidRPr="004107F6">
        <w:rPr>
          <w:b/>
          <w:bCs/>
          <w:lang w:val="en-US"/>
        </w:rPr>
        <w:t>Preprocessing</w:t>
      </w:r>
      <w:r w:rsidRPr="004107F6">
        <w:rPr>
          <w:lang w:val="en-US"/>
        </w:rPr>
        <w:t>: Standardization of text data, including removal of noise, normalization of text, and tokenization.</w:t>
      </w:r>
    </w:p>
    <w:p w14:paraId="60268033" w14:textId="77777777" w:rsidR="004107F6" w:rsidRPr="004107F6" w:rsidRDefault="004107F6" w:rsidP="004107F6">
      <w:pPr>
        <w:pStyle w:val="P-Regular"/>
        <w:numPr>
          <w:ilvl w:val="0"/>
          <w:numId w:val="64"/>
        </w:numPr>
        <w:rPr>
          <w:lang w:val="en-US"/>
        </w:rPr>
      </w:pPr>
      <w:r w:rsidRPr="004107F6">
        <w:rPr>
          <w:b/>
          <w:bCs/>
          <w:lang w:val="en-US"/>
        </w:rPr>
        <w:t>Sentiment Classification</w:t>
      </w:r>
      <w:r w:rsidRPr="004107F6">
        <w:rPr>
          <w:lang w:val="en-US"/>
        </w:rPr>
        <w:t>: Utilization of a pre-trained sentiment analysis model to classify the sentiment of each text snippet into categories such as positive, negative, or neutral.</w:t>
      </w:r>
    </w:p>
    <w:p w14:paraId="40110CAE" w14:textId="77777777" w:rsidR="004107F6" w:rsidRPr="004107F6" w:rsidRDefault="004107F6" w:rsidP="004107F6">
      <w:pPr>
        <w:pStyle w:val="P-Regular"/>
        <w:numPr>
          <w:ilvl w:val="0"/>
          <w:numId w:val="64"/>
        </w:numPr>
        <w:rPr>
          <w:lang w:val="en-US"/>
        </w:rPr>
      </w:pPr>
      <w:r w:rsidRPr="004107F6">
        <w:rPr>
          <w:b/>
          <w:bCs/>
          <w:lang w:val="en-US"/>
        </w:rPr>
        <w:t>Result Aggregation and Reporting</w:t>
      </w:r>
      <w:r w:rsidRPr="004107F6">
        <w:rPr>
          <w:lang w:val="en-US"/>
        </w:rPr>
        <w:t>: Compilation of sentiment analysis results into reports or dashboards that provide actionable insights for business stakeholders.</w:t>
      </w:r>
    </w:p>
    <w:p w14:paraId="6920351E" w14:textId="77777777" w:rsidR="004107F6" w:rsidRPr="004107F6" w:rsidRDefault="004107F6" w:rsidP="004107F6">
      <w:pPr>
        <w:pStyle w:val="P-Regular"/>
        <w:rPr>
          <w:lang w:val="en-US"/>
        </w:rPr>
      </w:pPr>
      <w:r w:rsidRPr="004107F6">
        <w:rPr>
          <w:lang w:val="en-US"/>
        </w:rPr>
        <w:t> </w:t>
      </w:r>
    </w:p>
    <w:p w14:paraId="13A2ABCC" w14:textId="77777777" w:rsidR="004107F6" w:rsidRPr="004107F6" w:rsidRDefault="004107F6" w:rsidP="004107F6">
      <w:pPr>
        <w:pStyle w:val="P-Regular"/>
        <w:rPr>
          <w:lang w:val="en-US"/>
        </w:rPr>
      </w:pPr>
      <w:r w:rsidRPr="004107F6">
        <w:rPr>
          <w:b/>
          <w:bCs/>
          <w:lang w:val="en-US"/>
        </w:rPr>
        <w:t>Recommended Illustrations</w:t>
      </w:r>
      <w:r w:rsidRPr="004107F6">
        <w:rPr>
          <w:lang w:val="en-US"/>
        </w:rPr>
        <w:t>:</w:t>
      </w:r>
    </w:p>
    <w:p w14:paraId="62A57A2A" w14:textId="77777777" w:rsidR="004107F6" w:rsidRPr="004107F6" w:rsidRDefault="004107F6" w:rsidP="004107F6">
      <w:pPr>
        <w:pStyle w:val="P-Regular"/>
        <w:numPr>
          <w:ilvl w:val="0"/>
          <w:numId w:val="65"/>
        </w:numPr>
        <w:rPr>
          <w:lang w:val="en-US"/>
        </w:rPr>
      </w:pPr>
      <w:r w:rsidRPr="004107F6">
        <w:rPr>
          <w:b/>
          <w:bCs/>
          <w:lang w:val="en-US"/>
        </w:rPr>
        <w:lastRenderedPageBreak/>
        <w:t>Sentiment Analysis Pipeline Diagram</w:t>
      </w:r>
      <w:r w:rsidRPr="004107F6">
        <w:rPr>
          <w:lang w:val="en-US"/>
        </w:rPr>
        <w:t>: A diagram showing the flow from data collection through preprocessing to sentiment analysis and result reporting.</w:t>
      </w:r>
    </w:p>
    <w:p w14:paraId="014C7AEC" w14:textId="77777777" w:rsidR="004107F6" w:rsidRPr="004107F6" w:rsidRDefault="004107F6" w:rsidP="004107F6">
      <w:pPr>
        <w:pStyle w:val="P-Regular"/>
        <w:numPr>
          <w:ilvl w:val="0"/>
          <w:numId w:val="65"/>
        </w:numPr>
        <w:rPr>
          <w:lang w:val="en-US"/>
        </w:rPr>
      </w:pPr>
      <w:r w:rsidRPr="004107F6">
        <w:rPr>
          <w:b/>
          <w:bCs/>
          <w:lang w:val="en-US"/>
        </w:rPr>
        <w:t>Dashboard Screenshots</w:t>
      </w:r>
      <w:r w:rsidRPr="004107F6">
        <w:rPr>
          <w:lang w:val="en-US"/>
        </w:rPr>
        <w:t>: Visual representations of sentiment analysis results presented in a user-friendly dashboard.</w:t>
      </w:r>
    </w:p>
    <w:p w14:paraId="6E146528" w14:textId="77777777" w:rsidR="004107F6" w:rsidRPr="004107F6" w:rsidRDefault="004107F6" w:rsidP="004107F6">
      <w:pPr>
        <w:pStyle w:val="P-Regular"/>
        <w:rPr>
          <w:lang w:val="en-US"/>
        </w:rPr>
      </w:pPr>
      <w:r w:rsidRPr="004107F6">
        <w:rPr>
          <w:lang w:val="en-US"/>
        </w:rPr>
        <w:t> </w:t>
      </w:r>
    </w:p>
    <w:p w14:paraId="1F799CEE" w14:textId="77777777" w:rsidR="004107F6" w:rsidRPr="004107F6" w:rsidRDefault="004107F6" w:rsidP="004107F6">
      <w:pPr>
        <w:pStyle w:val="P-Regular"/>
        <w:rPr>
          <w:lang w:val="en-US"/>
        </w:rPr>
      </w:pPr>
      <w:r w:rsidRPr="004107F6">
        <w:rPr>
          <w:b/>
          <w:bCs/>
          <w:lang w:val="en-US"/>
        </w:rPr>
        <w:t>Code Example</w:t>
      </w:r>
      <w:r w:rsidRPr="004107F6">
        <w:rPr>
          <w:lang w:val="en-US"/>
        </w:rPr>
        <w:t>:</w:t>
      </w:r>
    </w:p>
    <w:p w14:paraId="17861CF9" w14:textId="77777777" w:rsidR="004107F6" w:rsidRPr="004107F6" w:rsidRDefault="004107F6" w:rsidP="004107F6">
      <w:pPr>
        <w:pStyle w:val="P-Regular"/>
        <w:rPr>
          <w:lang w:val="en-US"/>
        </w:rPr>
      </w:pPr>
      <w:r w:rsidRPr="004107F6">
        <w:rPr>
          <w:lang w:val="en-US"/>
        </w:rPr>
        <w:t> </w:t>
      </w:r>
    </w:p>
    <w:p w14:paraId="0F122D04" w14:textId="77777777" w:rsidR="004107F6" w:rsidRPr="004107F6" w:rsidRDefault="004107F6" w:rsidP="004107F6">
      <w:pPr>
        <w:pStyle w:val="P-Regular"/>
        <w:rPr>
          <w:lang w:val="en-US"/>
        </w:rPr>
      </w:pPr>
      <w:r w:rsidRPr="004107F6">
        <w:rPr>
          <w:lang w:val="en-US"/>
        </w:rPr>
        <w:t>python</w:t>
      </w:r>
    </w:p>
    <w:p w14:paraId="47559A8A" w14:textId="77777777" w:rsidR="004107F6" w:rsidRPr="004107F6" w:rsidRDefault="004107F6" w:rsidP="004107F6">
      <w:pPr>
        <w:pStyle w:val="P-Regular"/>
        <w:rPr>
          <w:lang w:val="en-US"/>
        </w:rPr>
      </w:pPr>
      <w:r w:rsidRPr="004107F6">
        <w:rPr>
          <w:lang w:val="en-US"/>
        </w:rPr>
        <w:t>Copy code</w:t>
      </w:r>
    </w:p>
    <w:p w14:paraId="3A1680CA" w14:textId="77777777" w:rsidR="004107F6" w:rsidRPr="004107F6" w:rsidRDefault="004107F6" w:rsidP="004107F6">
      <w:pPr>
        <w:pStyle w:val="P-Regular"/>
        <w:rPr>
          <w:lang w:val="en-US"/>
        </w:rPr>
      </w:pPr>
      <w:r w:rsidRPr="004107F6">
        <w:rPr>
          <w:lang w:val="en-US"/>
        </w:rPr>
        <w:t>from transformers import pipeline</w:t>
      </w:r>
    </w:p>
    <w:p w14:paraId="0C57AB5D" w14:textId="77777777" w:rsidR="004107F6" w:rsidRPr="004107F6" w:rsidRDefault="004107F6" w:rsidP="004107F6">
      <w:pPr>
        <w:pStyle w:val="P-Regular"/>
        <w:rPr>
          <w:lang w:val="en-US"/>
        </w:rPr>
      </w:pPr>
      <w:r w:rsidRPr="004107F6">
        <w:rPr>
          <w:lang w:val="en-US"/>
        </w:rPr>
        <w:t># Load sentiment</w:t>
      </w:r>
    </w:p>
    <w:p w14:paraId="1A55CA6E" w14:textId="77777777" w:rsidR="004107F6" w:rsidRPr="004107F6" w:rsidRDefault="004107F6" w:rsidP="004107F6">
      <w:pPr>
        <w:pStyle w:val="P-Regular"/>
        <w:rPr>
          <w:lang w:val="en-US"/>
        </w:rPr>
      </w:pPr>
      <w:r w:rsidRPr="004107F6">
        <w:rPr>
          <w:lang w:val="en-US"/>
        </w:rPr>
        <w:t> </w:t>
      </w:r>
    </w:p>
    <w:p w14:paraId="6843A7EA" w14:textId="77777777" w:rsidR="004107F6" w:rsidRPr="004107F6" w:rsidRDefault="004107F6" w:rsidP="004107F6">
      <w:pPr>
        <w:pStyle w:val="P-Regular"/>
        <w:rPr>
          <w:lang w:val="en-US"/>
        </w:rPr>
      </w:pPr>
      <w:r w:rsidRPr="004107F6">
        <w:rPr>
          <w:lang w:val="en-US"/>
        </w:rPr>
        <w:t xml:space="preserve">We now work on section 9.4: Integrating Multiple Models Within a Single Pipeline </w:t>
      </w:r>
    </w:p>
    <w:p w14:paraId="068DA091" w14:textId="77777777" w:rsidR="004107F6" w:rsidRPr="004107F6" w:rsidRDefault="004107F6" w:rsidP="004107F6">
      <w:pPr>
        <w:pStyle w:val="P-Regular"/>
        <w:rPr>
          <w:lang w:val="en-US"/>
        </w:rPr>
      </w:pPr>
      <w:r w:rsidRPr="004107F6">
        <w:rPr>
          <w:lang w:val="en-US"/>
        </w:rPr>
        <w:t xml:space="preserve">- Combining models for complex tasks. </w:t>
      </w:r>
    </w:p>
    <w:p w14:paraId="02558504" w14:textId="77777777" w:rsidR="004107F6" w:rsidRPr="004107F6" w:rsidRDefault="004107F6" w:rsidP="004107F6">
      <w:pPr>
        <w:pStyle w:val="P-Regular"/>
        <w:rPr>
          <w:lang w:val="en-US"/>
        </w:rPr>
      </w:pPr>
      <w:r w:rsidRPr="004107F6">
        <w:rPr>
          <w:lang w:val="en-US"/>
        </w:rPr>
        <w:t xml:space="preserve">- Case studies and practical examples. </w:t>
      </w:r>
    </w:p>
    <w:p w14:paraId="25DC8F9F" w14:textId="77777777" w:rsidR="004107F6" w:rsidRPr="004107F6" w:rsidRDefault="004107F6" w:rsidP="004107F6">
      <w:pPr>
        <w:pStyle w:val="P-Regular"/>
        <w:rPr>
          <w:lang w:val="en-US"/>
        </w:rPr>
      </w:pPr>
      <w:r w:rsidRPr="004107F6">
        <w:rPr>
          <w:lang w:val="en-US"/>
        </w:rPr>
        <w:t> </w:t>
      </w:r>
    </w:p>
    <w:p w14:paraId="197E7DD7" w14:textId="77777777" w:rsidR="004107F6" w:rsidRPr="004107F6" w:rsidRDefault="004107F6" w:rsidP="004107F6">
      <w:pPr>
        <w:pStyle w:val="P-Regular"/>
        <w:rPr>
          <w:lang w:val="en-US"/>
        </w:rPr>
      </w:pPr>
      <w:r w:rsidRPr="004107F6">
        <w:rPr>
          <w:lang w:val="en-US"/>
        </w:rPr>
        <w:t xml:space="preserve">Please develop this fourth section of Chapter 9 in depth, considering the audience are Academics and Scientists. </w:t>
      </w:r>
    </w:p>
    <w:p w14:paraId="24AE58A1" w14:textId="77777777" w:rsidR="004107F6" w:rsidRPr="004107F6" w:rsidRDefault="004107F6" w:rsidP="004107F6">
      <w:pPr>
        <w:pStyle w:val="P-Regular"/>
        <w:rPr>
          <w:lang w:val="en-US"/>
        </w:rPr>
      </w:pPr>
      <w:r w:rsidRPr="004107F6">
        <w:rPr>
          <w:lang w:val="en-US"/>
        </w:rPr>
        <w:t xml:space="preserve">Include descriptions of application examples and existing use cases where they fit, recommend/describe graphics, figures or other illustration to be added. </w:t>
      </w:r>
    </w:p>
    <w:p w14:paraId="4F8AE2D1" w14:textId="77777777" w:rsidR="004107F6" w:rsidRPr="004107F6" w:rsidRDefault="004107F6" w:rsidP="004107F6">
      <w:pPr>
        <w:pStyle w:val="P-Regular"/>
        <w:rPr>
          <w:lang w:val="en-US"/>
        </w:rPr>
      </w:pPr>
      <w:r w:rsidRPr="004107F6">
        <w:rPr>
          <w:lang w:val="en-US"/>
        </w:rPr>
        <w:t>Please, do not forget in text citations and reference list. Add an applicable piece of code to demonstrate what we learned on chapter 6 together in the example closing the chapter.</w:t>
      </w:r>
    </w:p>
    <w:p w14:paraId="1E2C4CF6" w14:textId="77777777" w:rsidR="004107F6" w:rsidRPr="004107F6" w:rsidRDefault="004107F6" w:rsidP="004107F6">
      <w:pPr>
        <w:pStyle w:val="P-Regular"/>
        <w:rPr>
          <w:lang w:val="en-US"/>
        </w:rPr>
      </w:pPr>
      <w:r w:rsidRPr="004107F6">
        <w:rPr>
          <w:lang w:val="en-US"/>
        </w:rPr>
        <w:t> </w:t>
      </w:r>
    </w:p>
    <w:p w14:paraId="24913576" w14:textId="77777777" w:rsidR="004107F6" w:rsidRPr="004107F6" w:rsidRDefault="004107F6" w:rsidP="004107F6">
      <w:pPr>
        <w:pStyle w:val="H1-Section"/>
      </w:pPr>
      <w:r w:rsidRPr="004107F6">
        <w:t>7.4 Integrating Multiple Models Within a Single Pipeline</w:t>
      </w:r>
    </w:p>
    <w:p w14:paraId="71BCBD44" w14:textId="77777777" w:rsidR="004107F6" w:rsidRPr="004107F6" w:rsidRDefault="004107F6" w:rsidP="004107F6">
      <w:pPr>
        <w:pStyle w:val="P-Regular"/>
        <w:rPr>
          <w:lang w:val="en-US"/>
        </w:rPr>
      </w:pPr>
      <w:r w:rsidRPr="004107F6">
        <w:rPr>
          <w:lang w:val="en-US"/>
        </w:rPr>
        <w:t> </w:t>
      </w:r>
    </w:p>
    <w:p w14:paraId="70B5CBE4" w14:textId="77777777" w:rsidR="004107F6" w:rsidRPr="004107F6" w:rsidRDefault="004107F6" w:rsidP="004107F6">
      <w:pPr>
        <w:pStyle w:val="P-Regular"/>
        <w:rPr>
          <w:lang w:val="en-US"/>
        </w:rPr>
      </w:pPr>
      <w:r w:rsidRPr="004107F6">
        <w:rPr>
          <w:b/>
          <w:bCs/>
          <w:lang w:val="en-US"/>
        </w:rPr>
        <w:lastRenderedPageBreak/>
        <w:t>Introduction</w:t>
      </w:r>
    </w:p>
    <w:p w14:paraId="095BE324" w14:textId="77777777" w:rsidR="004107F6" w:rsidRPr="004107F6" w:rsidRDefault="004107F6" w:rsidP="004107F6">
      <w:pPr>
        <w:pStyle w:val="P-Regular"/>
        <w:rPr>
          <w:lang w:val="en-US"/>
        </w:rPr>
      </w:pPr>
      <w:r w:rsidRPr="004107F6">
        <w:rPr>
          <w:lang w:val="en-US"/>
        </w:rPr>
        <w:t>Integrating multiple models within a single NLP pipeline is a sophisticated strategy to tackle complex tasks that require diverse linguistic capabilities. This section explores the methodologies for combining different models to enhance functionality and showcases practical examples and case studies where such integrations have led to successful outcomes.</w:t>
      </w:r>
    </w:p>
    <w:p w14:paraId="2525928E" w14:textId="77777777" w:rsidR="004107F6" w:rsidRPr="004107F6" w:rsidRDefault="004107F6" w:rsidP="004107F6">
      <w:pPr>
        <w:pStyle w:val="P-Regular"/>
        <w:rPr>
          <w:lang w:val="en-US"/>
        </w:rPr>
      </w:pPr>
      <w:r w:rsidRPr="004107F6">
        <w:rPr>
          <w:lang w:val="en-US"/>
        </w:rPr>
        <w:t> </w:t>
      </w:r>
    </w:p>
    <w:p w14:paraId="2D740716" w14:textId="77777777" w:rsidR="004107F6" w:rsidRPr="004107F6" w:rsidRDefault="004107F6" w:rsidP="004107F6">
      <w:pPr>
        <w:pStyle w:val="P-Regular"/>
        <w:rPr>
          <w:lang w:val="en-US"/>
        </w:rPr>
      </w:pPr>
      <w:r w:rsidRPr="004107F6">
        <w:rPr>
          <w:b/>
          <w:bCs/>
          <w:lang w:val="en-US"/>
        </w:rPr>
        <w:t>Combining Models for Complex Tasks</w:t>
      </w:r>
    </w:p>
    <w:p w14:paraId="5740A4FE" w14:textId="77777777" w:rsidR="004107F6" w:rsidRPr="004107F6" w:rsidRDefault="004107F6" w:rsidP="004107F6">
      <w:pPr>
        <w:pStyle w:val="P-Regular"/>
        <w:rPr>
          <w:lang w:val="en-US"/>
        </w:rPr>
      </w:pPr>
      <w:r w:rsidRPr="004107F6">
        <w:rPr>
          <w:b/>
          <w:bCs/>
          <w:lang w:val="en-US"/>
        </w:rPr>
        <w:t>Methodologies</w:t>
      </w:r>
      <w:r w:rsidRPr="004107F6">
        <w:rPr>
          <w:lang w:val="en-US"/>
        </w:rPr>
        <w:t>:</w:t>
      </w:r>
    </w:p>
    <w:p w14:paraId="6606817B" w14:textId="77777777" w:rsidR="004107F6" w:rsidRPr="004107F6" w:rsidRDefault="004107F6" w:rsidP="004107F6">
      <w:pPr>
        <w:pStyle w:val="P-Regular"/>
        <w:numPr>
          <w:ilvl w:val="0"/>
          <w:numId w:val="66"/>
        </w:numPr>
        <w:rPr>
          <w:lang w:val="en-US"/>
        </w:rPr>
      </w:pPr>
      <w:r w:rsidRPr="004107F6">
        <w:rPr>
          <w:b/>
          <w:bCs/>
          <w:lang w:val="en-US"/>
        </w:rPr>
        <w:t>Model Stacking</w:t>
      </w:r>
      <w:r w:rsidRPr="004107F6">
        <w:rPr>
          <w:lang w:val="en-US"/>
        </w:rPr>
        <w:t>: Layering models where the output of one model becomes the input for another, often used to refine results or add complexity to the analysis.</w:t>
      </w:r>
    </w:p>
    <w:p w14:paraId="22A24A64" w14:textId="77777777" w:rsidR="004107F6" w:rsidRPr="004107F6" w:rsidRDefault="004107F6" w:rsidP="004107F6">
      <w:pPr>
        <w:pStyle w:val="P-Regular"/>
        <w:numPr>
          <w:ilvl w:val="0"/>
          <w:numId w:val="66"/>
        </w:numPr>
        <w:rPr>
          <w:lang w:val="en-US"/>
        </w:rPr>
      </w:pPr>
      <w:r w:rsidRPr="004107F6">
        <w:rPr>
          <w:b/>
          <w:bCs/>
          <w:lang w:val="en-US"/>
        </w:rPr>
        <w:t>Parallel Processing</w:t>
      </w:r>
      <w:r w:rsidRPr="004107F6">
        <w:rPr>
          <w:lang w:val="en-US"/>
        </w:rPr>
        <w:t>: Running models concurrently to handle different aspects of a task, such as entity recognition and sentiment analysis, and then merging the results.</w:t>
      </w:r>
    </w:p>
    <w:p w14:paraId="470C97B9" w14:textId="77777777" w:rsidR="004107F6" w:rsidRPr="004107F6" w:rsidRDefault="004107F6" w:rsidP="004107F6">
      <w:pPr>
        <w:pStyle w:val="P-Regular"/>
        <w:numPr>
          <w:ilvl w:val="0"/>
          <w:numId w:val="66"/>
        </w:numPr>
        <w:rPr>
          <w:lang w:val="en-US"/>
        </w:rPr>
      </w:pPr>
      <w:r w:rsidRPr="004107F6">
        <w:rPr>
          <w:b/>
          <w:bCs/>
          <w:lang w:val="en-US"/>
        </w:rPr>
        <w:t>Model Chaining</w:t>
      </w:r>
      <w:r w:rsidRPr="004107F6">
        <w:rPr>
          <w:lang w:val="en-US"/>
        </w:rPr>
        <w:t>: Creating a sequence of models that each handle a part of the task, such as preprocessing, feature extraction, and classification, to streamline processing.</w:t>
      </w:r>
    </w:p>
    <w:p w14:paraId="4925734A" w14:textId="77777777" w:rsidR="004107F6" w:rsidRPr="004107F6" w:rsidRDefault="004107F6" w:rsidP="004107F6">
      <w:pPr>
        <w:pStyle w:val="P-Regular"/>
        <w:rPr>
          <w:lang w:val="en-US"/>
        </w:rPr>
      </w:pPr>
      <w:r w:rsidRPr="004107F6">
        <w:rPr>
          <w:lang w:val="en-US"/>
        </w:rPr>
        <w:t> </w:t>
      </w:r>
    </w:p>
    <w:p w14:paraId="3CC4CAFB" w14:textId="77777777" w:rsidR="004107F6" w:rsidRPr="004107F6" w:rsidRDefault="004107F6" w:rsidP="004107F6">
      <w:pPr>
        <w:pStyle w:val="P-Regular"/>
        <w:rPr>
          <w:lang w:val="en-US"/>
        </w:rPr>
      </w:pPr>
      <w:r w:rsidRPr="004107F6">
        <w:rPr>
          <w:b/>
          <w:bCs/>
          <w:lang w:val="en-US"/>
        </w:rPr>
        <w:t>Practical Examples</w:t>
      </w:r>
      <w:r w:rsidRPr="004107F6">
        <w:rPr>
          <w:lang w:val="en-US"/>
        </w:rPr>
        <w:t>:</w:t>
      </w:r>
    </w:p>
    <w:p w14:paraId="64ABC4A4" w14:textId="77777777" w:rsidR="004107F6" w:rsidRPr="004107F6" w:rsidRDefault="004107F6" w:rsidP="004107F6">
      <w:pPr>
        <w:pStyle w:val="P-Regular"/>
        <w:numPr>
          <w:ilvl w:val="0"/>
          <w:numId w:val="67"/>
        </w:numPr>
        <w:rPr>
          <w:lang w:val="en-US"/>
        </w:rPr>
      </w:pPr>
      <w:r w:rsidRPr="004107F6">
        <w:rPr>
          <w:b/>
          <w:bCs/>
          <w:lang w:val="en-US"/>
        </w:rPr>
        <w:t>Customer Service Automation</w:t>
      </w:r>
      <w:r w:rsidRPr="004107F6">
        <w:rPr>
          <w:lang w:val="en-US"/>
        </w:rPr>
        <w:t>: A pipeline that uses an entity recognition model to identify key terms and a sentiment analysis model to gauge customer sentiment, improving response strategies in real-time.</w:t>
      </w:r>
    </w:p>
    <w:p w14:paraId="2CA3B008" w14:textId="77777777" w:rsidR="004107F6" w:rsidRPr="004107F6" w:rsidRDefault="004107F6" w:rsidP="004107F6">
      <w:pPr>
        <w:pStyle w:val="P-Regular"/>
        <w:numPr>
          <w:ilvl w:val="0"/>
          <w:numId w:val="67"/>
        </w:numPr>
        <w:rPr>
          <w:lang w:val="en-US"/>
        </w:rPr>
      </w:pPr>
      <w:r w:rsidRPr="004107F6">
        <w:rPr>
          <w:b/>
          <w:bCs/>
          <w:lang w:val="en-US"/>
        </w:rPr>
        <w:t>Legal Document Analysis</w:t>
      </w:r>
      <w:r w:rsidRPr="004107F6">
        <w:rPr>
          <w:lang w:val="en-US"/>
        </w:rPr>
        <w:t>: Integrating a model to recognize named entities specific to legal jargon with another that classifies document types, aiding in faster document sorting and retrieval.</w:t>
      </w:r>
    </w:p>
    <w:p w14:paraId="1EA4DE54" w14:textId="77777777" w:rsidR="004107F6" w:rsidRPr="004107F6" w:rsidRDefault="004107F6" w:rsidP="004107F6">
      <w:pPr>
        <w:pStyle w:val="P-Regular"/>
        <w:rPr>
          <w:lang w:val="en-US"/>
        </w:rPr>
      </w:pPr>
      <w:r w:rsidRPr="004107F6">
        <w:rPr>
          <w:lang w:val="en-US"/>
        </w:rPr>
        <w:t> </w:t>
      </w:r>
    </w:p>
    <w:p w14:paraId="35F1F191" w14:textId="77777777" w:rsidR="004107F6" w:rsidRPr="004107F6" w:rsidRDefault="004107F6" w:rsidP="004107F6">
      <w:pPr>
        <w:pStyle w:val="P-Regular"/>
        <w:rPr>
          <w:lang w:val="en-US"/>
        </w:rPr>
      </w:pPr>
      <w:r w:rsidRPr="004107F6">
        <w:rPr>
          <w:b/>
          <w:bCs/>
          <w:lang w:val="en-US"/>
        </w:rPr>
        <w:t>Case Studies</w:t>
      </w:r>
      <w:r w:rsidRPr="004107F6">
        <w:rPr>
          <w:lang w:val="en-US"/>
        </w:rPr>
        <w:t>:</w:t>
      </w:r>
    </w:p>
    <w:p w14:paraId="1DCD123B" w14:textId="77777777" w:rsidR="004107F6" w:rsidRPr="004107F6" w:rsidRDefault="004107F6" w:rsidP="004107F6">
      <w:pPr>
        <w:pStyle w:val="P-Regular"/>
        <w:numPr>
          <w:ilvl w:val="0"/>
          <w:numId w:val="68"/>
        </w:numPr>
        <w:rPr>
          <w:lang w:val="en-US"/>
        </w:rPr>
      </w:pPr>
      <w:r w:rsidRPr="004107F6">
        <w:rPr>
          <w:b/>
          <w:bCs/>
          <w:lang w:val="en-US"/>
        </w:rPr>
        <w:t>Healthcare Monitoring System</w:t>
      </w:r>
      <w:r w:rsidRPr="004107F6">
        <w:rPr>
          <w:lang w:val="en-US"/>
        </w:rPr>
        <w:t>: A case study demonstrating a pipeline that combines a medical entity recognition model with a model predicting the urgency of patient reports, optimizing the workflow in emergency response scenarios.</w:t>
      </w:r>
    </w:p>
    <w:p w14:paraId="5F413101" w14:textId="77777777" w:rsidR="004107F6" w:rsidRPr="004107F6" w:rsidRDefault="004107F6" w:rsidP="004107F6">
      <w:pPr>
        <w:pStyle w:val="P-Regular"/>
        <w:rPr>
          <w:lang w:val="en-US"/>
        </w:rPr>
      </w:pPr>
      <w:r w:rsidRPr="004107F6">
        <w:rPr>
          <w:lang w:val="en-US"/>
        </w:rPr>
        <w:lastRenderedPageBreak/>
        <w:t> </w:t>
      </w:r>
    </w:p>
    <w:p w14:paraId="6301EFD1" w14:textId="77777777" w:rsidR="004107F6" w:rsidRPr="004107F6" w:rsidRDefault="004107F6" w:rsidP="004107F6">
      <w:pPr>
        <w:pStyle w:val="P-Regular"/>
        <w:rPr>
          <w:lang w:val="en-US"/>
        </w:rPr>
      </w:pPr>
      <w:r w:rsidRPr="004107F6">
        <w:rPr>
          <w:lang w:val="en-US"/>
        </w:rPr>
        <w:t> </w:t>
      </w:r>
    </w:p>
    <w:p w14:paraId="5C5A19D0" w14:textId="77777777" w:rsidR="004107F6" w:rsidRPr="004107F6" w:rsidRDefault="004107F6" w:rsidP="004107F6">
      <w:pPr>
        <w:pStyle w:val="P-Regular"/>
        <w:rPr>
          <w:lang w:val="en-US"/>
        </w:rPr>
      </w:pPr>
      <w:r w:rsidRPr="004107F6">
        <w:rPr>
          <w:lang w:val="en-US"/>
        </w:rPr>
        <w:t> </w:t>
      </w:r>
    </w:p>
    <w:p w14:paraId="079D2831" w14:textId="77777777" w:rsidR="004107F6" w:rsidRPr="004107F6" w:rsidRDefault="004107F6" w:rsidP="004107F6">
      <w:pPr>
        <w:pStyle w:val="P-Regular"/>
        <w:rPr>
          <w:lang w:val="en-US"/>
        </w:rPr>
      </w:pPr>
      <w:r w:rsidRPr="004107F6">
        <w:rPr>
          <w:b/>
          <w:bCs/>
          <w:lang w:val="en-US"/>
        </w:rPr>
        <w:t>Code Example</w:t>
      </w:r>
      <w:r w:rsidRPr="004107F6">
        <w:rPr>
          <w:lang w:val="en-US"/>
        </w:rPr>
        <w:t>: Building a Pipeline for Combined Entity Recognition and Sentiment Analysis</w:t>
      </w:r>
    </w:p>
    <w:p w14:paraId="331B9B4C" w14:textId="77777777" w:rsidR="004107F6" w:rsidRPr="004107F6" w:rsidRDefault="004107F6" w:rsidP="004107F6">
      <w:pPr>
        <w:pStyle w:val="P-Regular"/>
        <w:rPr>
          <w:lang w:val="en-US"/>
        </w:rPr>
      </w:pPr>
      <w:r w:rsidRPr="004107F6">
        <w:rPr>
          <w:lang w:val="en-US"/>
        </w:rPr>
        <w:t> </w:t>
      </w:r>
    </w:p>
    <w:p w14:paraId="45216EA0" w14:textId="77777777" w:rsidR="004107F6" w:rsidRPr="004107F6" w:rsidRDefault="004107F6" w:rsidP="004107F6">
      <w:pPr>
        <w:pStyle w:val="P-Regular"/>
        <w:rPr>
          <w:lang w:val="en-US"/>
        </w:rPr>
      </w:pPr>
      <w:r w:rsidRPr="004107F6">
        <w:rPr>
          <w:b/>
          <w:bCs/>
          <w:lang w:val="en-US"/>
        </w:rPr>
        <w:t>python</w:t>
      </w:r>
    </w:p>
    <w:p w14:paraId="2E9DDCEC" w14:textId="77777777" w:rsidR="004107F6" w:rsidRPr="004107F6" w:rsidRDefault="004107F6" w:rsidP="004107F6">
      <w:pPr>
        <w:pStyle w:val="P-Regular"/>
        <w:rPr>
          <w:lang w:val="en-US"/>
        </w:rPr>
      </w:pPr>
      <w:r w:rsidRPr="004107F6">
        <w:rPr>
          <w:b/>
          <w:bCs/>
          <w:lang w:val="en-US"/>
        </w:rPr>
        <w:t>Copy code</w:t>
      </w:r>
    </w:p>
    <w:p w14:paraId="793119AE" w14:textId="77777777" w:rsidR="004107F6" w:rsidRPr="004107F6" w:rsidRDefault="004107F6" w:rsidP="004107F6">
      <w:pPr>
        <w:pStyle w:val="P-Regular"/>
        <w:rPr>
          <w:lang w:val="en-US"/>
        </w:rPr>
      </w:pPr>
      <w:r w:rsidRPr="004107F6">
        <w:rPr>
          <w:b/>
          <w:bCs/>
          <w:lang w:val="en-US"/>
        </w:rPr>
        <w:t>from transformers import pipeline, AutoModelForTokenClassification, AutoModelForSequenceClassification, AutoTokenizer</w:t>
      </w:r>
    </w:p>
    <w:p w14:paraId="6BB32125" w14:textId="77777777" w:rsidR="004107F6" w:rsidRPr="004107F6" w:rsidRDefault="004107F6" w:rsidP="004107F6">
      <w:pPr>
        <w:pStyle w:val="P-Regular"/>
        <w:rPr>
          <w:lang w:val="en-US"/>
        </w:rPr>
      </w:pPr>
      <w:r w:rsidRPr="004107F6">
        <w:rPr>
          <w:b/>
          <w:bCs/>
          <w:lang w:val="en-US"/>
        </w:rPr>
        <w:t># Load models</w:t>
      </w:r>
      <w:r w:rsidRPr="004107F6">
        <w:rPr>
          <w:b/>
          <w:bCs/>
          <w:lang w:val="en-US"/>
        </w:rPr>
        <w:br/>
        <w:t>tokenizer_ner = AutoTokenizer.from_pretrained("dbmdz/bert-large-cased-finetuned-conll03-english")</w:t>
      </w:r>
      <w:r w:rsidRPr="004107F6">
        <w:rPr>
          <w:b/>
          <w:bCs/>
          <w:lang w:val="en-US"/>
        </w:rPr>
        <w:br/>
        <w:t>model_ner = AutoModelForTokenClassification.from_pretrained("dbmdz/bert-large-cased-finetuned-conll03-english")</w:t>
      </w:r>
    </w:p>
    <w:p w14:paraId="520B68E0" w14:textId="77777777" w:rsidR="004107F6" w:rsidRPr="004107F6" w:rsidRDefault="004107F6" w:rsidP="004107F6">
      <w:pPr>
        <w:pStyle w:val="P-Regular"/>
        <w:rPr>
          <w:lang w:val="en-US"/>
        </w:rPr>
      </w:pPr>
      <w:r w:rsidRPr="004107F6">
        <w:rPr>
          <w:b/>
          <w:bCs/>
          <w:lang w:val="en-US"/>
        </w:rPr>
        <w:t>tokenizer_sentiment = AutoTokenizer.from_pretrained("nlptown/bert-base-multilingual-uncased-sentiment")</w:t>
      </w:r>
      <w:r w:rsidRPr="004107F6">
        <w:rPr>
          <w:b/>
          <w:bCs/>
          <w:lang w:val="en-US"/>
        </w:rPr>
        <w:br/>
        <w:t>model_sentiment = AutoModelForSequenceClassification.from_pretrained("nlptown/bert-base-multilingual-uncased-sentiment")</w:t>
      </w:r>
    </w:p>
    <w:p w14:paraId="1AC32A86" w14:textId="77777777" w:rsidR="004107F6" w:rsidRPr="004107F6" w:rsidRDefault="004107F6" w:rsidP="004107F6">
      <w:pPr>
        <w:pStyle w:val="P-Regular"/>
        <w:rPr>
          <w:lang w:val="en-US"/>
        </w:rPr>
      </w:pPr>
      <w:r w:rsidRPr="004107F6">
        <w:rPr>
          <w:b/>
          <w:bCs/>
          <w:lang w:val="en-US"/>
        </w:rPr>
        <w:t># Define pipelines</w:t>
      </w:r>
      <w:r w:rsidRPr="004107F6">
        <w:rPr>
          <w:b/>
          <w:bCs/>
          <w:lang w:val="en-US"/>
        </w:rPr>
        <w:br/>
        <w:t>ner_pipeline = pipeline('ner', model=model_ner, tokenizer=tokenizer_ner)</w:t>
      </w:r>
      <w:r w:rsidRPr="004107F6">
        <w:rPr>
          <w:b/>
          <w:bCs/>
          <w:lang w:val="en-US"/>
        </w:rPr>
        <w:br/>
        <w:t>sentiment_pipeline = pipeline('sentiment-analysis', model=model_sentiment, tokenizer=tokenizer_sentiment)</w:t>
      </w:r>
    </w:p>
    <w:p w14:paraId="4C4325A7" w14:textId="77777777" w:rsidR="004107F6" w:rsidRPr="004107F6" w:rsidRDefault="004107F6" w:rsidP="004107F6">
      <w:pPr>
        <w:pStyle w:val="P-Regular"/>
        <w:rPr>
          <w:lang w:val="en-US"/>
        </w:rPr>
      </w:pPr>
      <w:r w:rsidRPr="004107F6">
        <w:rPr>
          <w:b/>
          <w:bCs/>
          <w:lang w:val="en-US"/>
        </w:rPr>
        <w:t># Example text</w:t>
      </w:r>
      <w:r w:rsidRPr="004107F6">
        <w:rPr>
          <w:b/>
          <w:bCs/>
          <w:lang w:val="en-US"/>
        </w:rPr>
        <w:br/>
        <w:t>text = "I visited the new mall, and it was disappointing."</w:t>
      </w:r>
    </w:p>
    <w:p w14:paraId="470862BE" w14:textId="77777777" w:rsidR="004107F6" w:rsidRPr="004107F6" w:rsidRDefault="004107F6" w:rsidP="004107F6">
      <w:pPr>
        <w:pStyle w:val="P-Regular"/>
        <w:rPr>
          <w:lang w:val="en-US"/>
        </w:rPr>
      </w:pPr>
      <w:r w:rsidRPr="004107F6">
        <w:rPr>
          <w:b/>
          <w:bCs/>
          <w:lang w:val="en-US"/>
        </w:rPr>
        <w:t># Process text</w:t>
      </w:r>
      <w:r w:rsidRPr="004107F6">
        <w:rPr>
          <w:b/>
          <w:bCs/>
          <w:lang w:val="en-US"/>
        </w:rPr>
        <w:br/>
        <w:t>entities = ner_pipeline(text)</w:t>
      </w:r>
      <w:r w:rsidRPr="004107F6">
        <w:rPr>
          <w:b/>
          <w:bCs/>
          <w:lang w:val="en-US"/>
        </w:rPr>
        <w:br/>
        <w:t>sentiment = sentiment_pipeline(text)</w:t>
      </w:r>
    </w:p>
    <w:p w14:paraId="27C0DC28" w14:textId="77777777" w:rsidR="004107F6" w:rsidRPr="004107F6" w:rsidRDefault="004107F6" w:rsidP="004107F6">
      <w:pPr>
        <w:pStyle w:val="P-Regular"/>
        <w:rPr>
          <w:lang w:val="en-US"/>
        </w:rPr>
      </w:pPr>
      <w:r w:rsidRPr="004107F6">
        <w:rPr>
          <w:b/>
          <w:bCs/>
          <w:lang w:val="en-US"/>
        </w:rPr>
        <w:lastRenderedPageBreak/>
        <w:t># Display results</w:t>
      </w:r>
      <w:r w:rsidRPr="004107F6">
        <w:rPr>
          <w:b/>
          <w:bCs/>
          <w:lang w:val="en-US"/>
        </w:rPr>
        <w:br/>
        <w:t>print("Named Entities:", entities)</w:t>
      </w:r>
      <w:r w:rsidRPr="004107F6">
        <w:rPr>
          <w:b/>
          <w:bCs/>
          <w:lang w:val="en-US"/>
        </w:rPr>
        <w:br/>
        <w:t>print("Sentiment Analysis:", sentiment)</w:t>
      </w:r>
    </w:p>
    <w:p w14:paraId="2CCAA8CC" w14:textId="77777777" w:rsidR="004107F6" w:rsidRPr="004107F6" w:rsidRDefault="004107F6" w:rsidP="004107F6">
      <w:pPr>
        <w:pStyle w:val="P-Regular"/>
        <w:rPr>
          <w:lang w:val="en-US"/>
        </w:rPr>
      </w:pPr>
      <w:r w:rsidRPr="004107F6">
        <w:rPr>
          <w:lang w:val="en-US"/>
        </w:rPr>
        <w:t> </w:t>
      </w:r>
    </w:p>
    <w:p w14:paraId="75BA71C6"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0CABA6B4" w14:textId="77777777" w:rsidR="004107F6" w:rsidRPr="004107F6" w:rsidRDefault="004107F6" w:rsidP="004107F6">
      <w:pPr>
        <w:pStyle w:val="P-Regular"/>
        <w:numPr>
          <w:ilvl w:val="0"/>
          <w:numId w:val="69"/>
        </w:numPr>
        <w:rPr>
          <w:lang w:val="en-US"/>
        </w:rPr>
      </w:pPr>
      <w:r w:rsidRPr="004107F6">
        <w:rPr>
          <w:b/>
          <w:bCs/>
          <w:lang w:val="en-US"/>
        </w:rPr>
        <w:t>Model Setup</w:t>
      </w:r>
      <w:r w:rsidRPr="004107F6">
        <w:rPr>
          <w:lang w:val="en-US"/>
        </w:rPr>
        <w:t>: Two separate models are loaded—one for named entity recognition and another for sentiment analysis.</w:t>
      </w:r>
    </w:p>
    <w:p w14:paraId="3026FEEA" w14:textId="77777777" w:rsidR="004107F6" w:rsidRPr="004107F6" w:rsidRDefault="004107F6" w:rsidP="004107F6">
      <w:pPr>
        <w:pStyle w:val="P-Regular"/>
        <w:numPr>
          <w:ilvl w:val="0"/>
          <w:numId w:val="69"/>
        </w:numPr>
        <w:rPr>
          <w:lang w:val="en-US"/>
        </w:rPr>
      </w:pPr>
      <w:r w:rsidRPr="004107F6">
        <w:rPr>
          <w:b/>
          <w:bCs/>
          <w:lang w:val="en-US"/>
        </w:rPr>
        <w:t>Pipeline Initialization</w:t>
      </w:r>
      <w:r w:rsidRPr="004107F6">
        <w:rPr>
          <w:lang w:val="en-US"/>
        </w:rPr>
        <w:t>: Individual pipelines for each task are created using the respective models and tokenizers.</w:t>
      </w:r>
    </w:p>
    <w:p w14:paraId="630E2156" w14:textId="77777777" w:rsidR="004107F6" w:rsidRPr="004107F6" w:rsidRDefault="004107F6" w:rsidP="004107F6">
      <w:pPr>
        <w:pStyle w:val="P-Regular"/>
        <w:numPr>
          <w:ilvl w:val="0"/>
          <w:numId w:val="69"/>
        </w:numPr>
        <w:rPr>
          <w:lang w:val="en-US"/>
        </w:rPr>
      </w:pPr>
      <w:r w:rsidRPr="004107F6">
        <w:rPr>
          <w:b/>
          <w:bCs/>
          <w:lang w:val="en-US"/>
        </w:rPr>
        <w:t>Processing</w:t>
      </w:r>
      <w:r w:rsidRPr="004107F6">
        <w:rPr>
          <w:lang w:val="en-US"/>
        </w:rPr>
        <w:t>: The text is processed through both pipelines independently, and the results are displayed, showcasing how multiple analytical tasks can be handled within a single workflow.</w:t>
      </w:r>
    </w:p>
    <w:p w14:paraId="3021C147" w14:textId="77777777" w:rsidR="004107F6" w:rsidRPr="004107F6" w:rsidRDefault="004107F6" w:rsidP="004107F6">
      <w:pPr>
        <w:pStyle w:val="P-Regular"/>
        <w:rPr>
          <w:lang w:val="en-US"/>
        </w:rPr>
      </w:pPr>
      <w:r w:rsidRPr="004107F6">
        <w:rPr>
          <w:lang w:val="en-US"/>
        </w:rPr>
        <w:t> </w:t>
      </w:r>
    </w:p>
    <w:p w14:paraId="1A007CE3" w14:textId="77777777" w:rsidR="004107F6" w:rsidRPr="004107F6" w:rsidRDefault="004107F6" w:rsidP="004107F6">
      <w:pPr>
        <w:pStyle w:val="P-Regular"/>
        <w:rPr>
          <w:lang w:val="en-US"/>
        </w:rPr>
      </w:pPr>
      <w:r w:rsidRPr="004107F6">
        <w:rPr>
          <w:lang w:val="en-US"/>
        </w:rPr>
        <w:t> </w:t>
      </w:r>
    </w:p>
    <w:p w14:paraId="1FC3DDDE" w14:textId="77777777" w:rsidR="004107F6" w:rsidRPr="004107F6" w:rsidRDefault="004107F6" w:rsidP="004107F6">
      <w:pPr>
        <w:pStyle w:val="P-Regular"/>
        <w:rPr>
          <w:lang w:val="en-US"/>
        </w:rPr>
      </w:pPr>
      <w:r w:rsidRPr="004107F6">
        <w:rPr>
          <w:lang w:val="en-US"/>
        </w:rPr>
        <w:t>This section provides a detailed understanding of how to architect and implement pipelines that integrate multiple models, offering enhanced capabilities and adaptability for complex NLP tasks.</w:t>
      </w:r>
    </w:p>
    <w:p w14:paraId="3823597A" w14:textId="77777777" w:rsidR="004107F6" w:rsidRPr="004107F6" w:rsidRDefault="004107F6" w:rsidP="004107F6">
      <w:pPr>
        <w:pStyle w:val="P-Regular"/>
        <w:rPr>
          <w:lang w:val="en-US"/>
        </w:rPr>
      </w:pPr>
      <w:r w:rsidRPr="004107F6">
        <w:rPr>
          <w:lang w:val="en-US"/>
        </w:rPr>
        <w:t> </w:t>
      </w:r>
    </w:p>
    <w:p w14:paraId="3F2C7044" w14:textId="77777777" w:rsidR="004107F6" w:rsidRPr="004107F6" w:rsidRDefault="004107F6" w:rsidP="004107F6">
      <w:pPr>
        <w:pStyle w:val="P-Regular"/>
        <w:rPr>
          <w:lang w:val="en-US"/>
        </w:rPr>
      </w:pPr>
      <w:r w:rsidRPr="004107F6">
        <w:rPr>
          <w:lang w:val="en-US"/>
        </w:rPr>
        <w:t> </w:t>
      </w:r>
    </w:p>
    <w:p w14:paraId="26DBBD77" w14:textId="77777777" w:rsidR="004107F6" w:rsidRPr="004107F6" w:rsidRDefault="004107F6" w:rsidP="004107F6">
      <w:pPr>
        <w:pStyle w:val="H1-Section"/>
      </w:pPr>
      <w:r w:rsidRPr="004107F6">
        <w:t>7.5 Managing and Scaling Pipelines for Production Use</w:t>
      </w:r>
    </w:p>
    <w:p w14:paraId="57005320" w14:textId="77777777" w:rsidR="004107F6" w:rsidRPr="004107F6" w:rsidRDefault="004107F6" w:rsidP="004107F6">
      <w:pPr>
        <w:pStyle w:val="P-Regular"/>
        <w:rPr>
          <w:lang w:val="en-US"/>
        </w:rPr>
      </w:pPr>
      <w:r w:rsidRPr="004107F6">
        <w:rPr>
          <w:lang w:val="en-US"/>
        </w:rPr>
        <w:t> </w:t>
      </w:r>
    </w:p>
    <w:p w14:paraId="4281C4BF" w14:textId="77777777" w:rsidR="004107F6" w:rsidRPr="004107F6" w:rsidRDefault="004107F6" w:rsidP="004107F6">
      <w:pPr>
        <w:pStyle w:val="P-Regular"/>
        <w:rPr>
          <w:lang w:val="en-US"/>
        </w:rPr>
      </w:pPr>
      <w:r w:rsidRPr="004107F6">
        <w:rPr>
          <w:b/>
          <w:bCs/>
          <w:lang w:val="en-US"/>
        </w:rPr>
        <w:t>Introduction</w:t>
      </w:r>
    </w:p>
    <w:p w14:paraId="0765B03A" w14:textId="77777777" w:rsidR="004107F6" w:rsidRPr="004107F6" w:rsidRDefault="004107F6" w:rsidP="004107F6">
      <w:pPr>
        <w:pStyle w:val="P-Regular"/>
        <w:rPr>
          <w:lang w:val="en-US"/>
        </w:rPr>
      </w:pPr>
      <w:r w:rsidRPr="004107F6">
        <w:rPr>
          <w:lang w:val="en-US"/>
        </w:rPr>
        <w:t> </w:t>
      </w:r>
    </w:p>
    <w:p w14:paraId="63265691" w14:textId="77777777" w:rsidR="004107F6" w:rsidRPr="004107F6" w:rsidRDefault="004107F6" w:rsidP="004107F6">
      <w:pPr>
        <w:pStyle w:val="P-Regular"/>
        <w:rPr>
          <w:lang w:val="en-US"/>
        </w:rPr>
      </w:pPr>
      <w:r w:rsidRPr="004107F6">
        <w:rPr>
          <w:lang w:val="en-US"/>
        </w:rPr>
        <w:t>Deploying and scaling NLP pipelines for production use involves strategic planning and sophisticated resource management. This section delves into the crucial aspects of deployment strategies and scaling considerations, focusing on ensuring that NLP pipelines are robust, scalable, and efficient in a production environment.</w:t>
      </w:r>
    </w:p>
    <w:p w14:paraId="50D3ED0A" w14:textId="77777777" w:rsidR="004107F6" w:rsidRPr="004107F6" w:rsidRDefault="004107F6" w:rsidP="004107F6">
      <w:pPr>
        <w:pStyle w:val="P-Regular"/>
        <w:rPr>
          <w:lang w:val="en-US"/>
        </w:rPr>
      </w:pPr>
      <w:r w:rsidRPr="004107F6">
        <w:rPr>
          <w:lang w:val="en-US"/>
        </w:rPr>
        <w:lastRenderedPageBreak/>
        <w:t> </w:t>
      </w:r>
    </w:p>
    <w:p w14:paraId="6D3975D7" w14:textId="77777777" w:rsidR="004107F6" w:rsidRPr="004107F6" w:rsidRDefault="004107F6" w:rsidP="004107F6">
      <w:pPr>
        <w:pStyle w:val="P-Regular"/>
        <w:rPr>
          <w:lang w:val="en-US"/>
        </w:rPr>
      </w:pPr>
      <w:r w:rsidRPr="004107F6">
        <w:rPr>
          <w:b/>
          <w:bCs/>
          <w:lang w:val="en-US"/>
        </w:rPr>
        <w:t>Deployment Strategies</w:t>
      </w:r>
    </w:p>
    <w:p w14:paraId="506AB7CF" w14:textId="77777777" w:rsidR="004107F6" w:rsidRPr="004107F6" w:rsidRDefault="004107F6" w:rsidP="004107F6">
      <w:pPr>
        <w:pStyle w:val="P-Regular"/>
        <w:rPr>
          <w:lang w:val="en-US"/>
        </w:rPr>
      </w:pPr>
      <w:r w:rsidRPr="004107F6">
        <w:rPr>
          <w:lang w:val="en-US"/>
        </w:rPr>
        <w:t>Effective deployment of NLP pipelines is essential for seamless integration into production systems. Key strategies include:</w:t>
      </w:r>
    </w:p>
    <w:p w14:paraId="291A6009" w14:textId="77777777" w:rsidR="004107F6" w:rsidRPr="004107F6" w:rsidRDefault="004107F6" w:rsidP="004107F6">
      <w:pPr>
        <w:pStyle w:val="P-Regular"/>
        <w:rPr>
          <w:lang w:val="en-US"/>
        </w:rPr>
      </w:pPr>
      <w:r w:rsidRPr="004107F6">
        <w:rPr>
          <w:lang w:val="en-US"/>
        </w:rPr>
        <w:t> </w:t>
      </w:r>
    </w:p>
    <w:p w14:paraId="73E2F8F5" w14:textId="77777777" w:rsidR="004107F6" w:rsidRPr="004107F6" w:rsidRDefault="004107F6" w:rsidP="004107F6">
      <w:pPr>
        <w:pStyle w:val="P-Regular"/>
        <w:numPr>
          <w:ilvl w:val="0"/>
          <w:numId w:val="70"/>
        </w:numPr>
        <w:rPr>
          <w:lang w:val="en-US"/>
        </w:rPr>
      </w:pPr>
      <w:r w:rsidRPr="004107F6">
        <w:rPr>
          <w:b/>
          <w:bCs/>
          <w:lang w:val="en-US"/>
        </w:rPr>
        <w:t>Containerization</w:t>
      </w:r>
      <w:r w:rsidRPr="004107F6">
        <w:rPr>
          <w:lang w:val="en-US"/>
        </w:rPr>
        <w:t>: Using containers (e.g., Docker) for deploying NLP models ensures consistency across different environments and simplifies deployment processes.</w:t>
      </w:r>
    </w:p>
    <w:p w14:paraId="6575B7FA" w14:textId="77777777" w:rsidR="004107F6" w:rsidRPr="004107F6" w:rsidRDefault="004107F6" w:rsidP="004107F6">
      <w:pPr>
        <w:pStyle w:val="P-Regular"/>
        <w:numPr>
          <w:ilvl w:val="0"/>
          <w:numId w:val="70"/>
        </w:numPr>
        <w:rPr>
          <w:lang w:val="en-US"/>
        </w:rPr>
      </w:pPr>
      <w:r w:rsidRPr="004107F6">
        <w:rPr>
          <w:b/>
          <w:bCs/>
          <w:lang w:val="en-US"/>
        </w:rPr>
        <w:t>Continuous Integration and Deployment (CI/CD)</w:t>
      </w:r>
      <w:r w:rsidRPr="004107F6">
        <w:rPr>
          <w:lang w:val="en-US"/>
        </w:rPr>
        <w:t>: Automating the pipeline deployment process through CI/CD practices helps maintain reliability and speed in delivering updates and improvements.</w:t>
      </w:r>
    </w:p>
    <w:p w14:paraId="701FDE17" w14:textId="77777777" w:rsidR="004107F6" w:rsidRPr="004107F6" w:rsidRDefault="004107F6" w:rsidP="004107F6">
      <w:pPr>
        <w:pStyle w:val="P-Regular"/>
        <w:numPr>
          <w:ilvl w:val="0"/>
          <w:numId w:val="70"/>
        </w:numPr>
        <w:rPr>
          <w:lang w:val="en-US"/>
        </w:rPr>
      </w:pPr>
      <w:r w:rsidRPr="004107F6">
        <w:rPr>
          <w:b/>
          <w:bCs/>
          <w:lang w:val="en-US"/>
        </w:rPr>
        <w:t>Microservices Architecture</w:t>
      </w:r>
      <w:r w:rsidRPr="004107F6">
        <w:rPr>
          <w:lang w:val="en-US"/>
        </w:rPr>
        <w:t>: Deploying components of NLP pipelines as independent microservices allows for easier scaling and maintenance, and better isolation of issues.</w:t>
      </w:r>
    </w:p>
    <w:p w14:paraId="11980441" w14:textId="77777777" w:rsidR="004107F6" w:rsidRPr="004107F6" w:rsidRDefault="004107F6" w:rsidP="004107F6">
      <w:pPr>
        <w:pStyle w:val="P-Regular"/>
        <w:rPr>
          <w:lang w:val="en-US"/>
        </w:rPr>
      </w:pPr>
      <w:r w:rsidRPr="004107F6">
        <w:rPr>
          <w:lang w:val="en-US"/>
        </w:rPr>
        <w:t> </w:t>
      </w:r>
    </w:p>
    <w:p w14:paraId="0FE7FAAC" w14:textId="77777777" w:rsidR="004107F6" w:rsidRPr="004107F6" w:rsidRDefault="004107F6" w:rsidP="004107F6">
      <w:pPr>
        <w:pStyle w:val="P-Regular"/>
        <w:rPr>
          <w:lang w:val="en-US"/>
        </w:rPr>
      </w:pPr>
      <w:r w:rsidRPr="004107F6">
        <w:rPr>
          <w:b/>
          <w:bCs/>
          <w:lang w:val="en-US"/>
        </w:rPr>
        <w:t>Scaling Considerations</w:t>
      </w:r>
    </w:p>
    <w:p w14:paraId="51884FC8" w14:textId="77777777" w:rsidR="004107F6" w:rsidRPr="004107F6" w:rsidRDefault="004107F6" w:rsidP="004107F6">
      <w:pPr>
        <w:pStyle w:val="P-Regular"/>
        <w:rPr>
          <w:lang w:val="en-US"/>
        </w:rPr>
      </w:pPr>
      <w:r w:rsidRPr="004107F6">
        <w:rPr>
          <w:lang w:val="en-US"/>
        </w:rPr>
        <w:t>As demand increases, scaling NLP pipelines becomes crucial. Key considerations include:</w:t>
      </w:r>
    </w:p>
    <w:p w14:paraId="75698771" w14:textId="77777777" w:rsidR="004107F6" w:rsidRPr="004107F6" w:rsidRDefault="004107F6" w:rsidP="004107F6">
      <w:pPr>
        <w:pStyle w:val="P-Regular"/>
        <w:numPr>
          <w:ilvl w:val="0"/>
          <w:numId w:val="71"/>
        </w:numPr>
        <w:rPr>
          <w:lang w:val="en-US"/>
        </w:rPr>
      </w:pPr>
      <w:r w:rsidRPr="004107F6">
        <w:rPr>
          <w:b/>
          <w:bCs/>
          <w:lang w:val="en-US"/>
        </w:rPr>
        <w:t>Load Balancing</w:t>
      </w:r>
      <w:r w:rsidRPr="004107F6">
        <w:rPr>
          <w:lang w:val="en-US"/>
        </w:rPr>
        <w:t>: Distributing incoming network traffic across multiple servers to ensure no single server bears too much demand.</w:t>
      </w:r>
    </w:p>
    <w:p w14:paraId="6C7DE772" w14:textId="77777777" w:rsidR="004107F6" w:rsidRPr="004107F6" w:rsidRDefault="004107F6" w:rsidP="004107F6">
      <w:pPr>
        <w:pStyle w:val="P-Regular"/>
        <w:numPr>
          <w:ilvl w:val="0"/>
          <w:numId w:val="71"/>
        </w:numPr>
        <w:rPr>
          <w:lang w:val="en-US"/>
        </w:rPr>
      </w:pPr>
      <w:r w:rsidRPr="004107F6">
        <w:rPr>
          <w:b/>
          <w:bCs/>
          <w:lang w:val="en-US"/>
        </w:rPr>
        <w:t>Resource Management</w:t>
      </w:r>
      <w:r w:rsidRPr="004107F6">
        <w:rPr>
          <w:lang w:val="en-US"/>
        </w:rPr>
        <w:t>: Effective allocation and management of computational resources (CPU, memory) to handle varying loads without degradation in performance.</w:t>
      </w:r>
    </w:p>
    <w:p w14:paraId="3524E1BF" w14:textId="77777777" w:rsidR="004107F6" w:rsidRPr="004107F6" w:rsidRDefault="004107F6" w:rsidP="004107F6">
      <w:pPr>
        <w:pStyle w:val="P-Regular"/>
        <w:numPr>
          <w:ilvl w:val="0"/>
          <w:numId w:val="71"/>
        </w:numPr>
        <w:rPr>
          <w:lang w:val="en-US"/>
        </w:rPr>
      </w:pPr>
      <w:r w:rsidRPr="004107F6">
        <w:rPr>
          <w:b/>
          <w:bCs/>
          <w:lang w:val="en-US"/>
        </w:rPr>
        <w:t>Elastic Scaling</w:t>
      </w:r>
      <w:r w:rsidRPr="004107F6">
        <w:rPr>
          <w:lang w:val="en-US"/>
        </w:rPr>
        <w:t>: Using cloud services like AWS or Google Cloud for elastic scaling, allowing the system to automatically adjust its capacity based on current load requirements.</w:t>
      </w:r>
    </w:p>
    <w:p w14:paraId="62F5346D" w14:textId="77777777" w:rsidR="004107F6" w:rsidRPr="004107F6" w:rsidRDefault="004107F6" w:rsidP="004107F6">
      <w:pPr>
        <w:pStyle w:val="P-Regular"/>
        <w:rPr>
          <w:lang w:val="en-US"/>
        </w:rPr>
      </w:pPr>
      <w:r w:rsidRPr="004107F6">
        <w:rPr>
          <w:lang w:val="en-US"/>
        </w:rPr>
        <w:t> </w:t>
      </w:r>
    </w:p>
    <w:p w14:paraId="73E923D8" w14:textId="77777777" w:rsidR="004107F6" w:rsidRPr="004107F6" w:rsidRDefault="004107F6" w:rsidP="004107F6">
      <w:pPr>
        <w:pStyle w:val="P-Regular"/>
        <w:rPr>
          <w:lang w:val="en-US"/>
        </w:rPr>
      </w:pPr>
      <w:r w:rsidRPr="004107F6">
        <w:rPr>
          <w:b/>
          <w:bCs/>
          <w:lang w:val="en-US"/>
        </w:rPr>
        <w:t>Application Examples</w:t>
      </w:r>
    </w:p>
    <w:p w14:paraId="52110509" w14:textId="77777777" w:rsidR="004107F6" w:rsidRPr="004107F6" w:rsidRDefault="004107F6" w:rsidP="004107F6">
      <w:pPr>
        <w:pStyle w:val="P-Regular"/>
        <w:numPr>
          <w:ilvl w:val="0"/>
          <w:numId w:val="72"/>
        </w:numPr>
        <w:rPr>
          <w:lang w:val="en-US"/>
        </w:rPr>
      </w:pPr>
      <w:r w:rsidRPr="004107F6">
        <w:rPr>
          <w:b/>
          <w:bCs/>
          <w:lang w:val="en-US"/>
        </w:rPr>
        <w:t>E-commerce Customer Support</w:t>
      </w:r>
      <w:r w:rsidRPr="004107F6">
        <w:rPr>
          <w:lang w:val="en-US"/>
        </w:rPr>
        <w:t>: Scaling pipelines to handle peak loads during sales or holiday seasons, ensuring quick response times in customer service chats.</w:t>
      </w:r>
    </w:p>
    <w:p w14:paraId="71FB15F0" w14:textId="77777777" w:rsidR="004107F6" w:rsidRPr="004107F6" w:rsidRDefault="004107F6" w:rsidP="004107F6">
      <w:pPr>
        <w:pStyle w:val="P-Regular"/>
        <w:numPr>
          <w:ilvl w:val="0"/>
          <w:numId w:val="72"/>
        </w:numPr>
        <w:rPr>
          <w:lang w:val="en-US"/>
        </w:rPr>
      </w:pPr>
      <w:r w:rsidRPr="004107F6">
        <w:rPr>
          <w:b/>
          <w:bCs/>
          <w:lang w:val="en-US"/>
        </w:rPr>
        <w:lastRenderedPageBreak/>
        <w:t>Social Media Monitoring</w:t>
      </w:r>
      <w:r w:rsidRPr="004107F6">
        <w:rPr>
          <w:lang w:val="en-US"/>
        </w:rPr>
        <w:t>: Deploying scalable solutions for real-time sentiment analysis across multiple social media streams during major events or product launches.</w:t>
      </w:r>
    </w:p>
    <w:p w14:paraId="48859910" w14:textId="77777777" w:rsidR="004107F6" w:rsidRPr="004107F6" w:rsidRDefault="004107F6" w:rsidP="004107F6">
      <w:pPr>
        <w:pStyle w:val="P-Regular"/>
        <w:rPr>
          <w:lang w:val="en-US"/>
        </w:rPr>
      </w:pPr>
      <w:r w:rsidRPr="004107F6">
        <w:rPr>
          <w:lang w:val="en-US"/>
        </w:rPr>
        <w:t> </w:t>
      </w:r>
    </w:p>
    <w:p w14:paraId="484DE4D6" w14:textId="77777777" w:rsidR="004107F6" w:rsidRPr="004107F6" w:rsidRDefault="004107F6" w:rsidP="004107F6">
      <w:pPr>
        <w:pStyle w:val="P-Regular"/>
        <w:rPr>
          <w:lang w:val="en-US"/>
        </w:rPr>
      </w:pPr>
      <w:r w:rsidRPr="004107F6">
        <w:rPr>
          <w:lang w:val="en-US"/>
        </w:rPr>
        <w:t> </w:t>
      </w:r>
    </w:p>
    <w:p w14:paraId="6F50C067" w14:textId="77777777" w:rsidR="004107F6" w:rsidRPr="004107F6" w:rsidRDefault="004107F6" w:rsidP="004107F6">
      <w:pPr>
        <w:pStyle w:val="P-Regular"/>
        <w:rPr>
          <w:lang w:val="en-US"/>
        </w:rPr>
      </w:pPr>
      <w:r w:rsidRPr="004107F6">
        <w:rPr>
          <w:lang w:val="en-US"/>
        </w:rPr>
        <w:t> </w:t>
      </w:r>
    </w:p>
    <w:p w14:paraId="07F22762" w14:textId="77777777" w:rsidR="004107F6" w:rsidRPr="004107F6" w:rsidRDefault="004107F6" w:rsidP="004107F6">
      <w:pPr>
        <w:pStyle w:val="P-Regular"/>
        <w:rPr>
          <w:lang w:val="en-US"/>
        </w:rPr>
      </w:pPr>
      <w:r w:rsidRPr="004107F6">
        <w:rPr>
          <w:b/>
          <w:bCs/>
          <w:lang w:val="en-US"/>
        </w:rPr>
        <w:t>Practical Example: Deploying and Scaling an NLP Pipeline</w:t>
      </w:r>
    </w:p>
    <w:p w14:paraId="6FDD86BB" w14:textId="77777777" w:rsidR="004107F6" w:rsidRPr="004107F6" w:rsidRDefault="004107F6" w:rsidP="004107F6">
      <w:pPr>
        <w:pStyle w:val="P-Regular"/>
        <w:rPr>
          <w:lang w:val="en-US"/>
        </w:rPr>
      </w:pPr>
      <w:r w:rsidRPr="004107F6">
        <w:rPr>
          <w:lang w:val="en-US"/>
        </w:rPr>
        <w:t> </w:t>
      </w:r>
    </w:p>
    <w:p w14:paraId="2086B39D" w14:textId="77777777" w:rsidR="004107F6" w:rsidRPr="004107F6" w:rsidRDefault="004107F6" w:rsidP="004107F6">
      <w:pPr>
        <w:pStyle w:val="P-Regular"/>
        <w:rPr>
          <w:lang w:val="en-US"/>
        </w:rPr>
      </w:pPr>
      <w:r w:rsidRPr="004107F6">
        <w:rPr>
          <w:b/>
          <w:bCs/>
          <w:lang w:val="en-US"/>
        </w:rPr>
        <w:t>Code Example</w:t>
      </w:r>
      <w:r w:rsidRPr="004107F6">
        <w:rPr>
          <w:lang w:val="en-US"/>
        </w:rPr>
        <w:t>: Setting up a scalable sentiment analysis pipeline using Docker and Kubernetes for orchestration.</w:t>
      </w:r>
    </w:p>
    <w:p w14:paraId="6AA5554A" w14:textId="77777777" w:rsidR="004107F6" w:rsidRPr="004107F6" w:rsidRDefault="004107F6" w:rsidP="004107F6">
      <w:pPr>
        <w:pStyle w:val="P-Regular"/>
        <w:rPr>
          <w:lang w:val="en-US"/>
        </w:rPr>
      </w:pPr>
      <w:r w:rsidRPr="004107F6">
        <w:rPr>
          <w:lang w:val="en-US"/>
        </w:rPr>
        <w:t> </w:t>
      </w:r>
    </w:p>
    <w:p w14:paraId="63C5EE1E" w14:textId="27D39045" w:rsidR="004107F6" w:rsidRPr="004107F6" w:rsidRDefault="008E0AC1" w:rsidP="008E0AC1">
      <w:pPr>
        <w:pStyle w:val="SC-Source"/>
      </w:pPr>
      <w:r>
        <w:t>`</w:t>
      </w:r>
      <w:r w:rsidR="004107F6" w:rsidRPr="004107F6">
        <w:t>bash</w:t>
      </w:r>
    </w:p>
    <w:p w14:paraId="3B4CE6DD" w14:textId="4F0D8BC8" w:rsidR="004107F6" w:rsidRPr="004107F6" w:rsidRDefault="004107F6" w:rsidP="008E0AC1">
      <w:pPr>
        <w:pStyle w:val="SC-Source"/>
      </w:pPr>
    </w:p>
    <w:p w14:paraId="104190B1" w14:textId="77777777" w:rsidR="004107F6" w:rsidRDefault="004107F6" w:rsidP="008E0AC1">
      <w:pPr>
        <w:pStyle w:val="SC-Source"/>
      </w:pPr>
      <w:r w:rsidRPr="004107F6">
        <w:t># Dockerfile setup</w:t>
      </w:r>
      <w:r w:rsidRPr="004107F6">
        <w:br/>
        <w:t>FROM python:3.8-slim</w:t>
      </w:r>
      <w:r w:rsidRPr="004107F6">
        <w:br/>
        <w:t>RUN pip install transformers flask gunicorn</w:t>
      </w:r>
      <w:r w:rsidRPr="004107F6">
        <w:br/>
      </w:r>
      <w:proofErr w:type="gramStart"/>
      <w:r w:rsidRPr="004107F6">
        <w:t>COPY .</w:t>
      </w:r>
      <w:proofErr w:type="gramEnd"/>
      <w:r w:rsidRPr="004107F6">
        <w:t xml:space="preserve"> /</w:t>
      </w:r>
      <w:proofErr w:type="gramStart"/>
      <w:r w:rsidRPr="004107F6">
        <w:t>app</w:t>
      </w:r>
      <w:proofErr w:type="gramEnd"/>
      <w:r w:rsidRPr="004107F6">
        <w:br/>
        <w:t>WORKDIR /app</w:t>
      </w:r>
      <w:r w:rsidRPr="004107F6">
        <w:br/>
        <w:t>CMD ["gunicorn", "-b", "0.0.0.0:5000", "app:app"]</w:t>
      </w:r>
    </w:p>
    <w:p w14:paraId="4573AC24" w14:textId="019FBAEC" w:rsidR="008E0AC1" w:rsidRPr="004107F6" w:rsidRDefault="008E0AC1" w:rsidP="008E0AC1">
      <w:pPr>
        <w:pStyle w:val="SC-Source"/>
      </w:pPr>
      <w:r>
        <w:t>`</w:t>
      </w:r>
    </w:p>
    <w:p w14:paraId="3E589910" w14:textId="77777777" w:rsidR="004107F6" w:rsidRPr="004107F6" w:rsidRDefault="004107F6" w:rsidP="004107F6">
      <w:pPr>
        <w:pStyle w:val="P-Regular"/>
        <w:rPr>
          <w:lang w:val="en-US"/>
        </w:rPr>
      </w:pPr>
      <w:r w:rsidRPr="004107F6">
        <w:rPr>
          <w:lang w:val="en-US"/>
        </w:rPr>
        <w:t> </w:t>
      </w:r>
    </w:p>
    <w:p w14:paraId="67F4CE95" w14:textId="77777777" w:rsidR="004107F6" w:rsidRPr="004107F6" w:rsidRDefault="004107F6" w:rsidP="004107F6">
      <w:pPr>
        <w:pStyle w:val="P-Regular"/>
        <w:rPr>
          <w:lang w:val="en-US"/>
        </w:rPr>
      </w:pPr>
      <w:r w:rsidRPr="004107F6">
        <w:rPr>
          <w:b/>
          <w:bCs/>
          <w:lang w:val="en-US"/>
        </w:rPr>
        <w:t>Kubernetes Configuration</w:t>
      </w:r>
      <w:r w:rsidRPr="004107F6">
        <w:rPr>
          <w:lang w:val="en-US"/>
        </w:rPr>
        <w:t>:</w:t>
      </w:r>
    </w:p>
    <w:p w14:paraId="35A606D1" w14:textId="77777777" w:rsidR="004107F6" w:rsidRPr="004107F6" w:rsidRDefault="004107F6" w:rsidP="004107F6">
      <w:pPr>
        <w:pStyle w:val="P-Regular"/>
        <w:rPr>
          <w:lang w:val="en-US"/>
        </w:rPr>
      </w:pPr>
      <w:r w:rsidRPr="004107F6">
        <w:rPr>
          <w:lang w:val="en-US"/>
        </w:rPr>
        <w:t> </w:t>
      </w:r>
    </w:p>
    <w:p w14:paraId="3D604DDA" w14:textId="40FD0BC7" w:rsidR="004107F6" w:rsidRPr="004107F6" w:rsidRDefault="008E0AC1" w:rsidP="008E0AC1">
      <w:pPr>
        <w:pStyle w:val="SC-Source"/>
      </w:pPr>
      <w:r>
        <w:t>`</w:t>
      </w:r>
      <w:proofErr w:type="spellStart"/>
      <w:r w:rsidR="004107F6" w:rsidRPr="004107F6">
        <w:t>yaml</w:t>
      </w:r>
      <w:proofErr w:type="spellEnd"/>
    </w:p>
    <w:p w14:paraId="32977A70" w14:textId="4358CEA9" w:rsidR="004107F6" w:rsidRPr="004107F6" w:rsidRDefault="004107F6" w:rsidP="008E0AC1">
      <w:pPr>
        <w:pStyle w:val="SC-Source"/>
      </w:pPr>
    </w:p>
    <w:p w14:paraId="7840F725" w14:textId="77777777" w:rsidR="004107F6" w:rsidRDefault="004107F6" w:rsidP="008E0AC1">
      <w:pPr>
        <w:pStyle w:val="SC-Source"/>
      </w:pPr>
      <w:r w:rsidRPr="004107F6">
        <w:t>apiVersion: apps/v1</w:t>
      </w:r>
      <w:r w:rsidRPr="004107F6">
        <w:br/>
        <w:t>kind: Deployment</w:t>
      </w:r>
      <w:r w:rsidRPr="004107F6">
        <w:br/>
        <w:t>metadata:</w:t>
      </w:r>
      <w:r w:rsidRPr="004107F6">
        <w:br/>
        <w:t xml:space="preserve">  name: nlp-pipeline-deployment</w:t>
      </w:r>
      <w:r w:rsidRPr="004107F6">
        <w:br/>
        <w:t>spec:</w:t>
      </w:r>
      <w:r w:rsidRPr="004107F6">
        <w:br/>
      </w:r>
      <w:r w:rsidRPr="004107F6">
        <w:lastRenderedPageBreak/>
        <w:t xml:space="preserve">  replicas: 3</w:t>
      </w:r>
      <w:r w:rsidRPr="004107F6">
        <w:br/>
        <w:t xml:space="preserve">  selector:</w:t>
      </w:r>
      <w:r w:rsidRPr="004107F6">
        <w:br/>
        <w:t xml:space="preserve">    matchLabels:</w:t>
      </w:r>
      <w:r w:rsidRPr="004107F6">
        <w:br/>
        <w:t xml:space="preserve">      app: nlp-pipeline</w:t>
      </w:r>
      <w:r w:rsidRPr="004107F6">
        <w:br/>
        <w:t xml:space="preserve">  template:</w:t>
      </w:r>
      <w:r w:rsidRPr="004107F6">
        <w:br/>
        <w:t xml:space="preserve">    metadata:</w:t>
      </w:r>
      <w:r w:rsidRPr="004107F6">
        <w:br/>
        <w:t xml:space="preserve">      labels:</w:t>
      </w:r>
      <w:r w:rsidRPr="004107F6">
        <w:br/>
        <w:t xml:space="preserve">        app: nlp-pipeline</w:t>
      </w:r>
      <w:r w:rsidRPr="004107F6">
        <w:br/>
        <w:t xml:space="preserve">    spec:</w:t>
      </w:r>
      <w:r w:rsidRPr="004107F6">
        <w:br/>
        <w:t xml:space="preserve">      containers:</w:t>
      </w:r>
      <w:r w:rsidRPr="004107F6">
        <w:br/>
        <w:t xml:space="preserve">      - name: nlp-pipeline</w:t>
      </w:r>
      <w:r w:rsidRPr="004107F6">
        <w:br/>
        <w:t xml:space="preserve">        image: nlp-pipeline:latest</w:t>
      </w:r>
      <w:r w:rsidRPr="004107F6">
        <w:br/>
        <w:t xml:space="preserve">        ports:</w:t>
      </w:r>
      <w:r w:rsidRPr="004107F6">
        <w:br/>
        <w:t xml:space="preserve">        - containerPort: 5000</w:t>
      </w:r>
      <w:r w:rsidRPr="004107F6">
        <w:br/>
        <w:t>---</w:t>
      </w:r>
      <w:r w:rsidRPr="004107F6">
        <w:br/>
        <w:t>apiVersion: v1</w:t>
      </w:r>
      <w:r w:rsidRPr="004107F6">
        <w:br/>
        <w:t>kind: Service</w:t>
      </w:r>
      <w:r w:rsidRPr="004107F6">
        <w:br/>
        <w:t>metadata:</w:t>
      </w:r>
      <w:r w:rsidRPr="004107F6">
        <w:br/>
        <w:t xml:space="preserve">  name: nlp-pipeline-service</w:t>
      </w:r>
      <w:r w:rsidRPr="004107F6">
        <w:br/>
        <w:t>spec:</w:t>
      </w:r>
      <w:r w:rsidRPr="004107F6">
        <w:br/>
        <w:t xml:space="preserve">  type: LoadBalancer</w:t>
      </w:r>
      <w:r w:rsidRPr="004107F6">
        <w:br/>
        <w:t xml:space="preserve">  ports:</w:t>
      </w:r>
      <w:r w:rsidRPr="004107F6">
        <w:br/>
        <w:t xml:space="preserve">  - port: 80</w:t>
      </w:r>
      <w:r w:rsidRPr="004107F6">
        <w:br/>
        <w:t xml:space="preserve">    </w:t>
      </w:r>
      <w:proofErr w:type="spellStart"/>
      <w:r w:rsidRPr="004107F6">
        <w:t>targetPort</w:t>
      </w:r>
      <w:proofErr w:type="spellEnd"/>
      <w:r w:rsidRPr="004107F6">
        <w:t>: 5000</w:t>
      </w:r>
      <w:r w:rsidRPr="004107F6">
        <w:br/>
        <w:t xml:space="preserve">  selector:</w:t>
      </w:r>
      <w:r w:rsidRPr="004107F6">
        <w:br/>
        <w:t xml:space="preserve">    app: </w:t>
      </w:r>
      <w:proofErr w:type="spellStart"/>
      <w:r w:rsidRPr="004107F6">
        <w:t>nlp</w:t>
      </w:r>
      <w:proofErr w:type="spellEnd"/>
      <w:r w:rsidRPr="004107F6">
        <w:t>-pipeline</w:t>
      </w:r>
    </w:p>
    <w:p w14:paraId="051ED91E" w14:textId="4F68CFEC" w:rsidR="008E0AC1" w:rsidRPr="004107F6" w:rsidRDefault="008E0AC1" w:rsidP="008E0AC1">
      <w:pPr>
        <w:pStyle w:val="SC-Source"/>
      </w:pPr>
      <w:r>
        <w:t>`</w:t>
      </w:r>
    </w:p>
    <w:p w14:paraId="6F564C30" w14:textId="77777777" w:rsidR="004107F6" w:rsidRPr="004107F6" w:rsidRDefault="004107F6" w:rsidP="004107F6">
      <w:pPr>
        <w:pStyle w:val="P-Regular"/>
        <w:rPr>
          <w:lang w:val="en-US"/>
        </w:rPr>
      </w:pPr>
      <w:r w:rsidRPr="004107F6">
        <w:rPr>
          <w:lang w:val="en-US"/>
        </w:rPr>
        <w:t> </w:t>
      </w:r>
    </w:p>
    <w:p w14:paraId="5CB5B01E" w14:textId="77777777" w:rsidR="004107F6" w:rsidRPr="004107F6" w:rsidRDefault="004107F6" w:rsidP="004107F6">
      <w:pPr>
        <w:pStyle w:val="P-Regular"/>
        <w:rPr>
          <w:lang w:val="en-US"/>
        </w:rPr>
      </w:pPr>
      <w:r w:rsidRPr="004107F6">
        <w:rPr>
          <w:b/>
          <w:bCs/>
          <w:lang w:val="en-US"/>
        </w:rPr>
        <w:t>Description of the Code</w:t>
      </w:r>
      <w:r w:rsidRPr="004107F6">
        <w:rPr>
          <w:lang w:val="en-US"/>
        </w:rPr>
        <w:t>:</w:t>
      </w:r>
    </w:p>
    <w:p w14:paraId="41325148" w14:textId="77777777" w:rsidR="004107F6" w:rsidRPr="004107F6" w:rsidRDefault="004107F6" w:rsidP="004107F6">
      <w:pPr>
        <w:pStyle w:val="P-Regular"/>
        <w:rPr>
          <w:lang w:val="en-US"/>
        </w:rPr>
      </w:pPr>
      <w:r w:rsidRPr="004107F6">
        <w:rPr>
          <w:lang w:val="en-US"/>
        </w:rPr>
        <w:t> </w:t>
      </w:r>
    </w:p>
    <w:p w14:paraId="4264FD97" w14:textId="77777777" w:rsidR="004107F6" w:rsidRPr="004107F6" w:rsidRDefault="004107F6" w:rsidP="004107F6">
      <w:pPr>
        <w:pStyle w:val="P-Regular"/>
        <w:numPr>
          <w:ilvl w:val="0"/>
          <w:numId w:val="73"/>
        </w:numPr>
        <w:rPr>
          <w:lang w:val="en-US"/>
        </w:rPr>
      </w:pPr>
      <w:r w:rsidRPr="004107F6">
        <w:rPr>
          <w:b/>
          <w:bCs/>
          <w:lang w:val="en-US"/>
        </w:rPr>
        <w:t>Dockerfile Setup</w:t>
      </w:r>
      <w:r w:rsidRPr="004107F6">
        <w:rPr>
          <w:lang w:val="en-US"/>
        </w:rPr>
        <w:t>: Defines the environment and commands for running the sentiment analysis application.</w:t>
      </w:r>
    </w:p>
    <w:p w14:paraId="376159CE" w14:textId="77777777" w:rsidR="004107F6" w:rsidRPr="004107F6" w:rsidRDefault="004107F6" w:rsidP="004107F6">
      <w:pPr>
        <w:pStyle w:val="P-Regular"/>
        <w:numPr>
          <w:ilvl w:val="0"/>
          <w:numId w:val="73"/>
        </w:numPr>
        <w:rPr>
          <w:lang w:val="en-US"/>
        </w:rPr>
      </w:pPr>
      <w:r w:rsidRPr="004107F6">
        <w:rPr>
          <w:b/>
          <w:bCs/>
          <w:lang w:val="en-US"/>
        </w:rPr>
        <w:t>Kubernetes Deployment</w:t>
      </w:r>
      <w:r w:rsidRPr="004107F6">
        <w:rPr>
          <w:lang w:val="en-US"/>
        </w:rPr>
        <w:t>: Manages the deployment of multiple instances of the NLP pipeline, ensuring high availability and load distribution.</w:t>
      </w:r>
    </w:p>
    <w:p w14:paraId="2CBF0669" w14:textId="77777777" w:rsidR="004107F6" w:rsidRPr="004107F6" w:rsidRDefault="004107F6" w:rsidP="004107F6">
      <w:pPr>
        <w:pStyle w:val="P-Regular"/>
        <w:numPr>
          <w:ilvl w:val="0"/>
          <w:numId w:val="73"/>
        </w:numPr>
        <w:rPr>
          <w:lang w:val="en-US"/>
        </w:rPr>
      </w:pPr>
      <w:r w:rsidRPr="004107F6">
        <w:rPr>
          <w:b/>
          <w:bCs/>
          <w:lang w:val="en-US"/>
        </w:rPr>
        <w:t>Service Definition</w:t>
      </w:r>
      <w:r w:rsidRPr="004107F6">
        <w:rPr>
          <w:lang w:val="en-US"/>
        </w:rPr>
        <w:t>: Sets up a load balancer to distribute incoming requests to multiple replicas of the application.</w:t>
      </w:r>
    </w:p>
    <w:p w14:paraId="3765A411" w14:textId="77777777" w:rsidR="004107F6" w:rsidRPr="004107F6" w:rsidRDefault="004107F6" w:rsidP="004107F6">
      <w:pPr>
        <w:pStyle w:val="P-Regular"/>
        <w:rPr>
          <w:lang w:val="en-US"/>
        </w:rPr>
      </w:pPr>
      <w:r w:rsidRPr="004107F6">
        <w:rPr>
          <w:lang w:val="en-US"/>
        </w:rPr>
        <w:lastRenderedPageBreak/>
        <w:t> </w:t>
      </w:r>
    </w:p>
    <w:p w14:paraId="5153E350" w14:textId="77777777" w:rsidR="004107F6" w:rsidRPr="004107F6" w:rsidRDefault="004107F6" w:rsidP="004107F6">
      <w:pPr>
        <w:pStyle w:val="P-Regular"/>
        <w:rPr>
          <w:lang w:val="en-US"/>
        </w:rPr>
      </w:pPr>
      <w:r w:rsidRPr="004107F6">
        <w:rPr>
          <w:lang w:val="en-US"/>
        </w:rPr>
        <w:t>This section equips readers with the knowledge to deploy and scale NLP pipelines effectively, ensuring that their NLP solutions can handle real-world demands and provide reliable, efficient service under various operational conditions.</w:t>
      </w:r>
    </w:p>
    <w:p w14:paraId="1A444450" w14:textId="77777777" w:rsidR="004107F6" w:rsidRPr="004107F6" w:rsidRDefault="004107F6" w:rsidP="004107F6">
      <w:pPr>
        <w:pStyle w:val="P-Regular"/>
        <w:rPr>
          <w:lang w:val="en-US"/>
        </w:rPr>
      </w:pPr>
      <w:r w:rsidRPr="004107F6">
        <w:rPr>
          <w:lang w:val="en-US"/>
        </w:rPr>
        <w:t> </w:t>
      </w:r>
    </w:p>
    <w:p w14:paraId="47FD7925" w14:textId="77777777" w:rsidR="004107F6" w:rsidRPr="004107F6" w:rsidRDefault="004107F6" w:rsidP="004107F6">
      <w:pPr>
        <w:pStyle w:val="P-Regular"/>
        <w:rPr>
          <w:lang w:val="en-US"/>
        </w:rPr>
      </w:pPr>
      <w:r w:rsidRPr="004107F6">
        <w:rPr>
          <w:lang w:val="en-US"/>
        </w:rPr>
        <w:t> </w:t>
      </w:r>
    </w:p>
    <w:p w14:paraId="621D503D" w14:textId="77777777" w:rsidR="004107F6" w:rsidRPr="004107F6" w:rsidRDefault="004107F6" w:rsidP="004107F6">
      <w:pPr>
        <w:pStyle w:val="P-Regular"/>
        <w:rPr>
          <w:lang w:val="en-US"/>
        </w:rPr>
      </w:pPr>
      <w:r w:rsidRPr="004107F6">
        <w:rPr>
          <w:b/>
          <w:bCs/>
          <w:lang w:val="en-US"/>
        </w:rPr>
        <w:t>Conclusion of Chapter 7 and Transition to Chapter 8</w:t>
      </w:r>
    </w:p>
    <w:p w14:paraId="199C1F29" w14:textId="77777777" w:rsidR="004107F6" w:rsidRPr="004107F6" w:rsidRDefault="004107F6" w:rsidP="004107F6">
      <w:pPr>
        <w:pStyle w:val="P-Regular"/>
        <w:rPr>
          <w:lang w:val="en-US"/>
        </w:rPr>
      </w:pPr>
      <w:r w:rsidRPr="004107F6">
        <w:rPr>
          <w:lang w:val="en-US"/>
        </w:rPr>
        <w:t> </w:t>
      </w:r>
    </w:p>
    <w:p w14:paraId="15642A0F" w14:textId="77777777" w:rsidR="004107F6" w:rsidRPr="004107F6" w:rsidRDefault="004107F6" w:rsidP="004107F6">
      <w:pPr>
        <w:pStyle w:val="H1-Section"/>
      </w:pPr>
      <w:r w:rsidRPr="004107F6">
        <w:t>Conclusion of Chapter 7</w:t>
      </w:r>
    </w:p>
    <w:p w14:paraId="3EAE43D6" w14:textId="77777777" w:rsidR="004107F6" w:rsidRPr="004107F6" w:rsidRDefault="004107F6" w:rsidP="004107F6">
      <w:pPr>
        <w:pStyle w:val="P-Regular"/>
        <w:rPr>
          <w:lang w:val="en-US"/>
        </w:rPr>
      </w:pPr>
      <w:r w:rsidRPr="004107F6">
        <w:rPr>
          <w:lang w:val="en-US"/>
        </w:rPr>
        <w:t> </w:t>
      </w:r>
    </w:p>
    <w:p w14:paraId="3E6D4009" w14:textId="77777777" w:rsidR="004107F6" w:rsidRPr="004107F6" w:rsidRDefault="004107F6" w:rsidP="004107F6">
      <w:pPr>
        <w:pStyle w:val="P-Regular"/>
        <w:rPr>
          <w:lang w:val="en-US"/>
        </w:rPr>
      </w:pPr>
      <w:r w:rsidRPr="004107F6">
        <w:rPr>
          <w:lang w:val="en-US"/>
        </w:rPr>
        <w:t>Chapter 9 has provided a comprehensive overview of the complexities involved in designing, implementing, and managing NLP pipelines using the Hugging Face Diffusion library. From the initial setup of pipelines to integrating multiple models and scaling them for production, this chapter has equipped readers with the necessary tools and knowledge to create robust NLP systems. The detailed examples and practical insights shared throughout the chapter demonstrate how effectively constructed pipelines can streamline operations, enhance performance, and drive innovation within various NLP applications.</w:t>
      </w:r>
    </w:p>
    <w:p w14:paraId="003E6434" w14:textId="77777777" w:rsidR="004107F6" w:rsidRPr="004107F6" w:rsidRDefault="004107F6" w:rsidP="004107F6">
      <w:pPr>
        <w:pStyle w:val="P-Regular"/>
        <w:rPr>
          <w:lang w:val="en-US"/>
        </w:rPr>
      </w:pPr>
      <w:r w:rsidRPr="004107F6">
        <w:rPr>
          <w:lang w:val="en-US"/>
        </w:rPr>
        <w:t> </w:t>
      </w:r>
    </w:p>
    <w:p w14:paraId="7496C494" w14:textId="77777777" w:rsidR="004107F6" w:rsidRPr="004107F6" w:rsidRDefault="004107F6" w:rsidP="004107F6">
      <w:pPr>
        <w:pStyle w:val="P-Regular"/>
        <w:rPr>
          <w:lang w:val="en-US"/>
        </w:rPr>
      </w:pPr>
      <w:r w:rsidRPr="004107F6">
        <w:rPr>
          <w:lang w:val="en-US"/>
        </w:rPr>
        <w:t>By focusing on both the technical foundations and practical implementations, this chapter ensures that readers can not only understand the intricacies of NLP pipelines but also apply this knowledge to build advanced systems tailored to their specific needs. The discussions on deployment strategies and scalability are particularly pertinent for professionals looking to transition projects from development to production stages, ensuring that their NLP solutions are both efficient and scalable.</w:t>
      </w:r>
    </w:p>
    <w:p w14:paraId="5700499E" w14:textId="77777777" w:rsidR="004107F6" w:rsidRPr="004107F6" w:rsidRDefault="004107F6" w:rsidP="004107F6">
      <w:pPr>
        <w:pStyle w:val="P-Regular"/>
        <w:rPr>
          <w:lang w:val="en-US"/>
        </w:rPr>
      </w:pPr>
      <w:r w:rsidRPr="004107F6">
        <w:rPr>
          <w:lang w:val="en-US"/>
        </w:rPr>
        <w:t> </w:t>
      </w:r>
    </w:p>
    <w:p w14:paraId="4115112F" w14:textId="77777777" w:rsidR="004107F6" w:rsidRPr="004107F6" w:rsidRDefault="004107F6" w:rsidP="004107F6">
      <w:pPr>
        <w:pStyle w:val="H1-Section"/>
      </w:pPr>
      <w:r w:rsidRPr="004107F6">
        <w:lastRenderedPageBreak/>
        <w:t>Transition to Chapter 8</w:t>
      </w:r>
    </w:p>
    <w:p w14:paraId="6041094B" w14:textId="77777777" w:rsidR="004107F6" w:rsidRPr="004107F6" w:rsidRDefault="004107F6" w:rsidP="004107F6">
      <w:pPr>
        <w:pStyle w:val="P-Regular"/>
        <w:rPr>
          <w:lang w:val="en-US"/>
        </w:rPr>
      </w:pPr>
      <w:r w:rsidRPr="004107F6">
        <w:rPr>
          <w:lang w:val="en-US"/>
        </w:rPr>
        <w:t>Building on the foundational knowledge and practical skills developed in this chapter, Chapter 10 will explore the next frontier in NLP technology: "Schedulers in Hugging Face Diffusion." As we delve into this new topic, the focus will shift towards understanding how schedulers can optimize the training and inference processes of machine learning models. This upcoming chapter will detail the types of schedulers available, their roles in enhancing model performance, and how they can be effectively implemented within the Hugging Face framework.</w:t>
      </w:r>
    </w:p>
    <w:p w14:paraId="3A0E7E8E" w14:textId="77777777" w:rsidR="004107F6" w:rsidRPr="004107F6" w:rsidRDefault="004107F6" w:rsidP="004107F6">
      <w:pPr>
        <w:pStyle w:val="P-Regular"/>
        <w:rPr>
          <w:lang w:val="en-US"/>
        </w:rPr>
      </w:pPr>
      <w:r w:rsidRPr="004107F6">
        <w:rPr>
          <w:lang w:val="en-US"/>
        </w:rPr>
        <w:t> </w:t>
      </w:r>
    </w:p>
    <w:p w14:paraId="5919CE2C" w14:textId="77777777" w:rsidR="004107F6" w:rsidRPr="004107F6" w:rsidRDefault="004107F6" w:rsidP="004107F6">
      <w:pPr>
        <w:pStyle w:val="P-Regular"/>
        <w:rPr>
          <w:lang w:val="en-US"/>
        </w:rPr>
      </w:pPr>
      <w:r w:rsidRPr="004107F6">
        <w:rPr>
          <w:lang w:val="en-US"/>
        </w:rPr>
        <w:t>Chapter 10 promises to deepen your understanding of the mechanisms that control and enhance the operational efficiency of machine learning models, particularly within the context of NLP tasks. By integrating knowledge of schedulers into your repertoire, you will be better equipped to fine-tune and manage the computational resources of your NLP models, leading to faster, more cost-effective, and robust NLP applications.</w:t>
      </w:r>
    </w:p>
    <w:p w14:paraId="4E075DDA" w14:textId="77777777" w:rsidR="004107F6" w:rsidRPr="004107F6" w:rsidRDefault="004107F6" w:rsidP="004107F6">
      <w:pPr>
        <w:pStyle w:val="P-Regular"/>
        <w:rPr>
          <w:lang w:val="en-US"/>
        </w:rPr>
      </w:pPr>
      <w:r w:rsidRPr="004107F6">
        <w:rPr>
          <w:lang w:val="en-US"/>
        </w:rPr>
        <w:t> </w:t>
      </w:r>
    </w:p>
    <w:p w14:paraId="0BA8554E" w14:textId="77777777" w:rsidR="004107F6" w:rsidRPr="004107F6" w:rsidRDefault="004107F6" w:rsidP="004107F6">
      <w:pPr>
        <w:pStyle w:val="P-Regular"/>
        <w:rPr>
          <w:lang w:val="en-US"/>
        </w:rPr>
      </w:pPr>
      <w:r w:rsidRPr="004107F6">
        <w:rPr>
          <w:lang w:val="en-US"/>
        </w:rPr>
        <w:t>With a focus on practical application and optimization, Chapter 10 will not only complement the learnings from Chapter 9 but also expand your capabilities in managing and executing NLP projects at an advanced level.</w:t>
      </w:r>
    </w:p>
    <w:p w14:paraId="169FCDE4" w14:textId="77777777" w:rsidR="004107F6" w:rsidRDefault="004107F6" w:rsidP="220381DB">
      <w:pPr>
        <w:pStyle w:val="P-Regular"/>
      </w:pPr>
    </w:p>
    <w:sectPr w:rsidR="004107F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91A33"/>
    <w:multiLevelType w:val="multilevel"/>
    <w:tmpl w:val="A8E0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06F939BD"/>
    <w:multiLevelType w:val="multilevel"/>
    <w:tmpl w:val="6DF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D501B1"/>
    <w:multiLevelType w:val="multilevel"/>
    <w:tmpl w:val="3EE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7A28DD"/>
    <w:multiLevelType w:val="multilevel"/>
    <w:tmpl w:val="C08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D769E9"/>
    <w:multiLevelType w:val="multilevel"/>
    <w:tmpl w:val="DB2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860E5F"/>
    <w:multiLevelType w:val="multilevel"/>
    <w:tmpl w:val="041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32AFE"/>
    <w:multiLevelType w:val="multilevel"/>
    <w:tmpl w:val="37D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5804F8"/>
    <w:multiLevelType w:val="multilevel"/>
    <w:tmpl w:val="8EA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A046D6"/>
    <w:multiLevelType w:val="multilevel"/>
    <w:tmpl w:val="98C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747050"/>
    <w:multiLevelType w:val="multilevel"/>
    <w:tmpl w:val="F34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AD38D5"/>
    <w:multiLevelType w:val="multilevel"/>
    <w:tmpl w:val="2AC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0028F"/>
    <w:multiLevelType w:val="multilevel"/>
    <w:tmpl w:val="C1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7F1FA3"/>
    <w:multiLevelType w:val="multilevel"/>
    <w:tmpl w:val="BF5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F23757"/>
    <w:multiLevelType w:val="multilevel"/>
    <w:tmpl w:val="8F6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7" w15:restartNumberingAfterBreak="0">
    <w:nsid w:val="3996750D"/>
    <w:multiLevelType w:val="multilevel"/>
    <w:tmpl w:val="8A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E3BDF"/>
    <w:multiLevelType w:val="multilevel"/>
    <w:tmpl w:val="10D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E1543A"/>
    <w:multiLevelType w:val="multilevel"/>
    <w:tmpl w:val="FB2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A61AC0"/>
    <w:multiLevelType w:val="multilevel"/>
    <w:tmpl w:val="E08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DC83DDD"/>
    <w:multiLevelType w:val="multilevel"/>
    <w:tmpl w:val="030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DC2056"/>
    <w:multiLevelType w:val="multilevel"/>
    <w:tmpl w:val="7E7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E21C55"/>
    <w:multiLevelType w:val="multilevel"/>
    <w:tmpl w:val="1DDC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F874D3"/>
    <w:multiLevelType w:val="multilevel"/>
    <w:tmpl w:val="118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207324"/>
    <w:multiLevelType w:val="multilevel"/>
    <w:tmpl w:val="09F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C01B57"/>
    <w:multiLevelType w:val="multilevel"/>
    <w:tmpl w:val="055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3596B14"/>
    <w:multiLevelType w:val="multilevel"/>
    <w:tmpl w:val="4D74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DB3ECC"/>
    <w:multiLevelType w:val="multilevel"/>
    <w:tmpl w:val="AA0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B2756F0"/>
    <w:multiLevelType w:val="multilevel"/>
    <w:tmpl w:val="E0D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6"/>
  </w:num>
  <w:num w:numId="2" w16cid:durableId="1077089049">
    <w:abstractNumId w:val="11"/>
  </w:num>
  <w:num w:numId="3" w16cid:durableId="1838693099">
    <w:abstractNumId w:val="41"/>
  </w:num>
  <w:num w:numId="4" w16cid:durableId="2093694759">
    <w:abstractNumId w:val="28"/>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40"/>
  </w:num>
  <w:num w:numId="16" w16cid:durableId="1561208181">
    <w:abstractNumId w:val="31"/>
  </w:num>
  <w:num w:numId="17" w16cid:durableId="1363677389">
    <w:abstractNumId w:val="54"/>
  </w:num>
  <w:num w:numId="18" w16cid:durableId="1056391860">
    <w:abstractNumId w:val="52"/>
  </w:num>
  <w:num w:numId="19" w16cid:durableId="1022047604">
    <w:abstractNumId w:val="46"/>
  </w:num>
  <w:num w:numId="20" w16cid:durableId="645553275">
    <w:abstractNumId w:val="30"/>
  </w:num>
  <w:num w:numId="21" w16cid:durableId="1364479168">
    <w:abstractNumId w:val="44"/>
  </w:num>
  <w:num w:numId="22" w16cid:durableId="1449812707">
    <w:abstractNumId w:val="49"/>
  </w:num>
  <w:num w:numId="23" w16cid:durableId="1272978133">
    <w:abstractNumId w:val="32"/>
  </w:num>
  <w:num w:numId="24" w16cid:durableId="1580871009">
    <w:abstractNumId w:val="36"/>
  </w:num>
  <w:num w:numId="25" w16cid:durableId="2129278747">
    <w:abstractNumId w:val="47"/>
  </w:num>
  <w:num w:numId="26" w16cid:durableId="2076975057">
    <w:abstractNumId w:val="21"/>
  </w:num>
  <w:num w:numId="27" w16cid:durableId="1159154371">
    <w:abstractNumId w:val="41"/>
    <w:lvlOverride w:ilvl="0">
      <w:startOverride w:val="1"/>
    </w:lvlOverride>
  </w:num>
  <w:num w:numId="28" w16cid:durableId="602108199">
    <w:abstractNumId w:val="41"/>
    <w:lvlOverride w:ilvl="0">
      <w:startOverride w:val="1"/>
    </w:lvlOverride>
  </w:num>
  <w:num w:numId="29" w16cid:durableId="1399980753">
    <w:abstractNumId w:val="41"/>
    <w:lvlOverride w:ilvl="0">
      <w:startOverride w:val="1"/>
    </w:lvlOverride>
  </w:num>
  <w:num w:numId="30" w16cid:durableId="2129082674">
    <w:abstractNumId w:val="48"/>
  </w:num>
  <w:num w:numId="31" w16cid:durableId="1208950024">
    <w:abstractNumId w:val="41"/>
    <w:lvlOverride w:ilvl="0">
      <w:startOverride w:val="1"/>
    </w:lvlOverride>
  </w:num>
  <w:num w:numId="32" w16cid:durableId="1627394435">
    <w:abstractNumId w:val="41"/>
    <w:lvlOverride w:ilvl="0">
      <w:startOverride w:val="1"/>
    </w:lvlOverride>
  </w:num>
  <w:num w:numId="33" w16cid:durableId="223680864">
    <w:abstractNumId w:val="35"/>
  </w:num>
  <w:num w:numId="34" w16cid:durableId="1164976269">
    <w:abstractNumId w:val="41"/>
    <w:lvlOverride w:ilvl="0">
      <w:startOverride w:val="1"/>
    </w:lvlOverride>
  </w:num>
  <w:num w:numId="35" w16cid:durableId="663751709">
    <w:abstractNumId w:val="41"/>
    <w:lvlOverride w:ilvl="0">
      <w:startOverride w:val="1"/>
    </w:lvlOverride>
  </w:num>
  <w:num w:numId="36" w16cid:durableId="1910386255">
    <w:abstractNumId w:val="41"/>
    <w:lvlOverride w:ilvl="0">
      <w:startOverride w:val="1"/>
    </w:lvlOverride>
  </w:num>
  <w:num w:numId="37" w16cid:durableId="703364360">
    <w:abstractNumId w:val="41"/>
    <w:lvlOverride w:ilvl="0">
      <w:startOverride w:val="1"/>
    </w:lvlOverride>
  </w:num>
  <w:num w:numId="38" w16cid:durableId="657268431">
    <w:abstractNumId w:val="41"/>
    <w:lvlOverride w:ilvl="0">
      <w:startOverride w:val="1"/>
    </w:lvlOverride>
  </w:num>
  <w:num w:numId="39" w16cid:durableId="2096896165">
    <w:abstractNumId w:val="41"/>
    <w:lvlOverride w:ilvl="0">
      <w:startOverride w:val="1"/>
    </w:lvlOverride>
  </w:num>
  <w:num w:numId="40" w16cid:durableId="770395854">
    <w:abstractNumId w:val="41"/>
    <w:lvlOverride w:ilvl="0">
      <w:startOverride w:val="1"/>
    </w:lvlOverride>
  </w:num>
  <w:num w:numId="41" w16cid:durableId="2104446547">
    <w:abstractNumId w:val="41"/>
    <w:lvlOverride w:ilvl="0">
      <w:startOverride w:val="1"/>
    </w:lvlOverride>
  </w:num>
  <w:num w:numId="42" w16cid:durableId="621810957">
    <w:abstractNumId w:val="41"/>
    <w:lvlOverride w:ilvl="0">
      <w:startOverride w:val="1"/>
    </w:lvlOverride>
  </w:num>
  <w:num w:numId="43" w16cid:durableId="251361244">
    <w:abstractNumId w:val="41"/>
    <w:lvlOverride w:ilvl="0">
      <w:startOverride w:val="1"/>
    </w:lvlOverride>
  </w:num>
  <w:num w:numId="44" w16cid:durableId="1561594144">
    <w:abstractNumId w:val="41"/>
    <w:lvlOverride w:ilvl="0">
      <w:startOverride w:val="1"/>
    </w:lvlOverride>
  </w:num>
  <w:num w:numId="45" w16cid:durableId="47921951">
    <w:abstractNumId w:val="41"/>
    <w:lvlOverride w:ilvl="0">
      <w:startOverride w:val="1"/>
    </w:lvlOverride>
  </w:num>
  <w:num w:numId="46" w16cid:durableId="8884217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2094452">
    <w:abstractNumId w:val="37"/>
  </w:num>
  <w:num w:numId="48" w16cid:durableId="475218665">
    <w:abstractNumId w:val="24"/>
    <w:lvlOverride w:ilvl="0">
      <w:startOverride w:val="1"/>
    </w:lvlOverride>
  </w:num>
  <w:num w:numId="49" w16cid:durableId="368529832">
    <w:abstractNumId w:val="19"/>
  </w:num>
  <w:num w:numId="50" w16cid:durableId="782194313">
    <w:abstractNumId w:val="39"/>
  </w:num>
  <w:num w:numId="51" w16cid:durableId="652101070">
    <w:abstractNumId w:val="10"/>
    <w:lvlOverride w:ilvl="0">
      <w:startOverride w:val="1"/>
    </w:lvlOverride>
  </w:num>
  <w:num w:numId="52" w16cid:durableId="1706636494">
    <w:abstractNumId w:val="29"/>
    <w:lvlOverride w:ilvl="0">
      <w:startOverride w:val="1"/>
    </w:lvlOverride>
  </w:num>
  <w:num w:numId="53" w16cid:durableId="1637223203">
    <w:abstractNumId w:val="14"/>
  </w:num>
  <w:num w:numId="54" w16cid:durableId="1620843993">
    <w:abstractNumId w:val="50"/>
    <w:lvlOverride w:ilvl="0">
      <w:startOverride w:val="1"/>
    </w:lvlOverride>
  </w:num>
  <w:num w:numId="55" w16cid:durableId="1368218040">
    <w:abstractNumId w:val="45"/>
  </w:num>
  <w:num w:numId="56" w16cid:durableId="1709178884">
    <w:abstractNumId w:val="27"/>
  </w:num>
  <w:num w:numId="57" w16cid:durableId="1327975552">
    <w:abstractNumId w:val="25"/>
  </w:num>
  <w:num w:numId="58" w16cid:durableId="456804121">
    <w:abstractNumId w:val="17"/>
  </w:num>
  <w:num w:numId="59" w16cid:durableId="1120029154">
    <w:abstractNumId w:val="33"/>
  </w:num>
  <w:num w:numId="60" w16cid:durableId="2020767098">
    <w:abstractNumId w:val="23"/>
  </w:num>
  <w:num w:numId="61" w16cid:durableId="673997757">
    <w:abstractNumId w:val="20"/>
  </w:num>
  <w:num w:numId="62" w16cid:durableId="172426341">
    <w:abstractNumId w:val="16"/>
    <w:lvlOverride w:ilvl="0">
      <w:startOverride w:val="1"/>
    </w:lvlOverride>
  </w:num>
  <w:num w:numId="63" w16cid:durableId="476799600">
    <w:abstractNumId w:val="53"/>
  </w:num>
  <w:num w:numId="64" w16cid:durableId="665666709">
    <w:abstractNumId w:val="22"/>
  </w:num>
  <w:num w:numId="65" w16cid:durableId="1783842747">
    <w:abstractNumId w:val="42"/>
  </w:num>
  <w:num w:numId="66" w16cid:durableId="383331496">
    <w:abstractNumId w:val="18"/>
  </w:num>
  <w:num w:numId="67" w16cid:durableId="1315572369">
    <w:abstractNumId w:val="51"/>
  </w:num>
  <w:num w:numId="68" w16cid:durableId="83763737">
    <w:abstractNumId w:val="13"/>
  </w:num>
  <w:num w:numId="69" w16cid:durableId="1843355726">
    <w:abstractNumId w:val="34"/>
  </w:num>
  <w:num w:numId="70" w16cid:durableId="146480082">
    <w:abstractNumId w:val="38"/>
  </w:num>
  <w:num w:numId="71" w16cid:durableId="1553351491">
    <w:abstractNumId w:val="12"/>
  </w:num>
  <w:num w:numId="72" w16cid:durableId="1658456323">
    <w:abstractNumId w:val="15"/>
  </w:num>
  <w:num w:numId="73" w16cid:durableId="1269384700">
    <w:abstractNumId w:val="4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65C3F"/>
    <w:rsid w:val="003714A4"/>
    <w:rsid w:val="00386256"/>
    <w:rsid w:val="003B6E22"/>
    <w:rsid w:val="003C3243"/>
    <w:rsid w:val="003C45C6"/>
    <w:rsid w:val="004072D5"/>
    <w:rsid w:val="004107F6"/>
    <w:rsid w:val="0043035F"/>
    <w:rsid w:val="0045065D"/>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3A7C"/>
    <w:rsid w:val="006E4A3B"/>
    <w:rsid w:val="006F7553"/>
    <w:rsid w:val="00714E28"/>
    <w:rsid w:val="00733CC1"/>
    <w:rsid w:val="00757BA6"/>
    <w:rsid w:val="00760A21"/>
    <w:rsid w:val="00780C03"/>
    <w:rsid w:val="00783FFB"/>
    <w:rsid w:val="00794157"/>
    <w:rsid w:val="007C7E9A"/>
    <w:rsid w:val="00805409"/>
    <w:rsid w:val="00833A99"/>
    <w:rsid w:val="00837C4C"/>
    <w:rsid w:val="00887581"/>
    <w:rsid w:val="0089201C"/>
    <w:rsid w:val="008D0B73"/>
    <w:rsid w:val="008E0AC1"/>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175D4"/>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4DA2"/>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631514">
      <w:bodyDiv w:val="1"/>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sChild>
            <w:div w:id="702245947">
              <w:marLeft w:val="0"/>
              <w:marRight w:val="0"/>
              <w:marTop w:val="0"/>
              <w:marBottom w:val="0"/>
              <w:divBdr>
                <w:top w:val="none" w:sz="0" w:space="0" w:color="auto"/>
                <w:left w:val="none" w:sz="0" w:space="0" w:color="auto"/>
                <w:bottom w:val="none" w:sz="0" w:space="0" w:color="auto"/>
                <w:right w:val="none" w:sz="0" w:space="0" w:color="auto"/>
              </w:divBdr>
              <w:divsChild>
                <w:div w:id="1633361926">
                  <w:marLeft w:val="0"/>
                  <w:marRight w:val="0"/>
                  <w:marTop w:val="0"/>
                  <w:marBottom w:val="0"/>
                  <w:divBdr>
                    <w:top w:val="none" w:sz="0" w:space="0" w:color="auto"/>
                    <w:left w:val="none" w:sz="0" w:space="0" w:color="auto"/>
                    <w:bottom w:val="none" w:sz="0" w:space="0" w:color="auto"/>
                    <w:right w:val="none" w:sz="0" w:space="0" w:color="auto"/>
                  </w:divBdr>
                  <w:divsChild>
                    <w:div w:id="1566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774322571">
      <w:bodyDiv w:val="1"/>
      <w:marLeft w:val="0"/>
      <w:marRight w:val="0"/>
      <w:marTop w:val="0"/>
      <w:marBottom w:val="0"/>
      <w:divBdr>
        <w:top w:val="none" w:sz="0" w:space="0" w:color="auto"/>
        <w:left w:val="none" w:sz="0" w:space="0" w:color="auto"/>
        <w:bottom w:val="none" w:sz="0" w:space="0" w:color="auto"/>
        <w:right w:val="none" w:sz="0" w:space="0" w:color="auto"/>
      </w:divBdr>
      <w:divsChild>
        <w:div w:id="1197739368">
          <w:marLeft w:val="0"/>
          <w:marRight w:val="0"/>
          <w:marTop w:val="0"/>
          <w:marBottom w:val="0"/>
          <w:divBdr>
            <w:top w:val="none" w:sz="0" w:space="0" w:color="auto"/>
            <w:left w:val="none" w:sz="0" w:space="0" w:color="auto"/>
            <w:bottom w:val="none" w:sz="0" w:space="0" w:color="auto"/>
            <w:right w:val="none" w:sz="0" w:space="0" w:color="auto"/>
          </w:divBdr>
          <w:divsChild>
            <w:div w:id="716471236">
              <w:marLeft w:val="0"/>
              <w:marRight w:val="0"/>
              <w:marTop w:val="0"/>
              <w:marBottom w:val="0"/>
              <w:divBdr>
                <w:top w:val="none" w:sz="0" w:space="0" w:color="auto"/>
                <w:left w:val="none" w:sz="0" w:space="0" w:color="auto"/>
                <w:bottom w:val="none" w:sz="0" w:space="0" w:color="auto"/>
                <w:right w:val="none" w:sz="0" w:space="0" w:color="auto"/>
              </w:divBdr>
              <w:divsChild>
                <w:div w:id="5018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089D009C-E0E3-407D-8ED5-84BF38422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20</TotalTime>
  <Pages>23</Pages>
  <Words>4122</Words>
  <Characters>23501</Characters>
  <Application>Microsoft Office Word</Application>
  <DocSecurity>2</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3</cp:revision>
  <dcterms:created xsi:type="dcterms:W3CDTF">2025-01-04T17:34:00Z</dcterms:created>
  <dcterms:modified xsi:type="dcterms:W3CDTF">2025-01-05T04:12:00Z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1892400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
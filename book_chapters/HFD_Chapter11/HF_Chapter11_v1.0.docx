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156F4003" w:rsidR="00A55F8D" w:rsidRDefault="00DA1DC3" w:rsidP="00EA7909">
      <w:pPr>
        <w:pStyle w:val="H1-Chapter"/>
      </w:pPr>
      <w:r>
        <w:t xml:space="preserve">Chapter 11 - </w:t>
      </w:r>
      <w:r w:rsidRPr="00DA1DC3">
        <w:t>Asynchronous Actor-Critic with Gym-Retro</w:t>
      </w:r>
    </w:p>
    <w:p w14:paraId="17AA3141" w14:textId="77777777" w:rsidR="00DA1DC3" w:rsidRDefault="00DA1DC3" w:rsidP="00DA1DC3"/>
    <w:p w14:paraId="488456EE" w14:textId="033EB4C9" w:rsidR="00DA1DC3" w:rsidRDefault="00DA1DC3" w:rsidP="00DA1DC3">
      <w:r w:rsidRPr="00DA1DC3">
        <w:t xml:space="preserve">Chapter 11 explores the </w:t>
      </w:r>
      <w:r w:rsidRPr="00DA1DC3">
        <w:rPr>
          <w:b/>
          <w:bCs/>
        </w:rPr>
        <w:t>Asynchronous Actor-Critic (A3C)</w:t>
      </w:r>
      <w:r w:rsidRPr="00DA1DC3">
        <w:t xml:space="preserve"> algorithm, a key innovation in reinforcement learning that combines efficiency with scalability. This chapter highlights the mechanics of A3C, its applications in retro gaming environments via </w:t>
      </w:r>
      <w:r w:rsidRPr="00DA1DC3">
        <w:rPr>
          <w:b/>
          <w:bCs/>
        </w:rPr>
        <w:t>gym-retro</w:t>
      </w:r>
      <w:r w:rsidRPr="00DA1DC3">
        <w:t>, and its ability to accelerate training through parallelism. By examining real-world implementations, best practices, and stabilization techniques, this chapter equips readers with the tools to develop robust reinforcement learning agents.</w:t>
      </w:r>
    </w:p>
    <w:p w14:paraId="089A35B9" w14:textId="55493EB8" w:rsidR="00B97FA9" w:rsidRDefault="00B97FA9" w:rsidP="00DA1DC3">
      <w:r w:rsidRPr="00B97FA9">
        <w:t>In this chapter we’re going to cover the following main topics</w:t>
      </w:r>
      <w:r>
        <w:t>:</w:t>
      </w:r>
    </w:p>
    <w:p w14:paraId="5676AEE1" w14:textId="77777777" w:rsidR="00DF5C7F" w:rsidRPr="00DF5C7F" w:rsidRDefault="00DF5C7F" w:rsidP="00DF5C7F">
      <w:pPr>
        <w:pStyle w:val="L-Bullets"/>
      </w:pPr>
      <w:r w:rsidRPr="00DF5C7F">
        <w:t xml:space="preserve">Asynchronous Actor-Critic Agents </w:t>
      </w:r>
    </w:p>
    <w:p w14:paraId="221FC302" w14:textId="77777777" w:rsidR="00DF5C7F" w:rsidRPr="00DF5C7F" w:rsidRDefault="00DF5C7F" w:rsidP="00DF5C7F">
      <w:pPr>
        <w:pStyle w:val="L-Bullets"/>
      </w:pPr>
      <w:r w:rsidRPr="00DF5C7F">
        <w:t xml:space="preserve">Atari with A3C </w:t>
      </w:r>
    </w:p>
    <w:p w14:paraId="3788F254" w14:textId="77777777" w:rsidR="00DF5C7F" w:rsidRPr="00DF5C7F" w:rsidRDefault="00DF5C7F" w:rsidP="00DF5C7F">
      <w:pPr>
        <w:pStyle w:val="L-Bullets"/>
      </w:pPr>
      <w:r w:rsidRPr="00DF5C7F">
        <w:t xml:space="preserve">Libretro and Gym-Retro </w:t>
      </w:r>
    </w:p>
    <w:p w14:paraId="1BC548C0" w14:textId="77777777" w:rsidR="00DF5C7F" w:rsidRPr="00DF5C7F" w:rsidRDefault="00DF5C7F" w:rsidP="00DF5C7F">
      <w:pPr>
        <w:pStyle w:val="L-Bullets"/>
      </w:pPr>
      <w:r w:rsidRPr="00DF5C7F">
        <w:t xml:space="preserve">A3C for Gym-Retro </w:t>
      </w:r>
    </w:p>
    <w:p w14:paraId="33F48577" w14:textId="65E5BA47" w:rsidR="004E160B" w:rsidRPr="004E160B" w:rsidRDefault="004E160B" w:rsidP="004E160B">
      <w:pPr>
        <w:pStyle w:val="H2-Heading"/>
      </w:pPr>
      <w:r w:rsidRPr="004E160B">
        <w:t xml:space="preserve">Learning Objectives </w:t>
      </w:r>
    </w:p>
    <w:p w14:paraId="46B0E65E" w14:textId="77777777" w:rsidR="004E160B" w:rsidRPr="004E160B" w:rsidRDefault="004E160B" w:rsidP="004E160B">
      <w:r w:rsidRPr="004E160B">
        <w:t>By the end of this chapter, readers will be able to:</w:t>
      </w:r>
    </w:p>
    <w:p w14:paraId="0B829093" w14:textId="77777777" w:rsidR="004E160B" w:rsidRPr="004E160B" w:rsidRDefault="004E160B" w:rsidP="00E84876">
      <w:pPr>
        <w:numPr>
          <w:ilvl w:val="0"/>
          <w:numId w:val="5"/>
        </w:numPr>
      </w:pPr>
      <w:r w:rsidRPr="004E160B">
        <w:rPr>
          <w:b/>
          <w:bCs/>
        </w:rPr>
        <w:t>Understand the Fundamentals of Asynchronous Actor-Critic (A3C) Algorithms</w:t>
      </w:r>
      <w:r w:rsidRPr="004E160B">
        <w:br/>
        <w:t>Gain a comprehensive understanding of the A3C framework, including its architecture, mechanics, and advantages over traditional reinforcement learning methods.</w:t>
      </w:r>
    </w:p>
    <w:p w14:paraId="2AF10483" w14:textId="77777777" w:rsidR="004E160B" w:rsidRPr="004E160B" w:rsidRDefault="004E160B" w:rsidP="00E84876">
      <w:pPr>
        <w:numPr>
          <w:ilvl w:val="0"/>
          <w:numId w:val="5"/>
        </w:numPr>
      </w:pPr>
      <w:r w:rsidRPr="004E160B">
        <w:rPr>
          <w:b/>
          <w:bCs/>
        </w:rPr>
        <w:t>Implement A3C in Retro Gaming Environments</w:t>
      </w:r>
      <w:r w:rsidRPr="004E160B">
        <w:br/>
        <w:t>Apply A3C algorithms to retro games using platforms such as Gym-</w:t>
      </w:r>
      <w:r w:rsidRPr="004E160B">
        <w:lastRenderedPageBreak/>
        <w:t>Retro, learning how to set up environments and train agents for complex tasks.</w:t>
      </w:r>
    </w:p>
    <w:p w14:paraId="7B46D666" w14:textId="77777777" w:rsidR="004E160B" w:rsidRPr="004E160B" w:rsidRDefault="004E160B" w:rsidP="00E84876">
      <w:pPr>
        <w:numPr>
          <w:ilvl w:val="0"/>
          <w:numId w:val="5"/>
        </w:numPr>
      </w:pPr>
      <w:r w:rsidRPr="004E160B">
        <w:rPr>
          <w:b/>
          <w:bCs/>
        </w:rPr>
        <w:t>Leverage Libretro and Gym-Retro for Reinforcement Learning</w:t>
      </w:r>
      <w:r w:rsidRPr="004E160B">
        <w:br/>
        <w:t>Utilize Libretro and Gym-Retro as tools for creating and exploring advanced simulation environments tailored for reinforcement learning research and development.</w:t>
      </w:r>
    </w:p>
    <w:p w14:paraId="679C0BD3" w14:textId="77777777" w:rsidR="004E160B" w:rsidRPr="004E160B" w:rsidRDefault="004E160B" w:rsidP="00E84876">
      <w:pPr>
        <w:numPr>
          <w:ilvl w:val="0"/>
          <w:numId w:val="5"/>
        </w:numPr>
      </w:pPr>
      <w:r w:rsidRPr="004E160B">
        <w:rPr>
          <w:b/>
          <w:bCs/>
        </w:rPr>
        <w:t>Optimize A3C Models for Real-World Applications</w:t>
      </w:r>
      <w:r w:rsidRPr="004E160B">
        <w:br/>
        <w:t>Explore techniques for stabilizing and improving the performance of A3C models, including strategies for gradient clipping, entropy regularization, and efficient resource utilization.</w:t>
      </w:r>
    </w:p>
    <w:p w14:paraId="687E98C2" w14:textId="77777777" w:rsidR="004E160B" w:rsidRPr="004E160B" w:rsidRDefault="004E160B" w:rsidP="00E84876">
      <w:pPr>
        <w:numPr>
          <w:ilvl w:val="0"/>
          <w:numId w:val="5"/>
        </w:numPr>
      </w:pPr>
      <w:r w:rsidRPr="004E160B">
        <w:rPr>
          <w:b/>
          <w:bCs/>
        </w:rPr>
        <w:t>Analyze Case Studies and Practical Applications of A3C</w:t>
      </w:r>
      <w:r w:rsidRPr="004E160B">
        <w:br/>
        <w:t>Examine real-world use cases and experiments demonstrating the versatility of A3C, such as autonomous navigation, financial trading, and video game testing.</w:t>
      </w:r>
    </w:p>
    <w:p w14:paraId="5BB73506" w14:textId="77777777" w:rsidR="004E160B" w:rsidRPr="004E160B" w:rsidRDefault="004E160B" w:rsidP="00083403">
      <w:pPr>
        <w:pStyle w:val="P-Callout"/>
      </w:pPr>
      <w:r w:rsidRPr="004E160B">
        <w:t>These objectives ensure readers are equipped with both theoretical knowledge and practical skills to apply A3C algorithms effectively in diverse scenarios.</w:t>
      </w:r>
    </w:p>
    <w:p w14:paraId="7DAD0A85" w14:textId="7E25E27D" w:rsidR="00DA1DC3" w:rsidRPr="00DA1DC3" w:rsidRDefault="00DA1DC3" w:rsidP="00DA1DC3">
      <w:pPr>
        <w:pStyle w:val="H1-Section"/>
      </w:pPr>
      <w:r w:rsidRPr="00DA1DC3">
        <w:t>Understanding Asynchronous Actor-Critic (A3C) Agents</w:t>
      </w:r>
    </w:p>
    <w:p w14:paraId="3B3A209E" w14:textId="33030B7A" w:rsidR="00DA1DC3" w:rsidRPr="00DA1DC3" w:rsidRDefault="008D2058" w:rsidP="00DA1DC3">
      <w:pPr>
        <w:pStyle w:val="P-Regular"/>
        <w:rPr>
          <w:lang w:val="en-US"/>
        </w:rPr>
      </w:pPr>
      <w:r w:rsidRPr="008D2058">
        <w:rPr>
          <w:lang w:val="en-US"/>
        </w:rPr>
        <w:t xml:space="preserve">A3C agents employ parallelism to improve learning efficiency by asynchronously interacting with multiple instances of the environment. This method diversifies the experiences gathered during training, reducing overfitting and improving robustness </w:t>
      </w:r>
      <w:sdt>
        <w:sdtPr>
          <w:rPr>
            <w:lang w:val="en-US"/>
          </w:rPr>
          <w:id w:val="-1126847277"/>
          <w:citation/>
        </w:sdtPr>
        <w:sdtEndPr/>
        <w:sdtContent>
          <w:r w:rsidR="0047134F">
            <w:rPr>
              <w:lang w:val="en-US"/>
            </w:rPr>
            <w:fldChar w:fldCharType="begin"/>
          </w:r>
          <w:r w:rsidR="0047134F">
            <w:rPr>
              <w:lang w:val="en-US"/>
            </w:rPr>
            <w:instrText xml:space="preserve"> CITATION Mnih2016 \l 1033 </w:instrText>
          </w:r>
          <w:r w:rsidR="0047134F">
            <w:rPr>
              <w:lang w:val="en-US"/>
            </w:rPr>
            <w:fldChar w:fldCharType="separate"/>
          </w:r>
          <w:r w:rsidR="00E84876" w:rsidRPr="00E84876">
            <w:rPr>
              <w:noProof/>
              <w:lang w:val="en-US"/>
            </w:rPr>
            <w:t>[1]</w:t>
          </w:r>
          <w:r w:rsidR="0047134F">
            <w:rPr>
              <w:lang w:val="en-US"/>
            </w:rPr>
            <w:fldChar w:fldCharType="end"/>
          </w:r>
        </w:sdtContent>
      </w:sdt>
      <w:r w:rsidRPr="008D2058">
        <w:rPr>
          <w:lang w:val="en-US"/>
        </w:rPr>
        <w:t>. By utilizing multiple threads, A3C allows agents to explore various strategies simultaneously, leading to more efficient learning and faster convergence compared to synchronous methods.</w:t>
      </w:r>
    </w:p>
    <w:p w14:paraId="4002243E" w14:textId="77777777" w:rsidR="00DA1DC3" w:rsidRDefault="00DA1DC3" w:rsidP="008C47C9">
      <w:pPr>
        <w:pStyle w:val="H2-Heading"/>
      </w:pPr>
      <w:r w:rsidRPr="008C47C9">
        <w:lastRenderedPageBreak/>
        <w:t>Key Features</w:t>
      </w:r>
    </w:p>
    <w:p w14:paraId="6CB050F2" w14:textId="4EC05091" w:rsidR="00F909C7" w:rsidRPr="00F909C7" w:rsidRDefault="00C76E72" w:rsidP="00F909C7">
      <w:r w:rsidRPr="00C76E72">
        <w:t>A3C introduces several unique characteristics that set it apart from traditional reinforcement learning algorithms. These features not only enhance the learning process but also make A3C an adaptable and efficient approach for tackling complex environments. Let's explore how parallelism, stability, and resource efficiency contribute to the algorithm's robustness and versatility.</w:t>
      </w:r>
    </w:p>
    <w:p w14:paraId="2D352602" w14:textId="77777777" w:rsidR="00DA1DC3" w:rsidRDefault="00DA1DC3" w:rsidP="008C47C9">
      <w:pPr>
        <w:pStyle w:val="H4-Subheading"/>
      </w:pPr>
      <w:r w:rsidRPr="00DA1DC3">
        <w:t>Parallel Training:</w:t>
      </w:r>
    </w:p>
    <w:p w14:paraId="63840EE9" w14:textId="371BAE25" w:rsidR="00EF43BD" w:rsidRPr="00EF43BD" w:rsidRDefault="00EF43BD" w:rsidP="00EF43BD">
      <w:r w:rsidRPr="00EF43BD">
        <w:t>The A3C framework capitalizes on the simultaneous operation of multiple agents. Each agent collects gradients independently while exploring different parts of the state-action space, asynchronously contributing updates to a shared global model. This parallel approach accelerates the learning process by eliminating the need for synchronous updates.</w:t>
      </w:r>
    </w:p>
    <w:p w14:paraId="6AFFD924" w14:textId="77777777" w:rsidR="00DA1DC3" w:rsidRPr="00DA1DC3" w:rsidRDefault="00DA1DC3" w:rsidP="003F02D3">
      <w:pPr>
        <w:pStyle w:val="L-Bullets"/>
      </w:pPr>
      <w:r w:rsidRPr="00DA1DC3">
        <w:t>Multiple agents work independently, collecting gradients and updating a shared global model.</w:t>
      </w:r>
    </w:p>
    <w:p w14:paraId="743A1FAE" w14:textId="77777777" w:rsidR="00DA1DC3" w:rsidRDefault="00DA1DC3" w:rsidP="008C47C9">
      <w:pPr>
        <w:pStyle w:val="H4-Subheading"/>
      </w:pPr>
      <w:r w:rsidRPr="00DA1DC3">
        <w:t>Improved Stability:</w:t>
      </w:r>
    </w:p>
    <w:p w14:paraId="255AB455" w14:textId="6125CD66" w:rsidR="00D50FAA" w:rsidRPr="00DA1DC3" w:rsidRDefault="00D50FAA" w:rsidP="00D50FAA">
      <w:r w:rsidRPr="00D50FAA">
        <w:t>Diverse interactions across independent agents reduce the problem of correlated data, which can destabilize training in reinforcement learning. This increased variability leads to smoother convergence and more robust policy learning.</w:t>
      </w:r>
    </w:p>
    <w:p w14:paraId="74DE3BBC" w14:textId="77777777" w:rsidR="00DA1DC3" w:rsidRPr="00DA1DC3" w:rsidRDefault="00DA1DC3" w:rsidP="008C47C9">
      <w:pPr>
        <w:pStyle w:val="L-Bullets"/>
      </w:pPr>
      <w:r w:rsidRPr="00DA1DC3">
        <w:t>Diverse interactions reduce correlated data, leading to smoother convergence.</w:t>
      </w:r>
    </w:p>
    <w:p w14:paraId="0CA6A04C" w14:textId="77777777" w:rsidR="00DA1DC3" w:rsidRDefault="00DA1DC3" w:rsidP="008C47C9">
      <w:pPr>
        <w:pStyle w:val="H4-Subheading"/>
      </w:pPr>
      <w:r w:rsidRPr="00DA1DC3">
        <w:t>Efficient Resource Utilization:</w:t>
      </w:r>
    </w:p>
    <w:p w14:paraId="1F7040A4" w14:textId="72C24726" w:rsidR="00D50FAA" w:rsidRPr="00DA1DC3" w:rsidRDefault="00D50FAA" w:rsidP="00D50FAA">
      <w:r w:rsidRPr="00D50FAA">
        <w:t xml:space="preserve">A3C is designed to exploit multi-threaded architectures, enabling effective use of computational resources without requiring additional hardware. By </w:t>
      </w:r>
      <w:r w:rsidRPr="00D50FAA">
        <w:lastRenderedPageBreak/>
        <w:t>leveraging these resources, it achieves faster training while maintaining efficiency.</w:t>
      </w:r>
    </w:p>
    <w:p w14:paraId="6F6046F8" w14:textId="77777777" w:rsidR="00DA1DC3" w:rsidRPr="00DA1DC3" w:rsidRDefault="00DA1DC3" w:rsidP="008C47C9">
      <w:pPr>
        <w:pStyle w:val="L-Bullets"/>
      </w:pPr>
      <w:r w:rsidRPr="00DA1DC3">
        <w:t>Exploits multi-threaded architectures to accelerate training without significant resource overhead.</w:t>
      </w:r>
    </w:p>
    <w:p w14:paraId="5B8F7D3F" w14:textId="77777777" w:rsidR="00DA1DC3" w:rsidRDefault="00DA1DC3" w:rsidP="008C47C9">
      <w:pPr>
        <w:pStyle w:val="H2-Heading"/>
      </w:pPr>
      <w:r w:rsidRPr="008C47C9">
        <w:t>Applications</w:t>
      </w:r>
    </w:p>
    <w:p w14:paraId="1E35BDB2" w14:textId="49A85D58" w:rsidR="003B0D8D" w:rsidRPr="003B0D8D" w:rsidRDefault="003B0D8D" w:rsidP="003B0D8D">
      <w:pPr>
        <w:tabs>
          <w:tab w:val="num" w:pos="720"/>
        </w:tabs>
      </w:pPr>
      <w:r w:rsidRPr="003B0D8D">
        <w:t>A3C's versatility makes it suitable for a wide range of applications, including:</w:t>
      </w:r>
    </w:p>
    <w:p w14:paraId="2AC4BC1F" w14:textId="2FCD65C3" w:rsidR="00DA1DC3" w:rsidRPr="00DA1DC3" w:rsidRDefault="00DA1DC3" w:rsidP="00E84876">
      <w:pPr>
        <w:pStyle w:val="P-Regular"/>
        <w:numPr>
          <w:ilvl w:val="0"/>
          <w:numId w:val="3"/>
        </w:numPr>
        <w:rPr>
          <w:lang w:val="en-US"/>
        </w:rPr>
      </w:pPr>
      <w:r w:rsidRPr="00DA1DC3">
        <w:rPr>
          <w:b/>
          <w:bCs/>
          <w:lang w:val="en-US"/>
        </w:rPr>
        <w:t>Video Game Testing</w:t>
      </w:r>
      <w:r w:rsidRPr="00DA1DC3">
        <w:rPr>
          <w:lang w:val="en-US"/>
        </w:rPr>
        <w:t xml:space="preserve">: </w:t>
      </w:r>
      <w:r w:rsidR="00C840F0" w:rsidRPr="00C840F0">
        <w:rPr>
          <w:lang w:val="en-US"/>
        </w:rPr>
        <w:t xml:space="preserve">Automating gameplay allows developers to identify bugs, balance issues, and other design flaws efficiently </w:t>
      </w:r>
      <w:sdt>
        <w:sdtPr>
          <w:rPr>
            <w:lang w:val="en-US"/>
          </w:rPr>
          <w:id w:val="72472948"/>
          <w:citation/>
        </w:sdtPr>
        <w:sdtEndPr/>
        <w:sdtContent>
          <w:r w:rsidR="00CD2F21">
            <w:rPr>
              <w:lang w:val="en-US"/>
            </w:rPr>
            <w:fldChar w:fldCharType="begin"/>
          </w:r>
          <w:r w:rsidR="00CD2F21">
            <w:rPr>
              <w:lang w:val="en-US"/>
            </w:rPr>
            <w:instrText xml:space="preserve"> CITATION Bellemare2013 \l 1033 </w:instrText>
          </w:r>
          <w:r w:rsidR="00CD2F21">
            <w:rPr>
              <w:lang w:val="en-US"/>
            </w:rPr>
            <w:fldChar w:fldCharType="separate"/>
          </w:r>
          <w:r w:rsidR="00E84876" w:rsidRPr="00E84876">
            <w:rPr>
              <w:noProof/>
              <w:lang w:val="en-US"/>
            </w:rPr>
            <w:t>[2]</w:t>
          </w:r>
          <w:r w:rsidR="00CD2F21">
            <w:rPr>
              <w:lang w:val="en-US"/>
            </w:rPr>
            <w:fldChar w:fldCharType="end"/>
          </w:r>
        </w:sdtContent>
      </w:sdt>
      <w:r w:rsidR="00C840F0" w:rsidRPr="00C840F0">
        <w:rPr>
          <w:lang w:val="en-US"/>
        </w:rPr>
        <w:t>.</w:t>
      </w:r>
    </w:p>
    <w:p w14:paraId="5871A9C2" w14:textId="0573E817" w:rsidR="00DA1DC3" w:rsidRPr="00DA1DC3" w:rsidRDefault="00DA1DC3" w:rsidP="00E84876">
      <w:pPr>
        <w:pStyle w:val="P-Regular"/>
        <w:numPr>
          <w:ilvl w:val="0"/>
          <w:numId w:val="3"/>
        </w:numPr>
        <w:rPr>
          <w:lang w:val="en-US"/>
        </w:rPr>
      </w:pPr>
      <w:r w:rsidRPr="00DA1DC3">
        <w:rPr>
          <w:b/>
          <w:bCs/>
          <w:lang w:val="en-US"/>
        </w:rPr>
        <w:t>Navigation</w:t>
      </w:r>
      <w:r w:rsidRPr="00DA1DC3">
        <w:rPr>
          <w:lang w:val="en-US"/>
        </w:rPr>
        <w:t xml:space="preserve">: </w:t>
      </w:r>
      <w:r w:rsidR="00284BDA" w:rsidRPr="00284BDA">
        <w:rPr>
          <w:lang w:val="en-US"/>
        </w:rPr>
        <w:t xml:space="preserve">Training autonomous vehicles or robots in dynamic environments equips them with adaptive strategies to handle real-world challenges </w:t>
      </w:r>
      <w:sdt>
        <w:sdtPr>
          <w:rPr>
            <w:lang w:val="en-US"/>
          </w:rPr>
          <w:id w:val="1055672722"/>
          <w:citation/>
        </w:sdtPr>
        <w:sdtEndPr/>
        <w:sdtContent>
          <w:r w:rsidR="00CD2F21">
            <w:rPr>
              <w:lang w:val="en-US"/>
            </w:rPr>
            <w:fldChar w:fldCharType="begin"/>
          </w:r>
          <w:r w:rsidR="00CD2F21">
            <w:rPr>
              <w:lang w:val="en-US"/>
            </w:rPr>
            <w:instrText xml:space="preserve"> CITATION Kober2013 \l 1033 </w:instrText>
          </w:r>
          <w:r w:rsidR="00CD2F21">
            <w:rPr>
              <w:lang w:val="en-US"/>
            </w:rPr>
            <w:fldChar w:fldCharType="separate"/>
          </w:r>
          <w:r w:rsidR="00E84876" w:rsidRPr="00E84876">
            <w:rPr>
              <w:noProof/>
              <w:lang w:val="en-US"/>
            </w:rPr>
            <w:t>[3]</w:t>
          </w:r>
          <w:r w:rsidR="00CD2F21">
            <w:rPr>
              <w:lang w:val="en-US"/>
            </w:rPr>
            <w:fldChar w:fldCharType="end"/>
          </w:r>
        </w:sdtContent>
      </w:sdt>
      <w:r w:rsidR="00284BDA" w:rsidRPr="00284BDA">
        <w:rPr>
          <w:lang w:val="en-US"/>
        </w:rPr>
        <w:t>.</w:t>
      </w:r>
    </w:p>
    <w:p w14:paraId="1B8A4FAB" w14:textId="77777777" w:rsidR="00DA1DC3" w:rsidRPr="00DA1DC3" w:rsidRDefault="00DA1DC3" w:rsidP="00DA1DC3">
      <w:pPr>
        <w:pStyle w:val="H2-Heading"/>
      </w:pPr>
      <w:r w:rsidRPr="00DA1DC3">
        <w:t>Code Example: A Simple A3C Framework</w:t>
      </w:r>
    </w:p>
    <w:p w14:paraId="4F1EA384" w14:textId="624C74BB" w:rsidR="00CD6C41" w:rsidRDefault="00D8189D" w:rsidP="00DA1DC3">
      <w:pPr>
        <w:pStyle w:val="P-Regular"/>
        <w:rPr>
          <w:lang w:val="en-US"/>
        </w:rPr>
      </w:pPr>
      <w:r w:rsidRPr="00D8189D">
        <w:rPr>
          <w:lang w:val="en-US"/>
        </w:rPr>
        <w:t>The following example demonstrates a basic implementation of an A3C framework in Python. This code builds a minimal environment and an A3C model to showcase how agents interact with their surroundings and update their policies.</w:t>
      </w:r>
    </w:p>
    <w:p w14:paraId="241F24F2" w14:textId="6573E0BC" w:rsidR="00DA1DC3" w:rsidRDefault="00CD6C41" w:rsidP="004D27A6">
      <w:pPr>
        <w:pStyle w:val="SC-Source"/>
      </w:pPr>
      <w:r>
        <w:t>`</w:t>
      </w:r>
      <w:r w:rsidR="00DA1DC3" w:rsidRPr="00DA1DC3">
        <w:t>python</w:t>
      </w:r>
    </w:p>
    <w:p w14:paraId="64747BAB" w14:textId="77777777" w:rsidR="00CD6C41" w:rsidRPr="00DA1DC3" w:rsidRDefault="00CD6C41" w:rsidP="004D27A6">
      <w:pPr>
        <w:pStyle w:val="SC-Source"/>
      </w:pPr>
    </w:p>
    <w:p w14:paraId="789C35B8" w14:textId="77777777" w:rsidR="00DA1DC3" w:rsidRPr="00DA1DC3" w:rsidRDefault="00DA1DC3" w:rsidP="004D27A6">
      <w:pPr>
        <w:pStyle w:val="SC-Source"/>
      </w:pPr>
      <w:r w:rsidRPr="00DA1DC3">
        <w:t>import tensorflow as tf</w:t>
      </w:r>
    </w:p>
    <w:p w14:paraId="1BC5C6B6" w14:textId="77777777" w:rsidR="00DA1DC3" w:rsidRPr="00DA1DC3" w:rsidRDefault="00DA1DC3" w:rsidP="004D27A6">
      <w:pPr>
        <w:pStyle w:val="SC-Source"/>
      </w:pPr>
      <w:r w:rsidRPr="00DA1DC3">
        <w:t>from tensorflow.keras.models import Model</w:t>
      </w:r>
    </w:p>
    <w:p w14:paraId="0D64F921" w14:textId="77777777" w:rsidR="00DA1DC3" w:rsidRPr="00DA1DC3" w:rsidRDefault="00DA1DC3" w:rsidP="004D27A6">
      <w:pPr>
        <w:pStyle w:val="SC-Source"/>
      </w:pPr>
      <w:r w:rsidRPr="00DA1DC3">
        <w:t>from tensorflow.keras.layers import Input, Dense</w:t>
      </w:r>
    </w:p>
    <w:p w14:paraId="75B625A0" w14:textId="77777777" w:rsidR="00DA1DC3" w:rsidRPr="00DA1DC3" w:rsidRDefault="00DA1DC3" w:rsidP="004D27A6">
      <w:pPr>
        <w:pStyle w:val="SC-Source"/>
      </w:pPr>
    </w:p>
    <w:p w14:paraId="67CE65A1" w14:textId="77777777" w:rsidR="00DA1DC3" w:rsidRPr="00DA1DC3" w:rsidRDefault="00DA1DC3" w:rsidP="004D27A6">
      <w:pPr>
        <w:pStyle w:val="SC-Source"/>
      </w:pPr>
      <w:r w:rsidRPr="00DA1DC3">
        <w:t># Define a simple environment</w:t>
      </w:r>
    </w:p>
    <w:p w14:paraId="741DD117" w14:textId="77777777" w:rsidR="00DA1DC3" w:rsidRPr="00DA1DC3" w:rsidRDefault="00DA1DC3" w:rsidP="004D27A6">
      <w:pPr>
        <w:pStyle w:val="SC-Source"/>
      </w:pPr>
      <w:r w:rsidRPr="00DA1DC3">
        <w:t>class SimpleEnv:</w:t>
      </w:r>
    </w:p>
    <w:p w14:paraId="36EB4602" w14:textId="77777777" w:rsidR="00DA1DC3" w:rsidRPr="00DA1DC3" w:rsidRDefault="00DA1DC3" w:rsidP="004D27A6">
      <w:pPr>
        <w:pStyle w:val="SC-Source"/>
      </w:pPr>
      <w:r w:rsidRPr="00DA1DC3">
        <w:t xml:space="preserve">    def __init__(self):</w:t>
      </w:r>
    </w:p>
    <w:p w14:paraId="7AE98EDE" w14:textId="77777777" w:rsidR="00DA1DC3" w:rsidRPr="00DA1DC3" w:rsidRDefault="00DA1DC3" w:rsidP="004D27A6">
      <w:pPr>
        <w:pStyle w:val="SC-Source"/>
      </w:pPr>
      <w:r w:rsidRPr="00DA1DC3">
        <w:lastRenderedPageBreak/>
        <w:t xml:space="preserve">        self.state = 0</w:t>
      </w:r>
    </w:p>
    <w:p w14:paraId="6D1ADA2D" w14:textId="77777777" w:rsidR="00DA1DC3" w:rsidRPr="00DA1DC3" w:rsidRDefault="00DA1DC3" w:rsidP="004D27A6">
      <w:pPr>
        <w:pStyle w:val="SC-Source"/>
      </w:pPr>
    </w:p>
    <w:p w14:paraId="3A30D02E" w14:textId="77777777" w:rsidR="00DA1DC3" w:rsidRPr="00DA1DC3" w:rsidRDefault="00DA1DC3" w:rsidP="004D27A6">
      <w:pPr>
        <w:pStyle w:val="SC-Source"/>
      </w:pPr>
      <w:r w:rsidRPr="00DA1DC3">
        <w:t xml:space="preserve">    def step(self, action):</w:t>
      </w:r>
    </w:p>
    <w:p w14:paraId="7DAF5AD6" w14:textId="77777777" w:rsidR="00DA1DC3" w:rsidRPr="00DA1DC3" w:rsidRDefault="00DA1DC3" w:rsidP="004D27A6">
      <w:pPr>
        <w:pStyle w:val="SC-Source"/>
      </w:pPr>
      <w:r w:rsidRPr="00DA1DC3">
        <w:t xml:space="preserve">        reward = action * 0.1</w:t>
      </w:r>
    </w:p>
    <w:p w14:paraId="4B3CB3AF" w14:textId="77777777" w:rsidR="00DA1DC3" w:rsidRPr="00DA1DC3" w:rsidRDefault="00DA1DC3" w:rsidP="004D27A6">
      <w:pPr>
        <w:pStyle w:val="SC-Source"/>
      </w:pPr>
      <w:r w:rsidRPr="00DA1DC3">
        <w:t xml:space="preserve">        self.state += action</w:t>
      </w:r>
    </w:p>
    <w:p w14:paraId="72C628CC" w14:textId="77777777" w:rsidR="00DA1DC3" w:rsidRPr="00DA1DC3" w:rsidRDefault="00DA1DC3" w:rsidP="004D27A6">
      <w:pPr>
        <w:pStyle w:val="SC-Source"/>
      </w:pPr>
      <w:r w:rsidRPr="00DA1DC3">
        <w:t xml:space="preserve">        done = self.state &gt;= 10</w:t>
      </w:r>
    </w:p>
    <w:p w14:paraId="37180D5A" w14:textId="77777777" w:rsidR="00DA1DC3" w:rsidRPr="00DA1DC3" w:rsidRDefault="00DA1DC3" w:rsidP="004D27A6">
      <w:pPr>
        <w:pStyle w:val="SC-Source"/>
      </w:pPr>
      <w:r w:rsidRPr="00DA1DC3">
        <w:t xml:space="preserve">        return self.state, reward, done</w:t>
      </w:r>
    </w:p>
    <w:p w14:paraId="30C4F742" w14:textId="77777777" w:rsidR="00DA1DC3" w:rsidRPr="00DA1DC3" w:rsidRDefault="00DA1DC3" w:rsidP="004D27A6">
      <w:pPr>
        <w:pStyle w:val="SC-Source"/>
      </w:pPr>
    </w:p>
    <w:p w14:paraId="0F4E7659" w14:textId="77777777" w:rsidR="00DA1DC3" w:rsidRPr="00DA1DC3" w:rsidRDefault="00DA1DC3" w:rsidP="004D27A6">
      <w:pPr>
        <w:pStyle w:val="SC-Source"/>
      </w:pPr>
      <w:r w:rsidRPr="00DA1DC3">
        <w:t xml:space="preserve">    def reset(self):</w:t>
      </w:r>
    </w:p>
    <w:p w14:paraId="501EDFDD" w14:textId="77777777" w:rsidR="00DA1DC3" w:rsidRPr="00DA1DC3" w:rsidRDefault="00DA1DC3" w:rsidP="004D27A6">
      <w:pPr>
        <w:pStyle w:val="SC-Source"/>
      </w:pPr>
      <w:r w:rsidRPr="00DA1DC3">
        <w:t xml:space="preserve">        self.state = 0</w:t>
      </w:r>
    </w:p>
    <w:p w14:paraId="4B7F0F94" w14:textId="77777777" w:rsidR="00DA1DC3" w:rsidRPr="00DA1DC3" w:rsidRDefault="00DA1DC3" w:rsidP="004D27A6">
      <w:pPr>
        <w:pStyle w:val="SC-Source"/>
      </w:pPr>
      <w:r w:rsidRPr="00DA1DC3">
        <w:t xml:space="preserve">        return self.state</w:t>
      </w:r>
    </w:p>
    <w:p w14:paraId="648588FD" w14:textId="77777777" w:rsidR="00DA1DC3" w:rsidRPr="00DA1DC3" w:rsidRDefault="00DA1DC3" w:rsidP="004D27A6">
      <w:pPr>
        <w:pStyle w:val="SC-Source"/>
      </w:pPr>
    </w:p>
    <w:p w14:paraId="71E54526" w14:textId="77777777" w:rsidR="00DA1DC3" w:rsidRPr="00DA1DC3" w:rsidRDefault="00DA1DC3" w:rsidP="004D27A6">
      <w:pPr>
        <w:pStyle w:val="SC-Source"/>
      </w:pPr>
      <w:r w:rsidRPr="00DA1DC3">
        <w:t># A3C Model</w:t>
      </w:r>
    </w:p>
    <w:p w14:paraId="039AAA96" w14:textId="77777777" w:rsidR="00DA1DC3" w:rsidRPr="00DA1DC3" w:rsidRDefault="00DA1DC3" w:rsidP="004D27A6">
      <w:pPr>
        <w:pStyle w:val="SC-Source"/>
      </w:pPr>
      <w:r w:rsidRPr="00DA1DC3">
        <w:t>def build_a3c_model():</w:t>
      </w:r>
    </w:p>
    <w:p w14:paraId="5F8EDFA2" w14:textId="77777777" w:rsidR="00DA1DC3" w:rsidRPr="00DA1DC3" w:rsidRDefault="00DA1DC3" w:rsidP="004D27A6">
      <w:pPr>
        <w:pStyle w:val="SC-Source"/>
      </w:pPr>
      <w:r w:rsidRPr="00DA1DC3">
        <w:t xml:space="preserve">    input_layer = Input(shape=(1,))</w:t>
      </w:r>
    </w:p>
    <w:p w14:paraId="07262AF6" w14:textId="77777777" w:rsidR="00DA1DC3" w:rsidRPr="00DA1DC3" w:rsidRDefault="00DA1DC3" w:rsidP="004D27A6">
      <w:pPr>
        <w:pStyle w:val="SC-Source"/>
      </w:pPr>
      <w:r w:rsidRPr="00DA1DC3">
        <w:t xml:space="preserve">    dense = Dense(32, activation='relu')(input_layer)</w:t>
      </w:r>
    </w:p>
    <w:p w14:paraId="5E4AE26D" w14:textId="77777777" w:rsidR="00DA1DC3" w:rsidRPr="00DA1DC3" w:rsidRDefault="00DA1DC3" w:rsidP="004D27A6">
      <w:pPr>
        <w:pStyle w:val="SC-Source"/>
      </w:pPr>
      <w:r w:rsidRPr="00DA1DC3">
        <w:t xml:space="preserve">    policy = Dense(2, activation='softmax')(dense)</w:t>
      </w:r>
    </w:p>
    <w:p w14:paraId="79DD5F3D" w14:textId="77777777" w:rsidR="00DA1DC3" w:rsidRPr="00DA1DC3" w:rsidRDefault="00DA1DC3" w:rsidP="004D27A6">
      <w:pPr>
        <w:pStyle w:val="SC-Source"/>
      </w:pPr>
      <w:r w:rsidRPr="00DA1DC3">
        <w:t xml:space="preserve">    value = Dense(1)(dense)</w:t>
      </w:r>
    </w:p>
    <w:p w14:paraId="3C9B99BA" w14:textId="77777777" w:rsidR="00DA1DC3" w:rsidRPr="00DA1DC3" w:rsidRDefault="00DA1DC3" w:rsidP="004D27A6">
      <w:pPr>
        <w:pStyle w:val="SC-Source"/>
      </w:pPr>
      <w:r w:rsidRPr="00DA1DC3">
        <w:t xml:space="preserve">    return Model(inputs=input_layer, outputs=[policy, value])</w:t>
      </w:r>
    </w:p>
    <w:p w14:paraId="38654412" w14:textId="77777777" w:rsidR="00DA1DC3" w:rsidRPr="00DA1DC3" w:rsidRDefault="00DA1DC3" w:rsidP="004D27A6">
      <w:pPr>
        <w:pStyle w:val="SC-Source"/>
      </w:pPr>
    </w:p>
    <w:p w14:paraId="1FF135AA" w14:textId="77777777" w:rsidR="00DA1DC3" w:rsidRPr="00DA1DC3" w:rsidRDefault="00DA1DC3" w:rsidP="004D27A6">
      <w:pPr>
        <w:pStyle w:val="SC-Source"/>
      </w:pPr>
      <w:r w:rsidRPr="00DA1DC3">
        <w:t># Example usage</w:t>
      </w:r>
    </w:p>
    <w:p w14:paraId="03A48D68" w14:textId="77777777" w:rsidR="00DA1DC3" w:rsidRPr="00DA1DC3" w:rsidRDefault="00DA1DC3" w:rsidP="004D27A6">
      <w:pPr>
        <w:pStyle w:val="SC-Source"/>
      </w:pPr>
      <w:r w:rsidRPr="00DA1DC3">
        <w:t>env = SimpleEnv()</w:t>
      </w:r>
    </w:p>
    <w:p w14:paraId="5AD18FAB" w14:textId="77777777" w:rsidR="00DA1DC3" w:rsidRPr="00DA1DC3" w:rsidRDefault="00DA1DC3" w:rsidP="004D27A6">
      <w:pPr>
        <w:pStyle w:val="SC-Source"/>
      </w:pPr>
      <w:r w:rsidRPr="00DA1DC3">
        <w:t>model = build_a3c_model()</w:t>
      </w:r>
    </w:p>
    <w:p w14:paraId="34817880" w14:textId="77777777" w:rsidR="00DA1DC3" w:rsidRPr="00DA1DC3" w:rsidRDefault="00DA1DC3" w:rsidP="004D27A6">
      <w:pPr>
        <w:pStyle w:val="SC-Source"/>
      </w:pPr>
      <w:r w:rsidRPr="00DA1DC3">
        <w:t>state = env.reset()</w:t>
      </w:r>
    </w:p>
    <w:p w14:paraId="65F8971F" w14:textId="77777777" w:rsidR="00DA1DC3" w:rsidRPr="00DA1DC3" w:rsidRDefault="00DA1DC3" w:rsidP="004D27A6">
      <w:pPr>
        <w:pStyle w:val="SC-Source"/>
      </w:pPr>
      <w:r w:rsidRPr="00DA1DC3">
        <w:lastRenderedPageBreak/>
        <w:t>policy, value = model(tf.convert_to_tensor([[state]], dtype=tf.float32))</w:t>
      </w:r>
    </w:p>
    <w:p w14:paraId="0CCA6B30" w14:textId="77777777" w:rsidR="00DA1DC3" w:rsidRDefault="00DA1DC3" w:rsidP="004D27A6">
      <w:pPr>
        <w:pStyle w:val="SC-Source"/>
      </w:pPr>
      <w:r w:rsidRPr="00DA1DC3">
        <w:t>print(f"Policy: {policy.numpy()}, Value: {value.numpy()}")</w:t>
      </w:r>
    </w:p>
    <w:p w14:paraId="67F2A93D" w14:textId="63537F9F" w:rsidR="004D27A6" w:rsidRPr="00DA1DC3" w:rsidRDefault="004D27A6" w:rsidP="004D27A6">
      <w:pPr>
        <w:pStyle w:val="SC-Source"/>
      </w:pPr>
      <w:r>
        <w:t>`</w:t>
      </w:r>
    </w:p>
    <w:p w14:paraId="5D5C117F" w14:textId="77777777" w:rsidR="007D2788" w:rsidRPr="007D2788" w:rsidRDefault="007D2788" w:rsidP="007D2788">
      <w:pPr>
        <w:pStyle w:val="P-Regular"/>
      </w:pPr>
      <w:r w:rsidRPr="007D2788">
        <w:t>This code illustrates the implementation of an A3C framework by integrating a simple custom environment (</w:t>
      </w:r>
      <w:proofErr w:type="spellStart"/>
      <w:r w:rsidRPr="00DA20F9">
        <w:rPr>
          <w:rStyle w:val="P-Code"/>
        </w:rPr>
        <w:t>SimpleEnv</w:t>
      </w:r>
      <w:proofErr w:type="spellEnd"/>
      <w:r w:rsidRPr="007D2788">
        <w:t>) with a neural network model. The environment simulates a basic state-action-reward system, allowing agents to interact with it to accumulate rewards and improve their policies.</w:t>
      </w:r>
    </w:p>
    <w:p w14:paraId="4CC1311F" w14:textId="77777777" w:rsidR="00E86E79" w:rsidRDefault="007D2788" w:rsidP="00E86E79">
      <w:pPr>
        <w:pStyle w:val="H3-Subheading"/>
      </w:pPr>
      <w:r w:rsidRPr="007D2788">
        <w:t>Defining the Environment</w:t>
      </w:r>
    </w:p>
    <w:p w14:paraId="30181472" w14:textId="3752DCFF" w:rsidR="007D2788" w:rsidRPr="007D2788" w:rsidRDefault="007D2788" w:rsidP="00AD0DE1">
      <w:pPr>
        <w:pStyle w:val="P-Regular"/>
      </w:pPr>
      <w:r w:rsidRPr="007D2788">
        <w:t xml:space="preserve">The </w:t>
      </w:r>
      <w:proofErr w:type="spellStart"/>
      <w:r w:rsidRPr="00CD68E6">
        <w:rPr>
          <w:rStyle w:val="P-Code"/>
        </w:rPr>
        <w:t>SimpleEnv</w:t>
      </w:r>
      <w:proofErr w:type="spellEnd"/>
      <w:r w:rsidRPr="007D2788">
        <w:t xml:space="preserve"> class models a straightforward environment where the state is updated based on the agent’s actions. The agent receives a reward proportional to the action taken, and the episode ends once the state reaches a predefined threshold.</w:t>
      </w:r>
    </w:p>
    <w:p w14:paraId="50787226" w14:textId="77777777" w:rsidR="00E86E79" w:rsidRDefault="007D2788" w:rsidP="00E86E79">
      <w:pPr>
        <w:pStyle w:val="H3-Subheading"/>
      </w:pPr>
      <w:r w:rsidRPr="007D2788">
        <w:t>Building the A3C Model</w:t>
      </w:r>
    </w:p>
    <w:p w14:paraId="26D5350E" w14:textId="3754EF39" w:rsidR="007D2788" w:rsidRPr="007D2788" w:rsidRDefault="007D2788" w:rsidP="00AD0DE1">
      <w:pPr>
        <w:pStyle w:val="P-Regular"/>
      </w:pPr>
      <w:r w:rsidRPr="007D2788">
        <w:t xml:space="preserve">The </w:t>
      </w:r>
      <w:r w:rsidRPr="00CA754F">
        <w:rPr>
          <w:rStyle w:val="P-Code"/>
        </w:rPr>
        <w:t>build_a3c_model</w:t>
      </w:r>
      <w:r w:rsidRPr="007D2788">
        <w:t xml:space="preserve"> function creates the neural network architecture for the A3C agent. It includes:</w:t>
      </w:r>
    </w:p>
    <w:p w14:paraId="5C61132E" w14:textId="77777777" w:rsidR="007D2788" w:rsidRPr="007D2788" w:rsidRDefault="007D2788" w:rsidP="00AD0DE1">
      <w:pPr>
        <w:pStyle w:val="L-Bullets"/>
      </w:pPr>
      <w:r w:rsidRPr="007D2788">
        <w:rPr>
          <w:b/>
          <w:bCs/>
        </w:rPr>
        <w:t>Policy Network</w:t>
      </w:r>
      <w:r w:rsidRPr="007D2788">
        <w:t>: Outputs probabilities for selecting actions, guiding the agent’s exploration.</w:t>
      </w:r>
    </w:p>
    <w:p w14:paraId="1329B54A" w14:textId="77777777" w:rsidR="007D2788" w:rsidRPr="007D2788" w:rsidRDefault="007D2788" w:rsidP="00AD0DE1">
      <w:pPr>
        <w:pStyle w:val="L-Bullets"/>
      </w:pPr>
      <w:r w:rsidRPr="007D2788">
        <w:rPr>
          <w:b/>
          <w:bCs/>
        </w:rPr>
        <w:t>Value Network</w:t>
      </w:r>
      <w:r w:rsidRPr="007D2788">
        <w:t>: Estimates the expected cumulative reward for a given state, helping refine policy updates.</w:t>
      </w:r>
    </w:p>
    <w:p w14:paraId="1706FA58" w14:textId="77777777" w:rsidR="00E86E79" w:rsidRPr="00C17EBB" w:rsidRDefault="007D2788" w:rsidP="00C17EBB">
      <w:pPr>
        <w:pStyle w:val="H3-Subheading"/>
      </w:pPr>
      <w:r w:rsidRPr="00C17EBB">
        <w:t>Training the Agent</w:t>
      </w:r>
    </w:p>
    <w:p w14:paraId="421C88BC" w14:textId="6F17E548" w:rsidR="007D2788" w:rsidRPr="007D2788" w:rsidRDefault="007D2788" w:rsidP="00AD0DE1">
      <w:pPr>
        <w:pStyle w:val="P-Regular"/>
      </w:pPr>
      <w:r w:rsidRPr="007D2788">
        <w:t>The example demonstrates initializing the environment and model, followed by generating predictions for the agent's policy and value based on the initial state. These outputs guide the agent’s decision-making and learning process.</w:t>
      </w:r>
    </w:p>
    <w:p w14:paraId="5BB67E9E" w14:textId="77777777" w:rsidR="007D2788" w:rsidRPr="007D2788" w:rsidRDefault="007D2788" w:rsidP="00083403">
      <w:pPr>
        <w:pStyle w:val="P-Callout"/>
      </w:pPr>
      <w:r w:rsidRPr="007D2788">
        <w:t xml:space="preserve">By combining an intuitive environment with a scalable A3C model, this code showcases the foundational principles of reinforcement learning. It can be </w:t>
      </w:r>
      <w:r w:rsidRPr="007D2788">
        <w:lastRenderedPageBreak/>
        <w:t>expanded to more complex tasks, serving as a starting point for implementing robust A3C frameworks in practical applications.</w:t>
      </w:r>
    </w:p>
    <w:p w14:paraId="3756CC5C" w14:textId="2A0944EB" w:rsidR="00DA1DC3" w:rsidRDefault="00DA1DC3" w:rsidP="00DA1DC3">
      <w:pPr>
        <w:pStyle w:val="H1-Section"/>
      </w:pPr>
      <w:r w:rsidRPr="00DA1DC3">
        <w:t>Applying A3C to Atari Games</w:t>
      </w:r>
    </w:p>
    <w:p w14:paraId="387E77F7" w14:textId="375B6DE0" w:rsidR="00542925" w:rsidRPr="00542925" w:rsidRDefault="00542925" w:rsidP="00542925">
      <w:r w:rsidRPr="00542925">
        <w:t>Asynchronous Actor-Critic (A3C) has proven particularly effective in complex environments like Atari games, where agents must navigate visually rich, high-dimensional state spaces. This section explores how A3C leverages advanced architectures and training workflows to tackle these challenges, enabling robust policy learning and high performance</w:t>
      </w:r>
      <w:r w:rsidR="003B1371">
        <w:t xml:space="preserve"> </w:t>
      </w:r>
      <w:sdt>
        <w:sdtPr>
          <w:id w:val="99310329"/>
          <w:citation/>
        </w:sdtPr>
        <w:sdtEndPr/>
        <w:sdtContent>
          <w:r w:rsidR="007F78F2">
            <w:fldChar w:fldCharType="begin"/>
          </w:r>
          <w:r w:rsidR="007F78F2">
            <w:instrText xml:space="preserve">CITATION Mnih2016 \l 1033 </w:instrText>
          </w:r>
          <w:r w:rsidR="007F78F2">
            <w:fldChar w:fldCharType="separate"/>
          </w:r>
          <w:r w:rsidR="00E84876" w:rsidRPr="00E84876">
            <w:rPr>
              <w:noProof/>
            </w:rPr>
            <w:t>[1]</w:t>
          </w:r>
          <w:r w:rsidR="007F78F2">
            <w:fldChar w:fldCharType="end"/>
          </w:r>
        </w:sdtContent>
      </w:sdt>
      <w:r w:rsidRPr="00542925">
        <w:t>.</w:t>
      </w:r>
    </w:p>
    <w:p w14:paraId="17EABC57" w14:textId="77777777" w:rsidR="00DA1DC3" w:rsidRDefault="00DA1DC3" w:rsidP="00DA1DC3">
      <w:pPr>
        <w:pStyle w:val="H2-Heading"/>
      </w:pPr>
      <w:r w:rsidRPr="00DA1DC3">
        <w:t>Implementation Details</w:t>
      </w:r>
    </w:p>
    <w:p w14:paraId="671D40D5" w14:textId="5EE45D7E" w:rsidR="004B0AE7" w:rsidRPr="004B0AE7" w:rsidRDefault="003D45EA" w:rsidP="004B0AE7">
      <w:r>
        <w:rPr>
          <w:rFonts w:eastAsia="Times New Roman"/>
        </w:rPr>
        <w:t>Atari games are considered a gold standard</w:t>
      </w:r>
      <w:r w:rsidR="00CC0D0D">
        <w:rPr>
          <w:rFonts w:eastAsia="Times New Roman"/>
        </w:rPr>
        <w:t xml:space="preserve">, </w:t>
      </w:r>
      <w:r w:rsidR="002D45DF" w:rsidRPr="004A2142">
        <w:t>a benchmark</w:t>
      </w:r>
      <w:r>
        <w:rPr>
          <w:rFonts w:eastAsia="Times New Roman"/>
        </w:rPr>
        <w:t xml:space="preserve"> for reinforcement learning experiments</w:t>
      </w:r>
      <w:r w:rsidR="00DE6FBC">
        <w:rPr>
          <w:rFonts w:eastAsia="Times New Roman"/>
        </w:rPr>
        <w:t xml:space="preserve"> </w:t>
      </w:r>
      <w:r w:rsidR="00DE6FBC" w:rsidRPr="004A2142">
        <w:t xml:space="preserve">due to their high-dimensional pixel-based state spaces and diverse challenges </w:t>
      </w:r>
      <w:sdt>
        <w:sdtPr>
          <w:id w:val="463238059"/>
          <w:citation/>
        </w:sdtPr>
        <w:sdtEndPr/>
        <w:sdtContent>
          <w:r w:rsidR="00DE6FBC">
            <w:fldChar w:fldCharType="begin"/>
          </w:r>
          <w:r w:rsidR="00DE6FBC">
            <w:instrText xml:space="preserve"> CITATION Mnih2013 \l 1033 </w:instrText>
          </w:r>
          <w:r w:rsidR="00DE6FBC">
            <w:fldChar w:fldCharType="separate"/>
          </w:r>
          <w:r w:rsidR="00E84876" w:rsidRPr="00E84876">
            <w:rPr>
              <w:noProof/>
            </w:rPr>
            <w:t>[4]</w:t>
          </w:r>
          <w:r w:rsidR="00DE6FBC">
            <w:fldChar w:fldCharType="end"/>
          </w:r>
        </w:sdtContent>
      </w:sdt>
      <w:r w:rsidR="00DE6FBC">
        <w:t>.</w:t>
      </w:r>
      <w:r>
        <w:rPr>
          <w:rFonts w:eastAsia="Times New Roman"/>
        </w:rPr>
        <w:t xml:space="preserve"> </w:t>
      </w:r>
      <w:r w:rsidR="0036307D">
        <w:rPr>
          <w:rFonts w:eastAsia="Times New Roman"/>
        </w:rPr>
        <w:t>T</w:t>
      </w:r>
      <w:r>
        <w:rPr>
          <w:rFonts w:eastAsia="Times New Roman"/>
        </w:rPr>
        <w:t>hey offer a wide range of tasks that test an algorithm's ability to handle complex visual inputs and dynamic environments. A3C's design uses convolutional layers to process raw pixel data, which allows it to extract hierarchical features critical for decision-making. Unlike traditional methods that rely on hand-crafted features, A3C enables agents to learn directly from high-dimensional input, such as game frames, ensuring scalability across various game scenarios</w:t>
      </w:r>
      <w:r w:rsidR="00964E75">
        <w:rPr>
          <w:rFonts w:eastAsia="Times New Roman"/>
        </w:rPr>
        <w:t>.</w:t>
      </w:r>
    </w:p>
    <w:p w14:paraId="2348240F" w14:textId="77777777" w:rsidR="00DA1DC3" w:rsidRDefault="00DA1DC3" w:rsidP="004A2142">
      <w:pPr>
        <w:pStyle w:val="P-Regular"/>
        <w:rPr>
          <w:lang w:val="en-US"/>
        </w:rPr>
      </w:pPr>
      <w:r w:rsidRPr="00DA1DC3">
        <w:rPr>
          <w:b/>
          <w:bCs/>
          <w:lang w:val="en-US"/>
        </w:rPr>
        <w:t>Input Processing</w:t>
      </w:r>
      <w:r w:rsidRPr="00DA1DC3">
        <w:rPr>
          <w:lang w:val="en-US"/>
        </w:rPr>
        <w:t>:</w:t>
      </w:r>
    </w:p>
    <w:p w14:paraId="69530F3B" w14:textId="04DB8D49" w:rsidR="00D80112" w:rsidRPr="00DA1DC3" w:rsidRDefault="00D80112" w:rsidP="004A2142">
      <w:pPr>
        <w:pStyle w:val="P-Regular"/>
        <w:rPr>
          <w:lang w:val="en-US"/>
        </w:rPr>
      </w:pPr>
      <w:r w:rsidRPr="00D80112">
        <w:rPr>
          <w:lang w:val="en-US"/>
        </w:rPr>
        <w:t>The convolutional architecture in A3C processes visual data directly from the Atari game's screen</w:t>
      </w:r>
      <w:r w:rsidR="00D744F4">
        <w:rPr>
          <w:lang w:val="en-US"/>
        </w:rPr>
        <w:t xml:space="preserve"> </w:t>
      </w:r>
      <w:sdt>
        <w:sdtPr>
          <w:rPr>
            <w:lang w:val="en-US"/>
          </w:rPr>
          <w:id w:val="1939101500"/>
          <w:citation/>
        </w:sdtPr>
        <w:sdtContent>
          <w:r w:rsidR="00D744F4">
            <w:rPr>
              <w:lang w:val="en-US"/>
            </w:rPr>
            <w:fldChar w:fldCharType="begin"/>
          </w:r>
          <w:r w:rsidR="00D744F4">
            <w:rPr>
              <w:lang w:val="en-US"/>
            </w:rPr>
            <w:instrText xml:space="preserve"> CITATION Silver \l 1033 </w:instrText>
          </w:r>
          <w:r w:rsidR="00D744F4">
            <w:rPr>
              <w:lang w:val="en-US"/>
            </w:rPr>
            <w:fldChar w:fldCharType="separate"/>
          </w:r>
          <w:r w:rsidR="00E84876" w:rsidRPr="00E84876">
            <w:rPr>
              <w:noProof/>
              <w:lang w:val="en-US"/>
            </w:rPr>
            <w:t>[5]</w:t>
          </w:r>
          <w:r w:rsidR="00D744F4">
            <w:rPr>
              <w:lang w:val="en-US"/>
            </w:rPr>
            <w:fldChar w:fldCharType="end"/>
          </w:r>
        </w:sdtContent>
      </w:sdt>
      <w:r w:rsidRPr="00D80112">
        <w:rPr>
          <w:lang w:val="en-US"/>
        </w:rPr>
        <w:t>. This pixel-based input undergoes multiple convolutional layers to capture spatial features like object shapes and movements. The extracted features are then flattened and passed through dense layers to predict actions and evaluate potential rewards.</w:t>
      </w:r>
    </w:p>
    <w:p w14:paraId="219C0DBF" w14:textId="77777777" w:rsidR="00DA1DC3" w:rsidRPr="00DA1DC3" w:rsidRDefault="00DA1DC3" w:rsidP="004A2142">
      <w:pPr>
        <w:pStyle w:val="L-Bullets"/>
      </w:pPr>
      <w:r w:rsidRPr="00DA1DC3">
        <w:t>Use convolutional layers to process raw pixel inputs.</w:t>
      </w:r>
    </w:p>
    <w:p w14:paraId="7AC817FF" w14:textId="77777777" w:rsidR="00DA1DC3" w:rsidRDefault="00DA1DC3" w:rsidP="004A2142">
      <w:pPr>
        <w:pStyle w:val="P-Regular"/>
        <w:rPr>
          <w:lang w:val="en-US"/>
        </w:rPr>
      </w:pPr>
      <w:r w:rsidRPr="00DA1DC3">
        <w:rPr>
          <w:b/>
          <w:bCs/>
          <w:lang w:val="en-US"/>
        </w:rPr>
        <w:t>Parallel Agents</w:t>
      </w:r>
      <w:r w:rsidRPr="00DA1DC3">
        <w:rPr>
          <w:lang w:val="en-US"/>
        </w:rPr>
        <w:t>:</w:t>
      </w:r>
    </w:p>
    <w:p w14:paraId="78C81023" w14:textId="0CFAF905" w:rsidR="00D80112" w:rsidRPr="00DA1DC3" w:rsidRDefault="00D80112" w:rsidP="004A2142">
      <w:pPr>
        <w:pStyle w:val="P-Regular"/>
        <w:rPr>
          <w:lang w:val="en-US"/>
        </w:rPr>
      </w:pPr>
      <w:r w:rsidRPr="00D80112">
        <w:rPr>
          <w:lang w:val="en-US"/>
        </w:rPr>
        <w:lastRenderedPageBreak/>
        <w:t>A3C takes advantage of parallelism by enabling multiple agents to independently interact with different instances of the game. This approach diversifies the experiences collected during training, ensuring that the model learns from a broader range of situations. These agents gather data asynchronously, avoiding the bottlenecks associated with synchronous methods.</w:t>
      </w:r>
    </w:p>
    <w:p w14:paraId="694D9A01" w14:textId="77777777" w:rsidR="00DA1DC3" w:rsidRPr="00DA1DC3" w:rsidRDefault="00DA1DC3" w:rsidP="004A2142">
      <w:pPr>
        <w:pStyle w:val="L-Bullets"/>
      </w:pPr>
      <w:r w:rsidRPr="00DA1DC3">
        <w:t>Train agents independently on separate game instances to gather diverse experiences.</w:t>
      </w:r>
    </w:p>
    <w:p w14:paraId="611A08AE" w14:textId="77777777" w:rsidR="00DA1DC3" w:rsidRDefault="00DA1DC3" w:rsidP="004A2142">
      <w:pPr>
        <w:pStyle w:val="P-Regular"/>
        <w:rPr>
          <w:lang w:val="en-US"/>
        </w:rPr>
      </w:pPr>
      <w:r w:rsidRPr="00DA1DC3">
        <w:rPr>
          <w:b/>
          <w:bCs/>
          <w:lang w:val="en-US"/>
        </w:rPr>
        <w:t>Global Model Updates</w:t>
      </w:r>
      <w:r w:rsidRPr="00DA1DC3">
        <w:rPr>
          <w:lang w:val="en-US"/>
        </w:rPr>
        <w:t>:</w:t>
      </w:r>
    </w:p>
    <w:p w14:paraId="7F9107CC" w14:textId="37CA76CE" w:rsidR="00E860FA" w:rsidRPr="00DA1DC3" w:rsidRDefault="00E860FA" w:rsidP="004A2142">
      <w:pPr>
        <w:pStyle w:val="P-Regular"/>
        <w:rPr>
          <w:lang w:val="en-US"/>
        </w:rPr>
      </w:pPr>
      <w:r w:rsidRPr="00E860FA">
        <w:rPr>
          <w:lang w:val="en-US"/>
        </w:rPr>
        <w:t>Once an agent completes its interactions within the game, it calculates gradients for both the policy and value functions based on the observed rewards and state transitions. These gradients are then asynchronously pushed to a global model, where they are aggregated and used to update the shared weights. This decentralized update mechanism ensures that the global model benefits from the varied experiences of all agents, leading to faster and more stable learning.</w:t>
      </w:r>
    </w:p>
    <w:p w14:paraId="3ECBDFC4" w14:textId="77777777" w:rsidR="00DA1DC3" w:rsidRPr="00DA1DC3" w:rsidRDefault="00DA1DC3" w:rsidP="004A2142">
      <w:pPr>
        <w:pStyle w:val="L-Bullets"/>
      </w:pPr>
      <w:r w:rsidRPr="00DA1DC3">
        <w:t>Each agent contributes gradients asynchronously to a central model.</w:t>
      </w:r>
    </w:p>
    <w:p w14:paraId="2E5432E7" w14:textId="77777777" w:rsidR="00DA1DC3" w:rsidRDefault="00DA1DC3" w:rsidP="00F76C6D">
      <w:pPr>
        <w:pStyle w:val="H2-Heading"/>
      </w:pPr>
      <w:r w:rsidRPr="00DA1DC3">
        <w:t>Training Workflow</w:t>
      </w:r>
    </w:p>
    <w:p w14:paraId="007E0A69" w14:textId="0ADE0FFC" w:rsidR="00E860FA" w:rsidRPr="00E860FA" w:rsidRDefault="00E860FA" w:rsidP="00E860FA">
      <w:r w:rsidRPr="00E860FA">
        <w:t>The training process begins by initializing multiple agents and their respective environments. Each agent plays through game episodes, collecting observations, actions, and rewards. Based on these interactions, the policy and value gradients are computed and sent to the global model for weight updates. This iterative cycle continues, allowing the agents to improve their decision-making policies over time.</w:t>
      </w:r>
    </w:p>
    <w:p w14:paraId="6F319371" w14:textId="77777777" w:rsidR="00DA1DC3" w:rsidRPr="00DA1DC3" w:rsidRDefault="00DA1DC3" w:rsidP="004A2142">
      <w:pPr>
        <w:pStyle w:val="L-Bullets"/>
      </w:pPr>
      <w:r w:rsidRPr="00DA1DC3">
        <w:t>Initialize agents and environments.</w:t>
      </w:r>
    </w:p>
    <w:p w14:paraId="5BF259D9" w14:textId="77777777" w:rsidR="00DA1DC3" w:rsidRPr="00DA1DC3" w:rsidRDefault="00DA1DC3" w:rsidP="004A2142">
      <w:pPr>
        <w:pStyle w:val="L-Bullets"/>
      </w:pPr>
      <w:r w:rsidRPr="00DA1DC3">
        <w:t>Each agent plays a game episode, collecting experiences.</w:t>
      </w:r>
    </w:p>
    <w:p w14:paraId="7B6DC726" w14:textId="77777777" w:rsidR="00DA1DC3" w:rsidRPr="00DA1DC3" w:rsidRDefault="00DA1DC3" w:rsidP="004A2142">
      <w:pPr>
        <w:pStyle w:val="L-Bullets"/>
      </w:pPr>
      <w:r w:rsidRPr="00DA1DC3">
        <w:t>Calculate gradients for policy and value functions.</w:t>
      </w:r>
    </w:p>
    <w:p w14:paraId="3D7DFD88" w14:textId="77777777" w:rsidR="00DA1DC3" w:rsidRPr="00DA1DC3" w:rsidRDefault="00DA1DC3" w:rsidP="004A2142">
      <w:pPr>
        <w:pStyle w:val="L-Bullets"/>
      </w:pPr>
      <w:r w:rsidRPr="00DA1DC3">
        <w:lastRenderedPageBreak/>
        <w:t>Push gradients to the global model and update weights.</w:t>
      </w:r>
    </w:p>
    <w:p w14:paraId="257426A5" w14:textId="77777777" w:rsidR="00DA1DC3" w:rsidRPr="00DA1DC3" w:rsidRDefault="00DA1DC3" w:rsidP="00F76C6D">
      <w:pPr>
        <w:pStyle w:val="H2-Heading"/>
      </w:pPr>
      <w:r w:rsidRPr="00DA1DC3">
        <w:t>Code Example: A3C for Atari</w:t>
      </w:r>
    </w:p>
    <w:p w14:paraId="5D277865" w14:textId="51FDD44D" w:rsidR="00CE4417" w:rsidRDefault="00CE4417" w:rsidP="00DA1DC3">
      <w:pPr>
        <w:pStyle w:val="P-Regular"/>
        <w:rPr>
          <w:lang w:val="en-US"/>
        </w:rPr>
      </w:pPr>
      <w:r w:rsidRPr="00CE4417">
        <w:rPr>
          <w:lang w:val="en-US"/>
        </w:rPr>
        <w:t>To demonstrate how A3C is applied to Atari games, the following example constructs a reinforcement learning model capable of processing visual inputs and learning optimal policies. Using TensorFlow and OpenAI Gym, the implementation integrates convolutional layers to handle the game's pixel-based state space.</w:t>
      </w:r>
    </w:p>
    <w:p w14:paraId="73FB526B" w14:textId="4E429C9F" w:rsidR="00DA1DC3" w:rsidRPr="00DA1DC3" w:rsidRDefault="00CE4417" w:rsidP="00CE4417">
      <w:pPr>
        <w:pStyle w:val="SC-Source"/>
      </w:pPr>
      <w:r>
        <w:t>`</w:t>
      </w:r>
      <w:r w:rsidR="00DA1DC3" w:rsidRPr="00DA1DC3">
        <w:t>python</w:t>
      </w:r>
    </w:p>
    <w:p w14:paraId="5AB72CD3" w14:textId="77777777" w:rsidR="004A2142" w:rsidRDefault="004A2142" w:rsidP="00CE4417">
      <w:pPr>
        <w:pStyle w:val="SC-Source"/>
      </w:pPr>
    </w:p>
    <w:p w14:paraId="0B3A2F66" w14:textId="2EBE6F0E" w:rsidR="00DA1DC3" w:rsidRPr="00DA1DC3" w:rsidRDefault="00DA1DC3" w:rsidP="00CE4417">
      <w:pPr>
        <w:pStyle w:val="SC-Source"/>
      </w:pPr>
      <w:r w:rsidRPr="00DA1DC3">
        <w:t>import gym</w:t>
      </w:r>
    </w:p>
    <w:p w14:paraId="52390ACF" w14:textId="77777777" w:rsidR="00DA1DC3" w:rsidRPr="00DA1DC3" w:rsidRDefault="00DA1DC3" w:rsidP="00CE4417">
      <w:pPr>
        <w:pStyle w:val="SC-Source"/>
      </w:pPr>
      <w:r w:rsidRPr="00DA1DC3">
        <w:t>from tensorflow.keras.layers import Conv2D, Flatten, Dense</w:t>
      </w:r>
    </w:p>
    <w:p w14:paraId="71608E39" w14:textId="77777777" w:rsidR="00DA1DC3" w:rsidRPr="00DA1DC3" w:rsidRDefault="00DA1DC3" w:rsidP="00CE4417">
      <w:pPr>
        <w:pStyle w:val="SC-Source"/>
      </w:pPr>
      <w:r w:rsidRPr="00DA1DC3">
        <w:t>from tensorflow.keras.models import Model, Input</w:t>
      </w:r>
    </w:p>
    <w:p w14:paraId="203D178C" w14:textId="77777777" w:rsidR="00DA1DC3" w:rsidRPr="00DA1DC3" w:rsidRDefault="00DA1DC3" w:rsidP="00CE4417">
      <w:pPr>
        <w:pStyle w:val="SC-Source"/>
      </w:pPr>
    </w:p>
    <w:p w14:paraId="62BD0CA1" w14:textId="77777777" w:rsidR="00DA1DC3" w:rsidRPr="00DA1DC3" w:rsidRDefault="00DA1DC3" w:rsidP="00CE4417">
      <w:pPr>
        <w:pStyle w:val="SC-Source"/>
      </w:pPr>
      <w:r w:rsidRPr="00DA1DC3">
        <w:t># Define A3C model for Atari games</w:t>
      </w:r>
    </w:p>
    <w:p w14:paraId="099A743A" w14:textId="77777777" w:rsidR="00DA1DC3" w:rsidRPr="00DA1DC3" w:rsidRDefault="00DA1DC3" w:rsidP="00CE4417">
      <w:pPr>
        <w:pStyle w:val="SC-Source"/>
      </w:pPr>
      <w:r w:rsidRPr="00DA1DC3">
        <w:t>def build_a3c_atari_model(input_shape, num_actions):</w:t>
      </w:r>
    </w:p>
    <w:p w14:paraId="05699297" w14:textId="77777777" w:rsidR="00DA1DC3" w:rsidRPr="00DA1DC3" w:rsidRDefault="00DA1DC3" w:rsidP="00CE4417">
      <w:pPr>
        <w:pStyle w:val="SC-Source"/>
      </w:pPr>
      <w:r w:rsidRPr="00DA1DC3">
        <w:t xml:space="preserve">    inputs = Input(shape=input_shape)</w:t>
      </w:r>
    </w:p>
    <w:p w14:paraId="3E296334" w14:textId="77777777" w:rsidR="00DA1DC3" w:rsidRPr="00DA1DC3" w:rsidRDefault="00DA1DC3" w:rsidP="00CE4417">
      <w:pPr>
        <w:pStyle w:val="SC-Source"/>
      </w:pPr>
      <w:r w:rsidRPr="00DA1DC3">
        <w:t xml:space="preserve">    conv1 = Conv2D(32, (8, 8), strides=(4, 4), activation='relu')(inputs)</w:t>
      </w:r>
    </w:p>
    <w:p w14:paraId="54CF8C25" w14:textId="77777777" w:rsidR="00DA1DC3" w:rsidRPr="00DA1DC3" w:rsidRDefault="00DA1DC3" w:rsidP="00CE4417">
      <w:pPr>
        <w:pStyle w:val="SC-Source"/>
      </w:pPr>
      <w:r w:rsidRPr="00DA1DC3">
        <w:t xml:space="preserve">    conv2 = Conv2D(64, (4, 4), strides=(2, 2), activation='relu')(conv1)</w:t>
      </w:r>
    </w:p>
    <w:p w14:paraId="39404182" w14:textId="77777777" w:rsidR="00DA1DC3" w:rsidRPr="00DA1DC3" w:rsidRDefault="00DA1DC3" w:rsidP="00CE4417">
      <w:pPr>
        <w:pStyle w:val="SC-Source"/>
      </w:pPr>
      <w:r w:rsidRPr="00DA1DC3">
        <w:t xml:space="preserve">    flat = Flatten()(conv2)</w:t>
      </w:r>
    </w:p>
    <w:p w14:paraId="711DD870" w14:textId="77777777" w:rsidR="00DA1DC3" w:rsidRPr="00DA1DC3" w:rsidRDefault="00DA1DC3" w:rsidP="00CE4417">
      <w:pPr>
        <w:pStyle w:val="SC-Source"/>
      </w:pPr>
      <w:r w:rsidRPr="00DA1DC3">
        <w:t xml:space="preserve">    dense = Dense(256, activation='relu')(flat)</w:t>
      </w:r>
    </w:p>
    <w:p w14:paraId="21053414" w14:textId="77777777" w:rsidR="00DA1DC3" w:rsidRPr="00DA1DC3" w:rsidRDefault="00DA1DC3" w:rsidP="00CE4417">
      <w:pPr>
        <w:pStyle w:val="SC-Source"/>
      </w:pPr>
      <w:r w:rsidRPr="00DA1DC3">
        <w:t xml:space="preserve">    policy = Dense(num_actions, activation='softmax')(dense)</w:t>
      </w:r>
    </w:p>
    <w:p w14:paraId="5FABB29D" w14:textId="77777777" w:rsidR="00DA1DC3" w:rsidRPr="00DA1DC3" w:rsidRDefault="00DA1DC3" w:rsidP="00CE4417">
      <w:pPr>
        <w:pStyle w:val="SC-Source"/>
      </w:pPr>
      <w:r w:rsidRPr="00DA1DC3">
        <w:t xml:space="preserve">    value = Dense(1)(dense)</w:t>
      </w:r>
    </w:p>
    <w:p w14:paraId="58F01896" w14:textId="77777777" w:rsidR="00DA1DC3" w:rsidRPr="00DA1DC3" w:rsidRDefault="00DA1DC3" w:rsidP="00CE4417">
      <w:pPr>
        <w:pStyle w:val="SC-Source"/>
      </w:pPr>
      <w:r w:rsidRPr="00DA1DC3">
        <w:t xml:space="preserve">    return Model(inputs=inputs, outputs=[policy, value])</w:t>
      </w:r>
    </w:p>
    <w:p w14:paraId="0DEC0D62" w14:textId="77777777" w:rsidR="00DA1DC3" w:rsidRPr="00DA1DC3" w:rsidRDefault="00DA1DC3" w:rsidP="00CE4417">
      <w:pPr>
        <w:pStyle w:val="SC-Source"/>
      </w:pPr>
    </w:p>
    <w:p w14:paraId="33CA28BE" w14:textId="77777777" w:rsidR="00DA1DC3" w:rsidRPr="00DA1DC3" w:rsidRDefault="00DA1DC3" w:rsidP="00CE4417">
      <w:pPr>
        <w:pStyle w:val="SC-Source"/>
      </w:pPr>
      <w:r w:rsidRPr="00DA1DC3">
        <w:t># Set up environment and model</w:t>
      </w:r>
    </w:p>
    <w:p w14:paraId="6D89C714" w14:textId="77777777" w:rsidR="00DA1DC3" w:rsidRPr="00DA1DC3" w:rsidRDefault="00DA1DC3" w:rsidP="00CE4417">
      <w:pPr>
        <w:pStyle w:val="SC-Source"/>
      </w:pPr>
      <w:r w:rsidRPr="00DA1DC3">
        <w:t>env = gym.make('Breakout-v0')</w:t>
      </w:r>
    </w:p>
    <w:p w14:paraId="59A74419" w14:textId="77777777" w:rsidR="00DA1DC3" w:rsidRPr="00DA1DC3" w:rsidRDefault="00DA1DC3" w:rsidP="00CE4417">
      <w:pPr>
        <w:pStyle w:val="SC-Source"/>
      </w:pPr>
      <w:r w:rsidRPr="00DA1DC3">
        <w:t>model = build_a3c_atari_model(env.observation_space.shape, env.action_space.n)</w:t>
      </w:r>
    </w:p>
    <w:p w14:paraId="00EC5A6A" w14:textId="77777777" w:rsidR="00DA1DC3" w:rsidRPr="00DA1DC3" w:rsidRDefault="00DA1DC3" w:rsidP="00CE4417">
      <w:pPr>
        <w:pStyle w:val="SC-Source"/>
      </w:pPr>
      <w:r w:rsidRPr="00DA1DC3">
        <w:t>print("Model created for Atari games.")</w:t>
      </w:r>
    </w:p>
    <w:p w14:paraId="06553422" w14:textId="21E0FC0C" w:rsidR="00DA1DC3" w:rsidRDefault="001D0060" w:rsidP="00CE4417">
      <w:pPr>
        <w:pStyle w:val="SC-Source"/>
      </w:pPr>
      <w:r>
        <w:t>`</w:t>
      </w:r>
    </w:p>
    <w:p w14:paraId="3B8EBC14" w14:textId="77777777" w:rsidR="001D0060" w:rsidRPr="001D0060" w:rsidRDefault="001D0060" w:rsidP="001D0060">
      <w:pPr>
        <w:pStyle w:val="P-Regular"/>
      </w:pPr>
      <w:r w:rsidRPr="001D0060">
        <w:t>This implementation begins by defining an A3C model architecture tailored for Atari games. The convolutional layers process the high-dimensional pixel input, capturing essential spatial and temporal features necessary for effective gameplay. The dense layers further refine this information to predict actions (policy) and estimate future rewards (value).</w:t>
      </w:r>
    </w:p>
    <w:p w14:paraId="6DD223E7" w14:textId="77777777" w:rsidR="001D0060" w:rsidRPr="001D0060" w:rsidRDefault="001D0060" w:rsidP="001D0060">
      <w:pPr>
        <w:pStyle w:val="P-Regular"/>
      </w:pPr>
      <w:r w:rsidRPr="001D0060">
        <w:t>The OpenAI Gym environment "Breakout-v0" is used to simulate the Atari game. The environment provides a dynamic space where the agent can learn through trial and error, guided by feedback from the model. By using the TensorFlow-based model, the agent can predict actions based on its current observations and continuously improve its strategy.</w:t>
      </w:r>
    </w:p>
    <w:p w14:paraId="31B8508D" w14:textId="77777777" w:rsidR="001D0060" w:rsidRPr="001D0060" w:rsidRDefault="001D0060" w:rsidP="001D0060">
      <w:pPr>
        <w:pStyle w:val="P-Regular"/>
      </w:pPr>
      <w:r w:rsidRPr="001D0060">
        <w:t>This example highlights the power of A3C in handling complex visual tasks, demonstrating its ability to scale across diverse environments and achieve high performance in challenging scenarios. Through efficient processing, parallelism, and robust update mechanisms, A3C represents a significant advancement in reinforcement learning methodologies.</w:t>
      </w:r>
    </w:p>
    <w:p w14:paraId="0DBDA27F" w14:textId="5C50C78C" w:rsidR="00DA1DC3" w:rsidRDefault="00DA1DC3" w:rsidP="00F76C6D">
      <w:pPr>
        <w:pStyle w:val="H2-Heading"/>
      </w:pPr>
      <w:r w:rsidRPr="00DA1DC3">
        <w:t>Utilizing Libretro and Gym-Retro for Advanced Reinforcement Learning</w:t>
      </w:r>
    </w:p>
    <w:p w14:paraId="70A3C6D4" w14:textId="1C4C89CB" w:rsidR="00CC2972" w:rsidRPr="00CC2972" w:rsidRDefault="002B4296" w:rsidP="00CC2972">
      <w:r>
        <w:rPr>
          <w:rFonts w:eastAsia="Times New Roman"/>
        </w:rPr>
        <w:t xml:space="preserve">In the world of reinforcement learning, retro games offer a unique testing ground for algorithms, combining complex decision-making scenarios with visually rich environments. Gym-Retro and Libretro extend the capabilities of reinforcement learning research </w:t>
      </w:r>
      <w:sdt>
        <w:sdtPr>
          <w:rPr>
            <w:rFonts w:eastAsia="Times New Roman"/>
          </w:rPr>
          <w:id w:val="-860433224"/>
          <w:citation/>
        </w:sdtPr>
        <w:sdtContent>
          <w:r w:rsidR="00B41D38">
            <w:rPr>
              <w:rFonts w:eastAsia="Times New Roman"/>
            </w:rPr>
            <w:fldChar w:fldCharType="begin"/>
          </w:r>
          <w:r w:rsidR="00B41D38">
            <w:rPr>
              <w:rFonts w:eastAsia="Times New Roman"/>
            </w:rPr>
            <w:instrText xml:space="preserve"> CITATION Brockman \l 1033 </w:instrText>
          </w:r>
          <w:r w:rsidR="00B41D38">
            <w:rPr>
              <w:rFonts w:eastAsia="Times New Roman"/>
            </w:rPr>
            <w:fldChar w:fldCharType="separate"/>
          </w:r>
          <w:r w:rsidR="00E84876">
            <w:rPr>
              <w:rFonts w:eastAsia="Times New Roman"/>
              <w:noProof/>
            </w:rPr>
            <w:t>[6]</w:t>
          </w:r>
          <w:r w:rsidR="00B41D38">
            <w:rPr>
              <w:rFonts w:eastAsia="Times New Roman"/>
            </w:rPr>
            <w:fldChar w:fldCharType="end"/>
          </w:r>
        </w:sdtContent>
      </w:sdt>
      <w:r w:rsidR="006B71D7">
        <w:rPr>
          <w:rFonts w:eastAsia="Times New Roman"/>
        </w:rPr>
        <w:t xml:space="preserve"> </w:t>
      </w:r>
      <w:r>
        <w:rPr>
          <w:rFonts w:eastAsia="Times New Roman"/>
        </w:rPr>
        <w:t xml:space="preserve">by providing an accessible and </w:t>
      </w:r>
      <w:r>
        <w:rPr>
          <w:rFonts w:eastAsia="Times New Roman"/>
        </w:rPr>
        <w:lastRenderedPageBreak/>
        <w:t>structured platform to emulate retro games, bridging the gap between theory and practical application</w:t>
      </w:r>
      <w:r w:rsidR="006B71D7">
        <w:rPr>
          <w:rFonts w:eastAsia="Times New Roman"/>
        </w:rPr>
        <w:t xml:space="preserve"> </w:t>
      </w:r>
      <w:sdt>
        <w:sdtPr>
          <w:rPr>
            <w:rFonts w:eastAsia="Times New Roman"/>
          </w:rPr>
          <w:id w:val="-1400359661"/>
          <w:citation/>
        </w:sdtPr>
        <w:sdtContent>
          <w:r w:rsidR="006B71D7">
            <w:rPr>
              <w:rFonts w:eastAsia="Times New Roman"/>
            </w:rPr>
            <w:fldChar w:fldCharType="begin"/>
          </w:r>
          <w:r w:rsidR="006B71D7">
            <w:rPr>
              <w:rFonts w:eastAsia="Times New Roman"/>
            </w:rPr>
            <w:instrText xml:space="preserve"> CITATION Mnih2016 \l 1033 </w:instrText>
          </w:r>
          <w:r w:rsidR="006B71D7">
            <w:rPr>
              <w:rFonts w:eastAsia="Times New Roman"/>
            </w:rPr>
            <w:fldChar w:fldCharType="separate"/>
          </w:r>
          <w:r w:rsidR="00E84876">
            <w:rPr>
              <w:rFonts w:eastAsia="Times New Roman"/>
              <w:noProof/>
            </w:rPr>
            <w:t>[1]</w:t>
          </w:r>
          <w:r w:rsidR="006B71D7">
            <w:rPr>
              <w:rFonts w:eastAsia="Times New Roman"/>
            </w:rPr>
            <w:fldChar w:fldCharType="end"/>
          </w:r>
        </w:sdtContent>
      </w:sdt>
      <w:r>
        <w:rPr>
          <w:rFonts w:eastAsia="Times New Roman"/>
        </w:rPr>
        <w:t>.</w:t>
      </w:r>
    </w:p>
    <w:p w14:paraId="3F0F8C34" w14:textId="593D8125" w:rsidR="00DA1DC3" w:rsidRDefault="00DA1DC3" w:rsidP="005C4562">
      <w:pPr>
        <w:pStyle w:val="H2-Heading"/>
      </w:pPr>
      <w:r w:rsidRPr="00DA1DC3">
        <w:t>Overview</w:t>
      </w:r>
    </w:p>
    <w:p w14:paraId="60425DD8" w14:textId="367C4163" w:rsidR="00733F7E" w:rsidRPr="009F4D60" w:rsidRDefault="00733F7E" w:rsidP="009F4D60">
      <w:r>
        <w:rPr>
          <w:rFonts w:eastAsia="Times New Roman"/>
        </w:rPr>
        <w:t>Libretro and Gym-Retro stand out as indispensable tools for researchers and practitioners in reinforcement learning. These platforms enable the emulation of retro gaming environments, offering a reliable framework to benchmark algorithms and refine strategies in dynamic and controlled settings</w:t>
      </w:r>
      <w:r w:rsidR="008844EF">
        <w:rPr>
          <w:rFonts w:eastAsia="Times New Roman"/>
        </w:rPr>
        <w:t xml:space="preserve"> </w:t>
      </w:r>
      <w:sdt>
        <w:sdtPr>
          <w:rPr>
            <w:rFonts w:eastAsia="Times New Roman"/>
          </w:rPr>
          <w:id w:val="874043611"/>
          <w:citation/>
        </w:sdtPr>
        <w:sdtContent>
          <w:r w:rsidR="008844EF">
            <w:rPr>
              <w:rFonts w:eastAsia="Times New Roman"/>
            </w:rPr>
            <w:fldChar w:fldCharType="begin"/>
          </w:r>
          <w:r w:rsidR="008844EF">
            <w:rPr>
              <w:rFonts w:eastAsia="Times New Roman"/>
            </w:rPr>
            <w:instrText xml:space="preserve"> CITATION Goodfellow \l 1033 </w:instrText>
          </w:r>
          <w:r w:rsidR="008844EF">
            <w:rPr>
              <w:rFonts w:eastAsia="Times New Roman"/>
            </w:rPr>
            <w:fldChar w:fldCharType="separate"/>
          </w:r>
          <w:r w:rsidR="00E84876">
            <w:rPr>
              <w:rFonts w:eastAsia="Times New Roman"/>
              <w:noProof/>
            </w:rPr>
            <w:t>[7]</w:t>
          </w:r>
          <w:r w:rsidR="008844EF">
            <w:rPr>
              <w:rFonts w:eastAsia="Times New Roman"/>
            </w:rPr>
            <w:fldChar w:fldCharType="end"/>
          </w:r>
        </w:sdtContent>
      </w:sdt>
      <w:r>
        <w:rPr>
          <w:rFonts w:eastAsia="Times New Roman"/>
        </w:rPr>
        <w:t>.</w:t>
      </w:r>
    </w:p>
    <w:p w14:paraId="52828BF3" w14:textId="77777777" w:rsidR="00DA1DC3" w:rsidRPr="00DA1DC3" w:rsidRDefault="00DA1DC3" w:rsidP="004A2142">
      <w:pPr>
        <w:pStyle w:val="L-Bullets"/>
      </w:pPr>
      <w:r w:rsidRPr="00DA1DC3">
        <w:rPr>
          <w:b/>
          <w:bCs/>
        </w:rPr>
        <w:t>Libretro</w:t>
      </w:r>
      <w:r w:rsidRPr="00DA1DC3">
        <w:t>: A cross-platform API for retro game emulation.</w:t>
      </w:r>
    </w:p>
    <w:p w14:paraId="753FCC41" w14:textId="52BE361E" w:rsidR="00DA1DC3" w:rsidRPr="00DA1DC3" w:rsidRDefault="00DA1DC3" w:rsidP="004A2142">
      <w:pPr>
        <w:pStyle w:val="L-Bullets"/>
      </w:pPr>
      <w:r w:rsidRPr="00DA1DC3">
        <w:rPr>
          <w:b/>
          <w:bCs/>
        </w:rPr>
        <w:t>Gym-Retro</w:t>
      </w:r>
      <w:r w:rsidRPr="00DA1DC3">
        <w:t>: Extends OpenAI Gym for retro games, providing pre-configured environments and challenges</w:t>
      </w:r>
      <w:r w:rsidR="008844EF">
        <w:t xml:space="preserve"> </w:t>
      </w:r>
      <w:sdt>
        <w:sdtPr>
          <w:id w:val="-1302525713"/>
          <w:citation/>
        </w:sdtPr>
        <w:sdtContent>
          <w:r w:rsidR="008844EF">
            <w:fldChar w:fldCharType="begin"/>
          </w:r>
          <w:r w:rsidR="008844EF">
            <w:rPr>
              <w:lang w:val="en-US"/>
            </w:rPr>
            <w:instrText xml:space="preserve"> CITATION OpenAI \l 1033 </w:instrText>
          </w:r>
          <w:r w:rsidR="008844EF">
            <w:fldChar w:fldCharType="separate"/>
          </w:r>
          <w:r w:rsidR="00E84876" w:rsidRPr="00E84876">
            <w:rPr>
              <w:noProof/>
              <w:lang w:val="en-US"/>
            </w:rPr>
            <w:t>[8]</w:t>
          </w:r>
          <w:r w:rsidR="008844EF">
            <w:fldChar w:fldCharType="end"/>
          </w:r>
        </w:sdtContent>
      </w:sdt>
      <w:r w:rsidRPr="00DA1DC3">
        <w:t>.</w:t>
      </w:r>
    </w:p>
    <w:p w14:paraId="2B8BD7CB" w14:textId="77777777" w:rsidR="00DA1DC3" w:rsidRDefault="00DA1DC3" w:rsidP="005C4562">
      <w:pPr>
        <w:pStyle w:val="H2-Heading"/>
      </w:pPr>
      <w:r w:rsidRPr="00DA1DC3">
        <w:t>Applications</w:t>
      </w:r>
    </w:p>
    <w:p w14:paraId="7A485942" w14:textId="6F4FB7EC" w:rsidR="006740CF" w:rsidRPr="006740CF" w:rsidRDefault="006740CF" w:rsidP="006740CF">
      <w:r>
        <w:rPr>
          <w:rFonts w:eastAsia="Times New Roman"/>
        </w:rPr>
        <w:t>The capabilities of Libretro and Gym-Retro open up numerous applications, making them powerful assets for AI research. They allow developers to simulate and study complex environments that mimic real-world challenges in a controlled and iterative manner.</w:t>
      </w:r>
    </w:p>
    <w:p w14:paraId="2EE25C17" w14:textId="77777777" w:rsidR="00DA1DC3" w:rsidRPr="00DA1DC3" w:rsidRDefault="00DA1DC3" w:rsidP="004A2142">
      <w:pPr>
        <w:pStyle w:val="L-Bullets"/>
      </w:pPr>
      <w:r w:rsidRPr="00DA1DC3">
        <w:rPr>
          <w:b/>
          <w:bCs/>
        </w:rPr>
        <w:t>AI Agent Training</w:t>
      </w:r>
      <w:r w:rsidRPr="00DA1DC3">
        <w:t>: Leverage retro games as benchmarks for testing RL algorithms.</w:t>
      </w:r>
    </w:p>
    <w:p w14:paraId="3CF3B3ED" w14:textId="77777777" w:rsidR="00DA1DC3" w:rsidRPr="00DA1DC3" w:rsidRDefault="00DA1DC3" w:rsidP="004A2142">
      <w:pPr>
        <w:pStyle w:val="L-Bullets"/>
      </w:pPr>
      <w:r w:rsidRPr="00DA1DC3">
        <w:rPr>
          <w:b/>
          <w:bCs/>
        </w:rPr>
        <w:t>Dynamic Simulation</w:t>
      </w:r>
      <w:r w:rsidRPr="00DA1DC3">
        <w:t>: Create complex scenarios for reinforcement learning.</w:t>
      </w:r>
    </w:p>
    <w:p w14:paraId="6C4A4F35" w14:textId="77777777" w:rsidR="00DA1DC3" w:rsidRPr="00DA1DC3" w:rsidRDefault="00DA1DC3" w:rsidP="005C4562">
      <w:pPr>
        <w:pStyle w:val="H2-Heading"/>
      </w:pPr>
      <w:r w:rsidRPr="00DA1DC3">
        <w:t>Code Example: Setting Up Gym-Retro</w:t>
      </w:r>
    </w:p>
    <w:p w14:paraId="1AF23CE0" w14:textId="251F4319" w:rsidR="00B249CE" w:rsidRDefault="005D68FE" w:rsidP="00DA1DC3">
      <w:pPr>
        <w:pStyle w:val="P-Regular"/>
        <w:rPr>
          <w:rFonts w:eastAsia="Times New Roman"/>
        </w:rPr>
      </w:pPr>
      <w:r>
        <w:rPr>
          <w:rFonts w:eastAsia="Times New Roman"/>
        </w:rPr>
        <w:t xml:space="preserve">Libretro and Gym-Retro stand out as indispensable tools for researchers and practitioners in reinforcement learning. These platforms enable the emulation of retro gaming environments, offering a reliable framework to </w:t>
      </w:r>
      <w:r>
        <w:rPr>
          <w:rFonts w:eastAsia="Times New Roman"/>
        </w:rPr>
        <w:lastRenderedPageBreak/>
        <w:t>benchmark algorithms and refine strategies in dynamic and controlled settings.</w:t>
      </w:r>
    </w:p>
    <w:p w14:paraId="79CD825C" w14:textId="328D8044" w:rsidR="00DA1DC3" w:rsidRPr="00DA1DC3" w:rsidRDefault="00014416" w:rsidP="00476C3B">
      <w:pPr>
        <w:pStyle w:val="SC-Source"/>
      </w:pPr>
      <w:r>
        <w:t>`</w:t>
      </w:r>
      <w:r w:rsidR="00DA1DC3" w:rsidRPr="00DA1DC3">
        <w:t>python</w:t>
      </w:r>
    </w:p>
    <w:p w14:paraId="5C0F0905" w14:textId="5B5D2320" w:rsidR="00DA1DC3" w:rsidRPr="00DA1DC3" w:rsidRDefault="00DA1DC3" w:rsidP="00476C3B">
      <w:pPr>
        <w:pStyle w:val="SC-Source"/>
      </w:pPr>
    </w:p>
    <w:p w14:paraId="47D9D98F" w14:textId="77777777" w:rsidR="00DA1DC3" w:rsidRPr="00DA1DC3" w:rsidRDefault="00DA1DC3" w:rsidP="00476C3B">
      <w:pPr>
        <w:pStyle w:val="SC-Source"/>
      </w:pPr>
      <w:r w:rsidRPr="00DA1DC3">
        <w:t>import retro</w:t>
      </w:r>
    </w:p>
    <w:p w14:paraId="0B7C2D80" w14:textId="77777777" w:rsidR="00DA1DC3" w:rsidRPr="00DA1DC3" w:rsidRDefault="00DA1DC3" w:rsidP="00476C3B">
      <w:pPr>
        <w:pStyle w:val="SC-Source"/>
      </w:pPr>
    </w:p>
    <w:p w14:paraId="35EA4637" w14:textId="77777777" w:rsidR="00DA1DC3" w:rsidRPr="00DA1DC3" w:rsidRDefault="00DA1DC3" w:rsidP="00476C3B">
      <w:pPr>
        <w:pStyle w:val="SC-Source"/>
      </w:pPr>
      <w:r w:rsidRPr="00DA1DC3">
        <w:t># Setup for Gym-Retro</w:t>
      </w:r>
    </w:p>
    <w:p w14:paraId="77948717" w14:textId="77777777" w:rsidR="00DA1DC3" w:rsidRPr="00DA1DC3" w:rsidRDefault="00DA1DC3" w:rsidP="00476C3B">
      <w:pPr>
        <w:pStyle w:val="SC-Source"/>
      </w:pPr>
      <w:r w:rsidRPr="00DA1DC3">
        <w:t>def setup_retro(game, state):</w:t>
      </w:r>
    </w:p>
    <w:p w14:paraId="180F78C4" w14:textId="77777777" w:rsidR="00DA1DC3" w:rsidRPr="00DA1DC3" w:rsidRDefault="00DA1DC3" w:rsidP="00476C3B">
      <w:pPr>
        <w:pStyle w:val="SC-Source"/>
      </w:pPr>
      <w:r w:rsidRPr="00DA1DC3">
        <w:t xml:space="preserve">    env = retro.make(game=game, state=state)</w:t>
      </w:r>
    </w:p>
    <w:p w14:paraId="2498B0FA" w14:textId="77777777" w:rsidR="00DA1DC3" w:rsidRPr="00DA1DC3" w:rsidRDefault="00DA1DC3" w:rsidP="00476C3B">
      <w:pPr>
        <w:pStyle w:val="SC-Source"/>
      </w:pPr>
      <w:r w:rsidRPr="00DA1DC3">
        <w:t xml:space="preserve">    return env</w:t>
      </w:r>
    </w:p>
    <w:p w14:paraId="10CA1C06" w14:textId="77777777" w:rsidR="00DA1DC3" w:rsidRPr="00DA1DC3" w:rsidRDefault="00DA1DC3" w:rsidP="00476C3B">
      <w:pPr>
        <w:pStyle w:val="SC-Source"/>
      </w:pPr>
    </w:p>
    <w:p w14:paraId="34A1C44F" w14:textId="77777777" w:rsidR="00DA1DC3" w:rsidRPr="00DA1DC3" w:rsidRDefault="00DA1DC3" w:rsidP="00476C3B">
      <w:pPr>
        <w:pStyle w:val="SC-Source"/>
      </w:pPr>
      <w:r w:rsidRPr="00DA1DC3">
        <w:t># Example usage</w:t>
      </w:r>
    </w:p>
    <w:p w14:paraId="3CF4D208" w14:textId="77777777" w:rsidR="00DA1DC3" w:rsidRPr="00DA1DC3" w:rsidRDefault="00DA1DC3" w:rsidP="00476C3B">
      <w:pPr>
        <w:pStyle w:val="SC-Source"/>
      </w:pPr>
      <w:r w:rsidRPr="00DA1DC3">
        <w:t>env = setup_retro('Airstriker-Genesis', 'Level1')</w:t>
      </w:r>
    </w:p>
    <w:p w14:paraId="172A53C0" w14:textId="77777777" w:rsidR="00DA1DC3" w:rsidRPr="00DA1DC3" w:rsidRDefault="00DA1DC3" w:rsidP="00476C3B">
      <w:pPr>
        <w:pStyle w:val="SC-Source"/>
      </w:pPr>
      <w:r w:rsidRPr="00DA1DC3">
        <w:t>state = env.reset()</w:t>
      </w:r>
    </w:p>
    <w:p w14:paraId="4DDBB43B" w14:textId="77777777" w:rsidR="00DA1DC3" w:rsidRDefault="00DA1DC3" w:rsidP="00476C3B">
      <w:pPr>
        <w:pStyle w:val="SC-Source"/>
      </w:pPr>
      <w:r w:rsidRPr="00DA1DC3">
        <w:t>print("Environment initialized for Airstriker.")</w:t>
      </w:r>
    </w:p>
    <w:p w14:paraId="38105D1A" w14:textId="1771CE6D" w:rsidR="0065363A" w:rsidRPr="00DA1DC3" w:rsidRDefault="0023675D" w:rsidP="00476C3B">
      <w:pPr>
        <w:pStyle w:val="SC-Source"/>
      </w:pPr>
      <w:r>
        <w:t>`</w:t>
      </w:r>
    </w:p>
    <w:p w14:paraId="1A6D2D2F" w14:textId="77777777" w:rsidR="009E5066" w:rsidRDefault="009E5066">
      <w:pPr>
        <w:divId w:val="2132898024"/>
        <w:rPr>
          <w:kern w:val="0"/>
          <w14:ligatures w14:val="none"/>
        </w:rPr>
      </w:pPr>
      <w:r>
        <w:t xml:space="preserve">The code begins by importing the </w:t>
      </w:r>
      <w:r w:rsidRPr="008449BD">
        <w:rPr>
          <w:rStyle w:val="P-Code"/>
        </w:rPr>
        <w:t>retro</w:t>
      </w:r>
      <w:r>
        <w:t xml:space="preserve"> library, which provides tools for creating and managing retro gaming environments. The core function, </w:t>
      </w:r>
      <w:r>
        <w:rPr>
          <w:rStyle w:val="Heading3Char"/>
        </w:rPr>
        <w:t>setup_retro</w:t>
      </w:r>
      <w:r>
        <w:t>, is designed to initialize a game environment. It takes two arguments: the name of the game (</w:t>
      </w:r>
      <w:r w:rsidRPr="008449BD">
        <w:rPr>
          <w:rStyle w:val="P-Code"/>
        </w:rPr>
        <w:t>game</w:t>
      </w:r>
      <w:r>
        <w:t>) and the specific state or level (</w:t>
      </w:r>
      <w:r w:rsidRPr="008449BD">
        <w:rPr>
          <w:rStyle w:val="P-Code"/>
        </w:rPr>
        <w:t>state</w:t>
      </w:r>
      <w:r>
        <w:t>) to load.</w:t>
      </w:r>
    </w:p>
    <w:p w14:paraId="696B24A9" w14:textId="77777777" w:rsidR="009E5066" w:rsidRDefault="009E5066">
      <w:pPr>
        <w:divId w:val="2132898024"/>
      </w:pPr>
      <w:r>
        <w:t xml:space="preserve">The </w:t>
      </w:r>
      <w:proofErr w:type="spellStart"/>
      <w:proofErr w:type="gramStart"/>
      <w:r w:rsidRPr="008449BD">
        <w:rPr>
          <w:rStyle w:val="P-Code"/>
        </w:rPr>
        <w:t>retro.make</w:t>
      </w:r>
      <w:proofErr w:type="spellEnd"/>
      <w:proofErr w:type="gramEnd"/>
      <w:r>
        <w:t xml:space="preserve"> function is at the heart of this setup, creating an interactive environment based on the specified game and state. This environment mirrors the original game's mechanics, allowing reinforcement learning agents to interact with it as they would with a real-world scenario. After the environment is created, the </w:t>
      </w:r>
      <w:r w:rsidRPr="008449BD">
        <w:rPr>
          <w:rStyle w:val="P-Code"/>
        </w:rPr>
        <w:t>reset</w:t>
      </w:r>
      <w:r>
        <w:t xml:space="preserve"> method initializes it to its starting state, ready for agent interaction.</w:t>
      </w:r>
    </w:p>
    <w:p w14:paraId="4E6A5743" w14:textId="77777777" w:rsidR="009E5066" w:rsidRDefault="009E5066">
      <w:pPr>
        <w:divId w:val="2132898024"/>
      </w:pPr>
      <w:r>
        <w:lastRenderedPageBreak/>
        <w:t xml:space="preserve">In the example provided, the environment is set up for "Airstriker" on the Sega Genesis platform, with the game starting at the specified level, "Level1." The final </w:t>
      </w:r>
      <w:r w:rsidRPr="00FE14B0">
        <w:rPr>
          <w:rStyle w:val="P-Code"/>
        </w:rPr>
        <w:t>print</w:t>
      </w:r>
      <w:r>
        <w:t xml:space="preserve"> statement confirms that the environment has been successfully initialized, ensuring a seamless workflow for subsequent reinforcement learning tasks.</w:t>
      </w:r>
    </w:p>
    <w:p w14:paraId="60A28672" w14:textId="77777777" w:rsidR="009E5066" w:rsidRDefault="009E5066">
      <w:pPr>
        <w:divId w:val="2132898024"/>
      </w:pPr>
      <w:r>
        <w:t>This setup demonstrates the seamless integration of retro games into reinforcement learning workflows, highlighting the adaptability and power of Gym-Retro for training and evaluating AI agents. By leveraging such platforms, researchers can test algorithms in a wide range of environments, gaining insights into their robustness and effectiveness in solving complex challenges.</w:t>
      </w:r>
    </w:p>
    <w:p w14:paraId="4D469D38" w14:textId="61A5B324" w:rsidR="00DA1DC3" w:rsidRDefault="00DA1DC3" w:rsidP="005C4562">
      <w:pPr>
        <w:pStyle w:val="H1-Section"/>
      </w:pPr>
      <w:r w:rsidRPr="00DA1DC3">
        <w:t>Techniques for Stabilizing Training in Asynchronous Settings</w:t>
      </w:r>
    </w:p>
    <w:p w14:paraId="3509C3BE" w14:textId="08D9A576" w:rsidR="00884481" w:rsidRPr="00884481" w:rsidRDefault="00CF78AE" w:rsidP="00884481">
      <w:r>
        <w:rPr>
          <w:rFonts w:eastAsia="Times New Roman"/>
        </w:rPr>
        <w:t>Asynchronous training, while powerful, introduces unique challenges that can hinder stability and efficiency in reinforcement learning. Addressing these issues is essential to ensure smooth and reliable convergence, particularly in environments with high variability and complexity.</w:t>
      </w:r>
    </w:p>
    <w:p w14:paraId="290A52E0" w14:textId="77777777" w:rsidR="00DA1DC3" w:rsidRDefault="00DA1DC3" w:rsidP="005C4562">
      <w:pPr>
        <w:pStyle w:val="H2-Heading"/>
      </w:pPr>
      <w:r w:rsidRPr="00DA1DC3">
        <w:t>Common Challenges</w:t>
      </w:r>
    </w:p>
    <w:p w14:paraId="14ECC224" w14:textId="09F61D9F" w:rsidR="00CC0AC9" w:rsidRPr="00CC0AC9" w:rsidRDefault="00E6578F" w:rsidP="00CC0AC9">
      <w:r>
        <w:rPr>
          <w:rFonts w:eastAsia="Times New Roman"/>
        </w:rPr>
        <w:t>The asynchronous nature of A3C introduces complexities that can destabilize training if not properly managed. Understanding these challenges is the first step toward implementing effective solutions.</w:t>
      </w:r>
    </w:p>
    <w:p w14:paraId="0C1A1F0A" w14:textId="4EFDE486" w:rsidR="00DA1DC3" w:rsidRPr="00DA1DC3" w:rsidRDefault="00DA1DC3" w:rsidP="00E84876">
      <w:pPr>
        <w:pStyle w:val="P-Regular"/>
        <w:numPr>
          <w:ilvl w:val="0"/>
          <w:numId w:val="4"/>
        </w:numPr>
        <w:rPr>
          <w:lang w:val="en-US"/>
        </w:rPr>
      </w:pPr>
      <w:r w:rsidRPr="00DA1DC3">
        <w:rPr>
          <w:b/>
          <w:bCs/>
          <w:lang w:val="en-US"/>
        </w:rPr>
        <w:t>Non-stationary Updates</w:t>
      </w:r>
      <w:r w:rsidRPr="00DA1DC3">
        <w:rPr>
          <w:lang w:val="en-US"/>
        </w:rPr>
        <w:t>: Variability in gradient updates from asynchronous agents</w:t>
      </w:r>
      <w:r w:rsidR="00085627">
        <w:rPr>
          <w:lang w:val="en-US"/>
        </w:rPr>
        <w:t xml:space="preserve"> </w:t>
      </w:r>
      <w:sdt>
        <w:sdtPr>
          <w:rPr>
            <w:lang w:val="en-US"/>
          </w:rPr>
          <w:id w:val="1297109011"/>
          <w:citation/>
        </w:sdtPr>
        <w:sdtContent>
          <w:r w:rsidR="00085627">
            <w:rPr>
              <w:lang w:val="en-US"/>
            </w:rPr>
            <w:fldChar w:fldCharType="begin"/>
          </w:r>
          <w:r w:rsidR="00085627">
            <w:rPr>
              <w:lang w:val="en-US"/>
            </w:rPr>
            <w:instrText xml:space="preserve"> CITATION Goodfellow \l 1033 </w:instrText>
          </w:r>
          <w:r w:rsidR="00085627">
            <w:rPr>
              <w:lang w:val="en-US"/>
            </w:rPr>
            <w:fldChar w:fldCharType="separate"/>
          </w:r>
          <w:r w:rsidR="00E84876" w:rsidRPr="00E84876">
            <w:rPr>
              <w:noProof/>
              <w:lang w:val="en-US"/>
            </w:rPr>
            <w:t>[7]</w:t>
          </w:r>
          <w:r w:rsidR="00085627">
            <w:rPr>
              <w:lang w:val="en-US"/>
            </w:rPr>
            <w:fldChar w:fldCharType="end"/>
          </w:r>
        </w:sdtContent>
      </w:sdt>
      <w:r w:rsidRPr="00DA1DC3">
        <w:rPr>
          <w:lang w:val="en-US"/>
        </w:rPr>
        <w:t>.</w:t>
      </w:r>
    </w:p>
    <w:p w14:paraId="612576EE" w14:textId="49494556" w:rsidR="00DA1DC3" w:rsidRPr="00DA1DC3" w:rsidRDefault="00DA1DC3" w:rsidP="00E84876">
      <w:pPr>
        <w:pStyle w:val="P-Regular"/>
        <w:numPr>
          <w:ilvl w:val="0"/>
          <w:numId w:val="4"/>
        </w:numPr>
        <w:rPr>
          <w:lang w:val="en-US"/>
        </w:rPr>
      </w:pPr>
      <w:r w:rsidRPr="00DA1DC3">
        <w:rPr>
          <w:b/>
          <w:bCs/>
          <w:lang w:val="en-US"/>
        </w:rPr>
        <w:t>Exploding Gradients</w:t>
      </w:r>
      <w:r w:rsidRPr="00DA1DC3">
        <w:rPr>
          <w:lang w:val="en-US"/>
        </w:rPr>
        <w:t>: High variance in rewards can destabilize learning.</w:t>
      </w:r>
    </w:p>
    <w:p w14:paraId="7550806B" w14:textId="77777777" w:rsidR="00DA1DC3" w:rsidRPr="00DA1DC3" w:rsidRDefault="00DA1DC3" w:rsidP="005C4562">
      <w:pPr>
        <w:pStyle w:val="H2-Heading"/>
      </w:pPr>
      <w:r w:rsidRPr="00DA1DC3">
        <w:lastRenderedPageBreak/>
        <w:t>Best Practices</w:t>
      </w:r>
    </w:p>
    <w:p w14:paraId="71D8BED7" w14:textId="1063CE9C" w:rsidR="004716D8" w:rsidRDefault="004716D8" w:rsidP="004A2142">
      <w:pPr>
        <w:pStyle w:val="L-Bullets"/>
        <w:numPr>
          <w:ilvl w:val="0"/>
          <w:numId w:val="0"/>
        </w:numPr>
      </w:pPr>
      <w:r>
        <w:rPr>
          <w:rFonts w:eastAsia="Times New Roman"/>
        </w:rPr>
        <w:t>To mitigate the challenges of asynchronous training, several best practices have been developed to ensure stable and efficient learning. These techniques help reinforce the robustness of A3C models in dynamic and unpredictable environments.</w:t>
      </w:r>
    </w:p>
    <w:p w14:paraId="2C5B81A8" w14:textId="01995183" w:rsidR="00DA1DC3" w:rsidRPr="00DA1DC3" w:rsidRDefault="00DA1DC3" w:rsidP="004A2142">
      <w:pPr>
        <w:pStyle w:val="L-Bullets"/>
        <w:numPr>
          <w:ilvl w:val="0"/>
          <w:numId w:val="0"/>
        </w:numPr>
      </w:pPr>
      <w:r w:rsidRPr="00DA1DC3">
        <w:t>Gradient Clipping:</w:t>
      </w:r>
    </w:p>
    <w:p w14:paraId="4D89DC60" w14:textId="77777777" w:rsidR="00DA1DC3" w:rsidRPr="00DA1DC3" w:rsidRDefault="00DA1DC3" w:rsidP="004A2142">
      <w:pPr>
        <w:pStyle w:val="L-Bullets"/>
      </w:pPr>
      <w:r w:rsidRPr="00DA1DC3">
        <w:t>Prevents extreme updates by capping gradients.</w:t>
      </w:r>
    </w:p>
    <w:p w14:paraId="3CD8409E" w14:textId="77777777" w:rsidR="00DA1DC3" w:rsidRPr="00DA1DC3" w:rsidRDefault="00DA1DC3" w:rsidP="004A2142">
      <w:pPr>
        <w:pStyle w:val="L-Bullets"/>
        <w:numPr>
          <w:ilvl w:val="0"/>
          <w:numId w:val="0"/>
        </w:numPr>
      </w:pPr>
      <w:r w:rsidRPr="00DA1DC3">
        <w:t>Entropy Regularization:</w:t>
      </w:r>
    </w:p>
    <w:p w14:paraId="4F33BCE6" w14:textId="77777777" w:rsidR="00DA1DC3" w:rsidRPr="00DA1DC3" w:rsidRDefault="00DA1DC3" w:rsidP="004A2142">
      <w:pPr>
        <w:pStyle w:val="L-Bullets"/>
      </w:pPr>
      <w:r w:rsidRPr="00DA1DC3">
        <w:t>Encourages exploration by preventing deterministic policies.</w:t>
      </w:r>
    </w:p>
    <w:p w14:paraId="0EE292AF" w14:textId="77777777" w:rsidR="00DA1DC3" w:rsidRPr="00DA1DC3" w:rsidRDefault="00DA1DC3" w:rsidP="004A2142">
      <w:pPr>
        <w:pStyle w:val="L-Bullets"/>
        <w:numPr>
          <w:ilvl w:val="0"/>
          <w:numId w:val="0"/>
        </w:numPr>
      </w:pPr>
      <w:r w:rsidRPr="00DA1DC3">
        <w:t>Learning Rate Annealing:</w:t>
      </w:r>
    </w:p>
    <w:p w14:paraId="2521EFDC" w14:textId="77777777" w:rsidR="00DA1DC3" w:rsidRPr="00DA1DC3" w:rsidRDefault="00DA1DC3" w:rsidP="004A2142">
      <w:pPr>
        <w:pStyle w:val="L-Bullets"/>
      </w:pPr>
      <w:r w:rsidRPr="00DA1DC3">
        <w:t>Reduces learning rates as training progresses for stable convergence.</w:t>
      </w:r>
    </w:p>
    <w:p w14:paraId="21FB8BD0" w14:textId="77777777" w:rsidR="00DA1DC3" w:rsidRPr="00DA1DC3" w:rsidRDefault="00DA1DC3" w:rsidP="004A2142">
      <w:pPr>
        <w:pStyle w:val="H2-Heading"/>
      </w:pPr>
      <w:r w:rsidRPr="00DA1DC3">
        <w:t>Code Example: Gradient Clipping in A3C</w:t>
      </w:r>
    </w:p>
    <w:p w14:paraId="136470CA" w14:textId="41250204" w:rsidR="004716D8" w:rsidRDefault="00A73C4B" w:rsidP="00DA1DC3">
      <w:pPr>
        <w:pStyle w:val="P-Regular"/>
        <w:rPr>
          <w:lang w:val="en-US"/>
        </w:rPr>
      </w:pPr>
      <w:r>
        <w:rPr>
          <w:rFonts w:eastAsia="Times New Roman"/>
        </w:rPr>
        <w:t>Gradient clipping is a widely used technique to stabilize training in asynchronous reinforcement learning. The following code demonstrates a practical implementation of gradient clipping in an A3C setup, showcasing how gradients are capped to maintain stable updates during training.</w:t>
      </w:r>
    </w:p>
    <w:p w14:paraId="4A2F6994" w14:textId="5DA892F0" w:rsidR="00DA1DC3" w:rsidRPr="00DA1DC3" w:rsidRDefault="00AC2896" w:rsidP="00A9666B">
      <w:pPr>
        <w:pStyle w:val="SC-Source"/>
      </w:pPr>
      <w:r>
        <w:t xml:space="preserve">` </w:t>
      </w:r>
      <w:r w:rsidR="00DA1DC3" w:rsidRPr="00DA1DC3">
        <w:t>python</w:t>
      </w:r>
    </w:p>
    <w:p w14:paraId="17F22364" w14:textId="39844FC7" w:rsidR="00DA1DC3" w:rsidRPr="00DA1DC3" w:rsidRDefault="00DA1DC3" w:rsidP="00A9666B">
      <w:pPr>
        <w:pStyle w:val="SC-Source"/>
      </w:pPr>
    </w:p>
    <w:p w14:paraId="3F4477E3" w14:textId="77777777" w:rsidR="00DA1DC3" w:rsidRPr="00DA1DC3" w:rsidRDefault="00DA1DC3" w:rsidP="00A9666B">
      <w:pPr>
        <w:pStyle w:val="SC-Source"/>
      </w:pPr>
      <w:r w:rsidRPr="00DA1DC3">
        <w:t>def clip_gradients(optimizer, loss, max_grad_norm):</w:t>
      </w:r>
    </w:p>
    <w:p w14:paraId="40B82106" w14:textId="77777777" w:rsidR="00DA1DC3" w:rsidRPr="00DA1DC3" w:rsidRDefault="00DA1DC3" w:rsidP="00A9666B">
      <w:pPr>
        <w:pStyle w:val="SC-Source"/>
      </w:pPr>
      <w:r w:rsidRPr="00DA1DC3">
        <w:t xml:space="preserve">    gradients = optimizer.compute_gradients(loss)</w:t>
      </w:r>
    </w:p>
    <w:p w14:paraId="72D7A9AF" w14:textId="77777777" w:rsidR="00DA1DC3" w:rsidRPr="00DA1DC3" w:rsidRDefault="00DA1DC3" w:rsidP="00A9666B">
      <w:pPr>
        <w:pStyle w:val="SC-Source"/>
      </w:pPr>
      <w:r w:rsidRPr="00DA1DC3">
        <w:t xml:space="preserve">    clipped_gradients = [(tf.clip_by_norm(g, max_grad_norm), v) for g, v in gradients]</w:t>
      </w:r>
    </w:p>
    <w:p w14:paraId="56959BDA" w14:textId="77777777" w:rsidR="00DA1DC3" w:rsidRPr="00DA1DC3" w:rsidRDefault="00DA1DC3" w:rsidP="00A9666B">
      <w:pPr>
        <w:pStyle w:val="SC-Source"/>
      </w:pPr>
      <w:r w:rsidRPr="00DA1DC3">
        <w:t xml:space="preserve">    optimizer.apply_gradients(clipped_gradients)</w:t>
      </w:r>
    </w:p>
    <w:p w14:paraId="4488EF02" w14:textId="44B085FE" w:rsidR="00DA1DC3" w:rsidRDefault="00CE145C" w:rsidP="00A9666B">
      <w:pPr>
        <w:pStyle w:val="SC-Source"/>
      </w:pPr>
      <w:r>
        <w:t>`</w:t>
      </w:r>
    </w:p>
    <w:p w14:paraId="74001B52" w14:textId="77777777" w:rsidR="00FD667F" w:rsidRDefault="00FD667F">
      <w:pPr>
        <w:divId w:val="1446848539"/>
        <w:rPr>
          <w:kern w:val="0"/>
          <w14:ligatures w14:val="none"/>
        </w:rPr>
      </w:pPr>
      <w:r>
        <w:lastRenderedPageBreak/>
        <w:t xml:space="preserve">The function </w:t>
      </w:r>
      <w:proofErr w:type="spellStart"/>
      <w:r w:rsidRPr="005020BE">
        <w:rPr>
          <w:rStyle w:val="P-Code"/>
        </w:rPr>
        <w:t>clip_gradients</w:t>
      </w:r>
      <w:proofErr w:type="spellEnd"/>
      <w:r>
        <w:t xml:space="preserve"> plays a crucial role in ensuring stability during the training of reinforcement learning models, particularly in asynchronous frameworks like A3C. It takes three parameters: </w:t>
      </w:r>
      <w:r w:rsidRPr="004030AA">
        <w:rPr>
          <w:rStyle w:val="P-Code"/>
        </w:rPr>
        <w:t>optimizer</w:t>
      </w:r>
      <w:r>
        <w:t xml:space="preserve">, which performs the optimization; </w:t>
      </w:r>
      <w:r w:rsidRPr="004030AA">
        <w:rPr>
          <w:rStyle w:val="P-Code"/>
        </w:rPr>
        <w:t>loss</w:t>
      </w:r>
      <w:r>
        <w:t xml:space="preserve">, representing the objective to be minimized; and </w:t>
      </w:r>
      <w:proofErr w:type="spellStart"/>
      <w:r w:rsidRPr="004030AA">
        <w:rPr>
          <w:rStyle w:val="P-Code"/>
        </w:rPr>
        <w:t>max_grad_norm</w:t>
      </w:r>
      <w:proofErr w:type="spellEnd"/>
      <w:r>
        <w:t>, the maximum allowable norm for gradients.</w:t>
      </w:r>
    </w:p>
    <w:p w14:paraId="43250104" w14:textId="77777777" w:rsidR="00FD667F" w:rsidRDefault="00FD667F">
      <w:pPr>
        <w:divId w:val="1446848539"/>
      </w:pPr>
      <w:r>
        <w:t xml:space="preserve">The function begins by calculating gradients using the </w:t>
      </w:r>
      <w:proofErr w:type="spellStart"/>
      <w:proofErr w:type="gramStart"/>
      <w:r w:rsidRPr="00C15E6F">
        <w:rPr>
          <w:rStyle w:val="P-Code"/>
        </w:rPr>
        <w:t>optimizer.compute</w:t>
      </w:r>
      <w:proofErr w:type="gramEnd"/>
      <w:r w:rsidRPr="00C15E6F">
        <w:rPr>
          <w:rStyle w:val="P-Code"/>
        </w:rPr>
        <w:t>_gradients</w:t>
      </w:r>
      <w:proofErr w:type="spellEnd"/>
      <w:r>
        <w:t xml:space="preserve"> method, which computes the gradient of the loss with respect to the model’s parameters. These raw gradients are then subjected to a clipping operation using TensorFlow's </w:t>
      </w:r>
      <w:proofErr w:type="spellStart"/>
      <w:proofErr w:type="gramStart"/>
      <w:r w:rsidRPr="00C15E6F">
        <w:rPr>
          <w:rStyle w:val="P-Code"/>
        </w:rPr>
        <w:t>tf.clip</w:t>
      </w:r>
      <w:proofErr w:type="gramEnd"/>
      <w:r w:rsidRPr="00C15E6F">
        <w:rPr>
          <w:rStyle w:val="P-Code"/>
        </w:rPr>
        <w:t>_by_norm</w:t>
      </w:r>
      <w:proofErr w:type="spellEnd"/>
      <w:r>
        <w:t xml:space="preserve"> function. This operation ensures that the norm of each gradient is capped at the specified </w:t>
      </w:r>
      <w:proofErr w:type="spellStart"/>
      <w:r w:rsidRPr="00C15E6F">
        <w:rPr>
          <w:rStyle w:val="P-Code"/>
        </w:rPr>
        <w:t>max_grad_norm</w:t>
      </w:r>
      <w:proofErr w:type="spellEnd"/>
      <w:r>
        <w:t>, preventing excessively large updates that could destabilize training.</w:t>
      </w:r>
    </w:p>
    <w:p w14:paraId="7DA4C367" w14:textId="77777777" w:rsidR="00FD667F" w:rsidRDefault="00FD667F">
      <w:pPr>
        <w:divId w:val="1446848539"/>
      </w:pPr>
      <w:r>
        <w:t>Once clipped, the gradients are paired with their corresponding variables, and the optimizer applies them to update the model’s parameters. This final step ensures that the stabilization introduced by clipping is seamlessly integrated into the training loop.</w:t>
      </w:r>
    </w:p>
    <w:p w14:paraId="34E9352A" w14:textId="77777777" w:rsidR="00FD667F" w:rsidRDefault="00FD667F">
      <w:pPr>
        <w:divId w:val="1446848539"/>
      </w:pPr>
      <w:r>
        <w:t>By incorporating gradient clipping, this approach effectively mitigates the risks associated with high variance in rewards and gradients. It ensures smoother updates to the model, fostering more reliable and stable convergence. This technique is especially valuable in high-dimensional environments where gradient values can fluctuate significantly, underscoring its importance in reinforcement learning applications.</w:t>
      </w:r>
    </w:p>
    <w:p w14:paraId="6AF1A22D" w14:textId="005A529F" w:rsidR="00327951" w:rsidRDefault="00DA1DC3" w:rsidP="005D6E7F">
      <w:pPr>
        <w:pStyle w:val="H1-Section"/>
      </w:pPr>
      <w:r w:rsidRPr="00DA1DC3">
        <w:t>Case Studies and Applications of A3C in Different Domains</w:t>
      </w:r>
    </w:p>
    <w:p w14:paraId="59E3CA94" w14:textId="77777777" w:rsidR="00F31E9E" w:rsidRDefault="00F31E9E">
      <w:pPr>
        <w:divId w:val="1554004245"/>
      </w:pPr>
      <w:r>
        <w:t xml:space="preserve">The versatility of the Asynchronous Actor-Critic (A3C) algorithm extends beyond gaming environments, demonstrating significant potential in real-world applications. By enabling robust learning and adaptability, A3C has been successfully applied to solve complex problems across various </w:t>
      </w:r>
      <w:r>
        <w:lastRenderedPageBreak/>
        <w:t>industries. Below, we explore detailed case studies that highlight the effectiveness of A3C, supported by code examples where relevant, and cite the research and sources from which these cases are derived.</w:t>
      </w:r>
    </w:p>
    <w:p w14:paraId="2324CB7A" w14:textId="77777777" w:rsidR="00F31E9E" w:rsidRPr="005D6E7F" w:rsidRDefault="00F31E9E" w:rsidP="005D6E7F">
      <w:pPr>
        <w:pStyle w:val="H2-Heading"/>
        <w:divId w:val="1554004245"/>
      </w:pPr>
      <w:r w:rsidRPr="005D6E7F">
        <w:t>Case Study 1: Autonomous Driving</w:t>
      </w:r>
    </w:p>
    <w:p w14:paraId="351A29EF" w14:textId="77777777" w:rsidR="005D6E7F" w:rsidRPr="005D6E7F" w:rsidRDefault="005D6E7F" w:rsidP="00E84876">
      <w:pPr>
        <w:numPr>
          <w:ilvl w:val="0"/>
          <w:numId w:val="1"/>
        </w:numPr>
        <w:divId w:val="1554004245"/>
        <w:rPr>
          <w:lang w:val="en"/>
        </w:rPr>
      </w:pPr>
      <w:r w:rsidRPr="005D6E7F">
        <w:rPr>
          <w:b/>
          <w:bCs/>
          <w:lang w:val="en"/>
        </w:rPr>
        <w:t>Scenario</w:t>
      </w:r>
      <w:r w:rsidRPr="005D6E7F">
        <w:rPr>
          <w:lang w:val="en"/>
        </w:rPr>
        <w:t>: Training vehicles to navigate city environments.</w:t>
      </w:r>
    </w:p>
    <w:p w14:paraId="47C77943" w14:textId="77777777" w:rsidR="005D6E7F" w:rsidRPr="005D6E7F" w:rsidRDefault="005D6E7F" w:rsidP="00E84876">
      <w:pPr>
        <w:numPr>
          <w:ilvl w:val="0"/>
          <w:numId w:val="1"/>
        </w:numPr>
        <w:divId w:val="1554004245"/>
        <w:rPr>
          <w:lang w:val="en"/>
        </w:rPr>
      </w:pPr>
      <w:r w:rsidRPr="005D6E7F">
        <w:rPr>
          <w:b/>
          <w:bCs/>
          <w:lang w:val="en"/>
        </w:rPr>
        <w:t xml:space="preserve"> Aw2Outcome</w:t>
      </w:r>
      <w:r w:rsidRPr="005D6E7F">
        <w:rPr>
          <w:lang w:val="en"/>
        </w:rPr>
        <w:t>: Faster convergence compared to synchronous methods, with robust navigation policies.</w:t>
      </w:r>
    </w:p>
    <w:p w14:paraId="4A3F3E6E" w14:textId="152590EE" w:rsidR="00F31E9E" w:rsidRDefault="00F31E9E" w:rsidP="009F6DE3">
      <w:pPr>
        <w:divId w:val="1554004245"/>
      </w:pPr>
      <w:r>
        <w:t>Autonomous vehicles (AVs) operate in dynamic and unpredictable environments where rapid and accurate decision-making is critical. A3C algorithms have been employed to train AVs in simulated urban environments, enabling them to learn navigation strategies, obstacle avoidance, and optimal routing in real-time. The decentralized nature of A3C allows multiple agents (vehicles) to train concurrently</w:t>
      </w:r>
      <w:r w:rsidR="00B5575B">
        <w:t xml:space="preserve"> </w:t>
      </w:r>
      <w:sdt>
        <w:sdtPr>
          <w:id w:val="-172417926"/>
          <w:citation/>
        </w:sdtPr>
        <w:sdtContent>
          <w:r w:rsidR="00A00315">
            <w:fldChar w:fldCharType="begin"/>
          </w:r>
          <w:r w:rsidR="00A00315">
            <w:instrText xml:space="preserve"> CITATION Dosovitskiy \l 1033 </w:instrText>
          </w:r>
          <w:r w:rsidR="00A00315">
            <w:fldChar w:fldCharType="separate"/>
          </w:r>
          <w:r w:rsidR="00E84876" w:rsidRPr="00E84876">
            <w:rPr>
              <w:noProof/>
            </w:rPr>
            <w:t>[9]</w:t>
          </w:r>
          <w:r w:rsidR="00A00315">
            <w:fldChar w:fldCharType="end"/>
          </w:r>
        </w:sdtContent>
      </w:sdt>
      <w:r>
        <w:t>, leading to faster convergence and diverse experiences.</w:t>
      </w:r>
    </w:p>
    <w:p w14:paraId="774ADC3F" w14:textId="77777777" w:rsidR="00F31E9E" w:rsidRPr="00E21E14" w:rsidRDefault="00F31E9E" w:rsidP="00E21E14">
      <w:pPr>
        <w:pStyle w:val="H3-Subheading"/>
        <w:divId w:val="1554004245"/>
      </w:pPr>
      <w:r w:rsidRPr="00E21E14">
        <w:t>Implementation Details</w:t>
      </w:r>
    </w:p>
    <w:p w14:paraId="0DF0585F" w14:textId="77777777" w:rsidR="00F31E9E" w:rsidRDefault="00F31E9E">
      <w:pPr>
        <w:divId w:val="1554004245"/>
      </w:pPr>
      <w:r>
        <w:t>A simulated city environment, such as CARLA (an open-source driving simulator), is used to train A3C agents. The input to the model includes sensor data such as LiDAR, GPS, and camera feeds. The agents learn to minimize collisions, fuel consumption, and travel time while navigating urban traffic.</w:t>
      </w:r>
    </w:p>
    <w:p w14:paraId="587AF52C" w14:textId="77777777" w:rsidR="00F31E9E" w:rsidRPr="00E21E14" w:rsidRDefault="00F31E9E" w:rsidP="00E21E14">
      <w:pPr>
        <w:pStyle w:val="H3-Subheading"/>
        <w:divId w:val="1554004245"/>
      </w:pPr>
      <w:r w:rsidRPr="00E21E14">
        <w:rPr>
          <w:rStyle w:val="Heading6Char"/>
          <w:sz w:val="24"/>
        </w:rPr>
        <w:t>Code Example</w:t>
      </w:r>
    </w:p>
    <w:p w14:paraId="001C8FD3" w14:textId="0BAA068A" w:rsidR="00F31E9E" w:rsidRPr="0002792E" w:rsidRDefault="00262762" w:rsidP="0002792E">
      <w:pPr>
        <w:pStyle w:val="SC-Source"/>
        <w:divId w:val="16735373"/>
      </w:pPr>
      <w:r w:rsidRPr="0002792E">
        <w:t>`</w:t>
      </w:r>
      <w:r w:rsidR="00F31E9E" w:rsidRPr="0002792E">
        <w:t>python</w:t>
      </w:r>
    </w:p>
    <w:p w14:paraId="62C64846" w14:textId="1E1E4847" w:rsidR="00F31E9E" w:rsidRPr="0002792E" w:rsidRDefault="00F31E9E" w:rsidP="0002792E">
      <w:pPr>
        <w:pStyle w:val="SC-Source"/>
        <w:divId w:val="853111033"/>
      </w:pPr>
    </w:p>
    <w:p w14:paraId="6BCF8F3A"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P-Bold"/>
          <w:rFonts w:ascii="Courier" w:hAnsi="Courier"/>
          <w:b w:val="0"/>
          <w:shd w:val="clear" w:color="auto" w:fill="auto"/>
        </w:rPr>
        <w:t>import</w:t>
      </w:r>
      <w:r w:rsidRPr="0002792E">
        <w:rPr>
          <w:rStyle w:val="Heading9Char"/>
          <w:rFonts w:ascii="Courier" w:eastAsia="Arial" w:hAnsi="Courier" w:cs="Consolas"/>
          <w:i w:val="0"/>
          <w:iCs w:val="0"/>
          <w:sz w:val="22"/>
          <w:lang w:val="en"/>
        </w:rPr>
        <w:t xml:space="preserve"> </w:t>
      </w:r>
      <w:proofErr w:type="spellStart"/>
      <w:r w:rsidRPr="0002792E">
        <w:rPr>
          <w:rStyle w:val="Heading9Char"/>
          <w:rFonts w:ascii="Courier" w:eastAsia="Arial" w:hAnsi="Courier" w:cs="Consolas"/>
          <w:i w:val="0"/>
          <w:iCs w:val="0"/>
          <w:sz w:val="22"/>
          <w:lang w:val="en"/>
        </w:rPr>
        <w:t>carla</w:t>
      </w:r>
      <w:proofErr w:type="spellEnd"/>
    </w:p>
    <w:p w14:paraId="14B69E95"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P-Bold"/>
          <w:rFonts w:ascii="Courier" w:hAnsi="Courier"/>
          <w:b w:val="0"/>
          <w:shd w:val="clear" w:color="auto" w:fill="auto"/>
        </w:rPr>
        <w:t>from</w:t>
      </w:r>
      <w:r w:rsidRPr="0002792E">
        <w:rPr>
          <w:rStyle w:val="Heading9Char"/>
          <w:rFonts w:ascii="Courier" w:eastAsia="Arial" w:hAnsi="Courier" w:cs="Consolas"/>
          <w:i w:val="0"/>
          <w:iCs w:val="0"/>
          <w:sz w:val="22"/>
          <w:lang w:val="en"/>
        </w:rPr>
        <w:t xml:space="preserve"> </w:t>
      </w:r>
      <w:proofErr w:type="spellStart"/>
      <w:proofErr w:type="gramStart"/>
      <w:r w:rsidRPr="0002792E">
        <w:rPr>
          <w:rStyle w:val="Heading9Char"/>
          <w:rFonts w:ascii="Courier" w:eastAsia="Arial" w:hAnsi="Courier" w:cs="Consolas"/>
          <w:i w:val="0"/>
          <w:iCs w:val="0"/>
          <w:sz w:val="22"/>
          <w:lang w:val="en"/>
        </w:rPr>
        <w:t>tensorflow.keras</w:t>
      </w:r>
      <w:proofErr w:type="gramEnd"/>
      <w:r w:rsidRPr="0002792E">
        <w:rPr>
          <w:rStyle w:val="Heading9Char"/>
          <w:rFonts w:ascii="Courier" w:eastAsia="Arial" w:hAnsi="Courier" w:cs="Consolas"/>
          <w:i w:val="0"/>
          <w:iCs w:val="0"/>
          <w:sz w:val="22"/>
          <w:lang w:val="en"/>
        </w:rPr>
        <w:t>.layers</w:t>
      </w:r>
      <w:proofErr w:type="spellEnd"/>
      <w:r w:rsidRPr="0002792E">
        <w:rPr>
          <w:rStyle w:val="Heading9Char"/>
          <w:rFonts w:ascii="Courier" w:eastAsia="Arial" w:hAnsi="Courier" w:cs="Consolas"/>
          <w:i w:val="0"/>
          <w:iCs w:val="0"/>
          <w:sz w:val="22"/>
          <w:lang w:val="en"/>
        </w:rPr>
        <w:t xml:space="preserve"> </w:t>
      </w:r>
      <w:r w:rsidRPr="0002792E">
        <w:rPr>
          <w:rStyle w:val="P-Bold"/>
          <w:rFonts w:ascii="Courier" w:hAnsi="Courier"/>
          <w:b w:val="0"/>
          <w:shd w:val="clear" w:color="auto" w:fill="auto"/>
        </w:rPr>
        <w:t>import</w:t>
      </w:r>
      <w:r w:rsidRPr="0002792E">
        <w:rPr>
          <w:rStyle w:val="Heading9Char"/>
          <w:rFonts w:ascii="Courier" w:eastAsia="Arial" w:hAnsi="Courier" w:cs="Consolas"/>
          <w:i w:val="0"/>
          <w:iCs w:val="0"/>
          <w:sz w:val="22"/>
          <w:lang w:val="en"/>
        </w:rPr>
        <w:t xml:space="preserve"> Input, Dense, Conv2D, Flatten</w:t>
      </w:r>
    </w:p>
    <w:p w14:paraId="3CEE6D01"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P-Bold"/>
          <w:rFonts w:ascii="Courier" w:hAnsi="Courier"/>
          <w:b w:val="0"/>
          <w:shd w:val="clear" w:color="auto" w:fill="auto"/>
        </w:rPr>
        <w:lastRenderedPageBreak/>
        <w:t>from</w:t>
      </w:r>
      <w:r w:rsidRPr="0002792E">
        <w:rPr>
          <w:rStyle w:val="Heading9Char"/>
          <w:rFonts w:ascii="Courier" w:eastAsia="Arial" w:hAnsi="Courier" w:cs="Consolas"/>
          <w:i w:val="0"/>
          <w:iCs w:val="0"/>
          <w:sz w:val="22"/>
          <w:lang w:val="en"/>
        </w:rPr>
        <w:t xml:space="preserve"> </w:t>
      </w:r>
      <w:proofErr w:type="spellStart"/>
      <w:proofErr w:type="gramStart"/>
      <w:r w:rsidRPr="0002792E">
        <w:rPr>
          <w:rStyle w:val="Heading9Char"/>
          <w:rFonts w:ascii="Courier" w:eastAsia="Arial" w:hAnsi="Courier" w:cs="Consolas"/>
          <w:i w:val="0"/>
          <w:iCs w:val="0"/>
          <w:sz w:val="22"/>
          <w:lang w:val="en"/>
        </w:rPr>
        <w:t>tensorflow.keras</w:t>
      </w:r>
      <w:proofErr w:type="gramEnd"/>
      <w:r w:rsidRPr="0002792E">
        <w:rPr>
          <w:rStyle w:val="Heading9Char"/>
          <w:rFonts w:ascii="Courier" w:eastAsia="Arial" w:hAnsi="Courier" w:cs="Consolas"/>
          <w:i w:val="0"/>
          <w:iCs w:val="0"/>
          <w:sz w:val="22"/>
          <w:lang w:val="en"/>
        </w:rPr>
        <w:t>.models</w:t>
      </w:r>
      <w:proofErr w:type="spellEnd"/>
      <w:r w:rsidRPr="0002792E">
        <w:rPr>
          <w:rStyle w:val="Heading9Char"/>
          <w:rFonts w:ascii="Courier" w:eastAsia="Arial" w:hAnsi="Courier" w:cs="Consolas"/>
          <w:i w:val="0"/>
          <w:iCs w:val="0"/>
          <w:sz w:val="22"/>
          <w:lang w:val="en"/>
        </w:rPr>
        <w:t xml:space="preserve"> </w:t>
      </w:r>
      <w:r w:rsidRPr="0002792E">
        <w:rPr>
          <w:rStyle w:val="P-Bold"/>
          <w:rFonts w:ascii="Courier" w:hAnsi="Courier"/>
          <w:b w:val="0"/>
          <w:shd w:val="clear" w:color="auto" w:fill="auto"/>
        </w:rPr>
        <w:t>import</w:t>
      </w:r>
      <w:r w:rsidRPr="0002792E">
        <w:rPr>
          <w:rStyle w:val="Heading9Char"/>
          <w:rFonts w:ascii="Courier" w:eastAsia="Arial" w:hAnsi="Courier" w:cs="Consolas"/>
          <w:i w:val="0"/>
          <w:iCs w:val="0"/>
          <w:sz w:val="22"/>
          <w:lang w:val="en"/>
        </w:rPr>
        <w:t xml:space="preserve"> Model</w:t>
      </w:r>
    </w:p>
    <w:p w14:paraId="21D8A604"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p>
    <w:p w14:paraId="0F65BB73"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t># Define A3C Model</w:t>
      </w:r>
    </w:p>
    <w:p w14:paraId="4CD4F601"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P-Bold"/>
          <w:rFonts w:ascii="Courier" w:hAnsi="Courier"/>
          <w:b w:val="0"/>
          <w:shd w:val="clear" w:color="auto" w:fill="auto"/>
        </w:rPr>
        <w:t>def</w:t>
      </w:r>
      <w:r w:rsidRPr="0002792E">
        <w:rPr>
          <w:rStyle w:val="Heading9Char"/>
          <w:rFonts w:ascii="Courier" w:eastAsia="Arial" w:hAnsi="Courier" w:cs="Consolas"/>
          <w:i w:val="0"/>
          <w:iCs w:val="0"/>
          <w:sz w:val="22"/>
          <w:lang w:val="en"/>
        </w:rPr>
        <w:t xml:space="preserve"> </w:t>
      </w:r>
      <w:r w:rsidRPr="0002792E">
        <w:rPr>
          <w:rStyle w:val="P-Keyword"/>
          <w:rFonts w:ascii="Courier" w:hAnsi="Courier"/>
          <w:b w:val="0"/>
          <w:u w:val="none"/>
          <w:shd w:val="clear" w:color="auto" w:fill="auto"/>
        </w:rPr>
        <w:t>build_a3c_</w:t>
      </w:r>
      <w:proofErr w:type="gramStart"/>
      <w:r w:rsidRPr="0002792E">
        <w:rPr>
          <w:rStyle w:val="P-Keyword"/>
          <w:rFonts w:ascii="Courier" w:hAnsi="Courier"/>
          <w:b w:val="0"/>
          <w:u w:val="none"/>
          <w:shd w:val="clear" w:color="auto" w:fill="auto"/>
        </w:rPr>
        <w:t>model</w:t>
      </w:r>
      <w:r w:rsidRPr="0002792E">
        <w:rPr>
          <w:rStyle w:val="Heading9Char"/>
          <w:rFonts w:ascii="Courier" w:eastAsia="Arial" w:hAnsi="Courier" w:cs="Consolas"/>
          <w:i w:val="0"/>
          <w:iCs w:val="0"/>
          <w:sz w:val="22"/>
          <w:lang w:val="en"/>
        </w:rPr>
        <w:t>(</w:t>
      </w:r>
      <w:proofErr w:type="spellStart"/>
      <w:proofErr w:type="gramEnd"/>
      <w:r w:rsidRPr="0002792E">
        <w:t>input_shape</w:t>
      </w:r>
      <w:proofErr w:type="spellEnd"/>
      <w:r w:rsidRPr="0002792E">
        <w:t xml:space="preserve">, </w:t>
      </w:r>
      <w:proofErr w:type="spellStart"/>
      <w:r w:rsidRPr="0002792E">
        <w:t>num_actions</w:t>
      </w:r>
      <w:proofErr w:type="spellEnd"/>
      <w:r w:rsidRPr="0002792E">
        <w:rPr>
          <w:rStyle w:val="Heading9Char"/>
          <w:rFonts w:ascii="Courier" w:eastAsia="Arial" w:hAnsi="Courier" w:cs="Consolas"/>
          <w:i w:val="0"/>
          <w:iCs w:val="0"/>
          <w:sz w:val="22"/>
          <w:lang w:val="en"/>
        </w:rPr>
        <w:t>):</w:t>
      </w:r>
    </w:p>
    <w:p w14:paraId="20EE6C4B"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    inputs = Input(shape=</w:t>
      </w:r>
      <w:proofErr w:type="spellStart"/>
      <w:r w:rsidRPr="0002792E">
        <w:rPr>
          <w:rStyle w:val="Heading9Char"/>
          <w:rFonts w:ascii="Courier" w:eastAsia="Arial" w:hAnsi="Courier" w:cs="Consolas"/>
          <w:i w:val="0"/>
          <w:iCs w:val="0"/>
          <w:sz w:val="22"/>
          <w:lang w:val="en"/>
        </w:rPr>
        <w:t>input_shape</w:t>
      </w:r>
      <w:proofErr w:type="spellEnd"/>
      <w:r w:rsidRPr="0002792E">
        <w:rPr>
          <w:rStyle w:val="Heading9Char"/>
          <w:rFonts w:ascii="Courier" w:eastAsia="Arial" w:hAnsi="Courier" w:cs="Consolas"/>
          <w:i w:val="0"/>
          <w:iCs w:val="0"/>
          <w:sz w:val="22"/>
          <w:lang w:val="en"/>
        </w:rPr>
        <w:t>)</w:t>
      </w:r>
    </w:p>
    <w:p w14:paraId="75BD2A3F"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    conv1 = Conv2</w:t>
      </w:r>
      <w:proofErr w:type="gramStart"/>
      <w:r w:rsidRPr="0002792E">
        <w:rPr>
          <w:rStyle w:val="Heading9Char"/>
          <w:rFonts w:ascii="Courier" w:eastAsia="Arial" w:hAnsi="Courier" w:cs="Consolas"/>
          <w:i w:val="0"/>
          <w:iCs w:val="0"/>
          <w:sz w:val="22"/>
          <w:lang w:val="en"/>
        </w:rPr>
        <w:t>D(</w:t>
      </w:r>
      <w:proofErr w:type="gramEnd"/>
      <w:r w:rsidRPr="0002792E">
        <w:t>32</w:t>
      </w:r>
      <w:r w:rsidRPr="0002792E">
        <w:rPr>
          <w:rStyle w:val="Heading9Char"/>
          <w:rFonts w:ascii="Courier" w:eastAsia="Arial" w:hAnsi="Courier" w:cs="Consolas"/>
          <w:i w:val="0"/>
          <w:iCs w:val="0"/>
          <w:sz w:val="22"/>
          <w:lang w:val="en"/>
        </w:rPr>
        <w:t>, (</w:t>
      </w:r>
      <w:r w:rsidRPr="0002792E">
        <w:t>3</w:t>
      </w:r>
      <w:r w:rsidRPr="0002792E">
        <w:rPr>
          <w:rStyle w:val="Heading9Char"/>
          <w:rFonts w:ascii="Courier" w:eastAsia="Arial" w:hAnsi="Courier" w:cs="Consolas"/>
          <w:i w:val="0"/>
          <w:iCs w:val="0"/>
          <w:sz w:val="22"/>
          <w:lang w:val="en"/>
        </w:rPr>
        <w:t xml:space="preserve">, </w:t>
      </w:r>
      <w:r w:rsidRPr="0002792E">
        <w:t>3</w:t>
      </w:r>
      <w:r w:rsidRPr="0002792E">
        <w:rPr>
          <w:rStyle w:val="Heading9Char"/>
          <w:rFonts w:ascii="Courier" w:eastAsia="Arial" w:hAnsi="Courier" w:cs="Consolas"/>
          <w:i w:val="0"/>
          <w:iCs w:val="0"/>
          <w:sz w:val="22"/>
          <w:lang w:val="en"/>
        </w:rPr>
        <w:t>), activation=</w:t>
      </w:r>
      <w:r w:rsidRPr="0002792E">
        <w:rPr>
          <w:rStyle w:val="P-URL"/>
          <w:rFonts w:ascii="Courier" w:hAnsi="Courier"/>
          <w:color w:val="auto"/>
          <w:u w:val="none"/>
          <w:shd w:val="clear" w:color="auto" w:fill="auto"/>
        </w:rPr>
        <w:t>'</w:t>
      </w:r>
      <w:proofErr w:type="spellStart"/>
      <w:r w:rsidRPr="0002792E">
        <w:rPr>
          <w:rStyle w:val="P-URL"/>
          <w:rFonts w:ascii="Courier" w:hAnsi="Courier"/>
          <w:color w:val="auto"/>
          <w:u w:val="none"/>
          <w:shd w:val="clear" w:color="auto" w:fill="auto"/>
        </w:rPr>
        <w:t>relu</w:t>
      </w:r>
      <w:proofErr w:type="spellEnd"/>
      <w:r w:rsidRPr="0002792E">
        <w:rPr>
          <w:rStyle w:val="P-URL"/>
          <w:rFonts w:ascii="Courier" w:hAnsi="Courier"/>
          <w:color w:val="auto"/>
          <w:u w:val="none"/>
          <w:shd w:val="clear" w:color="auto" w:fill="auto"/>
        </w:rPr>
        <w:t>'</w:t>
      </w:r>
      <w:r w:rsidRPr="0002792E">
        <w:rPr>
          <w:rStyle w:val="Heading9Char"/>
          <w:rFonts w:ascii="Courier" w:eastAsia="Arial" w:hAnsi="Courier" w:cs="Consolas"/>
          <w:i w:val="0"/>
          <w:iCs w:val="0"/>
          <w:sz w:val="22"/>
          <w:lang w:val="en"/>
        </w:rPr>
        <w:t>)(inputs)</w:t>
      </w:r>
    </w:p>
    <w:p w14:paraId="750AAB25"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    conv2 = Conv2</w:t>
      </w:r>
      <w:proofErr w:type="gramStart"/>
      <w:r w:rsidRPr="0002792E">
        <w:rPr>
          <w:rStyle w:val="Heading9Char"/>
          <w:rFonts w:ascii="Courier" w:eastAsia="Arial" w:hAnsi="Courier" w:cs="Consolas"/>
          <w:i w:val="0"/>
          <w:iCs w:val="0"/>
          <w:sz w:val="22"/>
          <w:lang w:val="en"/>
        </w:rPr>
        <w:t>D(</w:t>
      </w:r>
      <w:proofErr w:type="gramEnd"/>
      <w:r w:rsidRPr="0002792E">
        <w:t>64</w:t>
      </w:r>
      <w:r w:rsidRPr="0002792E">
        <w:rPr>
          <w:rStyle w:val="Heading9Char"/>
          <w:rFonts w:ascii="Courier" w:eastAsia="Arial" w:hAnsi="Courier" w:cs="Consolas"/>
          <w:i w:val="0"/>
          <w:iCs w:val="0"/>
          <w:sz w:val="22"/>
          <w:lang w:val="en"/>
        </w:rPr>
        <w:t>, (</w:t>
      </w:r>
      <w:r w:rsidRPr="0002792E">
        <w:t>3</w:t>
      </w:r>
      <w:r w:rsidRPr="0002792E">
        <w:rPr>
          <w:rStyle w:val="Heading9Char"/>
          <w:rFonts w:ascii="Courier" w:eastAsia="Arial" w:hAnsi="Courier" w:cs="Consolas"/>
          <w:i w:val="0"/>
          <w:iCs w:val="0"/>
          <w:sz w:val="22"/>
          <w:lang w:val="en"/>
        </w:rPr>
        <w:t xml:space="preserve">, </w:t>
      </w:r>
      <w:r w:rsidRPr="0002792E">
        <w:t>3</w:t>
      </w:r>
      <w:r w:rsidRPr="0002792E">
        <w:rPr>
          <w:rStyle w:val="Heading9Char"/>
          <w:rFonts w:ascii="Courier" w:eastAsia="Arial" w:hAnsi="Courier" w:cs="Consolas"/>
          <w:i w:val="0"/>
          <w:iCs w:val="0"/>
          <w:sz w:val="22"/>
          <w:lang w:val="en"/>
        </w:rPr>
        <w:t>), activation=</w:t>
      </w:r>
      <w:r w:rsidRPr="0002792E">
        <w:rPr>
          <w:rStyle w:val="P-URL"/>
          <w:rFonts w:ascii="Courier" w:hAnsi="Courier"/>
          <w:color w:val="auto"/>
          <w:u w:val="none"/>
          <w:shd w:val="clear" w:color="auto" w:fill="auto"/>
        </w:rPr>
        <w:t>'</w:t>
      </w:r>
      <w:proofErr w:type="spellStart"/>
      <w:r w:rsidRPr="0002792E">
        <w:rPr>
          <w:rStyle w:val="P-URL"/>
          <w:rFonts w:ascii="Courier" w:hAnsi="Courier"/>
          <w:color w:val="auto"/>
          <w:u w:val="none"/>
          <w:shd w:val="clear" w:color="auto" w:fill="auto"/>
        </w:rPr>
        <w:t>relu</w:t>
      </w:r>
      <w:proofErr w:type="spellEnd"/>
      <w:r w:rsidRPr="0002792E">
        <w:rPr>
          <w:rStyle w:val="P-URL"/>
          <w:rFonts w:ascii="Courier" w:hAnsi="Courier"/>
          <w:color w:val="auto"/>
          <w:u w:val="none"/>
          <w:shd w:val="clear" w:color="auto" w:fill="auto"/>
        </w:rPr>
        <w:t>'</w:t>
      </w:r>
      <w:r w:rsidRPr="0002792E">
        <w:rPr>
          <w:rStyle w:val="Heading9Char"/>
          <w:rFonts w:ascii="Courier" w:eastAsia="Arial" w:hAnsi="Courier" w:cs="Consolas"/>
          <w:i w:val="0"/>
          <w:iCs w:val="0"/>
          <w:sz w:val="22"/>
          <w:lang w:val="en"/>
        </w:rPr>
        <w:t>)(conv1)</w:t>
      </w:r>
    </w:p>
    <w:p w14:paraId="355498D0"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    flat = Flatten</w:t>
      </w:r>
      <w:proofErr w:type="gramStart"/>
      <w:r w:rsidRPr="0002792E">
        <w:rPr>
          <w:rStyle w:val="Heading9Char"/>
          <w:rFonts w:ascii="Courier" w:eastAsia="Arial" w:hAnsi="Courier" w:cs="Consolas"/>
          <w:i w:val="0"/>
          <w:iCs w:val="0"/>
          <w:sz w:val="22"/>
          <w:lang w:val="en"/>
        </w:rPr>
        <w:t>()(</w:t>
      </w:r>
      <w:proofErr w:type="gramEnd"/>
      <w:r w:rsidRPr="0002792E">
        <w:rPr>
          <w:rStyle w:val="Heading9Char"/>
          <w:rFonts w:ascii="Courier" w:eastAsia="Arial" w:hAnsi="Courier" w:cs="Consolas"/>
          <w:i w:val="0"/>
          <w:iCs w:val="0"/>
          <w:sz w:val="22"/>
          <w:lang w:val="en"/>
        </w:rPr>
        <w:t>conv2)</w:t>
      </w:r>
    </w:p>
    <w:p w14:paraId="09772C79"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    dense = </w:t>
      </w:r>
      <w:proofErr w:type="gramStart"/>
      <w:r w:rsidRPr="0002792E">
        <w:rPr>
          <w:rStyle w:val="Heading9Char"/>
          <w:rFonts w:ascii="Courier" w:eastAsia="Arial" w:hAnsi="Courier" w:cs="Consolas"/>
          <w:i w:val="0"/>
          <w:iCs w:val="0"/>
          <w:sz w:val="22"/>
          <w:lang w:val="en"/>
        </w:rPr>
        <w:t>Dense(</w:t>
      </w:r>
      <w:proofErr w:type="gramEnd"/>
      <w:r w:rsidRPr="0002792E">
        <w:t>128</w:t>
      </w:r>
      <w:r w:rsidRPr="0002792E">
        <w:rPr>
          <w:rStyle w:val="Heading9Char"/>
          <w:rFonts w:ascii="Courier" w:eastAsia="Arial" w:hAnsi="Courier" w:cs="Consolas"/>
          <w:i w:val="0"/>
          <w:iCs w:val="0"/>
          <w:sz w:val="22"/>
          <w:lang w:val="en"/>
        </w:rPr>
        <w:t>, activation=</w:t>
      </w:r>
      <w:r w:rsidRPr="0002792E">
        <w:rPr>
          <w:rStyle w:val="P-URL"/>
          <w:rFonts w:ascii="Courier" w:hAnsi="Courier"/>
          <w:color w:val="auto"/>
          <w:u w:val="none"/>
          <w:shd w:val="clear" w:color="auto" w:fill="auto"/>
        </w:rPr>
        <w:t>'</w:t>
      </w:r>
      <w:proofErr w:type="spellStart"/>
      <w:r w:rsidRPr="0002792E">
        <w:rPr>
          <w:rStyle w:val="P-URL"/>
          <w:rFonts w:ascii="Courier" w:hAnsi="Courier"/>
          <w:color w:val="auto"/>
          <w:u w:val="none"/>
          <w:shd w:val="clear" w:color="auto" w:fill="auto"/>
        </w:rPr>
        <w:t>relu</w:t>
      </w:r>
      <w:proofErr w:type="spellEnd"/>
      <w:r w:rsidRPr="0002792E">
        <w:rPr>
          <w:rStyle w:val="P-URL"/>
          <w:rFonts w:ascii="Courier" w:hAnsi="Courier"/>
          <w:color w:val="auto"/>
          <w:u w:val="none"/>
          <w:shd w:val="clear" w:color="auto" w:fill="auto"/>
        </w:rPr>
        <w:t>'</w:t>
      </w:r>
      <w:r w:rsidRPr="0002792E">
        <w:rPr>
          <w:rStyle w:val="Heading9Char"/>
          <w:rFonts w:ascii="Courier" w:eastAsia="Arial" w:hAnsi="Courier" w:cs="Consolas"/>
          <w:i w:val="0"/>
          <w:iCs w:val="0"/>
          <w:sz w:val="22"/>
          <w:lang w:val="en"/>
        </w:rPr>
        <w:t>)(flat)</w:t>
      </w:r>
    </w:p>
    <w:p w14:paraId="3BF1C751"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    policy = </w:t>
      </w:r>
      <w:proofErr w:type="gramStart"/>
      <w:r w:rsidRPr="0002792E">
        <w:rPr>
          <w:rStyle w:val="Heading9Char"/>
          <w:rFonts w:ascii="Courier" w:eastAsia="Arial" w:hAnsi="Courier" w:cs="Consolas"/>
          <w:i w:val="0"/>
          <w:iCs w:val="0"/>
          <w:sz w:val="22"/>
          <w:lang w:val="en"/>
        </w:rPr>
        <w:t>Dense(</w:t>
      </w:r>
      <w:proofErr w:type="spellStart"/>
      <w:proofErr w:type="gramEnd"/>
      <w:r w:rsidRPr="0002792E">
        <w:rPr>
          <w:rStyle w:val="Heading9Char"/>
          <w:rFonts w:ascii="Courier" w:eastAsia="Arial" w:hAnsi="Courier" w:cs="Consolas"/>
          <w:i w:val="0"/>
          <w:iCs w:val="0"/>
          <w:sz w:val="22"/>
          <w:lang w:val="en"/>
        </w:rPr>
        <w:t>num_actions</w:t>
      </w:r>
      <w:proofErr w:type="spellEnd"/>
      <w:r w:rsidRPr="0002792E">
        <w:rPr>
          <w:rStyle w:val="Heading9Char"/>
          <w:rFonts w:ascii="Courier" w:eastAsia="Arial" w:hAnsi="Courier" w:cs="Consolas"/>
          <w:i w:val="0"/>
          <w:iCs w:val="0"/>
          <w:sz w:val="22"/>
          <w:lang w:val="en"/>
        </w:rPr>
        <w:t>, activation=</w:t>
      </w:r>
      <w:r w:rsidRPr="0002792E">
        <w:rPr>
          <w:rStyle w:val="P-URL"/>
          <w:rFonts w:ascii="Courier" w:hAnsi="Courier"/>
          <w:color w:val="auto"/>
          <w:u w:val="none"/>
          <w:shd w:val="clear" w:color="auto" w:fill="auto"/>
        </w:rPr>
        <w:t>'</w:t>
      </w:r>
      <w:proofErr w:type="spellStart"/>
      <w:r w:rsidRPr="0002792E">
        <w:rPr>
          <w:rStyle w:val="P-URL"/>
          <w:rFonts w:ascii="Courier" w:hAnsi="Courier"/>
          <w:color w:val="auto"/>
          <w:u w:val="none"/>
          <w:shd w:val="clear" w:color="auto" w:fill="auto"/>
        </w:rPr>
        <w:t>softmax</w:t>
      </w:r>
      <w:proofErr w:type="spellEnd"/>
      <w:r w:rsidRPr="0002792E">
        <w:rPr>
          <w:rStyle w:val="P-URL"/>
          <w:rFonts w:ascii="Courier" w:hAnsi="Courier"/>
          <w:color w:val="auto"/>
          <w:u w:val="none"/>
          <w:shd w:val="clear" w:color="auto" w:fill="auto"/>
        </w:rPr>
        <w:t>'</w:t>
      </w:r>
      <w:r w:rsidRPr="0002792E">
        <w:rPr>
          <w:rStyle w:val="Heading9Char"/>
          <w:rFonts w:ascii="Courier" w:eastAsia="Arial" w:hAnsi="Courier" w:cs="Consolas"/>
          <w:i w:val="0"/>
          <w:iCs w:val="0"/>
          <w:sz w:val="22"/>
          <w:lang w:val="en"/>
        </w:rPr>
        <w:t>)(dense)</w:t>
      </w:r>
    </w:p>
    <w:p w14:paraId="45785274"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    value = Dense(</w:t>
      </w:r>
      <w:proofErr w:type="gramStart"/>
      <w:r w:rsidRPr="0002792E">
        <w:t>1</w:t>
      </w:r>
      <w:r w:rsidRPr="0002792E">
        <w:rPr>
          <w:rStyle w:val="Heading9Char"/>
          <w:rFonts w:ascii="Courier" w:eastAsia="Arial" w:hAnsi="Courier" w:cs="Consolas"/>
          <w:i w:val="0"/>
          <w:iCs w:val="0"/>
          <w:sz w:val="22"/>
          <w:lang w:val="en"/>
        </w:rPr>
        <w:t>)(</w:t>
      </w:r>
      <w:proofErr w:type="gramEnd"/>
      <w:r w:rsidRPr="0002792E">
        <w:rPr>
          <w:rStyle w:val="Heading9Char"/>
          <w:rFonts w:ascii="Courier" w:eastAsia="Arial" w:hAnsi="Courier" w:cs="Consolas"/>
          <w:i w:val="0"/>
          <w:iCs w:val="0"/>
          <w:sz w:val="22"/>
          <w:lang w:val="en"/>
        </w:rPr>
        <w:t>dense)</w:t>
      </w:r>
    </w:p>
    <w:p w14:paraId="340018CA"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    </w:t>
      </w:r>
      <w:r w:rsidRPr="0002792E">
        <w:rPr>
          <w:rStyle w:val="P-Bold"/>
          <w:rFonts w:ascii="Courier" w:hAnsi="Courier"/>
          <w:b w:val="0"/>
          <w:shd w:val="clear" w:color="auto" w:fill="auto"/>
        </w:rPr>
        <w:t>return</w:t>
      </w:r>
      <w:r w:rsidRPr="0002792E">
        <w:rPr>
          <w:rStyle w:val="Heading9Char"/>
          <w:rFonts w:ascii="Courier" w:eastAsia="Arial" w:hAnsi="Courier" w:cs="Consolas"/>
          <w:i w:val="0"/>
          <w:iCs w:val="0"/>
          <w:sz w:val="22"/>
          <w:lang w:val="en"/>
        </w:rPr>
        <w:t xml:space="preserve"> </w:t>
      </w:r>
      <w:proofErr w:type="gramStart"/>
      <w:r w:rsidRPr="0002792E">
        <w:rPr>
          <w:rStyle w:val="Heading9Char"/>
          <w:rFonts w:ascii="Courier" w:eastAsia="Arial" w:hAnsi="Courier" w:cs="Consolas"/>
          <w:i w:val="0"/>
          <w:iCs w:val="0"/>
          <w:sz w:val="22"/>
          <w:lang w:val="en"/>
        </w:rPr>
        <w:t>Model(</w:t>
      </w:r>
      <w:proofErr w:type="gramEnd"/>
      <w:r w:rsidRPr="0002792E">
        <w:rPr>
          <w:rStyle w:val="Heading9Char"/>
          <w:rFonts w:ascii="Courier" w:eastAsia="Arial" w:hAnsi="Courier" w:cs="Consolas"/>
          <w:i w:val="0"/>
          <w:iCs w:val="0"/>
          <w:sz w:val="22"/>
          <w:lang w:val="en"/>
        </w:rPr>
        <w:t>inputs=inputs, outputs=[policy, value])</w:t>
      </w:r>
    </w:p>
    <w:p w14:paraId="02C3BF66"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p>
    <w:p w14:paraId="2A926082"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t># Initialize CARLA environment</w:t>
      </w:r>
    </w:p>
    <w:p w14:paraId="4C8D1466"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client = </w:t>
      </w:r>
      <w:proofErr w:type="spellStart"/>
      <w:proofErr w:type="gramStart"/>
      <w:r w:rsidRPr="0002792E">
        <w:rPr>
          <w:rStyle w:val="Heading9Char"/>
          <w:rFonts w:ascii="Courier" w:eastAsia="Arial" w:hAnsi="Courier" w:cs="Consolas"/>
          <w:i w:val="0"/>
          <w:iCs w:val="0"/>
          <w:sz w:val="22"/>
          <w:lang w:val="en"/>
        </w:rPr>
        <w:t>carla.Client</w:t>
      </w:r>
      <w:proofErr w:type="spellEnd"/>
      <w:proofErr w:type="gramEnd"/>
      <w:r w:rsidRPr="0002792E">
        <w:rPr>
          <w:rStyle w:val="Heading9Char"/>
          <w:rFonts w:ascii="Courier" w:eastAsia="Arial" w:hAnsi="Courier" w:cs="Consolas"/>
          <w:i w:val="0"/>
          <w:iCs w:val="0"/>
          <w:sz w:val="22"/>
          <w:lang w:val="en"/>
        </w:rPr>
        <w:t>(</w:t>
      </w:r>
      <w:r w:rsidRPr="0002792E">
        <w:rPr>
          <w:rStyle w:val="P-URL"/>
          <w:rFonts w:ascii="Courier" w:hAnsi="Courier"/>
          <w:color w:val="auto"/>
          <w:u w:val="none"/>
          <w:shd w:val="clear" w:color="auto" w:fill="auto"/>
        </w:rPr>
        <w:t>'localhost'</w:t>
      </w:r>
      <w:r w:rsidRPr="0002792E">
        <w:rPr>
          <w:rStyle w:val="Heading9Char"/>
          <w:rFonts w:ascii="Courier" w:eastAsia="Arial" w:hAnsi="Courier" w:cs="Consolas"/>
          <w:i w:val="0"/>
          <w:iCs w:val="0"/>
          <w:sz w:val="22"/>
          <w:lang w:val="en"/>
        </w:rPr>
        <w:t xml:space="preserve">, </w:t>
      </w:r>
      <w:r w:rsidRPr="0002792E">
        <w:t>2000</w:t>
      </w:r>
      <w:r w:rsidRPr="0002792E">
        <w:rPr>
          <w:rStyle w:val="Heading9Char"/>
          <w:rFonts w:ascii="Courier" w:eastAsia="Arial" w:hAnsi="Courier" w:cs="Consolas"/>
          <w:i w:val="0"/>
          <w:iCs w:val="0"/>
          <w:sz w:val="22"/>
          <w:lang w:val="en"/>
        </w:rPr>
        <w:t>)</w:t>
      </w:r>
    </w:p>
    <w:p w14:paraId="5B546E3C"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 xml:space="preserve">world = </w:t>
      </w:r>
      <w:proofErr w:type="spellStart"/>
      <w:proofErr w:type="gramStart"/>
      <w:r w:rsidRPr="0002792E">
        <w:rPr>
          <w:rStyle w:val="Heading9Char"/>
          <w:rFonts w:ascii="Courier" w:eastAsia="Arial" w:hAnsi="Courier" w:cs="Consolas"/>
          <w:i w:val="0"/>
          <w:iCs w:val="0"/>
          <w:sz w:val="22"/>
          <w:lang w:val="en"/>
        </w:rPr>
        <w:t>client.load</w:t>
      </w:r>
      <w:proofErr w:type="gramEnd"/>
      <w:r w:rsidRPr="0002792E">
        <w:rPr>
          <w:rStyle w:val="Heading9Char"/>
          <w:rFonts w:ascii="Courier" w:eastAsia="Arial" w:hAnsi="Courier" w:cs="Consolas"/>
          <w:i w:val="0"/>
          <w:iCs w:val="0"/>
          <w:sz w:val="22"/>
          <w:lang w:val="en"/>
        </w:rPr>
        <w:t>_world</w:t>
      </w:r>
      <w:proofErr w:type="spellEnd"/>
      <w:r w:rsidRPr="0002792E">
        <w:rPr>
          <w:rStyle w:val="Heading9Char"/>
          <w:rFonts w:ascii="Courier" w:eastAsia="Arial" w:hAnsi="Courier" w:cs="Consolas"/>
          <w:i w:val="0"/>
          <w:iCs w:val="0"/>
          <w:sz w:val="22"/>
          <w:lang w:val="en"/>
        </w:rPr>
        <w:t>(</w:t>
      </w:r>
      <w:r w:rsidRPr="0002792E">
        <w:rPr>
          <w:rStyle w:val="P-URL"/>
          <w:rFonts w:ascii="Courier" w:hAnsi="Courier"/>
          <w:color w:val="auto"/>
          <w:u w:val="none"/>
          <w:shd w:val="clear" w:color="auto" w:fill="auto"/>
        </w:rPr>
        <w:t>'Town03'</w:t>
      </w:r>
      <w:r w:rsidRPr="0002792E">
        <w:rPr>
          <w:rStyle w:val="Heading9Char"/>
          <w:rFonts w:ascii="Courier" w:eastAsia="Arial" w:hAnsi="Courier" w:cs="Consolas"/>
          <w:i w:val="0"/>
          <w:iCs w:val="0"/>
          <w:sz w:val="22"/>
          <w:lang w:val="en"/>
        </w:rPr>
        <w:t>)</w:t>
      </w:r>
    </w:p>
    <w:p w14:paraId="5115E430"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p>
    <w:p w14:paraId="4FDFF0F5"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proofErr w:type="gramStart"/>
      <w:r w:rsidRPr="0002792E">
        <w:rPr>
          <w:rStyle w:val="P-Italics"/>
          <w:rFonts w:ascii="Courier" w:hAnsi="Courier"/>
          <w:i w:val="0"/>
          <w:shd w:val="clear" w:color="auto" w:fill="auto"/>
        </w:rPr>
        <w:t>print</w:t>
      </w:r>
      <w:r w:rsidRPr="0002792E">
        <w:rPr>
          <w:rStyle w:val="Heading9Char"/>
          <w:rFonts w:ascii="Courier" w:eastAsia="Arial" w:hAnsi="Courier" w:cs="Consolas"/>
          <w:i w:val="0"/>
          <w:iCs w:val="0"/>
          <w:sz w:val="22"/>
          <w:lang w:val="en"/>
        </w:rPr>
        <w:t>(</w:t>
      </w:r>
      <w:proofErr w:type="gramEnd"/>
      <w:r w:rsidRPr="0002792E">
        <w:rPr>
          <w:rStyle w:val="P-URL"/>
          <w:rFonts w:ascii="Courier" w:hAnsi="Courier"/>
          <w:color w:val="auto"/>
          <w:u w:val="none"/>
          <w:shd w:val="clear" w:color="auto" w:fill="auto"/>
        </w:rPr>
        <w:t>"Environment setup for autonomous driving."</w:t>
      </w:r>
      <w:r w:rsidRPr="0002792E">
        <w:rPr>
          <w:rStyle w:val="Heading9Char"/>
          <w:rFonts w:ascii="Courier" w:eastAsia="Arial" w:hAnsi="Courier" w:cs="Consolas"/>
          <w:i w:val="0"/>
          <w:iCs w:val="0"/>
          <w:sz w:val="22"/>
          <w:lang w:val="en"/>
        </w:rPr>
        <w:t>)</w:t>
      </w:r>
    </w:p>
    <w:p w14:paraId="23C33C39" w14:textId="13EA0DEF" w:rsidR="00262762" w:rsidRPr="0002792E" w:rsidRDefault="00262762"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w:t>
      </w:r>
    </w:p>
    <w:p w14:paraId="7654E4D0" w14:textId="204323A3" w:rsidR="00F31E9E" w:rsidRDefault="00F31E9E">
      <w:pPr>
        <w:divId w:val="1554004245"/>
      </w:pPr>
      <w:r>
        <w:t xml:space="preserve">Using A3C, the simulated AVs demonstrated the ability to navigate complex intersections and handle unexpected obstacles with high reliability. Compared to synchronous learning methods, A3C achieved faster convergence and produced more robust navigation policies. Researchers noted significant reductions in collision rates and fuel inefficiencies during testing phases </w:t>
      </w:r>
      <w:sdt>
        <w:sdtPr>
          <w:id w:val="486215597"/>
          <w:citation/>
        </w:sdtPr>
        <w:sdtContent>
          <w:r w:rsidR="00C02348">
            <w:fldChar w:fldCharType="begin"/>
          </w:r>
          <w:r w:rsidR="00C02348">
            <w:instrText xml:space="preserve"> CITATION Dosovitskiy \l 1033 </w:instrText>
          </w:r>
          <w:r w:rsidR="00C02348">
            <w:fldChar w:fldCharType="separate"/>
          </w:r>
          <w:r w:rsidR="00E84876" w:rsidRPr="00E84876">
            <w:rPr>
              <w:noProof/>
            </w:rPr>
            <w:t>[9]</w:t>
          </w:r>
          <w:r w:rsidR="00C02348">
            <w:fldChar w:fldCharType="end"/>
          </w:r>
        </w:sdtContent>
      </w:sdt>
      <w:r>
        <w:t>.</w:t>
      </w:r>
    </w:p>
    <w:p w14:paraId="691DAAA1" w14:textId="77777777" w:rsidR="00F31E9E" w:rsidRDefault="00F31E9E" w:rsidP="0043207C">
      <w:pPr>
        <w:pStyle w:val="H2-Heading"/>
        <w:divId w:val="1554004245"/>
      </w:pPr>
      <w:r w:rsidRPr="005D61AA">
        <w:lastRenderedPageBreak/>
        <w:t>Case Study 2: Financial Trading</w:t>
      </w:r>
    </w:p>
    <w:p w14:paraId="56E1283D" w14:textId="77777777" w:rsidR="005D6E7F" w:rsidRPr="00DA1DC3" w:rsidRDefault="005D6E7F" w:rsidP="005D6E7F">
      <w:pPr>
        <w:pStyle w:val="L-Bullets"/>
        <w:divId w:val="1554004245"/>
      </w:pPr>
      <w:r w:rsidRPr="00DA1DC3">
        <w:rPr>
          <w:b/>
          <w:bCs/>
        </w:rPr>
        <w:t>Scenario</w:t>
      </w:r>
      <w:r w:rsidRPr="00DA1DC3">
        <w:t>: Developing trading bots to predict market trends.</w:t>
      </w:r>
    </w:p>
    <w:p w14:paraId="16D1876D" w14:textId="77777777" w:rsidR="005D6E7F" w:rsidRDefault="005D6E7F" w:rsidP="005D6E7F">
      <w:pPr>
        <w:pStyle w:val="L-Bullets"/>
        <w:divId w:val="1554004245"/>
      </w:pPr>
      <w:r w:rsidRPr="00DA1DC3">
        <w:rPr>
          <w:b/>
          <w:bCs/>
        </w:rPr>
        <w:t>Outcome</w:t>
      </w:r>
      <w:r w:rsidRPr="00DA1DC3">
        <w:t>: Adaptability to volatile markets with reduced risk of overfitting.</w:t>
      </w:r>
    </w:p>
    <w:p w14:paraId="3C8CF05D" w14:textId="44FF4C79" w:rsidR="00F31E9E" w:rsidRDefault="00F31E9E">
      <w:pPr>
        <w:divId w:val="1554004245"/>
      </w:pPr>
      <w:r>
        <w:t>In financial markets, trading bots must adapt to rapidly changing conditions</w:t>
      </w:r>
      <w:r w:rsidR="00E8403C">
        <w:t xml:space="preserve"> </w:t>
      </w:r>
      <w:sdt>
        <w:sdtPr>
          <w:id w:val="-200009901"/>
          <w:citation/>
        </w:sdtPr>
        <w:sdtContent>
          <w:r w:rsidR="001B1EAD">
            <w:fldChar w:fldCharType="begin"/>
          </w:r>
          <w:r w:rsidR="001B1EAD">
            <w:instrText xml:space="preserve"> CITATION Zhang \l 1033 </w:instrText>
          </w:r>
          <w:r w:rsidR="001B1EAD">
            <w:fldChar w:fldCharType="separate"/>
          </w:r>
          <w:r w:rsidR="00E84876" w:rsidRPr="00E84876">
            <w:rPr>
              <w:noProof/>
            </w:rPr>
            <w:t>[10]</w:t>
          </w:r>
          <w:r w:rsidR="001B1EAD">
            <w:fldChar w:fldCharType="end"/>
          </w:r>
        </w:sdtContent>
      </w:sdt>
      <w:r>
        <w:t xml:space="preserve"> and predict market trends accurately. A3C has been applied to train trading agents that learn to optimize portfolio returns by analyzing historical price data and market indicators.</w:t>
      </w:r>
    </w:p>
    <w:p w14:paraId="05EE028B" w14:textId="77777777" w:rsidR="00F31E9E" w:rsidRDefault="00F31E9E" w:rsidP="0043207C">
      <w:pPr>
        <w:pStyle w:val="H3-Subheading"/>
        <w:divId w:val="1554004245"/>
      </w:pPr>
      <w:r>
        <w:t>Implementation Details</w:t>
      </w:r>
    </w:p>
    <w:p w14:paraId="16E45169" w14:textId="77777777" w:rsidR="00F31E9E" w:rsidRDefault="00F31E9E">
      <w:pPr>
        <w:divId w:val="1554004245"/>
      </w:pPr>
      <w:r>
        <w:t>A simulated trading environment, such as OpenAI Gym’s trading environments or custom-built datasets, provides the agents with market state information. The state includes features like price trends, volatility indices, and momentum indicators. Actions correspond to buying, selling, or holding assets, while rewards are based on portfolio performance.</w:t>
      </w:r>
    </w:p>
    <w:p w14:paraId="5013E47D" w14:textId="77777777" w:rsidR="00F31E9E" w:rsidRPr="00081BA4" w:rsidRDefault="00F31E9E" w:rsidP="00081BA4">
      <w:pPr>
        <w:pStyle w:val="H4-Subheading"/>
        <w:divId w:val="1554004245"/>
      </w:pPr>
      <w:r w:rsidRPr="00081BA4">
        <w:rPr>
          <w:rStyle w:val="Heading6Char"/>
          <w:sz w:val="24"/>
        </w:rPr>
        <w:t>Code Example</w:t>
      </w:r>
    </w:p>
    <w:p w14:paraId="263163DB" w14:textId="6D734880" w:rsidR="00F31E9E" w:rsidRPr="004B72D8" w:rsidRDefault="00262762" w:rsidP="004B72D8">
      <w:pPr>
        <w:pStyle w:val="SC-Source"/>
        <w:divId w:val="1073549035"/>
      </w:pPr>
      <w:r w:rsidRPr="004B72D8">
        <w:t>`</w:t>
      </w:r>
      <w:r w:rsidR="00F31E9E" w:rsidRPr="004B72D8">
        <w:t>python</w:t>
      </w:r>
    </w:p>
    <w:p w14:paraId="4FD0973C" w14:textId="0D6B6E4D" w:rsidR="00F31E9E" w:rsidRPr="004B72D8" w:rsidRDefault="00F31E9E" w:rsidP="004B72D8">
      <w:pPr>
        <w:pStyle w:val="SC-Source"/>
        <w:divId w:val="1261790769"/>
      </w:pPr>
    </w:p>
    <w:p w14:paraId="1046A800"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P-Bold"/>
          <w:rFonts w:ascii="Courier" w:hAnsi="Courier"/>
          <w:b w:val="0"/>
          <w:shd w:val="clear" w:color="auto" w:fill="auto"/>
        </w:rPr>
        <w:t>import</w:t>
      </w:r>
      <w:r w:rsidRPr="004B72D8">
        <w:rPr>
          <w:rStyle w:val="Heading9Char"/>
          <w:rFonts w:ascii="Courier" w:eastAsia="Arial" w:hAnsi="Courier" w:cs="Consolas"/>
          <w:i w:val="0"/>
          <w:iCs w:val="0"/>
          <w:sz w:val="22"/>
          <w:lang w:val="en"/>
        </w:rPr>
        <w:t xml:space="preserve"> </w:t>
      </w:r>
      <w:proofErr w:type="spellStart"/>
      <w:r w:rsidRPr="004B72D8">
        <w:rPr>
          <w:rStyle w:val="Heading9Char"/>
          <w:rFonts w:ascii="Courier" w:eastAsia="Arial" w:hAnsi="Courier" w:cs="Consolas"/>
          <w:i w:val="0"/>
          <w:iCs w:val="0"/>
          <w:sz w:val="22"/>
          <w:lang w:val="en"/>
        </w:rPr>
        <w:t>numpy</w:t>
      </w:r>
      <w:proofErr w:type="spellEnd"/>
      <w:r w:rsidRPr="004B72D8">
        <w:rPr>
          <w:rStyle w:val="Heading9Char"/>
          <w:rFonts w:ascii="Courier" w:eastAsia="Arial" w:hAnsi="Courier" w:cs="Consolas"/>
          <w:i w:val="0"/>
          <w:iCs w:val="0"/>
          <w:sz w:val="22"/>
          <w:lang w:val="en"/>
        </w:rPr>
        <w:t xml:space="preserve"> </w:t>
      </w:r>
      <w:r w:rsidRPr="004B72D8">
        <w:rPr>
          <w:rStyle w:val="P-Bold"/>
          <w:rFonts w:ascii="Courier" w:hAnsi="Courier"/>
          <w:b w:val="0"/>
          <w:shd w:val="clear" w:color="auto" w:fill="auto"/>
        </w:rPr>
        <w:t>as</w:t>
      </w:r>
      <w:r w:rsidRPr="004B72D8">
        <w:rPr>
          <w:rStyle w:val="Heading9Char"/>
          <w:rFonts w:ascii="Courier" w:eastAsia="Arial" w:hAnsi="Courier" w:cs="Consolas"/>
          <w:i w:val="0"/>
          <w:iCs w:val="0"/>
          <w:sz w:val="22"/>
          <w:lang w:val="en"/>
        </w:rPr>
        <w:t xml:space="preserve"> np</w:t>
      </w:r>
    </w:p>
    <w:p w14:paraId="01A7BB41"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P-Bold"/>
          <w:rFonts w:ascii="Courier" w:hAnsi="Courier"/>
          <w:b w:val="0"/>
          <w:shd w:val="clear" w:color="auto" w:fill="auto"/>
        </w:rPr>
        <w:t>from</w:t>
      </w:r>
      <w:r w:rsidRPr="004B72D8">
        <w:rPr>
          <w:rStyle w:val="Heading9Char"/>
          <w:rFonts w:ascii="Courier" w:eastAsia="Arial" w:hAnsi="Courier" w:cs="Consolas"/>
          <w:i w:val="0"/>
          <w:iCs w:val="0"/>
          <w:sz w:val="22"/>
          <w:lang w:val="en"/>
        </w:rPr>
        <w:t xml:space="preserve"> </w:t>
      </w:r>
      <w:proofErr w:type="spellStart"/>
      <w:proofErr w:type="gramStart"/>
      <w:r w:rsidRPr="004B72D8">
        <w:rPr>
          <w:rStyle w:val="Heading9Char"/>
          <w:rFonts w:ascii="Courier" w:eastAsia="Arial" w:hAnsi="Courier" w:cs="Consolas"/>
          <w:i w:val="0"/>
          <w:iCs w:val="0"/>
          <w:sz w:val="22"/>
          <w:lang w:val="en"/>
        </w:rPr>
        <w:t>tensorflow.keras</w:t>
      </w:r>
      <w:proofErr w:type="gramEnd"/>
      <w:r w:rsidRPr="004B72D8">
        <w:rPr>
          <w:rStyle w:val="Heading9Char"/>
          <w:rFonts w:ascii="Courier" w:eastAsia="Arial" w:hAnsi="Courier" w:cs="Consolas"/>
          <w:i w:val="0"/>
          <w:iCs w:val="0"/>
          <w:sz w:val="22"/>
          <w:lang w:val="en"/>
        </w:rPr>
        <w:t>.layers</w:t>
      </w:r>
      <w:proofErr w:type="spellEnd"/>
      <w:r w:rsidRPr="004B72D8">
        <w:rPr>
          <w:rStyle w:val="Heading9Char"/>
          <w:rFonts w:ascii="Courier" w:eastAsia="Arial" w:hAnsi="Courier" w:cs="Consolas"/>
          <w:i w:val="0"/>
          <w:iCs w:val="0"/>
          <w:sz w:val="22"/>
          <w:lang w:val="en"/>
        </w:rPr>
        <w:t xml:space="preserve"> </w:t>
      </w:r>
      <w:r w:rsidRPr="004B72D8">
        <w:rPr>
          <w:rStyle w:val="P-Bold"/>
          <w:rFonts w:ascii="Courier" w:hAnsi="Courier"/>
          <w:b w:val="0"/>
          <w:shd w:val="clear" w:color="auto" w:fill="auto"/>
        </w:rPr>
        <w:t>import</w:t>
      </w:r>
      <w:r w:rsidRPr="004B72D8">
        <w:rPr>
          <w:rStyle w:val="Heading9Char"/>
          <w:rFonts w:ascii="Courier" w:eastAsia="Arial" w:hAnsi="Courier" w:cs="Consolas"/>
          <w:i w:val="0"/>
          <w:iCs w:val="0"/>
          <w:sz w:val="22"/>
          <w:lang w:val="en"/>
        </w:rPr>
        <w:t xml:space="preserve"> Input, Dense</w:t>
      </w:r>
    </w:p>
    <w:p w14:paraId="1AC76962"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P-Bold"/>
          <w:rFonts w:ascii="Courier" w:hAnsi="Courier"/>
          <w:b w:val="0"/>
          <w:shd w:val="clear" w:color="auto" w:fill="auto"/>
        </w:rPr>
        <w:t>from</w:t>
      </w:r>
      <w:r w:rsidRPr="004B72D8">
        <w:rPr>
          <w:rStyle w:val="Heading9Char"/>
          <w:rFonts w:ascii="Courier" w:eastAsia="Arial" w:hAnsi="Courier" w:cs="Consolas"/>
          <w:i w:val="0"/>
          <w:iCs w:val="0"/>
          <w:sz w:val="22"/>
          <w:lang w:val="en"/>
        </w:rPr>
        <w:t xml:space="preserve"> </w:t>
      </w:r>
      <w:proofErr w:type="spellStart"/>
      <w:proofErr w:type="gramStart"/>
      <w:r w:rsidRPr="004B72D8">
        <w:rPr>
          <w:rStyle w:val="Heading9Char"/>
          <w:rFonts w:ascii="Courier" w:eastAsia="Arial" w:hAnsi="Courier" w:cs="Consolas"/>
          <w:i w:val="0"/>
          <w:iCs w:val="0"/>
          <w:sz w:val="22"/>
          <w:lang w:val="en"/>
        </w:rPr>
        <w:t>tensorflow.keras</w:t>
      </w:r>
      <w:proofErr w:type="gramEnd"/>
      <w:r w:rsidRPr="004B72D8">
        <w:rPr>
          <w:rStyle w:val="Heading9Char"/>
          <w:rFonts w:ascii="Courier" w:eastAsia="Arial" w:hAnsi="Courier" w:cs="Consolas"/>
          <w:i w:val="0"/>
          <w:iCs w:val="0"/>
          <w:sz w:val="22"/>
          <w:lang w:val="en"/>
        </w:rPr>
        <w:t>.models</w:t>
      </w:r>
      <w:proofErr w:type="spellEnd"/>
      <w:r w:rsidRPr="004B72D8">
        <w:rPr>
          <w:rStyle w:val="Heading9Char"/>
          <w:rFonts w:ascii="Courier" w:eastAsia="Arial" w:hAnsi="Courier" w:cs="Consolas"/>
          <w:i w:val="0"/>
          <w:iCs w:val="0"/>
          <w:sz w:val="22"/>
          <w:lang w:val="en"/>
        </w:rPr>
        <w:t xml:space="preserve"> </w:t>
      </w:r>
      <w:r w:rsidRPr="004B72D8">
        <w:rPr>
          <w:rStyle w:val="P-Bold"/>
          <w:rFonts w:ascii="Courier" w:hAnsi="Courier"/>
          <w:b w:val="0"/>
          <w:shd w:val="clear" w:color="auto" w:fill="auto"/>
        </w:rPr>
        <w:t>import</w:t>
      </w:r>
      <w:r w:rsidRPr="004B72D8">
        <w:rPr>
          <w:rStyle w:val="Heading9Char"/>
          <w:rFonts w:ascii="Courier" w:eastAsia="Arial" w:hAnsi="Courier" w:cs="Consolas"/>
          <w:i w:val="0"/>
          <w:iCs w:val="0"/>
          <w:sz w:val="22"/>
          <w:lang w:val="en"/>
        </w:rPr>
        <w:t xml:space="preserve"> Model</w:t>
      </w:r>
    </w:p>
    <w:p w14:paraId="6F2293FD"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
    <w:p w14:paraId="1C944FE1"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t># Define trading environment</w:t>
      </w:r>
    </w:p>
    <w:p w14:paraId="00C92975"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P-Bold"/>
          <w:rFonts w:ascii="Courier" w:hAnsi="Courier"/>
          <w:b w:val="0"/>
          <w:shd w:val="clear" w:color="auto" w:fill="auto"/>
        </w:rPr>
        <w:t>class</w:t>
      </w:r>
      <w:r w:rsidRPr="004B72D8">
        <w:rPr>
          <w:rStyle w:val="Heading9Char"/>
          <w:rFonts w:ascii="Courier" w:eastAsia="Arial" w:hAnsi="Courier" w:cs="Consolas"/>
          <w:i w:val="0"/>
          <w:iCs w:val="0"/>
          <w:sz w:val="22"/>
          <w:lang w:val="en"/>
        </w:rPr>
        <w:t xml:space="preserve"> </w:t>
      </w:r>
      <w:proofErr w:type="spellStart"/>
      <w:r w:rsidRPr="004B72D8">
        <w:rPr>
          <w:rStyle w:val="P-Keyword"/>
          <w:rFonts w:ascii="Courier" w:hAnsi="Courier"/>
          <w:b w:val="0"/>
          <w:u w:val="none"/>
          <w:shd w:val="clear" w:color="auto" w:fill="auto"/>
        </w:rPr>
        <w:t>TradingEnv</w:t>
      </w:r>
      <w:proofErr w:type="spellEnd"/>
      <w:r w:rsidRPr="004B72D8">
        <w:rPr>
          <w:rStyle w:val="Heading9Char"/>
          <w:rFonts w:ascii="Courier" w:eastAsia="Arial" w:hAnsi="Courier" w:cs="Consolas"/>
          <w:i w:val="0"/>
          <w:iCs w:val="0"/>
          <w:sz w:val="22"/>
          <w:lang w:val="en"/>
        </w:rPr>
        <w:t>:</w:t>
      </w:r>
    </w:p>
    <w:p w14:paraId="40482241"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w:t>
      </w:r>
      <w:r w:rsidRPr="004B72D8">
        <w:rPr>
          <w:rStyle w:val="P-Bold"/>
          <w:rFonts w:ascii="Courier" w:hAnsi="Courier"/>
          <w:b w:val="0"/>
          <w:shd w:val="clear" w:color="auto" w:fill="auto"/>
        </w:rPr>
        <w:t>def</w:t>
      </w:r>
      <w:r w:rsidRPr="004B72D8">
        <w:rPr>
          <w:rStyle w:val="Heading9Char"/>
          <w:rFonts w:ascii="Courier" w:eastAsia="Arial" w:hAnsi="Courier" w:cs="Consolas"/>
          <w:i w:val="0"/>
          <w:iCs w:val="0"/>
          <w:sz w:val="22"/>
          <w:lang w:val="en"/>
        </w:rPr>
        <w:t xml:space="preserve"> </w:t>
      </w:r>
      <w:r w:rsidRPr="004B72D8">
        <w:rPr>
          <w:rStyle w:val="P-Keyword"/>
          <w:rFonts w:ascii="Courier" w:hAnsi="Courier"/>
          <w:b w:val="0"/>
          <w:u w:val="none"/>
          <w:shd w:val="clear" w:color="auto" w:fill="auto"/>
        </w:rPr>
        <w:t>__</w:t>
      </w:r>
      <w:proofErr w:type="spellStart"/>
      <w:r w:rsidRPr="004B72D8">
        <w:rPr>
          <w:rStyle w:val="P-Keyword"/>
          <w:rFonts w:ascii="Courier" w:hAnsi="Courier"/>
          <w:b w:val="0"/>
          <w:u w:val="none"/>
          <w:shd w:val="clear" w:color="auto" w:fill="auto"/>
        </w:rPr>
        <w:t>init</w:t>
      </w:r>
      <w:proofErr w:type="spellEnd"/>
      <w:r w:rsidRPr="004B72D8">
        <w:rPr>
          <w:rStyle w:val="P-Keyword"/>
          <w:rFonts w:ascii="Courier" w:hAnsi="Courier"/>
          <w:b w:val="0"/>
          <w:u w:val="none"/>
          <w:shd w:val="clear" w:color="auto" w:fill="auto"/>
        </w:rPr>
        <w:t>__</w:t>
      </w:r>
      <w:r w:rsidRPr="004B72D8">
        <w:rPr>
          <w:rStyle w:val="Heading9Char"/>
          <w:rFonts w:ascii="Courier" w:eastAsia="Arial" w:hAnsi="Courier" w:cs="Consolas"/>
          <w:i w:val="0"/>
          <w:iCs w:val="0"/>
          <w:sz w:val="22"/>
          <w:lang w:val="en"/>
        </w:rPr>
        <w:t>(</w:t>
      </w:r>
      <w:r w:rsidRPr="004B72D8">
        <w:t>self</w:t>
      </w:r>
      <w:r w:rsidRPr="004B72D8">
        <w:rPr>
          <w:rStyle w:val="Heading9Char"/>
          <w:rFonts w:ascii="Courier" w:eastAsia="Arial" w:hAnsi="Courier" w:cs="Consolas"/>
          <w:i w:val="0"/>
          <w:iCs w:val="0"/>
          <w:sz w:val="22"/>
          <w:lang w:val="en"/>
        </w:rPr>
        <w:t>):</w:t>
      </w:r>
    </w:p>
    <w:p w14:paraId="2A56ECA9"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w:t>
      </w:r>
      <w:proofErr w:type="spellStart"/>
      <w:proofErr w:type="gramStart"/>
      <w:r w:rsidRPr="004B72D8">
        <w:rPr>
          <w:rStyle w:val="Heading9Char"/>
          <w:rFonts w:ascii="Courier" w:eastAsia="Arial" w:hAnsi="Courier" w:cs="Consolas"/>
          <w:i w:val="0"/>
          <w:iCs w:val="0"/>
          <w:sz w:val="22"/>
          <w:lang w:val="en"/>
        </w:rPr>
        <w:t>self.state</w:t>
      </w:r>
      <w:proofErr w:type="spellEnd"/>
      <w:proofErr w:type="gramEnd"/>
      <w:r w:rsidRPr="004B72D8">
        <w:rPr>
          <w:rStyle w:val="Heading9Char"/>
          <w:rFonts w:ascii="Courier" w:eastAsia="Arial" w:hAnsi="Courier" w:cs="Consolas"/>
          <w:i w:val="0"/>
          <w:iCs w:val="0"/>
          <w:sz w:val="22"/>
          <w:lang w:val="en"/>
        </w:rPr>
        <w:t xml:space="preserve"> = </w:t>
      </w:r>
      <w:proofErr w:type="spellStart"/>
      <w:r w:rsidRPr="004B72D8">
        <w:rPr>
          <w:rStyle w:val="Heading9Char"/>
          <w:rFonts w:ascii="Courier" w:eastAsia="Arial" w:hAnsi="Courier" w:cs="Consolas"/>
          <w:i w:val="0"/>
          <w:iCs w:val="0"/>
          <w:sz w:val="22"/>
          <w:lang w:val="en"/>
        </w:rPr>
        <w:t>np.random.randn</w:t>
      </w:r>
      <w:proofErr w:type="spellEnd"/>
      <w:r w:rsidRPr="004B72D8">
        <w:rPr>
          <w:rStyle w:val="Heading9Char"/>
          <w:rFonts w:ascii="Courier" w:eastAsia="Arial" w:hAnsi="Courier" w:cs="Consolas"/>
          <w:i w:val="0"/>
          <w:iCs w:val="0"/>
          <w:sz w:val="22"/>
          <w:lang w:val="en"/>
        </w:rPr>
        <w:t>(</w:t>
      </w:r>
      <w:r w:rsidRPr="004B72D8">
        <w:t>10</w:t>
      </w:r>
      <w:r w:rsidRPr="004B72D8">
        <w:rPr>
          <w:rStyle w:val="Heading9Char"/>
          <w:rFonts w:ascii="Courier" w:eastAsia="Arial" w:hAnsi="Courier" w:cs="Consolas"/>
          <w:i w:val="0"/>
          <w:iCs w:val="0"/>
          <w:sz w:val="22"/>
          <w:lang w:val="en"/>
        </w:rPr>
        <w:t>)</w:t>
      </w:r>
    </w:p>
    <w:p w14:paraId="63C1D48D"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
    <w:p w14:paraId="1E04182A"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w:t>
      </w:r>
      <w:r w:rsidRPr="004B72D8">
        <w:rPr>
          <w:rStyle w:val="P-Bold"/>
          <w:rFonts w:ascii="Courier" w:hAnsi="Courier"/>
          <w:b w:val="0"/>
          <w:shd w:val="clear" w:color="auto" w:fill="auto"/>
        </w:rPr>
        <w:t>def</w:t>
      </w:r>
      <w:r w:rsidRPr="004B72D8">
        <w:rPr>
          <w:rStyle w:val="Heading9Char"/>
          <w:rFonts w:ascii="Courier" w:eastAsia="Arial" w:hAnsi="Courier" w:cs="Consolas"/>
          <w:i w:val="0"/>
          <w:iCs w:val="0"/>
          <w:sz w:val="22"/>
          <w:lang w:val="en"/>
        </w:rPr>
        <w:t xml:space="preserve"> </w:t>
      </w:r>
      <w:proofErr w:type="gramStart"/>
      <w:r w:rsidRPr="004B72D8">
        <w:rPr>
          <w:rStyle w:val="P-Keyword"/>
          <w:rFonts w:ascii="Courier" w:hAnsi="Courier"/>
          <w:b w:val="0"/>
          <w:u w:val="none"/>
          <w:shd w:val="clear" w:color="auto" w:fill="auto"/>
        </w:rPr>
        <w:t>step</w:t>
      </w:r>
      <w:r w:rsidRPr="004B72D8">
        <w:rPr>
          <w:rStyle w:val="Heading9Char"/>
          <w:rFonts w:ascii="Courier" w:eastAsia="Arial" w:hAnsi="Courier" w:cs="Consolas"/>
          <w:i w:val="0"/>
          <w:iCs w:val="0"/>
          <w:sz w:val="22"/>
          <w:lang w:val="en"/>
        </w:rPr>
        <w:t>(</w:t>
      </w:r>
      <w:proofErr w:type="gramEnd"/>
      <w:r w:rsidRPr="004B72D8">
        <w:t>self, action</w:t>
      </w:r>
      <w:r w:rsidRPr="004B72D8">
        <w:rPr>
          <w:rStyle w:val="Heading9Char"/>
          <w:rFonts w:ascii="Courier" w:eastAsia="Arial" w:hAnsi="Courier" w:cs="Consolas"/>
          <w:i w:val="0"/>
          <w:iCs w:val="0"/>
          <w:sz w:val="22"/>
          <w:lang w:val="en"/>
        </w:rPr>
        <w:t>):</w:t>
      </w:r>
    </w:p>
    <w:p w14:paraId="1E1FCF2A"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reward = </w:t>
      </w:r>
      <w:proofErr w:type="gramStart"/>
      <w:r w:rsidRPr="004B72D8">
        <w:rPr>
          <w:rStyle w:val="Heading9Char"/>
          <w:rFonts w:ascii="Courier" w:eastAsia="Arial" w:hAnsi="Courier" w:cs="Consolas"/>
          <w:i w:val="0"/>
          <w:iCs w:val="0"/>
          <w:sz w:val="22"/>
          <w:lang w:val="en"/>
        </w:rPr>
        <w:t>np.dot(</w:t>
      </w:r>
      <w:proofErr w:type="spellStart"/>
      <w:proofErr w:type="gramEnd"/>
      <w:r w:rsidRPr="004B72D8">
        <w:rPr>
          <w:rStyle w:val="Heading9Char"/>
          <w:rFonts w:ascii="Courier" w:eastAsia="Arial" w:hAnsi="Courier" w:cs="Consolas"/>
          <w:i w:val="0"/>
          <w:iCs w:val="0"/>
          <w:sz w:val="22"/>
          <w:lang w:val="en"/>
        </w:rPr>
        <w:t>self.state</w:t>
      </w:r>
      <w:proofErr w:type="spellEnd"/>
      <w:r w:rsidRPr="004B72D8">
        <w:rPr>
          <w:rStyle w:val="Heading9Char"/>
          <w:rFonts w:ascii="Courier" w:eastAsia="Arial" w:hAnsi="Courier" w:cs="Consolas"/>
          <w:i w:val="0"/>
          <w:iCs w:val="0"/>
          <w:sz w:val="22"/>
          <w:lang w:val="en"/>
        </w:rPr>
        <w:t>, action)</w:t>
      </w:r>
    </w:p>
    <w:p w14:paraId="455B31CF"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w:t>
      </w:r>
      <w:proofErr w:type="spellStart"/>
      <w:proofErr w:type="gramStart"/>
      <w:r w:rsidRPr="004B72D8">
        <w:rPr>
          <w:rStyle w:val="Heading9Char"/>
          <w:rFonts w:ascii="Courier" w:eastAsia="Arial" w:hAnsi="Courier" w:cs="Consolas"/>
          <w:i w:val="0"/>
          <w:iCs w:val="0"/>
          <w:sz w:val="22"/>
          <w:lang w:val="en"/>
        </w:rPr>
        <w:t>self.state</w:t>
      </w:r>
      <w:proofErr w:type="spellEnd"/>
      <w:proofErr w:type="gramEnd"/>
      <w:r w:rsidRPr="004B72D8">
        <w:rPr>
          <w:rStyle w:val="Heading9Char"/>
          <w:rFonts w:ascii="Courier" w:eastAsia="Arial" w:hAnsi="Courier" w:cs="Consolas"/>
          <w:i w:val="0"/>
          <w:iCs w:val="0"/>
          <w:sz w:val="22"/>
          <w:lang w:val="en"/>
        </w:rPr>
        <w:t xml:space="preserve"> = </w:t>
      </w:r>
      <w:proofErr w:type="spellStart"/>
      <w:r w:rsidRPr="004B72D8">
        <w:rPr>
          <w:rStyle w:val="Heading9Char"/>
          <w:rFonts w:ascii="Courier" w:eastAsia="Arial" w:hAnsi="Courier" w:cs="Consolas"/>
          <w:i w:val="0"/>
          <w:iCs w:val="0"/>
          <w:sz w:val="22"/>
          <w:lang w:val="en"/>
        </w:rPr>
        <w:t>np.random.randn</w:t>
      </w:r>
      <w:proofErr w:type="spellEnd"/>
      <w:r w:rsidRPr="004B72D8">
        <w:rPr>
          <w:rStyle w:val="Heading9Char"/>
          <w:rFonts w:ascii="Courier" w:eastAsia="Arial" w:hAnsi="Courier" w:cs="Consolas"/>
          <w:i w:val="0"/>
          <w:iCs w:val="0"/>
          <w:sz w:val="22"/>
          <w:lang w:val="en"/>
        </w:rPr>
        <w:t>(</w:t>
      </w:r>
      <w:r w:rsidRPr="004B72D8">
        <w:t>10</w:t>
      </w:r>
      <w:r w:rsidRPr="004B72D8">
        <w:rPr>
          <w:rStyle w:val="Heading9Char"/>
          <w:rFonts w:ascii="Courier" w:eastAsia="Arial" w:hAnsi="Courier" w:cs="Consolas"/>
          <w:i w:val="0"/>
          <w:iCs w:val="0"/>
          <w:sz w:val="22"/>
          <w:lang w:val="en"/>
        </w:rPr>
        <w:t>)</w:t>
      </w:r>
    </w:p>
    <w:p w14:paraId="5692AAD7"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done = </w:t>
      </w:r>
      <w:r w:rsidRPr="004B72D8">
        <w:t>False</w:t>
      </w:r>
    </w:p>
    <w:p w14:paraId="53B0CF5F"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w:t>
      </w:r>
      <w:r w:rsidRPr="004B72D8">
        <w:rPr>
          <w:rStyle w:val="P-Bold"/>
          <w:rFonts w:ascii="Courier" w:hAnsi="Courier"/>
          <w:b w:val="0"/>
          <w:shd w:val="clear" w:color="auto" w:fill="auto"/>
        </w:rPr>
        <w:t>return</w:t>
      </w:r>
      <w:r w:rsidRPr="004B72D8">
        <w:rPr>
          <w:rStyle w:val="Heading9Char"/>
          <w:rFonts w:ascii="Courier" w:eastAsia="Arial" w:hAnsi="Courier" w:cs="Consolas"/>
          <w:i w:val="0"/>
          <w:iCs w:val="0"/>
          <w:sz w:val="22"/>
          <w:lang w:val="en"/>
        </w:rPr>
        <w:t xml:space="preserve"> </w:t>
      </w:r>
      <w:proofErr w:type="spellStart"/>
      <w:proofErr w:type="gramStart"/>
      <w:r w:rsidRPr="004B72D8">
        <w:rPr>
          <w:rStyle w:val="Heading9Char"/>
          <w:rFonts w:ascii="Courier" w:eastAsia="Arial" w:hAnsi="Courier" w:cs="Consolas"/>
          <w:i w:val="0"/>
          <w:iCs w:val="0"/>
          <w:sz w:val="22"/>
          <w:lang w:val="en"/>
        </w:rPr>
        <w:t>self.state</w:t>
      </w:r>
      <w:proofErr w:type="spellEnd"/>
      <w:proofErr w:type="gramEnd"/>
      <w:r w:rsidRPr="004B72D8">
        <w:rPr>
          <w:rStyle w:val="Heading9Char"/>
          <w:rFonts w:ascii="Courier" w:eastAsia="Arial" w:hAnsi="Courier" w:cs="Consolas"/>
          <w:i w:val="0"/>
          <w:iCs w:val="0"/>
          <w:sz w:val="22"/>
          <w:lang w:val="en"/>
        </w:rPr>
        <w:t>, reward, done</w:t>
      </w:r>
    </w:p>
    <w:p w14:paraId="4110647A"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
    <w:p w14:paraId="2CEB648D"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t># Build A3C Model for trading</w:t>
      </w:r>
    </w:p>
    <w:p w14:paraId="5D7D52F5"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P-Bold"/>
          <w:rFonts w:ascii="Courier" w:hAnsi="Courier"/>
          <w:b w:val="0"/>
          <w:shd w:val="clear" w:color="auto" w:fill="auto"/>
        </w:rPr>
        <w:t>def</w:t>
      </w:r>
      <w:r w:rsidRPr="004B72D8">
        <w:rPr>
          <w:rStyle w:val="Heading9Char"/>
          <w:rFonts w:ascii="Courier" w:eastAsia="Arial" w:hAnsi="Courier" w:cs="Consolas"/>
          <w:i w:val="0"/>
          <w:iCs w:val="0"/>
          <w:sz w:val="22"/>
          <w:lang w:val="en"/>
        </w:rPr>
        <w:t xml:space="preserve"> </w:t>
      </w:r>
      <w:r w:rsidRPr="004B72D8">
        <w:rPr>
          <w:rStyle w:val="P-Keyword"/>
          <w:rFonts w:ascii="Courier" w:hAnsi="Courier"/>
          <w:b w:val="0"/>
          <w:u w:val="none"/>
          <w:shd w:val="clear" w:color="auto" w:fill="auto"/>
        </w:rPr>
        <w:t>build_a3c_trading_</w:t>
      </w:r>
      <w:proofErr w:type="gramStart"/>
      <w:r w:rsidRPr="004B72D8">
        <w:rPr>
          <w:rStyle w:val="P-Keyword"/>
          <w:rFonts w:ascii="Courier" w:hAnsi="Courier"/>
          <w:b w:val="0"/>
          <w:u w:val="none"/>
          <w:shd w:val="clear" w:color="auto" w:fill="auto"/>
        </w:rPr>
        <w:t>model</w:t>
      </w:r>
      <w:r w:rsidRPr="004B72D8">
        <w:rPr>
          <w:rStyle w:val="Heading9Char"/>
          <w:rFonts w:ascii="Courier" w:eastAsia="Arial" w:hAnsi="Courier" w:cs="Consolas"/>
          <w:i w:val="0"/>
          <w:iCs w:val="0"/>
          <w:sz w:val="22"/>
          <w:lang w:val="en"/>
        </w:rPr>
        <w:t>(</w:t>
      </w:r>
      <w:proofErr w:type="spellStart"/>
      <w:proofErr w:type="gramEnd"/>
      <w:r w:rsidRPr="004B72D8">
        <w:t>input_shape</w:t>
      </w:r>
      <w:proofErr w:type="spellEnd"/>
      <w:r w:rsidRPr="004B72D8">
        <w:t xml:space="preserve">, </w:t>
      </w:r>
      <w:proofErr w:type="spellStart"/>
      <w:r w:rsidRPr="004B72D8">
        <w:t>num_actions</w:t>
      </w:r>
      <w:proofErr w:type="spellEnd"/>
      <w:r w:rsidRPr="004B72D8">
        <w:rPr>
          <w:rStyle w:val="Heading9Char"/>
          <w:rFonts w:ascii="Courier" w:eastAsia="Arial" w:hAnsi="Courier" w:cs="Consolas"/>
          <w:i w:val="0"/>
          <w:iCs w:val="0"/>
          <w:sz w:val="22"/>
          <w:lang w:val="en"/>
        </w:rPr>
        <w:t>):</w:t>
      </w:r>
    </w:p>
    <w:p w14:paraId="2BE463C3"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inputs = Input(shape=</w:t>
      </w:r>
      <w:proofErr w:type="spellStart"/>
      <w:r w:rsidRPr="004B72D8">
        <w:rPr>
          <w:rStyle w:val="Heading9Char"/>
          <w:rFonts w:ascii="Courier" w:eastAsia="Arial" w:hAnsi="Courier" w:cs="Consolas"/>
          <w:i w:val="0"/>
          <w:iCs w:val="0"/>
          <w:sz w:val="22"/>
          <w:lang w:val="en"/>
        </w:rPr>
        <w:t>input_shape</w:t>
      </w:r>
      <w:proofErr w:type="spellEnd"/>
      <w:r w:rsidRPr="004B72D8">
        <w:rPr>
          <w:rStyle w:val="Heading9Char"/>
          <w:rFonts w:ascii="Courier" w:eastAsia="Arial" w:hAnsi="Courier" w:cs="Consolas"/>
          <w:i w:val="0"/>
          <w:iCs w:val="0"/>
          <w:sz w:val="22"/>
          <w:lang w:val="en"/>
        </w:rPr>
        <w:t>)</w:t>
      </w:r>
    </w:p>
    <w:p w14:paraId="73D3F2BF"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dense1 = </w:t>
      </w:r>
      <w:proofErr w:type="gramStart"/>
      <w:r w:rsidRPr="004B72D8">
        <w:rPr>
          <w:rStyle w:val="Heading9Char"/>
          <w:rFonts w:ascii="Courier" w:eastAsia="Arial" w:hAnsi="Courier" w:cs="Consolas"/>
          <w:i w:val="0"/>
          <w:iCs w:val="0"/>
          <w:sz w:val="22"/>
          <w:lang w:val="en"/>
        </w:rPr>
        <w:t>Dense(</w:t>
      </w:r>
      <w:proofErr w:type="gramEnd"/>
      <w:r w:rsidRPr="004B72D8">
        <w:t>64</w:t>
      </w:r>
      <w:r w:rsidRPr="004B72D8">
        <w:rPr>
          <w:rStyle w:val="Heading9Char"/>
          <w:rFonts w:ascii="Courier" w:eastAsia="Arial" w:hAnsi="Courier" w:cs="Consolas"/>
          <w:i w:val="0"/>
          <w:iCs w:val="0"/>
          <w:sz w:val="22"/>
          <w:lang w:val="en"/>
        </w:rPr>
        <w:t>, activation=</w:t>
      </w:r>
      <w:r w:rsidRPr="004B72D8">
        <w:rPr>
          <w:rStyle w:val="P-URL"/>
          <w:rFonts w:ascii="Courier" w:hAnsi="Courier"/>
          <w:color w:val="auto"/>
          <w:u w:val="none"/>
          <w:shd w:val="clear" w:color="auto" w:fill="auto"/>
        </w:rPr>
        <w:t>'</w:t>
      </w:r>
      <w:proofErr w:type="spellStart"/>
      <w:r w:rsidRPr="004B72D8">
        <w:rPr>
          <w:rStyle w:val="P-URL"/>
          <w:rFonts w:ascii="Courier" w:hAnsi="Courier"/>
          <w:color w:val="auto"/>
          <w:u w:val="none"/>
          <w:shd w:val="clear" w:color="auto" w:fill="auto"/>
        </w:rPr>
        <w:t>relu</w:t>
      </w:r>
      <w:proofErr w:type="spellEnd"/>
      <w:r w:rsidRPr="004B72D8">
        <w:rPr>
          <w:rStyle w:val="P-URL"/>
          <w:rFonts w:ascii="Courier" w:hAnsi="Courier"/>
          <w:color w:val="auto"/>
          <w:u w:val="none"/>
          <w:shd w:val="clear" w:color="auto" w:fill="auto"/>
        </w:rPr>
        <w:t>'</w:t>
      </w:r>
      <w:r w:rsidRPr="004B72D8">
        <w:rPr>
          <w:rStyle w:val="Heading9Char"/>
          <w:rFonts w:ascii="Courier" w:eastAsia="Arial" w:hAnsi="Courier" w:cs="Consolas"/>
          <w:i w:val="0"/>
          <w:iCs w:val="0"/>
          <w:sz w:val="22"/>
          <w:lang w:val="en"/>
        </w:rPr>
        <w:t>)(inputs)</w:t>
      </w:r>
    </w:p>
    <w:p w14:paraId="25149175"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dense2 = </w:t>
      </w:r>
      <w:proofErr w:type="gramStart"/>
      <w:r w:rsidRPr="004B72D8">
        <w:rPr>
          <w:rStyle w:val="Heading9Char"/>
          <w:rFonts w:ascii="Courier" w:eastAsia="Arial" w:hAnsi="Courier" w:cs="Consolas"/>
          <w:i w:val="0"/>
          <w:iCs w:val="0"/>
          <w:sz w:val="22"/>
          <w:lang w:val="en"/>
        </w:rPr>
        <w:t>Dense(</w:t>
      </w:r>
      <w:proofErr w:type="gramEnd"/>
      <w:r w:rsidRPr="004B72D8">
        <w:t>64</w:t>
      </w:r>
      <w:r w:rsidRPr="004B72D8">
        <w:rPr>
          <w:rStyle w:val="Heading9Char"/>
          <w:rFonts w:ascii="Courier" w:eastAsia="Arial" w:hAnsi="Courier" w:cs="Consolas"/>
          <w:i w:val="0"/>
          <w:iCs w:val="0"/>
          <w:sz w:val="22"/>
          <w:lang w:val="en"/>
        </w:rPr>
        <w:t>, activation=</w:t>
      </w:r>
      <w:r w:rsidRPr="004B72D8">
        <w:rPr>
          <w:rStyle w:val="P-URL"/>
          <w:rFonts w:ascii="Courier" w:hAnsi="Courier"/>
          <w:color w:val="auto"/>
          <w:u w:val="none"/>
          <w:shd w:val="clear" w:color="auto" w:fill="auto"/>
        </w:rPr>
        <w:t>'</w:t>
      </w:r>
      <w:proofErr w:type="spellStart"/>
      <w:r w:rsidRPr="004B72D8">
        <w:rPr>
          <w:rStyle w:val="P-URL"/>
          <w:rFonts w:ascii="Courier" w:hAnsi="Courier"/>
          <w:color w:val="auto"/>
          <w:u w:val="none"/>
          <w:shd w:val="clear" w:color="auto" w:fill="auto"/>
        </w:rPr>
        <w:t>relu</w:t>
      </w:r>
      <w:proofErr w:type="spellEnd"/>
      <w:r w:rsidRPr="004B72D8">
        <w:rPr>
          <w:rStyle w:val="P-URL"/>
          <w:rFonts w:ascii="Courier" w:hAnsi="Courier"/>
          <w:color w:val="auto"/>
          <w:u w:val="none"/>
          <w:shd w:val="clear" w:color="auto" w:fill="auto"/>
        </w:rPr>
        <w:t>'</w:t>
      </w:r>
      <w:r w:rsidRPr="004B72D8">
        <w:rPr>
          <w:rStyle w:val="Heading9Char"/>
          <w:rFonts w:ascii="Courier" w:eastAsia="Arial" w:hAnsi="Courier" w:cs="Consolas"/>
          <w:i w:val="0"/>
          <w:iCs w:val="0"/>
          <w:sz w:val="22"/>
          <w:lang w:val="en"/>
        </w:rPr>
        <w:t>)(dense1)</w:t>
      </w:r>
    </w:p>
    <w:p w14:paraId="211D09F3"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policy = </w:t>
      </w:r>
      <w:proofErr w:type="gramStart"/>
      <w:r w:rsidRPr="004B72D8">
        <w:rPr>
          <w:rStyle w:val="Heading9Char"/>
          <w:rFonts w:ascii="Courier" w:eastAsia="Arial" w:hAnsi="Courier" w:cs="Consolas"/>
          <w:i w:val="0"/>
          <w:iCs w:val="0"/>
          <w:sz w:val="22"/>
          <w:lang w:val="en"/>
        </w:rPr>
        <w:t>Dense(</w:t>
      </w:r>
      <w:proofErr w:type="spellStart"/>
      <w:proofErr w:type="gramEnd"/>
      <w:r w:rsidRPr="004B72D8">
        <w:rPr>
          <w:rStyle w:val="Heading9Char"/>
          <w:rFonts w:ascii="Courier" w:eastAsia="Arial" w:hAnsi="Courier" w:cs="Consolas"/>
          <w:i w:val="0"/>
          <w:iCs w:val="0"/>
          <w:sz w:val="22"/>
          <w:lang w:val="en"/>
        </w:rPr>
        <w:t>num_actions</w:t>
      </w:r>
      <w:proofErr w:type="spellEnd"/>
      <w:r w:rsidRPr="004B72D8">
        <w:rPr>
          <w:rStyle w:val="Heading9Char"/>
          <w:rFonts w:ascii="Courier" w:eastAsia="Arial" w:hAnsi="Courier" w:cs="Consolas"/>
          <w:i w:val="0"/>
          <w:iCs w:val="0"/>
          <w:sz w:val="22"/>
          <w:lang w:val="en"/>
        </w:rPr>
        <w:t>, activation=</w:t>
      </w:r>
      <w:r w:rsidRPr="004B72D8">
        <w:rPr>
          <w:rStyle w:val="P-URL"/>
          <w:rFonts w:ascii="Courier" w:hAnsi="Courier"/>
          <w:color w:val="auto"/>
          <w:u w:val="none"/>
          <w:shd w:val="clear" w:color="auto" w:fill="auto"/>
        </w:rPr>
        <w:t>'</w:t>
      </w:r>
      <w:proofErr w:type="spellStart"/>
      <w:r w:rsidRPr="004B72D8">
        <w:rPr>
          <w:rStyle w:val="P-URL"/>
          <w:rFonts w:ascii="Courier" w:hAnsi="Courier"/>
          <w:color w:val="auto"/>
          <w:u w:val="none"/>
          <w:shd w:val="clear" w:color="auto" w:fill="auto"/>
        </w:rPr>
        <w:t>softmax</w:t>
      </w:r>
      <w:proofErr w:type="spellEnd"/>
      <w:r w:rsidRPr="004B72D8">
        <w:rPr>
          <w:rStyle w:val="P-URL"/>
          <w:rFonts w:ascii="Courier" w:hAnsi="Courier"/>
          <w:color w:val="auto"/>
          <w:u w:val="none"/>
          <w:shd w:val="clear" w:color="auto" w:fill="auto"/>
        </w:rPr>
        <w:t>'</w:t>
      </w:r>
      <w:r w:rsidRPr="004B72D8">
        <w:rPr>
          <w:rStyle w:val="Heading9Char"/>
          <w:rFonts w:ascii="Courier" w:eastAsia="Arial" w:hAnsi="Courier" w:cs="Consolas"/>
          <w:i w:val="0"/>
          <w:iCs w:val="0"/>
          <w:sz w:val="22"/>
          <w:lang w:val="en"/>
        </w:rPr>
        <w:t>)(dense2)</w:t>
      </w:r>
    </w:p>
    <w:p w14:paraId="72137DF3"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value = Dense(</w:t>
      </w:r>
      <w:proofErr w:type="gramStart"/>
      <w:r w:rsidRPr="004B72D8">
        <w:t>1</w:t>
      </w:r>
      <w:r w:rsidRPr="004B72D8">
        <w:rPr>
          <w:rStyle w:val="Heading9Char"/>
          <w:rFonts w:ascii="Courier" w:eastAsia="Arial" w:hAnsi="Courier" w:cs="Consolas"/>
          <w:i w:val="0"/>
          <w:iCs w:val="0"/>
          <w:sz w:val="22"/>
          <w:lang w:val="en"/>
        </w:rPr>
        <w:t>)(</w:t>
      </w:r>
      <w:proofErr w:type="gramEnd"/>
      <w:r w:rsidRPr="004B72D8">
        <w:rPr>
          <w:rStyle w:val="Heading9Char"/>
          <w:rFonts w:ascii="Courier" w:eastAsia="Arial" w:hAnsi="Courier" w:cs="Consolas"/>
          <w:i w:val="0"/>
          <w:iCs w:val="0"/>
          <w:sz w:val="22"/>
          <w:lang w:val="en"/>
        </w:rPr>
        <w:t>dense2)</w:t>
      </w:r>
    </w:p>
    <w:p w14:paraId="70D3C8D6"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w:t>
      </w:r>
      <w:r w:rsidRPr="004B72D8">
        <w:rPr>
          <w:rStyle w:val="P-Bold"/>
          <w:rFonts w:ascii="Courier" w:hAnsi="Courier"/>
          <w:b w:val="0"/>
          <w:shd w:val="clear" w:color="auto" w:fill="auto"/>
        </w:rPr>
        <w:t>return</w:t>
      </w:r>
      <w:r w:rsidRPr="004B72D8">
        <w:rPr>
          <w:rStyle w:val="Heading9Char"/>
          <w:rFonts w:ascii="Courier" w:eastAsia="Arial" w:hAnsi="Courier" w:cs="Consolas"/>
          <w:i w:val="0"/>
          <w:iCs w:val="0"/>
          <w:sz w:val="22"/>
          <w:lang w:val="en"/>
        </w:rPr>
        <w:t xml:space="preserve"> </w:t>
      </w:r>
      <w:proofErr w:type="gramStart"/>
      <w:r w:rsidRPr="004B72D8">
        <w:rPr>
          <w:rStyle w:val="Heading9Char"/>
          <w:rFonts w:ascii="Courier" w:eastAsia="Arial" w:hAnsi="Courier" w:cs="Consolas"/>
          <w:i w:val="0"/>
          <w:iCs w:val="0"/>
          <w:sz w:val="22"/>
          <w:lang w:val="en"/>
        </w:rPr>
        <w:t>Model(</w:t>
      </w:r>
      <w:proofErr w:type="gramEnd"/>
      <w:r w:rsidRPr="004B72D8">
        <w:rPr>
          <w:rStyle w:val="Heading9Char"/>
          <w:rFonts w:ascii="Courier" w:eastAsia="Arial" w:hAnsi="Courier" w:cs="Consolas"/>
          <w:i w:val="0"/>
          <w:iCs w:val="0"/>
          <w:sz w:val="22"/>
          <w:lang w:val="en"/>
        </w:rPr>
        <w:t>inputs=inputs, outputs=[policy, value])</w:t>
      </w:r>
    </w:p>
    <w:p w14:paraId="07CCB9CC"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
    <w:p w14:paraId="54008AEB"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env = </w:t>
      </w:r>
      <w:proofErr w:type="spellStart"/>
      <w:proofErr w:type="gramStart"/>
      <w:r w:rsidRPr="004B72D8">
        <w:rPr>
          <w:rStyle w:val="Heading9Char"/>
          <w:rFonts w:ascii="Courier" w:eastAsia="Arial" w:hAnsi="Courier" w:cs="Consolas"/>
          <w:i w:val="0"/>
          <w:iCs w:val="0"/>
          <w:sz w:val="22"/>
          <w:lang w:val="en"/>
        </w:rPr>
        <w:t>TradingEnv</w:t>
      </w:r>
      <w:proofErr w:type="spellEnd"/>
      <w:r w:rsidRPr="004B72D8">
        <w:rPr>
          <w:rStyle w:val="Heading9Char"/>
          <w:rFonts w:ascii="Courier" w:eastAsia="Arial" w:hAnsi="Courier" w:cs="Consolas"/>
          <w:i w:val="0"/>
          <w:iCs w:val="0"/>
          <w:sz w:val="22"/>
          <w:lang w:val="en"/>
        </w:rPr>
        <w:t>(</w:t>
      </w:r>
      <w:proofErr w:type="gramEnd"/>
      <w:r w:rsidRPr="004B72D8">
        <w:rPr>
          <w:rStyle w:val="Heading9Char"/>
          <w:rFonts w:ascii="Courier" w:eastAsia="Arial" w:hAnsi="Courier" w:cs="Consolas"/>
          <w:i w:val="0"/>
          <w:iCs w:val="0"/>
          <w:sz w:val="22"/>
          <w:lang w:val="en"/>
        </w:rPr>
        <w:t>)</w:t>
      </w:r>
    </w:p>
    <w:p w14:paraId="33DE41F9"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roofErr w:type="gramStart"/>
      <w:r w:rsidRPr="004B72D8">
        <w:rPr>
          <w:rStyle w:val="P-Italics"/>
          <w:rFonts w:ascii="Courier" w:hAnsi="Courier"/>
          <w:i w:val="0"/>
          <w:shd w:val="clear" w:color="auto" w:fill="auto"/>
        </w:rPr>
        <w:t>print</w:t>
      </w:r>
      <w:r w:rsidRPr="004B72D8">
        <w:rPr>
          <w:rStyle w:val="Heading9Char"/>
          <w:rFonts w:ascii="Courier" w:eastAsia="Arial" w:hAnsi="Courier" w:cs="Consolas"/>
          <w:i w:val="0"/>
          <w:iCs w:val="0"/>
          <w:sz w:val="22"/>
          <w:lang w:val="en"/>
        </w:rPr>
        <w:t>(</w:t>
      </w:r>
      <w:proofErr w:type="gramEnd"/>
      <w:r w:rsidRPr="004B72D8">
        <w:rPr>
          <w:rStyle w:val="P-URL"/>
          <w:rFonts w:ascii="Courier" w:hAnsi="Courier"/>
          <w:color w:val="auto"/>
          <w:u w:val="none"/>
          <w:shd w:val="clear" w:color="auto" w:fill="auto"/>
        </w:rPr>
        <w:t>"Trading environment initialized."</w:t>
      </w:r>
      <w:r w:rsidRPr="004B72D8">
        <w:rPr>
          <w:rStyle w:val="Heading9Char"/>
          <w:rFonts w:ascii="Courier" w:eastAsia="Arial" w:hAnsi="Courier" w:cs="Consolas"/>
          <w:i w:val="0"/>
          <w:iCs w:val="0"/>
          <w:sz w:val="22"/>
          <w:lang w:val="en"/>
        </w:rPr>
        <w:t>)</w:t>
      </w:r>
    </w:p>
    <w:p w14:paraId="7F5B1484" w14:textId="642EFDC4" w:rsidR="00262762" w:rsidRPr="004B72D8" w:rsidRDefault="00262762"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w:t>
      </w:r>
    </w:p>
    <w:p w14:paraId="3A931CBC" w14:textId="028D2E7A" w:rsidR="00F31E9E" w:rsidRDefault="00F31E9E">
      <w:pPr>
        <w:divId w:val="1554004245"/>
      </w:pPr>
      <w:r>
        <w:t xml:space="preserve">A3C-powered trading bots demonstrated remarkable adaptability to volatile market conditions. By learning from diverse experiences across parallel training instances, the bots managed to reduce overfitting and maintained stable returns even during market downturns. This approach proved especially effective in high-frequency trading scenarios </w:t>
      </w:r>
      <w:sdt>
        <w:sdtPr>
          <w:id w:val="181565423"/>
          <w:citation/>
        </w:sdtPr>
        <w:sdtContent>
          <w:r w:rsidR="00D27164">
            <w:fldChar w:fldCharType="begin"/>
          </w:r>
          <w:r w:rsidR="00D27164">
            <w:instrText xml:space="preserve"> CITATION Yan18 \l 1033 </w:instrText>
          </w:r>
          <w:r w:rsidR="00D27164">
            <w:fldChar w:fldCharType="separate"/>
          </w:r>
          <w:r w:rsidR="00E84876" w:rsidRPr="00E84876">
            <w:rPr>
              <w:noProof/>
            </w:rPr>
            <w:t>[11]</w:t>
          </w:r>
          <w:r w:rsidR="00D27164">
            <w:fldChar w:fldCharType="end"/>
          </w:r>
        </w:sdtContent>
      </w:sdt>
      <w:r>
        <w:t>.</w:t>
      </w:r>
    </w:p>
    <w:p w14:paraId="15DA98C1" w14:textId="5AAC651F" w:rsidR="00327951" w:rsidRPr="00DA1DC3" w:rsidRDefault="00F31E9E" w:rsidP="009F6DE3">
      <w:pPr>
        <w:pStyle w:val="P-Callout"/>
      </w:pPr>
      <w:r>
        <w:lastRenderedPageBreak/>
        <w:t>This comprehensive examination of A3C in autonomous driving and financial trading underscores its adaptability and efficacy in addressing diverse, real-world challenges. By presenting concrete examples and outcomes, these case studies offer valuable insights into the transformative potential of A3C algorithms.</w:t>
      </w:r>
    </w:p>
    <w:p w14:paraId="029CE12A" w14:textId="77777777" w:rsidR="00693304" w:rsidRDefault="00693304" w:rsidP="007E3747">
      <w:pPr>
        <w:pStyle w:val="H3-Subheading"/>
        <w:divId w:val="1751193876"/>
      </w:pPr>
      <w:r>
        <w:t>Code Example: Financial Trading with A3C</w:t>
      </w:r>
    </w:p>
    <w:p w14:paraId="52DD4ED5" w14:textId="0D9AB564" w:rsidR="00BB550F" w:rsidRPr="00BB550F" w:rsidRDefault="00CF074F" w:rsidP="00BB550F">
      <w:pPr>
        <w:divId w:val="1751193876"/>
      </w:pPr>
      <w:r>
        <w:rPr>
          <w:rFonts w:eastAsia="Times New Roman"/>
        </w:rPr>
        <w:t>In financial markets, reinforcement learning offers a dynamic approach to developing intelligent trading agents capable of adapting to volatile conditions and optimizing investment strategies. The following code illustrates a simplified implementation of an environment for training A3C agents in financial trading scenarios, emphasizing state-action interactions and reward-based learning mechanisms.</w:t>
      </w:r>
    </w:p>
    <w:p w14:paraId="017D07EE" w14:textId="5A1A2F22" w:rsidR="00693304" w:rsidRDefault="007E3747" w:rsidP="007E3747">
      <w:pPr>
        <w:pStyle w:val="SC-Source"/>
        <w:divId w:val="1751193876"/>
      </w:pPr>
      <w:r>
        <w:t>`</w:t>
      </w:r>
      <w:r w:rsidR="00693304">
        <w:t>python</w:t>
      </w:r>
    </w:p>
    <w:p w14:paraId="34A5F839" w14:textId="670230E2" w:rsidR="00693304" w:rsidRDefault="00693304" w:rsidP="007E3747">
      <w:pPr>
        <w:pStyle w:val="SC-Source"/>
        <w:divId w:val="1751193876"/>
      </w:pPr>
    </w:p>
    <w:p w14:paraId="5E30767A" w14:textId="77777777" w:rsidR="00693304" w:rsidRDefault="00693304" w:rsidP="007E3747">
      <w:pPr>
        <w:pStyle w:val="SC-Source"/>
        <w:divId w:val="1751193876"/>
      </w:pPr>
      <w:r>
        <w:t>class TradingEnv:</w:t>
      </w:r>
      <w:r>
        <w:br/>
        <w:t xml:space="preserve">    def __init__(self):</w:t>
      </w:r>
      <w:r>
        <w:br/>
        <w:t xml:space="preserve">        self.state = np.random.randn(10)</w:t>
      </w:r>
    </w:p>
    <w:p w14:paraId="043E0E83" w14:textId="77777777" w:rsidR="00693304" w:rsidRDefault="00693304" w:rsidP="007E3747">
      <w:pPr>
        <w:pStyle w:val="SC-Source"/>
        <w:divId w:val="1751193876"/>
      </w:pPr>
      <w:r>
        <w:t>def step(self, action):</w:t>
      </w:r>
      <w:r>
        <w:br/>
        <w:t xml:space="preserve">        reward = np.dot(self.state, action)</w:t>
      </w:r>
      <w:r>
        <w:br/>
        <w:t xml:space="preserve">        self.state = np.random.randn(10)</w:t>
      </w:r>
      <w:r>
        <w:br/>
        <w:t xml:space="preserve">        done = False</w:t>
      </w:r>
      <w:r>
        <w:br/>
        <w:t xml:space="preserve">        return self.state, reward, done</w:t>
      </w:r>
    </w:p>
    <w:p w14:paraId="5BBF6DD6" w14:textId="77777777" w:rsidR="00693304" w:rsidRDefault="00693304" w:rsidP="007E3747">
      <w:pPr>
        <w:pStyle w:val="SC-Source"/>
        <w:divId w:val="1751193876"/>
      </w:pPr>
      <w:r>
        <w:t># Placeholder for training logic</w:t>
      </w:r>
      <w:r>
        <w:br/>
        <w:t>env = TradingEnv()</w:t>
      </w:r>
      <w:r>
        <w:br/>
        <w:t>state, reward, done = env.step(np.random.randn(10))</w:t>
      </w:r>
      <w:r>
        <w:br/>
        <w:t>print(f"Reward: {reward}")</w:t>
      </w:r>
    </w:p>
    <w:p w14:paraId="59E59810" w14:textId="398F0DCF" w:rsidR="00693304" w:rsidRDefault="007E3747" w:rsidP="007E3747">
      <w:pPr>
        <w:pStyle w:val="SC-Source"/>
        <w:divId w:val="1751193876"/>
      </w:pPr>
      <w:r>
        <w:t>`</w:t>
      </w:r>
      <w:r w:rsidR="00693304">
        <w:t> </w:t>
      </w:r>
    </w:p>
    <w:p w14:paraId="08D0237E" w14:textId="37A5A272" w:rsidR="00A56810" w:rsidRDefault="00A56810" w:rsidP="00FD1696">
      <w:pPr>
        <w:pStyle w:val="P-Regular"/>
        <w:rPr>
          <w:kern w:val="0"/>
          <w14:ligatures w14:val="none"/>
        </w:rPr>
      </w:pPr>
      <w:r>
        <w:t xml:space="preserve">The code begins by importing the </w:t>
      </w:r>
      <w:r>
        <w:rPr>
          <w:rStyle w:val="Heading3Char"/>
        </w:rPr>
        <w:t>retro</w:t>
      </w:r>
      <w:r>
        <w:t xml:space="preserve"> library, which provides tools for creating and managing retro gaming environments. The core function, </w:t>
      </w:r>
      <w:r>
        <w:rPr>
          <w:rStyle w:val="Heading3Char"/>
        </w:rPr>
        <w:t>setup_retro</w:t>
      </w:r>
      <w:r>
        <w:t xml:space="preserve">, is designed to initialize a game environment. It takes two </w:t>
      </w:r>
      <w:r>
        <w:lastRenderedPageBreak/>
        <w:t>arguments: the name of the game (</w:t>
      </w:r>
      <w:r>
        <w:rPr>
          <w:rStyle w:val="Heading3Char"/>
        </w:rPr>
        <w:t>game</w:t>
      </w:r>
      <w:r>
        <w:t>) and the specific state or level (</w:t>
      </w:r>
      <w:r>
        <w:rPr>
          <w:rStyle w:val="Heading3Char"/>
        </w:rPr>
        <w:t>state</w:t>
      </w:r>
      <w:r>
        <w:t>) to load.</w:t>
      </w:r>
    </w:p>
    <w:p w14:paraId="33EE5611" w14:textId="77777777" w:rsidR="00A56810" w:rsidRDefault="00A56810">
      <w:pPr>
        <w:divId w:val="54472164"/>
      </w:pPr>
      <w:r>
        <w:t xml:space="preserve">The </w:t>
      </w:r>
      <w:r>
        <w:rPr>
          <w:rStyle w:val="Heading3Char"/>
        </w:rPr>
        <w:t>retro.make</w:t>
      </w:r>
      <w:r>
        <w:t xml:space="preserve"> function is at the heart of this setup, creating an interactive environment based on the specified game and state. This environment mirrors the original game's mechanics, allowing reinforcement learning agents to interact with it as they would with a real-world scenario. After the environment is created, the </w:t>
      </w:r>
      <w:r>
        <w:rPr>
          <w:rStyle w:val="Heading3Char"/>
        </w:rPr>
        <w:t>reset</w:t>
      </w:r>
      <w:r>
        <w:t xml:space="preserve"> method initializes it to its starting state, ready for agent interaction.</w:t>
      </w:r>
    </w:p>
    <w:p w14:paraId="596893FB" w14:textId="77777777" w:rsidR="00A56810" w:rsidRDefault="00A56810">
      <w:pPr>
        <w:divId w:val="54472164"/>
      </w:pPr>
      <w:r>
        <w:t xml:space="preserve">In the example provided, the environment is set up for "Airstriker" on the Sega Genesis platform, with the game starting at the specified level, "Level1." The final </w:t>
      </w:r>
      <w:r>
        <w:rPr>
          <w:rStyle w:val="Heading3Char"/>
        </w:rPr>
        <w:t>print</w:t>
      </w:r>
      <w:r>
        <w:t xml:space="preserve"> statement confirms that the environment has been successfully initialized, ensuring a seamless workflow for subsequent reinforcement learning tasks.</w:t>
      </w:r>
    </w:p>
    <w:p w14:paraId="1C01DACE" w14:textId="77777777" w:rsidR="00A56810" w:rsidRDefault="00A56810">
      <w:pPr>
        <w:divId w:val="54472164"/>
      </w:pPr>
      <w:r>
        <w:t>This setup demonstrates the seamless integration of retro games into reinforcement learning workflows, highlighting the adaptability and power of Gym-Retro for training and evaluating AI agents. By leveraging such platforms, researchers can test algorithms in a wide range of environments, gaining insights into their robustness and effectiveness in solving complex challenges.</w:t>
      </w:r>
    </w:p>
    <w:p w14:paraId="355E114B" w14:textId="3CF0B341" w:rsidR="00DA1DC3" w:rsidRPr="00DA1DC3" w:rsidRDefault="00DA1DC3" w:rsidP="005C4562">
      <w:pPr>
        <w:pStyle w:val="H1-Section"/>
      </w:pPr>
      <w:r w:rsidRPr="00DA1DC3">
        <w:t>Conclusion</w:t>
      </w:r>
    </w:p>
    <w:p w14:paraId="74CA3CD0" w14:textId="77777777" w:rsidR="00DA1DC3" w:rsidRPr="00DA1DC3" w:rsidRDefault="00DA1DC3" w:rsidP="00DA1DC3">
      <w:pPr>
        <w:pStyle w:val="P-Regular"/>
        <w:rPr>
          <w:lang w:val="en-US"/>
        </w:rPr>
      </w:pPr>
      <w:r w:rsidRPr="00DA1DC3">
        <w:rPr>
          <w:lang w:val="en-US"/>
        </w:rPr>
        <w:t xml:space="preserve">This chapter provided a comprehensive overview of the </w:t>
      </w:r>
      <w:r w:rsidRPr="00DA1DC3">
        <w:rPr>
          <w:b/>
          <w:bCs/>
          <w:lang w:val="en-US"/>
        </w:rPr>
        <w:t>Asynchronous Actor-Critic (A3C)</w:t>
      </w:r>
      <w:r w:rsidRPr="00DA1DC3">
        <w:rPr>
          <w:lang w:val="en-US"/>
        </w:rPr>
        <w:t xml:space="preserve"> algorithm and its applications in retro gaming and real-world scenarios. Key takeaways include:</w:t>
      </w:r>
    </w:p>
    <w:p w14:paraId="0D8BFE36" w14:textId="77777777" w:rsidR="00DA1DC3" w:rsidRPr="00DA1DC3" w:rsidRDefault="00DA1DC3" w:rsidP="004A2142">
      <w:pPr>
        <w:pStyle w:val="L-Bullets"/>
      </w:pPr>
      <w:r w:rsidRPr="00DA1DC3">
        <w:rPr>
          <w:b/>
          <w:bCs/>
        </w:rPr>
        <w:t>Scalability</w:t>
      </w:r>
      <w:r w:rsidRPr="00DA1DC3">
        <w:t>: A3C efficiently utilizes parallel processing for faster training.</w:t>
      </w:r>
    </w:p>
    <w:p w14:paraId="4EA420D4" w14:textId="77777777" w:rsidR="00DA1DC3" w:rsidRPr="00DA1DC3" w:rsidRDefault="00DA1DC3" w:rsidP="004A2142">
      <w:pPr>
        <w:pStyle w:val="L-Bullets"/>
      </w:pPr>
      <w:r w:rsidRPr="00DA1DC3">
        <w:rPr>
          <w:b/>
          <w:bCs/>
        </w:rPr>
        <w:t>Versatility</w:t>
      </w:r>
      <w:r w:rsidRPr="00DA1DC3">
        <w:t>: From gaming to trading, A3C demonstrates adaptability across diverse domains.</w:t>
      </w:r>
    </w:p>
    <w:p w14:paraId="098C3C3C" w14:textId="77777777" w:rsidR="00DA1DC3" w:rsidRPr="00DA1DC3" w:rsidRDefault="00DA1DC3" w:rsidP="004A2142">
      <w:pPr>
        <w:pStyle w:val="L-Bullets"/>
      </w:pPr>
      <w:r w:rsidRPr="00DA1DC3">
        <w:rPr>
          <w:b/>
          <w:bCs/>
        </w:rPr>
        <w:lastRenderedPageBreak/>
        <w:t>Practical Implementation</w:t>
      </w:r>
      <w:r w:rsidRPr="00DA1DC3">
        <w:t>: Step-by-step coding examples for applying A3C in gaming and beyond.</w:t>
      </w:r>
    </w:p>
    <w:p w14:paraId="781E1BA6" w14:textId="057C4D99" w:rsidR="00DA1DC3" w:rsidRPr="00DA1DC3" w:rsidRDefault="00F37075" w:rsidP="00F11208">
      <w:pPr>
        <w:pStyle w:val="H1-Section"/>
      </w:pPr>
      <w:r>
        <w:t>Next</w:t>
      </w:r>
      <w:r w:rsidR="00DA1DC3" w:rsidRPr="00DA1DC3">
        <w:t xml:space="preserve"> Chapter: Future Directions</w:t>
      </w:r>
    </w:p>
    <w:p w14:paraId="52AB1D04" w14:textId="754F0DED" w:rsidR="00DA1DC3" w:rsidRDefault="00DA1DC3" w:rsidP="220381DB">
      <w:pPr>
        <w:pStyle w:val="P-Regular"/>
        <w:rPr>
          <w:lang w:val="en-US"/>
        </w:rPr>
      </w:pPr>
      <w:r w:rsidRPr="00DA1DC3">
        <w:rPr>
          <w:lang w:val="en-US"/>
        </w:rPr>
        <w:t xml:space="preserve">Chapter 12 shifts focus to the </w:t>
      </w:r>
      <w:r w:rsidRPr="00DA1DC3">
        <w:rPr>
          <w:b/>
          <w:bCs/>
          <w:lang w:val="en-US"/>
        </w:rPr>
        <w:t>future of reinforcement learning</w:t>
      </w:r>
      <w:r w:rsidRPr="00DA1DC3">
        <w:rPr>
          <w:lang w:val="en-US"/>
        </w:rPr>
        <w:t>, discussing advancements beyond A3C, ethical considerations, and applications in cutting-edge domains like autonomous systems and healthcare. As we continue, we will explore how these technologies can shape the future while ensuring responsible and ethical AI development.</w:t>
      </w:r>
    </w:p>
    <w:sdt>
      <w:sdtPr>
        <w:id w:val="235832346"/>
        <w:docPartObj>
          <w:docPartGallery w:val="Bibliographies"/>
          <w:docPartUnique/>
        </w:docPartObj>
      </w:sdtPr>
      <w:sdtEndPr>
        <w:rPr>
          <w:rFonts w:eastAsiaTheme="minorEastAsia"/>
          <w:b w:val="0"/>
          <w:sz w:val="24"/>
          <w:szCs w:val="24"/>
        </w:rPr>
      </w:sdtEndPr>
      <w:sdtContent>
        <w:p w14:paraId="2D8756CB" w14:textId="5678210F" w:rsidR="004031CB" w:rsidRPr="00302EF1" w:rsidRDefault="004031CB" w:rsidP="00302EF1">
          <w:pPr>
            <w:pStyle w:val="H1-Section"/>
          </w:pPr>
          <w:proofErr w:type="spellStart"/>
          <w:r w:rsidRPr="00302EF1">
            <w:t>Referenc</w:t>
          </w:r>
          <w:r w:rsidR="004135D4">
            <w:t>f</w:t>
          </w:r>
          <w:r w:rsidRPr="00302EF1">
            <w:t>es</w:t>
          </w:r>
          <w:proofErr w:type="spellEnd"/>
        </w:p>
        <w:sdt>
          <w:sdtPr>
            <w:id w:val="-573587230"/>
            <w:bibliography/>
          </w:sdtPr>
          <w:sdtContent>
            <w:p w14:paraId="6982A37E" w14:textId="77777777" w:rsidR="00E84876" w:rsidRDefault="004031CB">
              <w:pPr>
                <w:rPr>
                  <w:rFonts w:eastAsiaTheme="minorHAnsi"/>
                  <w:noProof/>
                  <w:kern w:val="0"/>
                  <w:sz w:val="22"/>
                  <w:szCs w:val="22"/>
                  <w:lang w:val="en-IN"/>
                  <w14:ligatures w14: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447"/>
              </w:tblGrid>
              <w:tr w:rsidR="00E84876" w14:paraId="641B2152" w14:textId="77777777">
                <w:trPr>
                  <w:divId w:val="1167746405"/>
                  <w:tblCellSpacing w:w="15" w:type="dxa"/>
                </w:trPr>
                <w:tc>
                  <w:tcPr>
                    <w:tcW w:w="50" w:type="pct"/>
                    <w:hideMark/>
                  </w:tcPr>
                  <w:p w14:paraId="1B570A3D" w14:textId="4BE9F5AC" w:rsidR="00E84876" w:rsidRDefault="00E84876">
                    <w:pPr>
                      <w:pStyle w:val="Bibliography"/>
                      <w:rPr>
                        <w:noProof/>
                        <w:kern w:val="0"/>
                        <w14:ligatures w14:val="none"/>
                      </w:rPr>
                    </w:pPr>
                    <w:r>
                      <w:rPr>
                        <w:noProof/>
                      </w:rPr>
                      <w:t xml:space="preserve">[1] </w:t>
                    </w:r>
                  </w:p>
                </w:tc>
                <w:tc>
                  <w:tcPr>
                    <w:tcW w:w="0" w:type="auto"/>
                    <w:hideMark/>
                  </w:tcPr>
                  <w:p w14:paraId="753096EE" w14:textId="77777777" w:rsidR="00E84876" w:rsidRDefault="00E84876">
                    <w:pPr>
                      <w:pStyle w:val="Bibliography"/>
                      <w:rPr>
                        <w:noProof/>
                      </w:rPr>
                    </w:pPr>
                    <w:r>
                      <w:rPr>
                        <w:noProof/>
                      </w:rPr>
                      <w:t xml:space="preserve">V. Mnih, A. P. Badia, M. M. Mirza, G. A. L. T. H. T. and K. Kavukcuoglu, "Asynchronous methods for deep reinforcement learning," in </w:t>
                    </w:r>
                    <w:r>
                      <w:rPr>
                        <w:i/>
                        <w:iCs/>
                        <w:noProof/>
                      </w:rPr>
                      <w:t>International Conference on Machine Learning (ICML)</w:t>
                    </w:r>
                    <w:r>
                      <w:rPr>
                        <w:noProof/>
                      </w:rPr>
                      <w:t xml:space="preserve">, 2016. </w:t>
                    </w:r>
                  </w:p>
                </w:tc>
              </w:tr>
              <w:tr w:rsidR="00E84876" w14:paraId="29A78CF1" w14:textId="77777777">
                <w:trPr>
                  <w:divId w:val="1167746405"/>
                  <w:tblCellSpacing w:w="15" w:type="dxa"/>
                </w:trPr>
                <w:tc>
                  <w:tcPr>
                    <w:tcW w:w="50" w:type="pct"/>
                    <w:hideMark/>
                  </w:tcPr>
                  <w:p w14:paraId="7FDA202D" w14:textId="77777777" w:rsidR="00E84876" w:rsidRDefault="00E84876">
                    <w:pPr>
                      <w:pStyle w:val="Bibliography"/>
                      <w:rPr>
                        <w:noProof/>
                      </w:rPr>
                    </w:pPr>
                    <w:r>
                      <w:rPr>
                        <w:noProof/>
                      </w:rPr>
                      <w:t xml:space="preserve">[2] </w:t>
                    </w:r>
                  </w:p>
                </w:tc>
                <w:tc>
                  <w:tcPr>
                    <w:tcW w:w="0" w:type="auto"/>
                    <w:hideMark/>
                  </w:tcPr>
                  <w:p w14:paraId="6E1152EF" w14:textId="77777777" w:rsidR="00E84876" w:rsidRDefault="00E84876">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 279, 2013. </w:t>
                    </w:r>
                  </w:p>
                </w:tc>
              </w:tr>
              <w:tr w:rsidR="00E84876" w14:paraId="34913E82" w14:textId="77777777">
                <w:trPr>
                  <w:divId w:val="1167746405"/>
                  <w:tblCellSpacing w:w="15" w:type="dxa"/>
                </w:trPr>
                <w:tc>
                  <w:tcPr>
                    <w:tcW w:w="50" w:type="pct"/>
                    <w:hideMark/>
                  </w:tcPr>
                  <w:p w14:paraId="1BD6C59B" w14:textId="77777777" w:rsidR="00E84876" w:rsidRDefault="00E84876">
                    <w:pPr>
                      <w:pStyle w:val="Bibliography"/>
                      <w:rPr>
                        <w:noProof/>
                      </w:rPr>
                    </w:pPr>
                    <w:r>
                      <w:rPr>
                        <w:noProof/>
                      </w:rPr>
                      <w:t xml:space="preserve">[3] </w:t>
                    </w:r>
                  </w:p>
                </w:tc>
                <w:tc>
                  <w:tcPr>
                    <w:tcW w:w="0" w:type="auto"/>
                    <w:hideMark/>
                  </w:tcPr>
                  <w:p w14:paraId="19678CCC" w14:textId="77777777" w:rsidR="00E84876" w:rsidRDefault="00E84876">
                    <w:pPr>
                      <w:pStyle w:val="Bibliography"/>
                      <w:rPr>
                        <w:noProof/>
                      </w:rPr>
                    </w:pPr>
                    <w:r>
                      <w:rPr>
                        <w:noProof/>
                      </w:rPr>
                      <w:t xml:space="preserve">J. Kober, J. A. Bagnell and J. Peters, "Reinforcement learning in robotics: A survey," </w:t>
                    </w:r>
                    <w:r>
                      <w:rPr>
                        <w:i/>
                        <w:iCs/>
                        <w:noProof/>
                      </w:rPr>
                      <w:t xml:space="preserve">The International Journal of Robotics Research, </w:t>
                    </w:r>
                    <w:r>
                      <w:rPr>
                        <w:noProof/>
                      </w:rPr>
                      <w:t xml:space="preserve">vol. 32, pp. 1238, 1274, 2013. </w:t>
                    </w:r>
                  </w:p>
                </w:tc>
              </w:tr>
              <w:tr w:rsidR="00E84876" w14:paraId="6EF301CC" w14:textId="77777777">
                <w:trPr>
                  <w:divId w:val="1167746405"/>
                  <w:tblCellSpacing w:w="15" w:type="dxa"/>
                </w:trPr>
                <w:tc>
                  <w:tcPr>
                    <w:tcW w:w="50" w:type="pct"/>
                    <w:hideMark/>
                  </w:tcPr>
                  <w:p w14:paraId="4317D73F" w14:textId="77777777" w:rsidR="00E84876" w:rsidRDefault="00E84876">
                    <w:pPr>
                      <w:pStyle w:val="Bibliography"/>
                      <w:rPr>
                        <w:noProof/>
                      </w:rPr>
                    </w:pPr>
                    <w:r>
                      <w:rPr>
                        <w:noProof/>
                      </w:rPr>
                      <w:t xml:space="preserve">[4] </w:t>
                    </w:r>
                  </w:p>
                </w:tc>
                <w:tc>
                  <w:tcPr>
                    <w:tcW w:w="0" w:type="auto"/>
                    <w:hideMark/>
                  </w:tcPr>
                  <w:p w14:paraId="04A95372" w14:textId="77777777" w:rsidR="00E84876" w:rsidRDefault="00E84876">
                    <w:pPr>
                      <w:pStyle w:val="Bibliography"/>
                      <w:rPr>
                        <w:noProof/>
                      </w:rPr>
                    </w:pPr>
                    <w:r>
                      <w:rPr>
                        <w:noProof/>
                      </w:rPr>
                      <w:t>V. Mnih, K. Kavukcuoglu and D. Silver, "Playing Atari with deep reinforcement learning," 2013.</w:t>
                    </w:r>
                  </w:p>
                </w:tc>
              </w:tr>
              <w:tr w:rsidR="00E84876" w14:paraId="4983CB76" w14:textId="77777777">
                <w:trPr>
                  <w:divId w:val="1167746405"/>
                  <w:tblCellSpacing w:w="15" w:type="dxa"/>
                </w:trPr>
                <w:tc>
                  <w:tcPr>
                    <w:tcW w:w="50" w:type="pct"/>
                    <w:hideMark/>
                  </w:tcPr>
                  <w:p w14:paraId="7B98D096" w14:textId="77777777" w:rsidR="00E84876" w:rsidRDefault="00E84876">
                    <w:pPr>
                      <w:pStyle w:val="Bibliography"/>
                      <w:rPr>
                        <w:noProof/>
                      </w:rPr>
                    </w:pPr>
                    <w:r>
                      <w:rPr>
                        <w:noProof/>
                      </w:rPr>
                      <w:t xml:space="preserve">[5] </w:t>
                    </w:r>
                  </w:p>
                </w:tc>
                <w:tc>
                  <w:tcPr>
                    <w:tcW w:w="0" w:type="auto"/>
                    <w:hideMark/>
                  </w:tcPr>
                  <w:p w14:paraId="308716D6" w14:textId="77777777" w:rsidR="00E84876" w:rsidRDefault="00E84876">
                    <w:pPr>
                      <w:pStyle w:val="Bibliography"/>
                      <w:rPr>
                        <w:noProof/>
                      </w:rPr>
                    </w:pPr>
                    <w:r>
                      <w:rPr>
                        <w:noProof/>
                      </w:rPr>
                      <w:t xml:space="preserve">D. Silver, J. Schrittwieser, K. Simonyan, I. Antonoglou, A. Huang, A. Guez and D. Hassabis, "Mastering the game of go without human knowledge," </w:t>
                    </w:r>
                    <w:r>
                      <w:rPr>
                        <w:i/>
                        <w:iCs/>
                        <w:noProof/>
                      </w:rPr>
                      <w:t xml:space="preserve">Nature, </w:t>
                    </w:r>
                    <w:r>
                      <w:rPr>
                        <w:noProof/>
                      </w:rPr>
                      <w:t xml:space="preserve">vol. 550, pp. 354, 359. </w:t>
                    </w:r>
                  </w:p>
                </w:tc>
              </w:tr>
              <w:tr w:rsidR="00E84876" w14:paraId="28364200" w14:textId="77777777">
                <w:trPr>
                  <w:divId w:val="1167746405"/>
                  <w:tblCellSpacing w:w="15" w:type="dxa"/>
                </w:trPr>
                <w:tc>
                  <w:tcPr>
                    <w:tcW w:w="50" w:type="pct"/>
                    <w:hideMark/>
                  </w:tcPr>
                  <w:p w14:paraId="60213ECA" w14:textId="77777777" w:rsidR="00E84876" w:rsidRDefault="00E84876">
                    <w:pPr>
                      <w:pStyle w:val="Bibliography"/>
                      <w:rPr>
                        <w:noProof/>
                      </w:rPr>
                    </w:pPr>
                    <w:r>
                      <w:rPr>
                        <w:noProof/>
                      </w:rPr>
                      <w:lastRenderedPageBreak/>
                      <w:t xml:space="preserve">[6] </w:t>
                    </w:r>
                  </w:p>
                </w:tc>
                <w:tc>
                  <w:tcPr>
                    <w:tcW w:w="0" w:type="auto"/>
                    <w:hideMark/>
                  </w:tcPr>
                  <w:p w14:paraId="7672ABD0" w14:textId="77777777" w:rsidR="00E84876" w:rsidRDefault="00E84876">
                    <w:pPr>
                      <w:pStyle w:val="Bibliography"/>
                      <w:rPr>
                        <w:noProof/>
                      </w:rPr>
                    </w:pPr>
                    <w:r>
                      <w:rPr>
                        <w:noProof/>
                      </w:rPr>
                      <w:t xml:space="preserve">G. Brockman, V. Cheung, L. Pettersson, J. Schneider, J. Schulman, J. Tang and W. Zaremba, "The arcade learning environment: An evaluation platform for general agents," </w:t>
                    </w:r>
                    <w:r>
                      <w:rPr>
                        <w:i/>
                        <w:iCs/>
                        <w:noProof/>
                      </w:rPr>
                      <w:t xml:space="preserve">Journal of Artificial Intelligence Research, </w:t>
                    </w:r>
                    <w:r>
                      <w:rPr>
                        <w:noProof/>
                      </w:rPr>
                      <w:t xml:space="preserve">vol. 47, pp. 253, 279. </w:t>
                    </w:r>
                  </w:p>
                </w:tc>
              </w:tr>
              <w:tr w:rsidR="00E84876" w14:paraId="33DDFD7D" w14:textId="77777777">
                <w:trPr>
                  <w:divId w:val="1167746405"/>
                  <w:tblCellSpacing w:w="15" w:type="dxa"/>
                </w:trPr>
                <w:tc>
                  <w:tcPr>
                    <w:tcW w:w="50" w:type="pct"/>
                    <w:hideMark/>
                  </w:tcPr>
                  <w:p w14:paraId="448EC228" w14:textId="77777777" w:rsidR="00E84876" w:rsidRDefault="00E84876">
                    <w:pPr>
                      <w:pStyle w:val="Bibliography"/>
                      <w:rPr>
                        <w:noProof/>
                      </w:rPr>
                    </w:pPr>
                    <w:r>
                      <w:rPr>
                        <w:noProof/>
                      </w:rPr>
                      <w:t xml:space="preserve">[7] </w:t>
                    </w:r>
                  </w:p>
                </w:tc>
                <w:tc>
                  <w:tcPr>
                    <w:tcW w:w="0" w:type="auto"/>
                    <w:hideMark/>
                  </w:tcPr>
                  <w:p w14:paraId="33BB4F4D" w14:textId="77777777" w:rsidR="00E84876" w:rsidRDefault="00E84876">
                    <w:pPr>
                      <w:pStyle w:val="Bibliography"/>
                      <w:rPr>
                        <w:noProof/>
                      </w:rPr>
                    </w:pPr>
                    <w:r>
                      <w:rPr>
                        <w:noProof/>
                      </w:rPr>
                      <w:t xml:space="preserve">I. Goodfellow, Y. Bengio and A. Courville, Deep learning, MIT Press. </w:t>
                    </w:r>
                  </w:p>
                </w:tc>
              </w:tr>
              <w:tr w:rsidR="00E84876" w14:paraId="0E044922" w14:textId="77777777">
                <w:trPr>
                  <w:divId w:val="1167746405"/>
                  <w:tblCellSpacing w:w="15" w:type="dxa"/>
                </w:trPr>
                <w:tc>
                  <w:tcPr>
                    <w:tcW w:w="50" w:type="pct"/>
                    <w:hideMark/>
                  </w:tcPr>
                  <w:p w14:paraId="665266F2" w14:textId="77777777" w:rsidR="00E84876" w:rsidRDefault="00E84876">
                    <w:pPr>
                      <w:pStyle w:val="Bibliography"/>
                      <w:rPr>
                        <w:noProof/>
                      </w:rPr>
                    </w:pPr>
                    <w:r>
                      <w:rPr>
                        <w:noProof/>
                      </w:rPr>
                      <w:t xml:space="preserve">[8] </w:t>
                    </w:r>
                  </w:p>
                </w:tc>
                <w:tc>
                  <w:tcPr>
                    <w:tcW w:w="0" w:type="auto"/>
                    <w:hideMark/>
                  </w:tcPr>
                  <w:p w14:paraId="02443725" w14:textId="77777777" w:rsidR="00E84876" w:rsidRDefault="00E84876">
                    <w:pPr>
                      <w:pStyle w:val="Bibliography"/>
                      <w:rPr>
                        <w:noProof/>
                      </w:rPr>
                    </w:pPr>
                    <w:r>
                      <w:rPr>
                        <w:noProof/>
                      </w:rPr>
                      <w:t>OpenAI, "OpenAI gym retro".</w:t>
                    </w:r>
                  </w:p>
                </w:tc>
              </w:tr>
              <w:tr w:rsidR="00E84876" w14:paraId="4B2906A6" w14:textId="77777777">
                <w:trPr>
                  <w:divId w:val="1167746405"/>
                  <w:tblCellSpacing w:w="15" w:type="dxa"/>
                </w:trPr>
                <w:tc>
                  <w:tcPr>
                    <w:tcW w:w="50" w:type="pct"/>
                    <w:hideMark/>
                  </w:tcPr>
                  <w:p w14:paraId="557643CB" w14:textId="77777777" w:rsidR="00E84876" w:rsidRDefault="00E84876">
                    <w:pPr>
                      <w:pStyle w:val="Bibliography"/>
                      <w:rPr>
                        <w:noProof/>
                      </w:rPr>
                    </w:pPr>
                    <w:r>
                      <w:rPr>
                        <w:noProof/>
                      </w:rPr>
                      <w:t xml:space="preserve">[9] </w:t>
                    </w:r>
                  </w:p>
                </w:tc>
                <w:tc>
                  <w:tcPr>
                    <w:tcW w:w="0" w:type="auto"/>
                    <w:hideMark/>
                  </w:tcPr>
                  <w:p w14:paraId="35139432" w14:textId="77777777" w:rsidR="00E84876" w:rsidRDefault="00E84876">
                    <w:pPr>
                      <w:pStyle w:val="Bibliography"/>
                      <w:rPr>
                        <w:noProof/>
                      </w:rPr>
                    </w:pPr>
                    <w:r>
                      <w:rPr>
                        <w:noProof/>
                      </w:rPr>
                      <w:t xml:space="preserve">A. Dosovitskiy, G. Ros, F. Codevilla, A. Lopez and V. Koltun, "CARLA: An open urban driving simulator," in </w:t>
                    </w:r>
                    <w:r>
                      <w:rPr>
                        <w:i/>
                        <w:iCs/>
                        <w:noProof/>
                      </w:rPr>
                      <w:t>Proceedings of the 1st annual conference on robot rearning</w:t>
                    </w:r>
                    <w:r>
                      <w:rPr>
                        <w:noProof/>
                      </w:rPr>
                      <w:t xml:space="preserve">. </w:t>
                    </w:r>
                  </w:p>
                </w:tc>
              </w:tr>
              <w:tr w:rsidR="00E84876" w14:paraId="60B945D4" w14:textId="77777777">
                <w:trPr>
                  <w:divId w:val="1167746405"/>
                  <w:tblCellSpacing w:w="15" w:type="dxa"/>
                </w:trPr>
                <w:tc>
                  <w:tcPr>
                    <w:tcW w:w="50" w:type="pct"/>
                    <w:hideMark/>
                  </w:tcPr>
                  <w:p w14:paraId="7FF0E8E4" w14:textId="77777777" w:rsidR="00E84876" w:rsidRDefault="00E84876">
                    <w:pPr>
                      <w:pStyle w:val="Bibliography"/>
                      <w:rPr>
                        <w:noProof/>
                      </w:rPr>
                    </w:pPr>
                    <w:r>
                      <w:rPr>
                        <w:noProof/>
                      </w:rPr>
                      <w:t xml:space="preserve">[10] </w:t>
                    </w:r>
                  </w:p>
                </w:tc>
                <w:tc>
                  <w:tcPr>
                    <w:tcW w:w="0" w:type="auto"/>
                    <w:hideMark/>
                  </w:tcPr>
                  <w:p w14:paraId="582363D2" w14:textId="77777777" w:rsidR="00E84876" w:rsidRDefault="00E84876">
                    <w:pPr>
                      <w:pStyle w:val="Bibliography"/>
                      <w:rPr>
                        <w:noProof/>
                      </w:rPr>
                    </w:pPr>
                    <w:r>
                      <w:rPr>
                        <w:noProof/>
                      </w:rPr>
                      <w:t xml:space="preserve">Y. Zhang and D. Zhou, "Deep reinforcement learning for dynamic treatment regimes on medical registry data," </w:t>
                    </w:r>
                    <w:r>
                      <w:rPr>
                        <w:i/>
                        <w:iCs/>
                        <w:noProof/>
                      </w:rPr>
                      <w:t xml:space="preserve">IEEE Journal of Biomedical and Health Informatics, </w:t>
                    </w:r>
                    <w:r>
                      <w:rPr>
                        <w:noProof/>
                      </w:rPr>
                      <w:t xml:space="preserve">vol. 22, pp. 1844, 1856. </w:t>
                    </w:r>
                  </w:p>
                </w:tc>
              </w:tr>
              <w:tr w:rsidR="00E84876" w14:paraId="3C02A853" w14:textId="77777777">
                <w:trPr>
                  <w:divId w:val="1167746405"/>
                  <w:tblCellSpacing w:w="15" w:type="dxa"/>
                </w:trPr>
                <w:tc>
                  <w:tcPr>
                    <w:tcW w:w="50" w:type="pct"/>
                    <w:hideMark/>
                  </w:tcPr>
                  <w:p w14:paraId="3EB8CE5A" w14:textId="77777777" w:rsidR="00E84876" w:rsidRDefault="00E84876">
                    <w:pPr>
                      <w:pStyle w:val="Bibliography"/>
                      <w:rPr>
                        <w:noProof/>
                      </w:rPr>
                    </w:pPr>
                    <w:r>
                      <w:rPr>
                        <w:noProof/>
                      </w:rPr>
                      <w:t xml:space="preserve">[11] </w:t>
                    </w:r>
                  </w:p>
                </w:tc>
                <w:tc>
                  <w:tcPr>
                    <w:tcW w:w="0" w:type="auto"/>
                    <w:hideMark/>
                  </w:tcPr>
                  <w:p w14:paraId="52D12198" w14:textId="77777777" w:rsidR="00E84876" w:rsidRDefault="00E84876">
                    <w:pPr>
                      <w:pStyle w:val="Bibliography"/>
                      <w:rPr>
                        <w:noProof/>
                      </w:rPr>
                    </w:pPr>
                    <w:r>
                      <w:rPr>
                        <w:noProof/>
                      </w:rPr>
                      <w:t xml:space="preserve">X. Yang, L. Zheng and P. Zhang, "Reinforcement Learning for Portfolio Management: A Framework and Case Study.," </w:t>
                    </w:r>
                    <w:r>
                      <w:rPr>
                        <w:i/>
                        <w:iCs/>
                        <w:noProof/>
                      </w:rPr>
                      <w:t xml:space="preserve">IEEE Transactions on Neural Networks and Learning Systems, </w:t>
                    </w:r>
                    <w:r>
                      <w:rPr>
                        <w:noProof/>
                      </w:rPr>
                      <w:t xml:space="preserve">2018. </w:t>
                    </w:r>
                  </w:p>
                </w:tc>
              </w:tr>
            </w:tbl>
            <w:p w14:paraId="4D004567" w14:textId="77777777" w:rsidR="00E84876" w:rsidRDefault="00E84876">
              <w:pPr>
                <w:divId w:val="1167746405"/>
                <w:rPr>
                  <w:rFonts w:eastAsia="Times New Roman"/>
                  <w:noProof/>
                </w:rPr>
              </w:pPr>
            </w:p>
            <w:p w14:paraId="3C19702E" w14:textId="732B941D" w:rsidR="004031CB" w:rsidRDefault="004031CB">
              <w:r>
                <w:rPr>
                  <w:b/>
                  <w:bCs/>
                  <w:noProof/>
                </w:rPr>
                <w:fldChar w:fldCharType="end"/>
              </w:r>
            </w:p>
          </w:sdtContent>
        </w:sdt>
      </w:sdtContent>
    </w:sdt>
    <w:p w14:paraId="3C5F0FF1" w14:textId="77777777" w:rsidR="003F4359" w:rsidRDefault="003F4359" w:rsidP="220381DB">
      <w:pPr>
        <w:pStyle w:val="P-Regular"/>
      </w:pPr>
    </w:p>
    <w:sectPr w:rsidR="003F435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41FB"/>
    <w:multiLevelType w:val="multilevel"/>
    <w:tmpl w:val="1798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A25AC"/>
    <w:multiLevelType w:val="multilevel"/>
    <w:tmpl w:val="27266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918BA"/>
    <w:multiLevelType w:val="multilevel"/>
    <w:tmpl w:val="BF6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2"/>
  </w:num>
  <w:num w:numId="2" w16cid:durableId="88842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942026">
    <w:abstractNumId w:val="0"/>
  </w:num>
  <w:num w:numId="4" w16cid:durableId="1419668599">
    <w:abstractNumId w:val="4"/>
  </w:num>
  <w:num w:numId="5" w16cid:durableId="171692504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14416"/>
    <w:rsid w:val="0002792E"/>
    <w:rsid w:val="00035535"/>
    <w:rsid w:val="00042F71"/>
    <w:rsid w:val="000432EA"/>
    <w:rsid w:val="0004373F"/>
    <w:rsid w:val="00064864"/>
    <w:rsid w:val="0006743D"/>
    <w:rsid w:val="00081BA4"/>
    <w:rsid w:val="00083403"/>
    <w:rsid w:val="00083CBA"/>
    <w:rsid w:val="00085627"/>
    <w:rsid w:val="00086DB5"/>
    <w:rsid w:val="00092C2C"/>
    <w:rsid w:val="000B6564"/>
    <w:rsid w:val="000E393D"/>
    <w:rsid w:val="000F673A"/>
    <w:rsid w:val="00110B6E"/>
    <w:rsid w:val="00123A1A"/>
    <w:rsid w:val="001B1A8B"/>
    <w:rsid w:val="001B1EAD"/>
    <w:rsid w:val="001D0060"/>
    <w:rsid w:val="0020073A"/>
    <w:rsid w:val="00203BBE"/>
    <w:rsid w:val="00204BA3"/>
    <w:rsid w:val="00212253"/>
    <w:rsid w:val="00217116"/>
    <w:rsid w:val="00217A7E"/>
    <w:rsid w:val="00235DDE"/>
    <w:rsid w:val="0023675D"/>
    <w:rsid w:val="0025053C"/>
    <w:rsid w:val="00251F34"/>
    <w:rsid w:val="00262762"/>
    <w:rsid w:val="00283AA0"/>
    <w:rsid w:val="00284BDA"/>
    <w:rsid w:val="002A17B7"/>
    <w:rsid w:val="002A7053"/>
    <w:rsid w:val="002B3E85"/>
    <w:rsid w:val="002B4296"/>
    <w:rsid w:val="002B575F"/>
    <w:rsid w:val="002D45DF"/>
    <w:rsid w:val="002F0EEE"/>
    <w:rsid w:val="00302EF1"/>
    <w:rsid w:val="00307420"/>
    <w:rsid w:val="003165FF"/>
    <w:rsid w:val="0032674D"/>
    <w:rsid w:val="00327951"/>
    <w:rsid w:val="00347F9F"/>
    <w:rsid w:val="00351153"/>
    <w:rsid w:val="00352061"/>
    <w:rsid w:val="0036307D"/>
    <w:rsid w:val="003714A4"/>
    <w:rsid w:val="00386256"/>
    <w:rsid w:val="003A376F"/>
    <w:rsid w:val="003B0D8D"/>
    <w:rsid w:val="003B1371"/>
    <w:rsid w:val="003B6E22"/>
    <w:rsid w:val="003C3243"/>
    <w:rsid w:val="003C45C6"/>
    <w:rsid w:val="003D45EA"/>
    <w:rsid w:val="003E2947"/>
    <w:rsid w:val="003E4053"/>
    <w:rsid w:val="003F02D3"/>
    <w:rsid w:val="003F4359"/>
    <w:rsid w:val="004030AA"/>
    <w:rsid w:val="004031CB"/>
    <w:rsid w:val="004072D5"/>
    <w:rsid w:val="004135D4"/>
    <w:rsid w:val="0043035F"/>
    <w:rsid w:val="0043207C"/>
    <w:rsid w:val="004575C9"/>
    <w:rsid w:val="0047134F"/>
    <w:rsid w:val="004716D8"/>
    <w:rsid w:val="0047308D"/>
    <w:rsid w:val="00476C3B"/>
    <w:rsid w:val="00483D26"/>
    <w:rsid w:val="004A2142"/>
    <w:rsid w:val="004B0AE7"/>
    <w:rsid w:val="004B72D8"/>
    <w:rsid w:val="004C0374"/>
    <w:rsid w:val="004D27A6"/>
    <w:rsid w:val="004E11BB"/>
    <w:rsid w:val="004E160B"/>
    <w:rsid w:val="005020BE"/>
    <w:rsid w:val="00511551"/>
    <w:rsid w:val="00526D7C"/>
    <w:rsid w:val="00542925"/>
    <w:rsid w:val="00570370"/>
    <w:rsid w:val="00581B3F"/>
    <w:rsid w:val="005C4562"/>
    <w:rsid w:val="005D5EFE"/>
    <w:rsid w:val="005D61AA"/>
    <w:rsid w:val="005D68FE"/>
    <w:rsid w:val="005D6E7F"/>
    <w:rsid w:val="0060629A"/>
    <w:rsid w:val="006225F0"/>
    <w:rsid w:val="00624A0A"/>
    <w:rsid w:val="00625700"/>
    <w:rsid w:val="00625848"/>
    <w:rsid w:val="00627016"/>
    <w:rsid w:val="00636C0D"/>
    <w:rsid w:val="00641D62"/>
    <w:rsid w:val="0065363A"/>
    <w:rsid w:val="00666F5A"/>
    <w:rsid w:val="006739BB"/>
    <w:rsid w:val="006740CF"/>
    <w:rsid w:val="00683D19"/>
    <w:rsid w:val="00693304"/>
    <w:rsid w:val="006B71D7"/>
    <w:rsid w:val="006E4A3B"/>
    <w:rsid w:val="006F7553"/>
    <w:rsid w:val="00714E28"/>
    <w:rsid w:val="00727756"/>
    <w:rsid w:val="00733CC1"/>
    <w:rsid w:val="00733F7E"/>
    <w:rsid w:val="00757BA6"/>
    <w:rsid w:val="00760A21"/>
    <w:rsid w:val="00780C03"/>
    <w:rsid w:val="00783965"/>
    <w:rsid w:val="00783DB9"/>
    <w:rsid w:val="00783FFB"/>
    <w:rsid w:val="00794157"/>
    <w:rsid w:val="007C7E9A"/>
    <w:rsid w:val="007D2788"/>
    <w:rsid w:val="007D6BA7"/>
    <w:rsid w:val="007E3747"/>
    <w:rsid w:val="007F78F2"/>
    <w:rsid w:val="00805409"/>
    <w:rsid w:val="00837C4C"/>
    <w:rsid w:val="008449BD"/>
    <w:rsid w:val="00884481"/>
    <w:rsid w:val="008844EF"/>
    <w:rsid w:val="00887581"/>
    <w:rsid w:val="0089201C"/>
    <w:rsid w:val="008972CF"/>
    <w:rsid w:val="008C47C9"/>
    <w:rsid w:val="008D0B73"/>
    <w:rsid w:val="008D2058"/>
    <w:rsid w:val="008E0151"/>
    <w:rsid w:val="008E5B6C"/>
    <w:rsid w:val="008F7FC4"/>
    <w:rsid w:val="0090482A"/>
    <w:rsid w:val="009258DE"/>
    <w:rsid w:val="00940E1A"/>
    <w:rsid w:val="00956561"/>
    <w:rsid w:val="00964E75"/>
    <w:rsid w:val="00966DCE"/>
    <w:rsid w:val="00967DCC"/>
    <w:rsid w:val="009838E5"/>
    <w:rsid w:val="009A1AEA"/>
    <w:rsid w:val="009C605A"/>
    <w:rsid w:val="009C7D73"/>
    <w:rsid w:val="009D01E6"/>
    <w:rsid w:val="009E5066"/>
    <w:rsid w:val="009F4D60"/>
    <w:rsid w:val="009F6DE3"/>
    <w:rsid w:val="009F7971"/>
    <w:rsid w:val="00A00315"/>
    <w:rsid w:val="00A14F90"/>
    <w:rsid w:val="00A42540"/>
    <w:rsid w:val="00A55F8D"/>
    <w:rsid w:val="00A56810"/>
    <w:rsid w:val="00A617F7"/>
    <w:rsid w:val="00A6433C"/>
    <w:rsid w:val="00A73C4B"/>
    <w:rsid w:val="00A833A5"/>
    <w:rsid w:val="00A9666B"/>
    <w:rsid w:val="00AA1BDD"/>
    <w:rsid w:val="00AC2896"/>
    <w:rsid w:val="00AD0DE1"/>
    <w:rsid w:val="00AE5196"/>
    <w:rsid w:val="00AF5094"/>
    <w:rsid w:val="00B249CE"/>
    <w:rsid w:val="00B34934"/>
    <w:rsid w:val="00B41D38"/>
    <w:rsid w:val="00B46B77"/>
    <w:rsid w:val="00B5575B"/>
    <w:rsid w:val="00B62217"/>
    <w:rsid w:val="00B72559"/>
    <w:rsid w:val="00B97FA9"/>
    <w:rsid w:val="00BA7F42"/>
    <w:rsid w:val="00BB12A8"/>
    <w:rsid w:val="00BB155C"/>
    <w:rsid w:val="00BB550F"/>
    <w:rsid w:val="00BD0C70"/>
    <w:rsid w:val="00BD5402"/>
    <w:rsid w:val="00C02348"/>
    <w:rsid w:val="00C10FC3"/>
    <w:rsid w:val="00C15E6F"/>
    <w:rsid w:val="00C17EBB"/>
    <w:rsid w:val="00C76E72"/>
    <w:rsid w:val="00C840F0"/>
    <w:rsid w:val="00CA1874"/>
    <w:rsid w:val="00CA6204"/>
    <w:rsid w:val="00CA6394"/>
    <w:rsid w:val="00CA754F"/>
    <w:rsid w:val="00CB75DA"/>
    <w:rsid w:val="00CC0AC9"/>
    <w:rsid w:val="00CC0D0D"/>
    <w:rsid w:val="00CC0F3C"/>
    <w:rsid w:val="00CC2972"/>
    <w:rsid w:val="00CC53DA"/>
    <w:rsid w:val="00CD2F21"/>
    <w:rsid w:val="00CD68E6"/>
    <w:rsid w:val="00CD6C41"/>
    <w:rsid w:val="00CD7433"/>
    <w:rsid w:val="00CE145C"/>
    <w:rsid w:val="00CE4417"/>
    <w:rsid w:val="00CF074F"/>
    <w:rsid w:val="00CF78AE"/>
    <w:rsid w:val="00D27164"/>
    <w:rsid w:val="00D469DC"/>
    <w:rsid w:val="00D50FAA"/>
    <w:rsid w:val="00D5505B"/>
    <w:rsid w:val="00D61752"/>
    <w:rsid w:val="00D62D2A"/>
    <w:rsid w:val="00D651AC"/>
    <w:rsid w:val="00D744F4"/>
    <w:rsid w:val="00D80112"/>
    <w:rsid w:val="00D8189D"/>
    <w:rsid w:val="00DA1DC3"/>
    <w:rsid w:val="00DA20F9"/>
    <w:rsid w:val="00DA3BBA"/>
    <w:rsid w:val="00DA5D43"/>
    <w:rsid w:val="00DB0C69"/>
    <w:rsid w:val="00DB66E3"/>
    <w:rsid w:val="00DD51A0"/>
    <w:rsid w:val="00DE1AED"/>
    <w:rsid w:val="00DE6FBC"/>
    <w:rsid w:val="00DF5C7F"/>
    <w:rsid w:val="00E20017"/>
    <w:rsid w:val="00E21E14"/>
    <w:rsid w:val="00E230ED"/>
    <w:rsid w:val="00E24FDA"/>
    <w:rsid w:val="00E32E2E"/>
    <w:rsid w:val="00E6578F"/>
    <w:rsid w:val="00E710F2"/>
    <w:rsid w:val="00E80352"/>
    <w:rsid w:val="00E8403C"/>
    <w:rsid w:val="00E84876"/>
    <w:rsid w:val="00E860FA"/>
    <w:rsid w:val="00E86E79"/>
    <w:rsid w:val="00E90E41"/>
    <w:rsid w:val="00EA7909"/>
    <w:rsid w:val="00EB0283"/>
    <w:rsid w:val="00EB33A2"/>
    <w:rsid w:val="00EF43BD"/>
    <w:rsid w:val="00F0505F"/>
    <w:rsid w:val="00F11208"/>
    <w:rsid w:val="00F12A94"/>
    <w:rsid w:val="00F26228"/>
    <w:rsid w:val="00F31E9E"/>
    <w:rsid w:val="00F33276"/>
    <w:rsid w:val="00F37075"/>
    <w:rsid w:val="00F520C9"/>
    <w:rsid w:val="00F543EA"/>
    <w:rsid w:val="00F66887"/>
    <w:rsid w:val="00F76C6D"/>
    <w:rsid w:val="00F8327D"/>
    <w:rsid w:val="00F909C7"/>
    <w:rsid w:val="00F961D2"/>
    <w:rsid w:val="00FA63E6"/>
    <w:rsid w:val="00FB2281"/>
    <w:rsid w:val="00FD1696"/>
    <w:rsid w:val="00FD3BD8"/>
    <w:rsid w:val="00FD667F"/>
    <w:rsid w:val="00FD7FE1"/>
    <w:rsid w:val="00FE14B0"/>
    <w:rsid w:val="00FF1DF3"/>
    <w:rsid w:val="00FF7D29"/>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9D01E6"/>
    <w:pPr>
      <w:spacing w:line="278" w:lineRule="auto"/>
    </w:pPr>
    <w:rPr>
      <w:rFonts w:eastAsiaTheme="minorEastAsia"/>
      <w:kern w:val="2"/>
      <w:sz w:val="24"/>
      <w:szCs w:val="24"/>
      <w:lang w:val="en-US"/>
      <w14:ligatures w14:val="standardContextual"/>
    </w:rPr>
  </w:style>
  <w:style w:type="paragraph" w:styleId="Heading1">
    <w:name w:val="heading 1"/>
    <w:basedOn w:val="Normal"/>
    <w:next w:val="Normal"/>
    <w:link w:val="Heading1Char"/>
    <w:uiPriority w:val="9"/>
    <w:qFormat/>
    <w:rsid w:val="008972CF"/>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0A2F40"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0F4761"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2"/>
      </w:numPr>
      <w:spacing w:before="160" w:line="300" w:lineRule="auto"/>
    </w:pPr>
    <w:rPr>
      <w:rFonts w:eastAsia="Arial"/>
      <w:lang w:val="en"/>
    </w:rPr>
  </w:style>
  <w:style w:type="paragraph" w:customStyle="1" w:styleId="L-Bullets">
    <w:name w:val="L - Bullets"/>
    <w:basedOn w:val="Normal"/>
    <w:qFormat/>
    <w:rsid w:val="008972CF"/>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B3E5A1"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C1E4F5"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C1E4F5"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 w:type="paragraph" w:styleId="Bibliography">
    <w:name w:val="Bibliography"/>
    <w:basedOn w:val="Normal"/>
    <w:next w:val="Normal"/>
    <w:uiPriority w:val="37"/>
    <w:semiHidden/>
    <w:rsid w:val="0040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205">
      <w:bodyDiv w:val="1"/>
      <w:marLeft w:val="0"/>
      <w:marRight w:val="0"/>
      <w:marTop w:val="0"/>
      <w:marBottom w:val="0"/>
      <w:divBdr>
        <w:top w:val="none" w:sz="0" w:space="0" w:color="auto"/>
        <w:left w:val="none" w:sz="0" w:space="0" w:color="auto"/>
        <w:bottom w:val="none" w:sz="0" w:space="0" w:color="auto"/>
        <w:right w:val="none" w:sz="0" w:space="0" w:color="auto"/>
      </w:divBdr>
    </w:div>
    <w:div w:id="54472164">
      <w:bodyDiv w:val="1"/>
      <w:marLeft w:val="0"/>
      <w:marRight w:val="0"/>
      <w:marTop w:val="0"/>
      <w:marBottom w:val="0"/>
      <w:divBdr>
        <w:top w:val="none" w:sz="0" w:space="0" w:color="auto"/>
        <w:left w:val="none" w:sz="0" w:space="0" w:color="auto"/>
        <w:bottom w:val="none" w:sz="0" w:space="0" w:color="auto"/>
        <w:right w:val="none" w:sz="0" w:space="0" w:color="auto"/>
      </w:divBdr>
    </w:div>
    <w:div w:id="94524028">
      <w:bodyDiv w:val="1"/>
      <w:marLeft w:val="0"/>
      <w:marRight w:val="0"/>
      <w:marTop w:val="0"/>
      <w:marBottom w:val="0"/>
      <w:divBdr>
        <w:top w:val="none" w:sz="0" w:space="0" w:color="auto"/>
        <w:left w:val="none" w:sz="0" w:space="0" w:color="auto"/>
        <w:bottom w:val="none" w:sz="0" w:space="0" w:color="auto"/>
        <w:right w:val="none" w:sz="0" w:space="0" w:color="auto"/>
      </w:divBdr>
    </w:div>
    <w:div w:id="110173176">
      <w:bodyDiv w:val="1"/>
      <w:marLeft w:val="0"/>
      <w:marRight w:val="0"/>
      <w:marTop w:val="0"/>
      <w:marBottom w:val="0"/>
      <w:divBdr>
        <w:top w:val="none" w:sz="0" w:space="0" w:color="auto"/>
        <w:left w:val="none" w:sz="0" w:space="0" w:color="auto"/>
        <w:bottom w:val="none" w:sz="0" w:space="0" w:color="auto"/>
        <w:right w:val="none" w:sz="0" w:space="0" w:color="auto"/>
      </w:divBdr>
    </w:div>
    <w:div w:id="175386574">
      <w:bodyDiv w:val="1"/>
      <w:marLeft w:val="0"/>
      <w:marRight w:val="0"/>
      <w:marTop w:val="0"/>
      <w:marBottom w:val="0"/>
      <w:divBdr>
        <w:top w:val="none" w:sz="0" w:space="0" w:color="auto"/>
        <w:left w:val="none" w:sz="0" w:space="0" w:color="auto"/>
        <w:bottom w:val="none" w:sz="0" w:space="0" w:color="auto"/>
        <w:right w:val="none" w:sz="0" w:space="0" w:color="auto"/>
      </w:divBdr>
    </w:div>
    <w:div w:id="247614586">
      <w:bodyDiv w:val="1"/>
      <w:marLeft w:val="0"/>
      <w:marRight w:val="0"/>
      <w:marTop w:val="0"/>
      <w:marBottom w:val="0"/>
      <w:divBdr>
        <w:top w:val="none" w:sz="0" w:space="0" w:color="auto"/>
        <w:left w:val="none" w:sz="0" w:space="0" w:color="auto"/>
        <w:bottom w:val="none" w:sz="0" w:space="0" w:color="auto"/>
        <w:right w:val="none" w:sz="0" w:space="0" w:color="auto"/>
      </w:divBdr>
    </w:div>
    <w:div w:id="271326427">
      <w:bodyDiv w:val="1"/>
      <w:marLeft w:val="0"/>
      <w:marRight w:val="0"/>
      <w:marTop w:val="0"/>
      <w:marBottom w:val="0"/>
      <w:divBdr>
        <w:top w:val="none" w:sz="0" w:space="0" w:color="auto"/>
        <w:left w:val="none" w:sz="0" w:space="0" w:color="auto"/>
        <w:bottom w:val="none" w:sz="0" w:space="0" w:color="auto"/>
        <w:right w:val="none" w:sz="0" w:space="0" w:color="auto"/>
      </w:divBdr>
    </w:div>
    <w:div w:id="297734237">
      <w:bodyDiv w:val="1"/>
      <w:marLeft w:val="0"/>
      <w:marRight w:val="0"/>
      <w:marTop w:val="0"/>
      <w:marBottom w:val="0"/>
      <w:divBdr>
        <w:top w:val="none" w:sz="0" w:space="0" w:color="auto"/>
        <w:left w:val="none" w:sz="0" w:space="0" w:color="auto"/>
        <w:bottom w:val="none" w:sz="0" w:space="0" w:color="auto"/>
        <w:right w:val="none" w:sz="0" w:space="0" w:color="auto"/>
      </w:divBdr>
    </w:div>
    <w:div w:id="309210752">
      <w:bodyDiv w:val="1"/>
      <w:marLeft w:val="0"/>
      <w:marRight w:val="0"/>
      <w:marTop w:val="0"/>
      <w:marBottom w:val="0"/>
      <w:divBdr>
        <w:top w:val="none" w:sz="0" w:space="0" w:color="auto"/>
        <w:left w:val="none" w:sz="0" w:space="0" w:color="auto"/>
        <w:bottom w:val="none" w:sz="0" w:space="0" w:color="auto"/>
        <w:right w:val="none" w:sz="0" w:space="0" w:color="auto"/>
      </w:divBdr>
    </w:div>
    <w:div w:id="320089137">
      <w:bodyDiv w:val="1"/>
      <w:marLeft w:val="0"/>
      <w:marRight w:val="0"/>
      <w:marTop w:val="0"/>
      <w:marBottom w:val="0"/>
      <w:divBdr>
        <w:top w:val="none" w:sz="0" w:space="0" w:color="auto"/>
        <w:left w:val="none" w:sz="0" w:space="0" w:color="auto"/>
        <w:bottom w:val="none" w:sz="0" w:space="0" w:color="auto"/>
        <w:right w:val="none" w:sz="0" w:space="0" w:color="auto"/>
      </w:divBdr>
    </w:div>
    <w:div w:id="339505915">
      <w:bodyDiv w:val="1"/>
      <w:marLeft w:val="0"/>
      <w:marRight w:val="0"/>
      <w:marTop w:val="0"/>
      <w:marBottom w:val="0"/>
      <w:divBdr>
        <w:top w:val="none" w:sz="0" w:space="0" w:color="auto"/>
        <w:left w:val="none" w:sz="0" w:space="0" w:color="auto"/>
        <w:bottom w:val="none" w:sz="0" w:space="0" w:color="auto"/>
        <w:right w:val="none" w:sz="0" w:space="0" w:color="auto"/>
      </w:divBdr>
    </w:div>
    <w:div w:id="346367508">
      <w:bodyDiv w:val="1"/>
      <w:marLeft w:val="0"/>
      <w:marRight w:val="0"/>
      <w:marTop w:val="0"/>
      <w:marBottom w:val="0"/>
      <w:divBdr>
        <w:top w:val="none" w:sz="0" w:space="0" w:color="auto"/>
        <w:left w:val="none" w:sz="0" w:space="0" w:color="auto"/>
        <w:bottom w:val="none" w:sz="0" w:space="0" w:color="auto"/>
        <w:right w:val="none" w:sz="0" w:space="0" w:color="auto"/>
      </w:divBdr>
    </w:div>
    <w:div w:id="382481485">
      <w:bodyDiv w:val="1"/>
      <w:marLeft w:val="0"/>
      <w:marRight w:val="0"/>
      <w:marTop w:val="0"/>
      <w:marBottom w:val="0"/>
      <w:divBdr>
        <w:top w:val="none" w:sz="0" w:space="0" w:color="auto"/>
        <w:left w:val="none" w:sz="0" w:space="0" w:color="auto"/>
        <w:bottom w:val="none" w:sz="0" w:space="0" w:color="auto"/>
        <w:right w:val="none" w:sz="0" w:space="0" w:color="auto"/>
      </w:divBdr>
    </w:div>
    <w:div w:id="409238357">
      <w:bodyDiv w:val="1"/>
      <w:marLeft w:val="0"/>
      <w:marRight w:val="0"/>
      <w:marTop w:val="0"/>
      <w:marBottom w:val="0"/>
      <w:divBdr>
        <w:top w:val="none" w:sz="0" w:space="0" w:color="auto"/>
        <w:left w:val="none" w:sz="0" w:space="0" w:color="auto"/>
        <w:bottom w:val="none" w:sz="0" w:space="0" w:color="auto"/>
        <w:right w:val="none" w:sz="0" w:space="0" w:color="auto"/>
      </w:divBdr>
    </w:div>
    <w:div w:id="449278850">
      <w:bodyDiv w:val="1"/>
      <w:marLeft w:val="0"/>
      <w:marRight w:val="0"/>
      <w:marTop w:val="0"/>
      <w:marBottom w:val="0"/>
      <w:divBdr>
        <w:top w:val="none" w:sz="0" w:space="0" w:color="auto"/>
        <w:left w:val="none" w:sz="0" w:space="0" w:color="auto"/>
        <w:bottom w:val="none" w:sz="0" w:space="0" w:color="auto"/>
        <w:right w:val="none" w:sz="0" w:space="0" w:color="auto"/>
      </w:divBdr>
    </w:div>
    <w:div w:id="515585641">
      <w:bodyDiv w:val="1"/>
      <w:marLeft w:val="0"/>
      <w:marRight w:val="0"/>
      <w:marTop w:val="0"/>
      <w:marBottom w:val="0"/>
      <w:divBdr>
        <w:top w:val="none" w:sz="0" w:space="0" w:color="auto"/>
        <w:left w:val="none" w:sz="0" w:space="0" w:color="auto"/>
        <w:bottom w:val="none" w:sz="0" w:space="0" w:color="auto"/>
        <w:right w:val="none" w:sz="0" w:space="0" w:color="auto"/>
      </w:divBdr>
    </w:div>
    <w:div w:id="543828216">
      <w:bodyDiv w:val="1"/>
      <w:marLeft w:val="0"/>
      <w:marRight w:val="0"/>
      <w:marTop w:val="0"/>
      <w:marBottom w:val="0"/>
      <w:divBdr>
        <w:top w:val="none" w:sz="0" w:space="0" w:color="auto"/>
        <w:left w:val="none" w:sz="0" w:space="0" w:color="auto"/>
        <w:bottom w:val="none" w:sz="0" w:space="0" w:color="auto"/>
        <w:right w:val="none" w:sz="0" w:space="0" w:color="auto"/>
      </w:divBdr>
      <w:divsChild>
        <w:div w:id="1047487033">
          <w:marLeft w:val="0"/>
          <w:marRight w:val="0"/>
          <w:marTop w:val="0"/>
          <w:marBottom w:val="0"/>
          <w:divBdr>
            <w:top w:val="none" w:sz="0" w:space="0" w:color="auto"/>
            <w:left w:val="none" w:sz="0" w:space="0" w:color="auto"/>
            <w:bottom w:val="none" w:sz="0" w:space="0" w:color="auto"/>
            <w:right w:val="none" w:sz="0" w:space="0" w:color="auto"/>
          </w:divBdr>
          <w:divsChild>
            <w:div w:id="2142845902">
              <w:marLeft w:val="0"/>
              <w:marRight w:val="0"/>
              <w:marTop w:val="0"/>
              <w:marBottom w:val="0"/>
              <w:divBdr>
                <w:top w:val="none" w:sz="0" w:space="0" w:color="auto"/>
                <w:left w:val="none" w:sz="0" w:space="0" w:color="auto"/>
                <w:bottom w:val="none" w:sz="0" w:space="0" w:color="auto"/>
                <w:right w:val="none" w:sz="0" w:space="0" w:color="auto"/>
              </w:divBdr>
            </w:div>
            <w:div w:id="2128356435">
              <w:marLeft w:val="0"/>
              <w:marRight w:val="0"/>
              <w:marTop w:val="0"/>
              <w:marBottom w:val="0"/>
              <w:divBdr>
                <w:top w:val="none" w:sz="0" w:space="0" w:color="auto"/>
                <w:left w:val="none" w:sz="0" w:space="0" w:color="auto"/>
                <w:bottom w:val="none" w:sz="0" w:space="0" w:color="auto"/>
                <w:right w:val="none" w:sz="0" w:space="0" w:color="auto"/>
              </w:divBdr>
              <w:divsChild>
                <w:div w:id="525951406">
                  <w:marLeft w:val="0"/>
                  <w:marRight w:val="0"/>
                  <w:marTop w:val="0"/>
                  <w:marBottom w:val="0"/>
                  <w:divBdr>
                    <w:top w:val="none" w:sz="0" w:space="0" w:color="auto"/>
                    <w:left w:val="none" w:sz="0" w:space="0" w:color="auto"/>
                    <w:bottom w:val="none" w:sz="0" w:space="0" w:color="auto"/>
                    <w:right w:val="none" w:sz="0" w:space="0" w:color="auto"/>
                  </w:divBdr>
                  <w:divsChild>
                    <w:div w:id="15725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1058">
              <w:marLeft w:val="0"/>
              <w:marRight w:val="0"/>
              <w:marTop w:val="0"/>
              <w:marBottom w:val="0"/>
              <w:divBdr>
                <w:top w:val="none" w:sz="0" w:space="0" w:color="auto"/>
                <w:left w:val="none" w:sz="0" w:space="0" w:color="auto"/>
                <w:bottom w:val="none" w:sz="0" w:space="0" w:color="auto"/>
                <w:right w:val="none" w:sz="0" w:space="0" w:color="auto"/>
              </w:divBdr>
            </w:div>
          </w:divsChild>
        </w:div>
        <w:div w:id="1050181409">
          <w:marLeft w:val="0"/>
          <w:marRight w:val="0"/>
          <w:marTop w:val="0"/>
          <w:marBottom w:val="0"/>
          <w:divBdr>
            <w:top w:val="none" w:sz="0" w:space="0" w:color="auto"/>
            <w:left w:val="none" w:sz="0" w:space="0" w:color="auto"/>
            <w:bottom w:val="none" w:sz="0" w:space="0" w:color="auto"/>
            <w:right w:val="none" w:sz="0" w:space="0" w:color="auto"/>
          </w:divBdr>
          <w:divsChild>
            <w:div w:id="246038931">
              <w:marLeft w:val="0"/>
              <w:marRight w:val="0"/>
              <w:marTop w:val="0"/>
              <w:marBottom w:val="0"/>
              <w:divBdr>
                <w:top w:val="none" w:sz="0" w:space="0" w:color="auto"/>
                <w:left w:val="none" w:sz="0" w:space="0" w:color="auto"/>
                <w:bottom w:val="none" w:sz="0" w:space="0" w:color="auto"/>
                <w:right w:val="none" w:sz="0" w:space="0" w:color="auto"/>
              </w:divBdr>
            </w:div>
            <w:div w:id="1677729932">
              <w:marLeft w:val="0"/>
              <w:marRight w:val="0"/>
              <w:marTop w:val="0"/>
              <w:marBottom w:val="0"/>
              <w:divBdr>
                <w:top w:val="none" w:sz="0" w:space="0" w:color="auto"/>
                <w:left w:val="none" w:sz="0" w:space="0" w:color="auto"/>
                <w:bottom w:val="none" w:sz="0" w:space="0" w:color="auto"/>
                <w:right w:val="none" w:sz="0" w:space="0" w:color="auto"/>
              </w:divBdr>
              <w:divsChild>
                <w:div w:id="97144303">
                  <w:marLeft w:val="0"/>
                  <w:marRight w:val="0"/>
                  <w:marTop w:val="0"/>
                  <w:marBottom w:val="0"/>
                  <w:divBdr>
                    <w:top w:val="none" w:sz="0" w:space="0" w:color="auto"/>
                    <w:left w:val="none" w:sz="0" w:space="0" w:color="auto"/>
                    <w:bottom w:val="none" w:sz="0" w:space="0" w:color="auto"/>
                    <w:right w:val="none" w:sz="0" w:space="0" w:color="auto"/>
                  </w:divBdr>
                  <w:divsChild>
                    <w:div w:id="10645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650">
              <w:marLeft w:val="0"/>
              <w:marRight w:val="0"/>
              <w:marTop w:val="0"/>
              <w:marBottom w:val="0"/>
              <w:divBdr>
                <w:top w:val="none" w:sz="0" w:space="0" w:color="auto"/>
                <w:left w:val="none" w:sz="0" w:space="0" w:color="auto"/>
                <w:bottom w:val="none" w:sz="0" w:space="0" w:color="auto"/>
                <w:right w:val="none" w:sz="0" w:space="0" w:color="auto"/>
              </w:divBdr>
            </w:div>
          </w:divsChild>
        </w:div>
        <w:div w:id="1050227629">
          <w:marLeft w:val="0"/>
          <w:marRight w:val="0"/>
          <w:marTop w:val="0"/>
          <w:marBottom w:val="0"/>
          <w:divBdr>
            <w:top w:val="none" w:sz="0" w:space="0" w:color="auto"/>
            <w:left w:val="none" w:sz="0" w:space="0" w:color="auto"/>
            <w:bottom w:val="none" w:sz="0" w:space="0" w:color="auto"/>
            <w:right w:val="none" w:sz="0" w:space="0" w:color="auto"/>
          </w:divBdr>
          <w:divsChild>
            <w:div w:id="515655447">
              <w:marLeft w:val="0"/>
              <w:marRight w:val="0"/>
              <w:marTop w:val="0"/>
              <w:marBottom w:val="0"/>
              <w:divBdr>
                <w:top w:val="none" w:sz="0" w:space="0" w:color="auto"/>
                <w:left w:val="none" w:sz="0" w:space="0" w:color="auto"/>
                <w:bottom w:val="none" w:sz="0" w:space="0" w:color="auto"/>
                <w:right w:val="none" w:sz="0" w:space="0" w:color="auto"/>
              </w:divBdr>
            </w:div>
            <w:div w:id="142893490">
              <w:marLeft w:val="0"/>
              <w:marRight w:val="0"/>
              <w:marTop w:val="0"/>
              <w:marBottom w:val="0"/>
              <w:divBdr>
                <w:top w:val="none" w:sz="0" w:space="0" w:color="auto"/>
                <w:left w:val="none" w:sz="0" w:space="0" w:color="auto"/>
                <w:bottom w:val="none" w:sz="0" w:space="0" w:color="auto"/>
                <w:right w:val="none" w:sz="0" w:space="0" w:color="auto"/>
              </w:divBdr>
              <w:divsChild>
                <w:div w:id="1075974546">
                  <w:marLeft w:val="0"/>
                  <w:marRight w:val="0"/>
                  <w:marTop w:val="0"/>
                  <w:marBottom w:val="0"/>
                  <w:divBdr>
                    <w:top w:val="none" w:sz="0" w:space="0" w:color="auto"/>
                    <w:left w:val="none" w:sz="0" w:space="0" w:color="auto"/>
                    <w:bottom w:val="none" w:sz="0" w:space="0" w:color="auto"/>
                    <w:right w:val="none" w:sz="0" w:space="0" w:color="auto"/>
                  </w:divBdr>
                  <w:divsChild>
                    <w:div w:id="16382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248">
              <w:marLeft w:val="0"/>
              <w:marRight w:val="0"/>
              <w:marTop w:val="0"/>
              <w:marBottom w:val="0"/>
              <w:divBdr>
                <w:top w:val="none" w:sz="0" w:space="0" w:color="auto"/>
                <w:left w:val="none" w:sz="0" w:space="0" w:color="auto"/>
                <w:bottom w:val="none" w:sz="0" w:space="0" w:color="auto"/>
                <w:right w:val="none" w:sz="0" w:space="0" w:color="auto"/>
              </w:divBdr>
            </w:div>
          </w:divsChild>
        </w:div>
        <w:div w:id="944118942">
          <w:marLeft w:val="0"/>
          <w:marRight w:val="0"/>
          <w:marTop w:val="0"/>
          <w:marBottom w:val="0"/>
          <w:divBdr>
            <w:top w:val="none" w:sz="0" w:space="0" w:color="auto"/>
            <w:left w:val="none" w:sz="0" w:space="0" w:color="auto"/>
            <w:bottom w:val="none" w:sz="0" w:space="0" w:color="auto"/>
            <w:right w:val="none" w:sz="0" w:space="0" w:color="auto"/>
          </w:divBdr>
          <w:divsChild>
            <w:div w:id="1137256294">
              <w:marLeft w:val="0"/>
              <w:marRight w:val="0"/>
              <w:marTop w:val="0"/>
              <w:marBottom w:val="0"/>
              <w:divBdr>
                <w:top w:val="none" w:sz="0" w:space="0" w:color="auto"/>
                <w:left w:val="none" w:sz="0" w:space="0" w:color="auto"/>
                <w:bottom w:val="none" w:sz="0" w:space="0" w:color="auto"/>
                <w:right w:val="none" w:sz="0" w:space="0" w:color="auto"/>
              </w:divBdr>
            </w:div>
            <w:div w:id="2100439934">
              <w:marLeft w:val="0"/>
              <w:marRight w:val="0"/>
              <w:marTop w:val="0"/>
              <w:marBottom w:val="0"/>
              <w:divBdr>
                <w:top w:val="none" w:sz="0" w:space="0" w:color="auto"/>
                <w:left w:val="none" w:sz="0" w:space="0" w:color="auto"/>
                <w:bottom w:val="none" w:sz="0" w:space="0" w:color="auto"/>
                <w:right w:val="none" w:sz="0" w:space="0" w:color="auto"/>
              </w:divBdr>
              <w:divsChild>
                <w:div w:id="1290933543">
                  <w:marLeft w:val="0"/>
                  <w:marRight w:val="0"/>
                  <w:marTop w:val="0"/>
                  <w:marBottom w:val="0"/>
                  <w:divBdr>
                    <w:top w:val="none" w:sz="0" w:space="0" w:color="auto"/>
                    <w:left w:val="none" w:sz="0" w:space="0" w:color="auto"/>
                    <w:bottom w:val="none" w:sz="0" w:space="0" w:color="auto"/>
                    <w:right w:val="none" w:sz="0" w:space="0" w:color="auto"/>
                  </w:divBdr>
                  <w:divsChild>
                    <w:div w:id="1409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691">
              <w:marLeft w:val="0"/>
              <w:marRight w:val="0"/>
              <w:marTop w:val="0"/>
              <w:marBottom w:val="0"/>
              <w:divBdr>
                <w:top w:val="none" w:sz="0" w:space="0" w:color="auto"/>
                <w:left w:val="none" w:sz="0" w:space="0" w:color="auto"/>
                <w:bottom w:val="none" w:sz="0" w:space="0" w:color="auto"/>
                <w:right w:val="none" w:sz="0" w:space="0" w:color="auto"/>
              </w:divBdr>
            </w:div>
          </w:divsChild>
        </w:div>
        <w:div w:id="1407995527">
          <w:marLeft w:val="0"/>
          <w:marRight w:val="0"/>
          <w:marTop w:val="0"/>
          <w:marBottom w:val="0"/>
          <w:divBdr>
            <w:top w:val="none" w:sz="0" w:space="0" w:color="auto"/>
            <w:left w:val="none" w:sz="0" w:space="0" w:color="auto"/>
            <w:bottom w:val="none" w:sz="0" w:space="0" w:color="auto"/>
            <w:right w:val="none" w:sz="0" w:space="0" w:color="auto"/>
          </w:divBdr>
          <w:divsChild>
            <w:div w:id="837117921">
              <w:marLeft w:val="0"/>
              <w:marRight w:val="0"/>
              <w:marTop w:val="0"/>
              <w:marBottom w:val="0"/>
              <w:divBdr>
                <w:top w:val="none" w:sz="0" w:space="0" w:color="auto"/>
                <w:left w:val="none" w:sz="0" w:space="0" w:color="auto"/>
                <w:bottom w:val="none" w:sz="0" w:space="0" w:color="auto"/>
                <w:right w:val="none" w:sz="0" w:space="0" w:color="auto"/>
              </w:divBdr>
            </w:div>
            <w:div w:id="1983995618">
              <w:marLeft w:val="0"/>
              <w:marRight w:val="0"/>
              <w:marTop w:val="0"/>
              <w:marBottom w:val="0"/>
              <w:divBdr>
                <w:top w:val="none" w:sz="0" w:space="0" w:color="auto"/>
                <w:left w:val="none" w:sz="0" w:space="0" w:color="auto"/>
                <w:bottom w:val="none" w:sz="0" w:space="0" w:color="auto"/>
                <w:right w:val="none" w:sz="0" w:space="0" w:color="auto"/>
              </w:divBdr>
              <w:divsChild>
                <w:div w:id="1977830568">
                  <w:marLeft w:val="0"/>
                  <w:marRight w:val="0"/>
                  <w:marTop w:val="0"/>
                  <w:marBottom w:val="0"/>
                  <w:divBdr>
                    <w:top w:val="none" w:sz="0" w:space="0" w:color="auto"/>
                    <w:left w:val="none" w:sz="0" w:space="0" w:color="auto"/>
                    <w:bottom w:val="none" w:sz="0" w:space="0" w:color="auto"/>
                    <w:right w:val="none" w:sz="0" w:space="0" w:color="auto"/>
                  </w:divBdr>
                  <w:divsChild>
                    <w:div w:id="1170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664">
      <w:bodyDiv w:val="1"/>
      <w:marLeft w:val="0"/>
      <w:marRight w:val="0"/>
      <w:marTop w:val="0"/>
      <w:marBottom w:val="0"/>
      <w:divBdr>
        <w:top w:val="none" w:sz="0" w:space="0" w:color="auto"/>
        <w:left w:val="none" w:sz="0" w:space="0" w:color="auto"/>
        <w:bottom w:val="none" w:sz="0" w:space="0" w:color="auto"/>
        <w:right w:val="none" w:sz="0" w:space="0" w:color="auto"/>
      </w:divBdr>
    </w:div>
    <w:div w:id="589586937">
      <w:bodyDiv w:val="1"/>
      <w:marLeft w:val="0"/>
      <w:marRight w:val="0"/>
      <w:marTop w:val="0"/>
      <w:marBottom w:val="0"/>
      <w:divBdr>
        <w:top w:val="none" w:sz="0" w:space="0" w:color="auto"/>
        <w:left w:val="none" w:sz="0" w:space="0" w:color="auto"/>
        <w:bottom w:val="none" w:sz="0" w:space="0" w:color="auto"/>
        <w:right w:val="none" w:sz="0" w:space="0" w:color="auto"/>
      </w:divBdr>
      <w:divsChild>
        <w:div w:id="1061949694">
          <w:marLeft w:val="0"/>
          <w:marRight w:val="0"/>
          <w:marTop w:val="0"/>
          <w:marBottom w:val="0"/>
          <w:divBdr>
            <w:top w:val="none" w:sz="0" w:space="0" w:color="auto"/>
            <w:left w:val="none" w:sz="0" w:space="0" w:color="auto"/>
            <w:bottom w:val="none" w:sz="0" w:space="0" w:color="auto"/>
            <w:right w:val="none" w:sz="0" w:space="0" w:color="auto"/>
          </w:divBdr>
          <w:divsChild>
            <w:div w:id="1783843949">
              <w:marLeft w:val="0"/>
              <w:marRight w:val="0"/>
              <w:marTop w:val="0"/>
              <w:marBottom w:val="0"/>
              <w:divBdr>
                <w:top w:val="none" w:sz="0" w:space="0" w:color="auto"/>
                <w:left w:val="none" w:sz="0" w:space="0" w:color="auto"/>
                <w:bottom w:val="none" w:sz="0" w:space="0" w:color="auto"/>
                <w:right w:val="none" w:sz="0" w:space="0" w:color="auto"/>
              </w:divBdr>
            </w:div>
            <w:div w:id="12073768">
              <w:marLeft w:val="0"/>
              <w:marRight w:val="0"/>
              <w:marTop w:val="0"/>
              <w:marBottom w:val="0"/>
              <w:divBdr>
                <w:top w:val="none" w:sz="0" w:space="0" w:color="auto"/>
                <w:left w:val="none" w:sz="0" w:space="0" w:color="auto"/>
                <w:bottom w:val="none" w:sz="0" w:space="0" w:color="auto"/>
                <w:right w:val="none" w:sz="0" w:space="0" w:color="auto"/>
              </w:divBdr>
              <w:divsChild>
                <w:div w:id="1419867164">
                  <w:marLeft w:val="0"/>
                  <w:marRight w:val="0"/>
                  <w:marTop w:val="0"/>
                  <w:marBottom w:val="0"/>
                  <w:divBdr>
                    <w:top w:val="none" w:sz="0" w:space="0" w:color="auto"/>
                    <w:left w:val="none" w:sz="0" w:space="0" w:color="auto"/>
                    <w:bottom w:val="none" w:sz="0" w:space="0" w:color="auto"/>
                    <w:right w:val="none" w:sz="0" w:space="0" w:color="auto"/>
                  </w:divBdr>
                  <w:divsChild>
                    <w:div w:id="586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35">
              <w:marLeft w:val="0"/>
              <w:marRight w:val="0"/>
              <w:marTop w:val="0"/>
              <w:marBottom w:val="0"/>
              <w:divBdr>
                <w:top w:val="none" w:sz="0" w:space="0" w:color="auto"/>
                <w:left w:val="none" w:sz="0" w:space="0" w:color="auto"/>
                <w:bottom w:val="none" w:sz="0" w:space="0" w:color="auto"/>
                <w:right w:val="none" w:sz="0" w:space="0" w:color="auto"/>
              </w:divBdr>
            </w:div>
          </w:divsChild>
        </w:div>
        <w:div w:id="424302307">
          <w:marLeft w:val="0"/>
          <w:marRight w:val="0"/>
          <w:marTop w:val="0"/>
          <w:marBottom w:val="0"/>
          <w:divBdr>
            <w:top w:val="none" w:sz="0" w:space="0" w:color="auto"/>
            <w:left w:val="none" w:sz="0" w:space="0" w:color="auto"/>
            <w:bottom w:val="none" w:sz="0" w:space="0" w:color="auto"/>
            <w:right w:val="none" w:sz="0" w:space="0" w:color="auto"/>
          </w:divBdr>
          <w:divsChild>
            <w:div w:id="737290735">
              <w:marLeft w:val="0"/>
              <w:marRight w:val="0"/>
              <w:marTop w:val="0"/>
              <w:marBottom w:val="0"/>
              <w:divBdr>
                <w:top w:val="none" w:sz="0" w:space="0" w:color="auto"/>
                <w:left w:val="none" w:sz="0" w:space="0" w:color="auto"/>
                <w:bottom w:val="none" w:sz="0" w:space="0" w:color="auto"/>
                <w:right w:val="none" w:sz="0" w:space="0" w:color="auto"/>
              </w:divBdr>
            </w:div>
            <w:div w:id="767577215">
              <w:marLeft w:val="0"/>
              <w:marRight w:val="0"/>
              <w:marTop w:val="0"/>
              <w:marBottom w:val="0"/>
              <w:divBdr>
                <w:top w:val="none" w:sz="0" w:space="0" w:color="auto"/>
                <w:left w:val="none" w:sz="0" w:space="0" w:color="auto"/>
                <w:bottom w:val="none" w:sz="0" w:space="0" w:color="auto"/>
                <w:right w:val="none" w:sz="0" w:space="0" w:color="auto"/>
              </w:divBdr>
              <w:divsChild>
                <w:div w:id="847869748">
                  <w:marLeft w:val="0"/>
                  <w:marRight w:val="0"/>
                  <w:marTop w:val="0"/>
                  <w:marBottom w:val="0"/>
                  <w:divBdr>
                    <w:top w:val="none" w:sz="0" w:space="0" w:color="auto"/>
                    <w:left w:val="none" w:sz="0" w:space="0" w:color="auto"/>
                    <w:bottom w:val="none" w:sz="0" w:space="0" w:color="auto"/>
                    <w:right w:val="none" w:sz="0" w:space="0" w:color="auto"/>
                  </w:divBdr>
                  <w:divsChild>
                    <w:div w:id="13411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038">
              <w:marLeft w:val="0"/>
              <w:marRight w:val="0"/>
              <w:marTop w:val="0"/>
              <w:marBottom w:val="0"/>
              <w:divBdr>
                <w:top w:val="none" w:sz="0" w:space="0" w:color="auto"/>
                <w:left w:val="none" w:sz="0" w:space="0" w:color="auto"/>
                <w:bottom w:val="none" w:sz="0" w:space="0" w:color="auto"/>
                <w:right w:val="none" w:sz="0" w:space="0" w:color="auto"/>
              </w:divBdr>
            </w:div>
          </w:divsChild>
        </w:div>
        <w:div w:id="1315795822">
          <w:marLeft w:val="0"/>
          <w:marRight w:val="0"/>
          <w:marTop w:val="0"/>
          <w:marBottom w:val="0"/>
          <w:divBdr>
            <w:top w:val="none" w:sz="0" w:space="0" w:color="auto"/>
            <w:left w:val="none" w:sz="0" w:space="0" w:color="auto"/>
            <w:bottom w:val="none" w:sz="0" w:space="0" w:color="auto"/>
            <w:right w:val="none" w:sz="0" w:space="0" w:color="auto"/>
          </w:divBdr>
          <w:divsChild>
            <w:div w:id="733889506">
              <w:marLeft w:val="0"/>
              <w:marRight w:val="0"/>
              <w:marTop w:val="0"/>
              <w:marBottom w:val="0"/>
              <w:divBdr>
                <w:top w:val="none" w:sz="0" w:space="0" w:color="auto"/>
                <w:left w:val="none" w:sz="0" w:space="0" w:color="auto"/>
                <w:bottom w:val="none" w:sz="0" w:space="0" w:color="auto"/>
                <w:right w:val="none" w:sz="0" w:space="0" w:color="auto"/>
              </w:divBdr>
            </w:div>
            <w:div w:id="1468350679">
              <w:marLeft w:val="0"/>
              <w:marRight w:val="0"/>
              <w:marTop w:val="0"/>
              <w:marBottom w:val="0"/>
              <w:divBdr>
                <w:top w:val="none" w:sz="0" w:space="0" w:color="auto"/>
                <w:left w:val="none" w:sz="0" w:space="0" w:color="auto"/>
                <w:bottom w:val="none" w:sz="0" w:space="0" w:color="auto"/>
                <w:right w:val="none" w:sz="0" w:space="0" w:color="auto"/>
              </w:divBdr>
              <w:divsChild>
                <w:div w:id="1253008673">
                  <w:marLeft w:val="0"/>
                  <w:marRight w:val="0"/>
                  <w:marTop w:val="0"/>
                  <w:marBottom w:val="0"/>
                  <w:divBdr>
                    <w:top w:val="none" w:sz="0" w:space="0" w:color="auto"/>
                    <w:left w:val="none" w:sz="0" w:space="0" w:color="auto"/>
                    <w:bottom w:val="none" w:sz="0" w:space="0" w:color="auto"/>
                    <w:right w:val="none" w:sz="0" w:space="0" w:color="auto"/>
                  </w:divBdr>
                  <w:divsChild>
                    <w:div w:id="1512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8556">
              <w:marLeft w:val="0"/>
              <w:marRight w:val="0"/>
              <w:marTop w:val="0"/>
              <w:marBottom w:val="0"/>
              <w:divBdr>
                <w:top w:val="none" w:sz="0" w:space="0" w:color="auto"/>
                <w:left w:val="none" w:sz="0" w:space="0" w:color="auto"/>
                <w:bottom w:val="none" w:sz="0" w:space="0" w:color="auto"/>
                <w:right w:val="none" w:sz="0" w:space="0" w:color="auto"/>
              </w:divBdr>
            </w:div>
          </w:divsChild>
        </w:div>
        <w:div w:id="1188711168">
          <w:marLeft w:val="0"/>
          <w:marRight w:val="0"/>
          <w:marTop w:val="0"/>
          <w:marBottom w:val="0"/>
          <w:divBdr>
            <w:top w:val="none" w:sz="0" w:space="0" w:color="auto"/>
            <w:left w:val="none" w:sz="0" w:space="0" w:color="auto"/>
            <w:bottom w:val="none" w:sz="0" w:space="0" w:color="auto"/>
            <w:right w:val="none" w:sz="0" w:space="0" w:color="auto"/>
          </w:divBdr>
          <w:divsChild>
            <w:div w:id="1773932378">
              <w:marLeft w:val="0"/>
              <w:marRight w:val="0"/>
              <w:marTop w:val="0"/>
              <w:marBottom w:val="0"/>
              <w:divBdr>
                <w:top w:val="none" w:sz="0" w:space="0" w:color="auto"/>
                <w:left w:val="none" w:sz="0" w:space="0" w:color="auto"/>
                <w:bottom w:val="none" w:sz="0" w:space="0" w:color="auto"/>
                <w:right w:val="none" w:sz="0" w:space="0" w:color="auto"/>
              </w:divBdr>
            </w:div>
            <w:div w:id="1424230755">
              <w:marLeft w:val="0"/>
              <w:marRight w:val="0"/>
              <w:marTop w:val="0"/>
              <w:marBottom w:val="0"/>
              <w:divBdr>
                <w:top w:val="none" w:sz="0" w:space="0" w:color="auto"/>
                <w:left w:val="none" w:sz="0" w:space="0" w:color="auto"/>
                <w:bottom w:val="none" w:sz="0" w:space="0" w:color="auto"/>
                <w:right w:val="none" w:sz="0" w:space="0" w:color="auto"/>
              </w:divBdr>
              <w:divsChild>
                <w:div w:id="16854221">
                  <w:marLeft w:val="0"/>
                  <w:marRight w:val="0"/>
                  <w:marTop w:val="0"/>
                  <w:marBottom w:val="0"/>
                  <w:divBdr>
                    <w:top w:val="none" w:sz="0" w:space="0" w:color="auto"/>
                    <w:left w:val="none" w:sz="0" w:space="0" w:color="auto"/>
                    <w:bottom w:val="none" w:sz="0" w:space="0" w:color="auto"/>
                    <w:right w:val="none" w:sz="0" w:space="0" w:color="auto"/>
                  </w:divBdr>
                  <w:divsChild>
                    <w:div w:id="20708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635">
              <w:marLeft w:val="0"/>
              <w:marRight w:val="0"/>
              <w:marTop w:val="0"/>
              <w:marBottom w:val="0"/>
              <w:divBdr>
                <w:top w:val="none" w:sz="0" w:space="0" w:color="auto"/>
                <w:left w:val="none" w:sz="0" w:space="0" w:color="auto"/>
                <w:bottom w:val="none" w:sz="0" w:space="0" w:color="auto"/>
                <w:right w:val="none" w:sz="0" w:space="0" w:color="auto"/>
              </w:divBdr>
            </w:div>
          </w:divsChild>
        </w:div>
        <w:div w:id="1801217533">
          <w:marLeft w:val="0"/>
          <w:marRight w:val="0"/>
          <w:marTop w:val="0"/>
          <w:marBottom w:val="0"/>
          <w:divBdr>
            <w:top w:val="none" w:sz="0" w:space="0" w:color="auto"/>
            <w:left w:val="none" w:sz="0" w:space="0" w:color="auto"/>
            <w:bottom w:val="none" w:sz="0" w:space="0" w:color="auto"/>
            <w:right w:val="none" w:sz="0" w:space="0" w:color="auto"/>
          </w:divBdr>
          <w:divsChild>
            <w:div w:id="1857381855">
              <w:marLeft w:val="0"/>
              <w:marRight w:val="0"/>
              <w:marTop w:val="0"/>
              <w:marBottom w:val="0"/>
              <w:divBdr>
                <w:top w:val="none" w:sz="0" w:space="0" w:color="auto"/>
                <w:left w:val="none" w:sz="0" w:space="0" w:color="auto"/>
                <w:bottom w:val="none" w:sz="0" w:space="0" w:color="auto"/>
                <w:right w:val="none" w:sz="0" w:space="0" w:color="auto"/>
              </w:divBdr>
            </w:div>
            <w:div w:id="2061593029">
              <w:marLeft w:val="0"/>
              <w:marRight w:val="0"/>
              <w:marTop w:val="0"/>
              <w:marBottom w:val="0"/>
              <w:divBdr>
                <w:top w:val="none" w:sz="0" w:space="0" w:color="auto"/>
                <w:left w:val="none" w:sz="0" w:space="0" w:color="auto"/>
                <w:bottom w:val="none" w:sz="0" w:space="0" w:color="auto"/>
                <w:right w:val="none" w:sz="0" w:space="0" w:color="auto"/>
              </w:divBdr>
              <w:divsChild>
                <w:div w:id="1027173670">
                  <w:marLeft w:val="0"/>
                  <w:marRight w:val="0"/>
                  <w:marTop w:val="0"/>
                  <w:marBottom w:val="0"/>
                  <w:divBdr>
                    <w:top w:val="none" w:sz="0" w:space="0" w:color="auto"/>
                    <w:left w:val="none" w:sz="0" w:space="0" w:color="auto"/>
                    <w:bottom w:val="none" w:sz="0" w:space="0" w:color="auto"/>
                    <w:right w:val="none" w:sz="0" w:space="0" w:color="auto"/>
                  </w:divBdr>
                  <w:divsChild>
                    <w:div w:id="12468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8047">
      <w:bodyDiv w:val="1"/>
      <w:marLeft w:val="0"/>
      <w:marRight w:val="0"/>
      <w:marTop w:val="0"/>
      <w:marBottom w:val="0"/>
      <w:divBdr>
        <w:top w:val="none" w:sz="0" w:space="0" w:color="auto"/>
        <w:left w:val="none" w:sz="0" w:space="0" w:color="auto"/>
        <w:bottom w:val="none" w:sz="0" w:space="0" w:color="auto"/>
        <w:right w:val="none" w:sz="0" w:space="0" w:color="auto"/>
      </w:divBdr>
    </w:div>
    <w:div w:id="596211143">
      <w:bodyDiv w:val="1"/>
      <w:marLeft w:val="0"/>
      <w:marRight w:val="0"/>
      <w:marTop w:val="0"/>
      <w:marBottom w:val="0"/>
      <w:divBdr>
        <w:top w:val="none" w:sz="0" w:space="0" w:color="auto"/>
        <w:left w:val="none" w:sz="0" w:space="0" w:color="auto"/>
        <w:bottom w:val="none" w:sz="0" w:space="0" w:color="auto"/>
        <w:right w:val="none" w:sz="0" w:space="0" w:color="auto"/>
      </w:divBdr>
    </w:div>
    <w:div w:id="617874127">
      <w:bodyDiv w:val="1"/>
      <w:marLeft w:val="0"/>
      <w:marRight w:val="0"/>
      <w:marTop w:val="0"/>
      <w:marBottom w:val="0"/>
      <w:divBdr>
        <w:top w:val="none" w:sz="0" w:space="0" w:color="auto"/>
        <w:left w:val="none" w:sz="0" w:space="0" w:color="auto"/>
        <w:bottom w:val="none" w:sz="0" w:space="0" w:color="auto"/>
        <w:right w:val="none" w:sz="0" w:space="0" w:color="auto"/>
      </w:divBdr>
    </w:div>
    <w:div w:id="666906255">
      <w:bodyDiv w:val="1"/>
      <w:marLeft w:val="0"/>
      <w:marRight w:val="0"/>
      <w:marTop w:val="0"/>
      <w:marBottom w:val="0"/>
      <w:divBdr>
        <w:top w:val="none" w:sz="0" w:space="0" w:color="auto"/>
        <w:left w:val="none" w:sz="0" w:space="0" w:color="auto"/>
        <w:bottom w:val="none" w:sz="0" w:space="0" w:color="auto"/>
        <w:right w:val="none" w:sz="0" w:space="0" w:color="auto"/>
      </w:divBdr>
    </w:div>
    <w:div w:id="698749616">
      <w:bodyDiv w:val="1"/>
      <w:marLeft w:val="0"/>
      <w:marRight w:val="0"/>
      <w:marTop w:val="0"/>
      <w:marBottom w:val="0"/>
      <w:divBdr>
        <w:top w:val="none" w:sz="0" w:space="0" w:color="auto"/>
        <w:left w:val="none" w:sz="0" w:space="0" w:color="auto"/>
        <w:bottom w:val="none" w:sz="0" w:space="0" w:color="auto"/>
        <w:right w:val="none" w:sz="0" w:space="0" w:color="auto"/>
      </w:divBdr>
    </w:div>
    <w:div w:id="703213970">
      <w:bodyDiv w:val="1"/>
      <w:marLeft w:val="0"/>
      <w:marRight w:val="0"/>
      <w:marTop w:val="0"/>
      <w:marBottom w:val="0"/>
      <w:divBdr>
        <w:top w:val="none" w:sz="0" w:space="0" w:color="auto"/>
        <w:left w:val="none" w:sz="0" w:space="0" w:color="auto"/>
        <w:bottom w:val="none" w:sz="0" w:space="0" w:color="auto"/>
        <w:right w:val="none" w:sz="0" w:space="0" w:color="auto"/>
      </w:divBdr>
    </w:div>
    <w:div w:id="738137091">
      <w:bodyDiv w:val="1"/>
      <w:marLeft w:val="0"/>
      <w:marRight w:val="0"/>
      <w:marTop w:val="0"/>
      <w:marBottom w:val="0"/>
      <w:divBdr>
        <w:top w:val="none" w:sz="0" w:space="0" w:color="auto"/>
        <w:left w:val="none" w:sz="0" w:space="0" w:color="auto"/>
        <w:bottom w:val="none" w:sz="0" w:space="0" w:color="auto"/>
        <w:right w:val="none" w:sz="0" w:space="0" w:color="auto"/>
      </w:divBdr>
    </w:div>
    <w:div w:id="767241180">
      <w:bodyDiv w:val="1"/>
      <w:marLeft w:val="0"/>
      <w:marRight w:val="0"/>
      <w:marTop w:val="0"/>
      <w:marBottom w:val="0"/>
      <w:divBdr>
        <w:top w:val="none" w:sz="0" w:space="0" w:color="auto"/>
        <w:left w:val="none" w:sz="0" w:space="0" w:color="auto"/>
        <w:bottom w:val="none" w:sz="0" w:space="0" w:color="auto"/>
        <w:right w:val="none" w:sz="0" w:space="0" w:color="auto"/>
      </w:divBdr>
    </w:div>
    <w:div w:id="777330103">
      <w:bodyDiv w:val="1"/>
      <w:marLeft w:val="0"/>
      <w:marRight w:val="0"/>
      <w:marTop w:val="0"/>
      <w:marBottom w:val="0"/>
      <w:divBdr>
        <w:top w:val="none" w:sz="0" w:space="0" w:color="auto"/>
        <w:left w:val="none" w:sz="0" w:space="0" w:color="auto"/>
        <w:bottom w:val="none" w:sz="0" w:space="0" w:color="auto"/>
        <w:right w:val="none" w:sz="0" w:space="0" w:color="auto"/>
      </w:divBdr>
    </w:div>
    <w:div w:id="789858224">
      <w:bodyDiv w:val="1"/>
      <w:marLeft w:val="0"/>
      <w:marRight w:val="0"/>
      <w:marTop w:val="0"/>
      <w:marBottom w:val="0"/>
      <w:divBdr>
        <w:top w:val="none" w:sz="0" w:space="0" w:color="auto"/>
        <w:left w:val="none" w:sz="0" w:space="0" w:color="auto"/>
        <w:bottom w:val="none" w:sz="0" w:space="0" w:color="auto"/>
        <w:right w:val="none" w:sz="0" w:space="0" w:color="auto"/>
      </w:divBdr>
    </w:div>
    <w:div w:id="793786881">
      <w:bodyDiv w:val="1"/>
      <w:marLeft w:val="0"/>
      <w:marRight w:val="0"/>
      <w:marTop w:val="0"/>
      <w:marBottom w:val="0"/>
      <w:divBdr>
        <w:top w:val="none" w:sz="0" w:space="0" w:color="auto"/>
        <w:left w:val="none" w:sz="0" w:space="0" w:color="auto"/>
        <w:bottom w:val="none" w:sz="0" w:space="0" w:color="auto"/>
        <w:right w:val="none" w:sz="0" w:space="0" w:color="auto"/>
      </w:divBdr>
    </w:div>
    <w:div w:id="885801800">
      <w:bodyDiv w:val="1"/>
      <w:marLeft w:val="0"/>
      <w:marRight w:val="0"/>
      <w:marTop w:val="0"/>
      <w:marBottom w:val="0"/>
      <w:divBdr>
        <w:top w:val="none" w:sz="0" w:space="0" w:color="auto"/>
        <w:left w:val="none" w:sz="0" w:space="0" w:color="auto"/>
        <w:bottom w:val="none" w:sz="0" w:space="0" w:color="auto"/>
        <w:right w:val="none" w:sz="0" w:space="0" w:color="auto"/>
      </w:divBdr>
    </w:div>
    <w:div w:id="886181955">
      <w:bodyDiv w:val="1"/>
      <w:marLeft w:val="0"/>
      <w:marRight w:val="0"/>
      <w:marTop w:val="0"/>
      <w:marBottom w:val="0"/>
      <w:divBdr>
        <w:top w:val="none" w:sz="0" w:space="0" w:color="auto"/>
        <w:left w:val="none" w:sz="0" w:space="0" w:color="auto"/>
        <w:bottom w:val="none" w:sz="0" w:space="0" w:color="auto"/>
        <w:right w:val="none" w:sz="0" w:space="0" w:color="auto"/>
      </w:divBdr>
    </w:div>
    <w:div w:id="887376000">
      <w:bodyDiv w:val="1"/>
      <w:marLeft w:val="0"/>
      <w:marRight w:val="0"/>
      <w:marTop w:val="0"/>
      <w:marBottom w:val="0"/>
      <w:divBdr>
        <w:top w:val="none" w:sz="0" w:space="0" w:color="auto"/>
        <w:left w:val="none" w:sz="0" w:space="0" w:color="auto"/>
        <w:bottom w:val="none" w:sz="0" w:space="0" w:color="auto"/>
        <w:right w:val="none" w:sz="0" w:space="0" w:color="auto"/>
      </w:divBdr>
    </w:div>
    <w:div w:id="958341638">
      <w:bodyDiv w:val="1"/>
      <w:marLeft w:val="0"/>
      <w:marRight w:val="0"/>
      <w:marTop w:val="0"/>
      <w:marBottom w:val="0"/>
      <w:divBdr>
        <w:top w:val="none" w:sz="0" w:space="0" w:color="auto"/>
        <w:left w:val="none" w:sz="0" w:space="0" w:color="auto"/>
        <w:bottom w:val="none" w:sz="0" w:space="0" w:color="auto"/>
        <w:right w:val="none" w:sz="0" w:space="0" w:color="auto"/>
      </w:divBdr>
    </w:div>
    <w:div w:id="986125744">
      <w:bodyDiv w:val="1"/>
      <w:marLeft w:val="0"/>
      <w:marRight w:val="0"/>
      <w:marTop w:val="0"/>
      <w:marBottom w:val="0"/>
      <w:divBdr>
        <w:top w:val="none" w:sz="0" w:space="0" w:color="auto"/>
        <w:left w:val="none" w:sz="0" w:space="0" w:color="auto"/>
        <w:bottom w:val="none" w:sz="0" w:space="0" w:color="auto"/>
        <w:right w:val="none" w:sz="0" w:space="0" w:color="auto"/>
      </w:divBdr>
    </w:div>
    <w:div w:id="1027677945">
      <w:bodyDiv w:val="1"/>
      <w:marLeft w:val="0"/>
      <w:marRight w:val="0"/>
      <w:marTop w:val="0"/>
      <w:marBottom w:val="0"/>
      <w:divBdr>
        <w:top w:val="none" w:sz="0" w:space="0" w:color="auto"/>
        <w:left w:val="none" w:sz="0" w:space="0" w:color="auto"/>
        <w:bottom w:val="none" w:sz="0" w:space="0" w:color="auto"/>
        <w:right w:val="none" w:sz="0" w:space="0" w:color="auto"/>
      </w:divBdr>
    </w:div>
    <w:div w:id="1108428725">
      <w:bodyDiv w:val="1"/>
      <w:marLeft w:val="0"/>
      <w:marRight w:val="0"/>
      <w:marTop w:val="0"/>
      <w:marBottom w:val="0"/>
      <w:divBdr>
        <w:top w:val="none" w:sz="0" w:space="0" w:color="auto"/>
        <w:left w:val="none" w:sz="0" w:space="0" w:color="auto"/>
        <w:bottom w:val="none" w:sz="0" w:space="0" w:color="auto"/>
        <w:right w:val="none" w:sz="0" w:space="0" w:color="auto"/>
      </w:divBdr>
    </w:div>
    <w:div w:id="1131437546">
      <w:bodyDiv w:val="1"/>
      <w:marLeft w:val="0"/>
      <w:marRight w:val="0"/>
      <w:marTop w:val="0"/>
      <w:marBottom w:val="0"/>
      <w:divBdr>
        <w:top w:val="none" w:sz="0" w:space="0" w:color="auto"/>
        <w:left w:val="none" w:sz="0" w:space="0" w:color="auto"/>
        <w:bottom w:val="none" w:sz="0" w:space="0" w:color="auto"/>
        <w:right w:val="none" w:sz="0" w:space="0" w:color="auto"/>
      </w:divBdr>
    </w:div>
    <w:div w:id="1136991795">
      <w:bodyDiv w:val="1"/>
      <w:marLeft w:val="0"/>
      <w:marRight w:val="0"/>
      <w:marTop w:val="0"/>
      <w:marBottom w:val="0"/>
      <w:divBdr>
        <w:top w:val="none" w:sz="0" w:space="0" w:color="auto"/>
        <w:left w:val="none" w:sz="0" w:space="0" w:color="auto"/>
        <w:bottom w:val="none" w:sz="0" w:space="0" w:color="auto"/>
        <w:right w:val="none" w:sz="0" w:space="0" w:color="auto"/>
      </w:divBdr>
    </w:div>
    <w:div w:id="1160316525">
      <w:bodyDiv w:val="1"/>
      <w:marLeft w:val="0"/>
      <w:marRight w:val="0"/>
      <w:marTop w:val="0"/>
      <w:marBottom w:val="0"/>
      <w:divBdr>
        <w:top w:val="none" w:sz="0" w:space="0" w:color="auto"/>
        <w:left w:val="none" w:sz="0" w:space="0" w:color="auto"/>
        <w:bottom w:val="none" w:sz="0" w:space="0" w:color="auto"/>
        <w:right w:val="none" w:sz="0" w:space="0" w:color="auto"/>
      </w:divBdr>
    </w:div>
    <w:div w:id="1167746405">
      <w:bodyDiv w:val="1"/>
      <w:marLeft w:val="0"/>
      <w:marRight w:val="0"/>
      <w:marTop w:val="0"/>
      <w:marBottom w:val="0"/>
      <w:divBdr>
        <w:top w:val="none" w:sz="0" w:space="0" w:color="auto"/>
        <w:left w:val="none" w:sz="0" w:space="0" w:color="auto"/>
        <w:bottom w:val="none" w:sz="0" w:space="0" w:color="auto"/>
        <w:right w:val="none" w:sz="0" w:space="0" w:color="auto"/>
      </w:divBdr>
    </w:div>
    <w:div w:id="1189442923">
      <w:bodyDiv w:val="1"/>
      <w:marLeft w:val="0"/>
      <w:marRight w:val="0"/>
      <w:marTop w:val="0"/>
      <w:marBottom w:val="0"/>
      <w:divBdr>
        <w:top w:val="none" w:sz="0" w:space="0" w:color="auto"/>
        <w:left w:val="none" w:sz="0" w:space="0" w:color="auto"/>
        <w:bottom w:val="none" w:sz="0" w:space="0" w:color="auto"/>
        <w:right w:val="none" w:sz="0" w:space="0" w:color="auto"/>
      </w:divBdr>
    </w:div>
    <w:div w:id="1198002883">
      <w:bodyDiv w:val="1"/>
      <w:marLeft w:val="0"/>
      <w:marRight w:val="0"/>
      <w:marTop w:val="0"/>
      <w:marBottom w:val="0"/>
      <w:divBdr>
        <w:top w:val="none" w:sz="0" w:space="0" w:color="auto"/>
        <w:left w:val="none" w:sz="0" w:space="0" w:color="auto"/>
        <w:bottom w:val="none" w:sz="0" w:space="0" w:color="auto"/>
        <w:right w:val="none" w:sz="0" w:space="0" w:color="auto"/>
      </w:divBdr>
    </w:div>
    <w:div w:id="1399858674">
      <w:bodyDiv w:val="1"/>
      <w:marLeft w:val="0"/>
      <w:marRight w:val="0"/>
      <w:marTop w:val="0"/>
      <w:marBottom w:val="0"/>
      <w:divBdr>
        <w:top w:val="none" w:sz="0" w:space="0" w:color="auto"/>
        <w:left w:val="none" w:sz="0" w:space="0" w:color="auto"/>
        <w:bottom w:val="none" w:sz="0" w:space="0" w:color="auto"/>
        <w:right w:val="none" w:sz="0" w:space="0" w:color="auto"/>
      </w:divBdr>
    </w:div>
    <w:div w:id="1403260888">
      <w:bodyDiv w:val="1"/>
      <w:marLeft w:val="0"/>
      <w:marRight w:val="0"/>
      <w:marTop w:val="0"/>
      <w:marBottom w:val="0"/>
      <w:divBdr>
        <w:top w:val="none" w:sz="0" w:space="0" w:color="auto"/>
        <w:left w:val="none" w:sz="0" w:space="0" w:color="auto"/>
        <w:bottom w:val="none" w:sz="0" w:space="0" w:color="auto"/>
        <w:right w:val="none" w:sz="0" w:space="0" w:color="auto"/>
      </w:divBdr>
    </w:div>
    <w:div w:id="1427920137">
      <w:bodyDiv w:val="1"/>
      <w:marLeft w:val="0"/>
      <w:marRight w:val="0"/>
      <w:marTop w:val="0"/>
      <w:marBottom w:val="0"/>
      <w:divBdr>
        <w:top w:val="none" w:sz="0" w:space="0" w:color="auto"/>
        <w:left w:val="none" w:sz="0" w:space="0" w:color="auto"/>
        <w:bottom w:val="none" w:sz="0" w:space="0" w:color="auto"/>
        <w:right w:val="none" w:sz="0" w:space="0" w:color="auto"/>
      </w:divBdr>
    </w:div>
    <w:div w:id="1446848539">
      <w:bodyDiv w:val="1"/>
      <w:marLeft w:val="0"/>
      <w:marRight w:val="0"/>
      <w:marTop w:val="0"/>
      <w:marBottom w:val="0"/>
      <w:divBdr>
        <w:top w:val="none" w:sz="0" w:space="0" w:color="auto"/>
        <w:left w:val="none" w:sz="0" w:space="0" w:color="auto"/>
        <w:bottom w:val="none" w:sz="0" w:space="0" w:color="auto"/>
        <w:right w:val="none" w:sz="0" w:space="0" w:color="auto"/>
      </w:divBdr>
    </w:div>
    <w:div w:id="1478916764">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8769968">
      <w:bodyDiv w:val="1"/>
      <w:marLeft w:val="0"/>
      <w:marRight w:val="0"/>
      <w:marTop w:val="0"/>
      <w:marBottom w:val="0"/>
      <w:divBdr>
        <w:top w:val="none" w:sz="0" w:space="0" w:color="auto"/>
        <w:left w:val="none" w:sz="0" w:space="0" w:color="auto"/>
        <w:bottom w:val="none" w:sz="0" w:space="0" w:color="auto"/>
        <w:right w:val="none" w:sz="0" w:space="0" w:color="auto"/>
      </w:divBdr>
    </w:div>
    <w:div w:id="1543907507">
      <w:bodyDiv w:val="1"/>
      <w:marLeft w:val="0"/>
      <w:marRight w:val="0"/>
      <w:marTop w:val="0"/>
      <w:marBottom w:val="0"/>
      <w:divBdr>
        <w:top w:val="none" w:sz="0" w:space="0" w:color="auto"/>
        <w:left w:val="none" w:sz="0" w:space="0" w:color="auto"/>
        <w:bottom w:val="none" w:sz="0" w:space="0" w:color="auto"/>
        <w:right w:val="none" w:sz="0" w:space="0" w:color="auto"/>
      </w:divBdr>
    </w:div>
    <w:div w:id="1614315158">
      <w:bodyDiv w:val="1"/>
      <w:marLeft w:val="0"/>
      <w:marRight w:val="0"/>
      <w:marTop w:val="0"/>
      <w:marBottom w:val="0"/>
      <w:divBdr>
        <w:top w:val="none" w:sz="0" w:space="0" w:color="auto"/>
        <w:left w:val="none" w:sz="0" w:space="0" w:color="auto"/>
        <w:bottom w:val="none" w:sz="0" w:space="0" w:color="auto"/>
        <w:right w:val="none" w:sz="0" w:space="0" w:color="auto"/>
      </w:divBdr>
    </w:div>
    <w:div w:id="1636566204">
      <w:bodyDiv w:val="1"/>
      <w:marLeft w:val="0"/>
      <w:marRight w:val="0"/>
      <w:marTop w:val="0"/>
      <w:marBottom w:val="0"/>
      <w:divBdr>
        <w:top w:val="none" w:sz="0" w:space="0" w:color="auto"/>
        <w:left w:val="none" w:sz="0" w:space="0" w:color="auto"/>
        <w:bottom w:val="none" w:sz="0" w:space="0" w:color="auto"/>
        <w:right w:val="none" w:sz="0" w:space="0" w:color="auto"/>
      </w:divBdr>
    </w:div>
    <w:div w:id="1696616389">
      <w:bodyDiv w:val="1"/>
      <w:marLeft w:val="0"/>
      <w:marRight w:val="0"/>
      <w:marTop w:val="0"/>
      <w:marBottom w:val="0"/>
      <w:divBdr>
        <w:top w:val="none" w:sz="0" w:space="0" w:color="auto"/>
        <w:left w:val="none" w:sz="0" w:space="0" w:color="auto"/>
        <w:bottom w:val="none" w:sz="0" w:space="0" w:color="auto"/>
        <w:right w:val="none" w:sz="0" w:space="0" w:color="auto"/>
      </w:divBdr>
    </w:div>
    <w:div w:id="1710036181">
      <w:bodyDiv w:val="1"/>
      <w:marLeft w:val="0"/>
      <w:marRight w:val="0"/>
      <w:marTop w:val="0"/>
      <w:marBottom w:val="0"/>
      <w:divBdr>
        <w:top w:val="none" w:sz="0" w:space="0" w:color="auto"/>
        <w:left w:val="none" w:sz="0" w:space="0" w:color="auto"/>
        <w:bottom w:val="none" w:sz="0" w:space="0" w:color="auto"/>
        <w:right w:val="none" w:sz="0" w:space="0" w:color="auto"/>
      </w:divBdr>
    </w:div>
    <w:div w:id="1739938750">
      <w:bodyDiv w:val="1"/>
      <w:marLeft w:val="0"/>
      <w:marRight w:val="0"/>
      <w:marTop w:val="0"/>
      <w:marBottom w:val="0"/>
      <w:divBdr>
        <w:top w:val="none" w:sz="0" w:space="0" w:color="auto"/>
        <w:left w:val="none" w:sz="0" w:space="0" w:color="auto"/>
        <w:bottom w:val="none" w:sz="0" w:space="0" w:color="auto"/>
        <w:right w:val="none" w:sz="0" w:space="0" w:color="auto"/>
      </w:divBdr>
    </w:div>
    <w:div w:id="1751193876">
      <w:bodyDiv w:val="1"/>
      <w:marLeft w:val="0"/>
      <w:marRight w:val="0"/>
      <w:marTop w:val="0"/>
      <w:marBottom w:val="0"/>
      <w:divBdr>
        <w:top w:val="none" w:sz="0" w:space="0" w:color="auto"/>
        <w:left w:val="none" w:sz="0" w:space="0" w:color="auto"/>
        <w:bottom w:val="none" w:sz="0" w:space="0" w:color="auto"/>
        <w:right w:val="none" w:sz="0" w:space="0" w:color="auto"/>
      </w:divBdr>
    </w:div>
    <w:div w:id="1759133173">
      <w:bodyDiv w:val="1"/>
      <w:marLeft w:val="0"/>
      <w:marRight w:val="0"/>
      <w:marTop w:val="0"/>
      <w:marBottom w:val="0"/>
      <w:divBdr>
        <w:top w:val="none" w:sz="0" w:space="0" w:color="auto"/>
        <w:left w:val="none" w:sz="0" w:space="0" w:color="auto"/>
        <w:bottom w:val="none" w:sz="0" w:space="0" w:color="auto"/>
        <w:right w:val="none" w:sz="0" w:space="0" w:color="auto"/>
      </w:divBdr>
      <w:divsChild>
        <w:div w:id="381097751">
          <w:marLeft w:val="0"/>
          <w:marRight w:val="0"/>
          <w:marTop w:val="0"/>
          <w:marBottom w:val="0"/>
          <w:divBdr>
            <w:top w:val="none" w:sz="0" w:space="0" w:color="auto"/>
            <w:left w:val="none" w:sz="0" w:space="0" w:color="auto"/>
            <w:bottom w:val="none" w:sz="0" w:space="0" w:color="auto"/>
            <w:right w:val="none" w:sz="0" w:space="0" w:color="auto"/>
          </w:divBdr>
          <w:divsChild>
            <w:div w:id="1566792531">
              <w:marLeft w:val="0"/>
              <w:marRight w:val="0"/>
              <w:marTop w:val="0"/>
              <w:marBottom w:val="0"/>
              <w:divBdr>
                <w:top w:val="none" w:sz="0" w:space="0" w:color="auto"/>
                <w:left w:val="none" w:sz="0" w:space="0" w:color="auto"/>
                <w:bottom w:val="none" w:sz="0" w:space="0" w:color="auto"/>
                <w:right w:val="none" w:sz="0" w:space="0" w:color="auto"/>
              </w:divBdr>
              <w:divsChild>
                <w:div w:id="1775981730">
                  <w:marLeft w:val="0"/>
                  <w:marRight w:val="0"/>
                  <w:marTop w:val="0"/>
                  <w:marBottom w:val="0"/>
                  <w:divBdr>
                    <w:top w:val="none" w:sz="0" w:space="0" w:color="auto"/>
                    <w:left w:val="none" w:sz="0" w:space="0" w:color="auto"/>
                    <w:bottom w:val="none" w:sz="0" w:space="0" w:color="auto"/>
                    <w:right w:val="none" w:sz="0" w:space="0" w:color="auto"/>
                  </w:divBdr>
                  <w:divsChild>
                    <w:div w:id="628321017">
                      <w:marLeft w:val="0"/>
                      <w:marRight w:val="0"/>
                      <w:marTop w:val="0"/>
                      <w:marBottom w:val="0"/>
                      <w:divBdr>
                        <w:top w:val="none" w:sz="0" w:space="0" w:color="auto"/>
                        <w:left w:val="none" w:sz="0" w:space="0" w:color="auto"/>
                        <w:bottom w:val="none" w:sz="0" w:space="0" w:color="auto"/>
                        <w:right w:val="none" w:sz="0" w:space="0" w:color="auto"/>
                      </w:divBdr>
                      <w:divsChild>
                        <w:div w:id="535238752">
                          <w:marLeft w:val="0"/>
                          <w:marRight w:val="0"/>
                          <w:marTop w:val="0"/>
                          <w:marBottom w:val="0"/>
                          <w:divBdr>
                            <w:top w:val="none" w:sz="0" w:space="0" w:color="auto"/>
                            <w:left w:val="none" w:sz="0" w:space="0" w:color="auto"/>
                            <w:bottom w:val="none" w:sz="0" w:space="0" w:color="auto"/>
                            <w:right w:val="none" w:sz="0" w:space="0" w:color="auto"/>
                          </w:divBdr>
                          <w:divsChild>
                            <w:div w:id="1454210107">
                              <w:marLeft w:val="0"/>
                              <w:marRight w:val="0"/>
                              <w:marTop w:val="0"/>
                              <w:marBottom w:val="0"/>
                              <w:divBdr>
                                <w:top w:val="none" w:sz="0" w:space="0" w:color="auto"/>
                                <w:left w:val="none" w:sz="0" w:space="0" w:color="auto"/>
                                <w:bottom w:val="none" w:sz="0" w:space="0" w:color="auto"/>
                                <w:right w:val="none" w:sz="0" w:space="0" w:color="auto"/>
                              </w:divBdr>
                              <w:divsChild>
                                <w:div w:id="1993831718">
                                  <w:marLeft w:val="0"/>
                                  <w:marRight w:val="0"/>
                                  <w:marTop w:val="0"/>
                                  <w:marBottom w:val="0"/>
                                  <w:divBdr>
                                    <w:top w:val="none" w:sz="0" w:space="0" w:color="auto"/>
                                    <w:left w:val="none" w:sz="0" w:space="0" w:color="auto"/>
                                    <w:bottom w:val="none" w:sz="0" w:space="0" w:color="auto"/>
                                    <w:right w:val="none" w:sz="0" w:space="0" w:color="auto"/>
                                  </w:divBdr>
                                  <w:divsChild>
                                    <w:div w:id="1196579392">
                                      <w:marLeft w:val="0"/>
                                      <w:marRight w:val="0"/>
                                      <w:marTop w:val="0"/>
                                      <w:marBottom w:val="0"/>
                                      <w:divBdr>
                                        <w:top w:val="none" w:sz="0" w:space="0" w:color="auto"/>
                                        <w:left w:val="none" w:sz="0" w:space="0" w:color="auto"/>
                                        <w:bottom w:val="none" w:sz="0" w:space="0" w:color="auto"/>
                                        <w:right w:val="none" w:sz="0" w:space="0" w:color="auto"/>
                                      </w:divBdr>
                                      <w:divsChild>
                                        <w:div w:id="302856338">
                                          <w:marLeft w:val="0"/>
                                          <w:marRight w:val="0"/>
                                          <w:marTop w:val="0"/>
                                          <w:marBottom w:val="0"/>
                                          <w:divBdr>
                                            <w:top w:val="none" w:sz="0" w:space="0" w:color="auto"/>
                                            <w:left w:val="none" w:sz="0" w:space="0" w:color="auto"/>
                                            <w:bottom w:val="none" w:sz="0" w:space="0" w:color="auto"/>
                                            <w:right w:val="none" w:sz="0" w:space="0" w:color="auto"/>
                                          </w:divBdr>
                                          <w:divsChild>
                                            <w:div w:id="1228878752">
                                              <w:marLeft w:val="0"/>
                                              <w:marRight w:val="0"/>
                                              <w:marTop w:val="0"/>
                                              <w:marBottom w:val="0"/>
                                              <w:divBdr>
                                                <w:top w:val="none" w:sz="0" w:space="0" w:color="auto"/>
                                                <w:left w:val="none" w:sz="0" w:space="0" w:color="auto"/>
                                                <w:bottom w:val="none" w:sz="0" w:space="0" w:color="auto"/>
                                                <w:right w:val="none" w:sz="0" w:space="0" w:color="auto"/>
                                              </w:divBdr>
                                              <w:divsChild>
                                                <w:div w:id="408692814">
                                                  <w:marLeft w:val="0"/>
                                                  <w:marRight w:val="0"/>
                                                  <w:marTop w:val="0"/>
                                                  <w:marBottom w:val="0"/>
                                                  <w:divBdr>
                                                    <w:top w:val="none" w:sz="0" w:space="0" w:color="auto"/>
                                                    <w:left w:val="none" w:sz="0" w:space="0" w:color="auto"/>
                                                    <w:bottom w:val="none" w:sz="0" w:space="0" w:color="auto"/>
                                                    <w:right w:val="none" w:sz="0" w:space="0" w:color="auto"/>
                                                  </w:divBdr>
                                                  <w:divsChild>
                                                    <w:div w:id="1644119419">
                                                      <w:marLeft w:val="0"/>
                                                      <w:marRight w:val="0"/>
                                                      <w:marTop w:val="0"/>
                                                      <w:marBottom w:val="0"/>
                                                      <w:divBdr>
                                                        <w:top w:val="none" w:sz="0" w:space="0" w:color="auto"/>
                                                        <w:left w:val="none" w:sz="0" w:space="0" w:color="auto"/>
                                                        <w:bottom w:val="none" w:sz="0" w:space="0" w:color="auto"/>
                                                        <w:right w:val="none" w:sz="0" w:space="0" w:color="auto"/>
                                                      </w:divBdr>
                                                      <w:divsChild>
                                                        <w:div w:id="1554004245">
                                                          <w:marLeft w:val="0"/>
                                                          <w:marRight w:val="0"/>
                                                          <w:marTop w:val="0"/>
                                                          <w:marBottom w:val="0"/>
                                                          <w:divBdr>
                                                            <w:top w:val="none" w:sz="0" w:space="0" w:color="auto"/>
                                                            <w:left w:val="none" w:sz="0" w:space="0" w:color="auto"/>
                                                            <w:bottom w:val="none" w:sz="0" w:space="0" w:color="auto"/>
                                                            <w:right w:val="none" w:sz="0" w:space="0" w:color="auto"/>
                                                          </w:divBdr>
                                                          <w:divsChild>
                                                            <w:div w:id="1971856937">
                                                              <w:marLeft w:val="0"/>
                                                              <w:marRight w:val="0"/>
                                                              <w:marTop w:val="0"/>
                                                              <w:marBottom w:val="0"/>
                                                              <w:divBdr>
                                                                <w:top w:val="none" w:sz="0" w:space="0" w:color="auto"/>
                                                                <w:left w:val="none" w:sz="0" w:space="0" w:color="auto"/>
                                                                <w:bottom w:val="none" w:sz="0" w:space="0" w:color="auto"/>
                                                                <w:right w:val="none" w:sz="0" w:space="0" w:color="auto"/>
                                                              </w:divBdr>
                                                              <w:divsChild>
                                                                <w:div w:id="16735373">
                                                                  <w:marLeft w:val="0"/>
                                                                  <w:marRight w:val="0"/>
                                                                  <w:marTop w:val="0"/>
                                                                  <w:marBottom w:val="0"/>
                                                                  <w:divBdr>
                                                                    <w:top w:val="none" w:sz="0" w:space="0" w:color="auto"/>
                                                                    <w:left w:val="none" w:sz="0" w:space="0" w:color="auto"/>
                                                                    <w:bottom w:val="none" w:sz="0" w:space="0" w:color="auto"/>
                                                                    <w:right w:val="none" w:sz="0" w:space="0" w:color="auto"/>
                                                                  </w:divBdr>
                                                                </w:div>
                                                                <w:div w:id="620264406">
                                                                  <w:marLeft w:val="0"/>
                                                                  <w:marRight w:val="0"/>
                                                                  <w:marTop w:val="0"/>
                                                                  <w:marBottom w:val="0"/>
                                                                  <w:divBdr>
                                                                    <w:top w:val="none" w:sz="0" w:space="0" w:color="auto"/>
                                                                    <w:left w:val="none" w:sz="0" w:space="0" w:color="auto"/>
                                                                    <w:bottom w:val="none" w:sz="0" w:space="0" w:color="auto"/>
                                                                    <w:right w:val="none" w:sz="0" w:space="0" w:color="auto"/>
                                                                  </w:divBdr>
                                                                  <w:divsChild>
                                                                    <w:div w:id="866678043">
                                                                      <w:marLeft w:val="0"/>
                                                                      <w:marRight w:val="0"/>
                                                                      <w:marTop w:val="0"/>
                                                                      <w:marBottom w:val="0"/>
                                                                      <w:divBdr>
                                                                        <w:top w:val="none" w:sz="0" w:space="0" w:color="auto"/>
                                                                        <w:left w:val="none" w:sz="0" w:space="0" w:color="auto"/>
                                                                        <w:bottom w:val="none" w:sz="0" w:space="0" w:color="auto"/>
                                                                        <w:right w:val="none" w:sz="0" w:space="0" w:color="auto"/>
                                                                      </w:divBdr>
                                                                      <w:divsChild>
                                                                        <w:div w:id="8531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554">
                                                                  <w:marLeft w:val="0"/>
                                                                  <w:marRight w:val="0"/>
                                                                  <w:marTop w:val="0"/>
                                                                  <w:marBottom w:val="0"/>
                                                                  <w:divBdr>
                                                                    <w:top w:val="none" w:sz="0" w:space="0" w:color="auto"/>
                                                                    <w:left w:val="none" w:sz="0" w:space="0" w:color="auto"/>
                                                                    <w:bottom w:val="none" w:sz="0" w:space="0" w:color="auto"/>
                                                                    <w:right w:val="none" w:sz="0" w:space="0" w:color="auto"/>
                                                                  </w:divBdr>
                                                                </w:div>
                                                              </w:divsChild>
                                                            </w:div>
                                                            <w:div w:id="1371147222">
                                                              <w:marLeft w:val="0"/>
                                                              <w:marRight w:val="0"/>
                                                              <w:marTop w:val="0"/>
                                                              <w:marBottom w:val="0"/>
                                                              <w:divBdr>
                                                                <w:top w:val="none" w:sz="0" w:space="0" w:color="auto"/>
                                                                <w:left w:val="none" w:sz="0" w:space="0" w:color="auto"/>
                                                                <w:bottom w:val="none" w:sz="0" w:space="0" w:color="auto"/>
                                                                <w:right w:val="none" w:sz="0" w:space="0" w:color="auto"/>
                                                              </w:divBdr>
                                                              <w:divsChild>
                                                                <w:div w:id="1073549035">
                                                                  <w:marLeft w:val="0"/>
                                                                  <w:marRight w:val="0"/>
                                                                  <w:marTop w:val="0"/>
                                                                  <w:marBottom w:val="0"/>
                                                                  <w:divBdr>
                                                                    <w:top w:val="none" w:sz="0" w:space="0" w:color="auto"/>
                                                                    <w:left w:val="none" w:sz="0" w:space="0" w:color="auto"/>
                                                                    <w:bottom w:val="none" w:sz="0" w:space="0" w:color="auto"/>
                                                                    <w:right w:val="none" w:sz="0" w:space="0" w:color="auto"/>
                                                                  </w:divBdr>
                                                                </w:div>
                                                                <w:div w:id="1802534355">
                                                                  <w:marLeft w:val="0"/>
                                                                  <w:marRight w:val="0"/>
                                                                  <w:marTop w:val="0"/>
                                                                  <w:marBottom w:val="0"/>
                                                                  <w:divBdr>
                                                                    <w:top w:val="none" w:sz="0" w:space="0" w:color="auto"/>
                                                                    <w:left w:val="none" w:sz="0" w:space="0" w:color="auto"/>
                                                                    <w:bottom w:val="none" w:sz="0" w:space="0" w:color="auto"/>
                                                                    <w:right w:val="none" w:sz="0" w:space="0" w:color="auto"/>
                                                                  </w:divBdr>
                                                                  <w:divsChild>
                                                                    <w:div w:id="253786400">
                                                                      <w:marLeft w:val="0"/>
                                                                      <w:marRight w:val="0"/>
                                                                      <w:marTop w:val="0"/>
                                                                      <w:marBottom w:val="0"/>
                                                                      <w:divBdr>
                                                                        <w:top w:val="none" w:sz="0" w:space="0" w:color="auto"/>
                                                                        <w:left w:val="none" w:sz="0" w:space="0" w:color="auto"/>
                                                                        <w:bottom w:val="none" w:sz="0" w:space="0" w:color="auto"/>
                                                                        <w:right w:val="none" w:sz="0" w:space="0" w:color="auto"/>
                                                                      </w:divBdr>
                                                                      <w:divsChild>
                                                                        <w:div w:id="12617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5321571">
      <w:bodyDiv w:val="1"/>
      <w:marLeft w:val="0"/>
      <w:marRight w:val="0"/>
      <w:marTop w:val="0"/>
      <w:marBottom w:val="0"/>
      <w:divBdr>
        <w:top w:val="none" w:sz="0" w:space="0" w:color="auto"/>
        <w:left w:val="none" w:sz="0" w:space="0" w:color="auto"/>
        <w:bottom w:val="none" w:sz="0" w:space="0" w:color="auto"/>
        <w:right w:val="none" w:sz="0" w:space="0" w:color="auto"/>
      </w:divBdr>
    </w:div>
    <w:div w:id="1844011864">
      <w:bodyDiv w:val="1"/>
      <w:marLeft w:val="0"/>
      <w:marRight w:val="0"/>
      <w:marTop w:val="0"/>
      <w:marBottom w:val="0"/>
      <w:divBdr>
        <w:top w:val="none" w:sz="0" w:space="0" w:color="auto"/>
        <w:left w:val="none" w:sz="0" w:space="0" w:color="auto"/>
        <w:bottom w:val="none" w:sz="0" w:space="0" w:color="auto"/>
        <w:right w:val="none" w:sz="0" w:space="0" w:color="auto"/>
      </w:divBdr>
    </w:div>
    <w:div w:id="1855151337">
      <w:bodyDiv w:val="1"/>
      <w:marLeft w:val="0"/>
      <w:marRight w:val="0"/>
      <w:marTop w:val="0"/>
      <w:marBottom w:val="0"/>
      <w:divBdr>
        <w:top w:val="none" w:sz="0" w:space="0" w:color="auto"/>
        <w:left w:val="none" w:sz="0" w:space="0" w:color="auto"/>
        <w:bottom w:val="none" w:sz="0" w:space="0" w:color="auto"/>
        <w:right w:val="none" w:sz="0" w:space="0" w:color="auto"/>
      </w:divBdr>
    </w:div>
    <w:div w:id="1909266684">
      <w:bodyDiv w:val="1"/>
      <w:marLeft w:val="0"/>
      <w:marRight w:val="0"/>
      <w:marTop w:val="0"/>
      <w:marBottom w:val="0"/>
      <w:divBdr>
        <w:top w:val="none" w:sz="0" w:space="0" w:color="auto"/>
        <w:left w:val="none" w:sz="0" w:space="0" w:color="auto"/>
        <w:bottom w:val="none" w:sz="0" w:space="0" w:color="auto"/>
        <w:right w:val="none" w:sz="0" w:space="0" w:color="auto"/>
      </w:divBdr>
    </w:div>
    <w:div w:id="1996297058">
      <w:bodyDiv w:val="1"/>
      <w:marLeft w:val="0"/>
      <w:marRight w:val="0"/>
      <w:marTop w:val="0"/>
      <w:marBottom w:val="0"/>
      <w:divBdr>
        <w:top w:val="none" w:sz="0" w:space="0" w:color="auto"/>
        <w:left w:val="none" w:sz="0" w:space="0" w:color="auto"/>
        <w:bottom w:val="none" w:sz="0" w:space="0" w:color="auto"/>
        <w:right w:val="none" w:sz="0" w:space="0" w:color="auto"/>
      </w:divBdr>
    </w:div>
    <w:div w:id="2000692959">
      <w:bodyDiv w:val="1"/>
      <w:marLeft w:val="0"/>
      <w:marRight w:val="0"/>
      <w:marTop w:val="0"/>
      <w:marBottom w:val="0"/>
      <w:divBdr>
        <w:top w:val="none" w:sz="0" w:space="0" w:color="auto"/>
        <w:left w:val="none" w:sz="0" w:space="0" w:color="auto"/>
        <w:bottom w:val="none" w:sz="0" w:space="0" w:color="auto"/>
        <w:right w:val="none" w:sz="0" w:space="0" w:color="auto"/>
      </w:divBdr>
    </w:div>
    <w:div w:id="2048987030">
      <w:bodyDiv w:val="1"/>
      <w:marLeft w:val="0"/>
      <w:marRight w:val="0"/>
      <w:marTop w:val="0"/>
      <w:marBottom w:val="0"/>
      <w:divBdr>
        <w:top w:val="none" w:sz="0" w:space="0" w:color="auto"/>
        <w:left w:val="none" w:sz="0" w:space="0" w:color="auto"/>
        <w:bottom w:val="none" w:sz="0" w:space="0" w:color="auto"/>
        <w:right w:val="none" w:sz="0" w:space="0" w:color="auto"/>
      </w:divBdr>
    </w:div>
    <w:div w:id="2052917425">
      <w:bodyDiv w:val="1"/>
      <w:marLeft w:val="0"/>
      <w:marRight w:val="0"/>
      <w:marTop w:val="0"/>
      <w:marBottom w:val="0"/>
      <w:divBdr>
        <w:top w:val="none" w:sz="0" w:space="0" w:color="auto"/>
        <w:left w:val="none" w:sz="0" w:space="0" w:color="auto"/>
        <w:bottom w:val="none" w:sz="0" w:space="0" w:color="auto"/>
        <w:right w:val="none" w:sz="0" w:space="0" w:color="auto"/>
      </w:divBdr>
    </w:div>
    <w:div w:id="2100176637">
      <w:bodyDiv w:val="1"/>
      <w:marLeft w:val="0"/>
      <w:marRight w:val="0"/>
      <w:marTop w:val="0"/>
      <w:marBottom w:val="0"/>
      <w:divBdr>
        <w:top w:val="none" w:sz="0" w:space="0" w:color="auto"/>
        <w:left w:val="none" w:sz="0" w:space="0" w:color="auto"/>
        <w:bottom w:val="none" w:sz="0" w:space="0" w:color="auto"/>
        <w:right w:val="none" w:sz="0" w:space="0" w:color="auto"/>
      </w:divBdr>
    </w:div>
    <w:div w:id="2122916179">
      <w:bodyDiv w:val="1"/>
      <w:marLeft w:val="0"/>
      <w:marRight w:val="0"/>
      <w:marTop w:val="0"/>
      <w:marBottom w:val="0"/>
      <w:divBdr>
        <w:top w:val="none" w:sz="0" w:space="0" w:color="auto"/>
        <w:left w:val="none" w:sz="0" w:space="0" w:color="auto"/>
        <w:bottom w:val="none" w:sz="0" w:space="0" w:color="auto"/>
        <w:right w:val="none" w:sz="0" w:space="0" w:color="auto"/>
      </w:divBdr>
    </w:div>
    <w:div w:id="213289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BIBTEX_Entry>techreport</b:BIBTEX_Entry>
    <b:Comments>Preprint arXiv:1312.5602</b:Comments>
    <b:SourceType>Report</b:SourceType>
    <b:Title>Playing Atari with deep reinforcement learning</b:Title>
    <b:Tag>Mnih2013</b:Tag>
    <b:Author>
      <b:Author>
        <b:NameList>
          <b:Person>
            <b:Last>Mnih</b:Last>
            <b:First>V.</b:First>
          </b:Person>
          <b:Person>
            <b:Last>Kavukcuoglu</b:Last>
            <b:First>K.</b:First>
          </b:Person>
          <b:Person>
            <b:Last>Silver</b:Last>
            <b:First>D.</b:First>
          </b:Person>
        </b:NameList>
      </b:Author>
    </b:Author>
    <b:Year>2013</b:Year>
    <b:ThesisType>Tech. rep.</b:ThesisType>
    <b:RefOrder>4</b:RefOrder>
  </b:Source>
  <b:Source>
    <b:Year>2013</b:Year>
    <b:Volume>32</b:Volume>
    <b:BIBTEX_Entry>article</b:BIBTEX_Entry>
    <b:SourceType>JournalArticle</b:SourceType>
    <b:Title>Reinforcement learning in robotics: A survey</b:Title>
    <b:Tag>Kober2013</b:Tag>
    <b:Author>
      <b:Author>
        <b:NameList>
          <b:Person>
            <b:Last>Kober</b:Last>
            <b:First>J.</b:First>
          </b:Person>
          <b:Person>
            <b:Last>Bagnell</b:Last>
            <b:Middle>A.</b:Middle>
            <b:First>J.</b:First>
          </b:Person>
          <b:Person>
            <b:Last>Peters</b:Last>
            <b:First>J.</b:First>
          </b:Person>
        </b:NameList>
      </b:Author>
    </b:Author>
    <b:Pages>1238, 1274</b:Pages>
    <b:JournalName>The International Journal of Robotics Research</b:JournalName>
    <b:Number>11</b:Number>
    <b:RefOrder>3</b:RefOrder>
  </b:Source>
  <b:Source>
    <b:Year>2013</b:Year>
    <b:Volume>47</b:Volume>
    <b:BIBTEX_Entry>article</b:BIBTEX_Entry>
    <b:SourceType>JournalArticle</b:SourceType>
    <b:Title>The arcade learning environment: An evaluation platform for general agents</b:Title>
    <b:Tag>Bellemare2013</b:Tag>
    <b:Author>
      <b:Author>
        <b:NameList>
          <b:Person>
            <b:Last>Bellemare</b:Last>
            <b:Middle>G.</b:Middle>
            <b:First>M.</b:First>
          </b:Person>
          <b:Person>
            <b:Last>Naddaf</b:Last>
            <b:First>Y.</b:First>
          </b:Person>
          <b:Person>
            <b:Last>Veness</b:Last>
            <b:First>J.</b:First>
          </b:Person>
          <b:Person>
            <b:Last>Bowling</b:Last>
            <b:First>M.</b:First>
          </b:Person>
        </b:NameList>
      </b:Author>
    </b:Author>
    <b:Pages>253, 279</b:Pages>
    <b:JournalName>Journal of Artificial Intelligence Research</b:JournalName>
    <b:RefOrder>2</b:RefOrder>
  </b:Source>
  <b:Source>
    <b:Year>2016</b:Year>
    <b:BIBTEX_Entry>conference</b:BIBTEX_Entry>
    <b:SourceType>ConferenceProceedings</b:SourceType>
    <b:Title>Asynchronous methods for deep reinforcement learning</b:Title>
    <b:Tag>Mnih2016</b:Tag>
    <b:BookTitle>International Conference on Machine Learning (ICML)</b:BookTitle>
    <b:Author>
      <b:Author>
        <b:NameList>
          <b:Person>
            <b:Last>Mnih</b:Last>
            <b:First>V.</b:First>
          </b:Person>
          <b:Person>
            <b:Last>Badia</b:Last>
            <b:First>A.</b:First>
            <b:Middle>P.</b:Middle>
          </b:Person>
          <b:Person>
            <b:Last>Mirza</b:Last>
            <b:First>M.</b:First>
            <b:Middle>M</b:Middle>
          </b:Person>
          <b:Person>
            <b:First>Grave,</b:First>
            <b:Middle>A.</b:Middle>
          </b:Person>
          <b:Person>
            <b:First>Lillicrap,</b:First>
            <b:Middle>T</b:Middle>
          </b:Person>
          <b:Person>
            <b:First>Harley,</b:First>
            <b:Middle>T.</b:Middle>
          </b:Person>
          <b:Person>
            <b:Last>Kavukcuoglu</b:Last>
            <b:First>K.</b:First>
          </b:Person>
        </b:NameList>
      </b:Author>
    </b:Author>
    <b:Pages>1928, 1937</b:Pages>
    <b:ConferenceName>International Conference on Machine Learning (ICML)</b:ConferenceName>
    <b:Guid>{13A69F7A-905F-4D08-9C2F-5706E5A71D26}</b:Guid>
    <b:RefOrder>1</b:RefOrder>
  </b:Source>
  <b:Source>
    <b:Volume>22</b:Volume>
    <b:BIBTEX_Entry>article</b:BIBTEX_Entry>
    <b:SourceType>JournalArticle</b:SourceType>
    <b:Title>Deep reinforcement learning for dynamic treatment regimes on medical registry data</b:Title>
    <b:Tag>Zhang</b:Tag>
    <b:URL>https://doi.org/10.1109/JBHI.2018.2817565</b:URL>
    <b:DOI>10.1109/JBHI.2018.2817565</b:DOI>
    <b:Author>
      <b:Author>
        <b:NameList>
          <b:Person>
            <b:Last>Zhang</b:Last>
            <b:First>Y.</b:First>
          </b:Person>
          <b:Person>
            <b:Last>Zhou</b:Last>
            <b:First>D.</b:First>
          </b:Person>
        </b:NameList>
      </b:Author>
    </b:Author>
    <b:Pages>1844, 1856</b:Pages>
    <b:JournalName>IEEE Journal of Biomedical and Health Informatics</b:JournalName>
    <b:Number>6</b:Number>
    <b:RefOrder>10</b:RefOrder>
  </b:Source>
  <b:Source>
    <b:Volume>550</b:Volume>
    <b:BIBTEX_Entry>article</b:BIBTEX_Entry>
    <b:SourceType>JournalArticle</b:SourceType>
    <b:Title>Mastering the game of go without human knowledge</b:Title>
    <b:Tag>Silver</b:Tag>
    <b:URL>https://doi.org/10.1038/nature24270</b:URL>
    <b:DOI>10.1038/nature24270</b:DOI>
    <b:Author>
      <b:Author>
        <b:NameList>
          <b:Person>
            <b:Last>Silver</b:Last>
            <b:First>D.</b:First>
          </b:Person>
          <b:Person>
            <b:Last>Schrittwieser</b:Last>
            <b:First>J.</b:First>
          </b:Person>
          <b:Person>
            <b:Last>Simonyan</b:Last>
            <b:First>K.</b:First>
          </b:Person>
          <b:Person>
            <b:Last>Antonoglou</b:Last>
            <b:First>I.</b:First>
          </b:Person>
          <b:Person>
            <b:Last>Huang</b:Last>
            <b:First>A.</b:First>
          </b:Person>
          <b:Person>
            <b:Last>Guez</b:Last>
            <b:First>A.</b:First>
          </b:Person>
          <b:Person>
            <b:Last>Hassabis</b:Last>
            <b:First>D.</b:First>
          </b:Person>
        </b:NameList>
      </b:Author>
    </b:Author>
    <b:Pages>354, 359</b:Pages>
    <b:JournalName>Nature</b:JournalName>
    <b:Number>7676</b:Number>
    <b:RefOrder>5</b:RefOrder>
  </b:Source>
  <b:Source>
    <b:BIBTEX_Entry>electronic</b:BIBTEX_Entry>
    <b:Comments>Retrieved from</b:Comments>
    <b:SourceType>ElectronicSource</b:SourceType>
    <b:Title>OpenAI gym retro</b:Title>
    <b:Tag>OpenAI</b:Tag>
    <b:URL>https://github.com/openai/retro</b:URL>
    <b:Author>
      <b:Author>
        <b:NameList>
          <b:Person>
            <b:Last>OpenAI</b:Last>
          </b:Person>
        </b:NameList>
      </b:Author>
    </b:Author>
    <b:RefOrder>8</b:RefOrder>
  </b:Source>
  <b:Source>
    <b:BIBTEX_Entry>book</b:BIBTEX_Entry>
    <b:SourceType>Book</b:SourceType>
    <b:Title>Deep learning</b:Title>
    <b:Publisher>MIT Press</b:Publisher>
    <b:Tag>Goodfellow</b:Tag>
    <b:Author>
      <b:Author>
        <b:NameList>
          <b:Person>
            <b:Last>Goodfellow</b:Last>
            <b:First>I.</b:First>
          </b:Person>
          <b:Person>
            <b:Last>Bengio</b:Last>
            <b:First>Y.</b:First>
          </b:Person>
          <b:Person>
            <b:Last>Courville</b:Last>
            <b:First>A.</b:First>
          </b:Person>
        </b:NameList>
      </b:Author>
    </b:Author>
    <b:RefOrder>7</b:RefOrder>
  </b:Source>
  <b:Source>
    <b:BIBTEX_Entry>inproceedings</b:BIBTEX_Entry>
    <b:SourceType>ConferenceProceedings</b:SourceType>
    <b:Title>CARLA: An open urban driving simulator</b:Title>
    <b:Tag>Dosovitskiy</b:Tag>
    <b:BookTitle>Proceedings of the 1st annual conference on robot rearning</b:BookTitle>
    <b:Author>
      <b:Author>
        <b:NameList>
          <b:Person>
            <b:Last>Dosovitskiy</b:Last>
            <b:First>A.</b:First>
          </b:Person>
          <b:Person>
            <b:Last>Ros</b:Last>
            <b:First>G.</b:First>
          </b:Person>
          <b:Person>
            <b:Last>Codevilla</b:Last>
            <b:First>F.</b:First>
          </b:Person>
          <b:Person>
            <b:Last>Lopez</b:Last>
            <b:First>A.</b:First>
          </b:Person>
          <b:Person>
            <b:Last>Koltun</b:Last>
            <b:First>V.</b:First>
          </b:Person>
        </b:NameList>
      </b:Author>
    </b:Author>
    <b:Pages>1, 16</b:Pages>
    <b:ConferenceName>Proceedings of the 1st annual conference on robot rearning</b:ConferenceName>
    <b:RefOrder>9</b:RefOrder>
  </b:Source>
  <b:Source>
    <b:Volume>47</b:Volume>
    <b:BIBTEX_Entry>article</b:BIBTEX_Entry>
    <b:Comments>OpenAI Gym. arXiv preprint arXiv:1606.01540.</b:Comments>
    <b:SourceType>JournalArticle</b:SourceType>
    <b:Title>The arcade learning environment: An evaluation platform for general agents</b:Title>
    <b:Tag>Brockman</b:Tag>
    <b:URL>https://doi.org/10.1613/jair.3912</b:URL>
    <b:DOI>10.1613/jair.3912</b:DOI>
    <b:Author>
      <b:Author>
        <b:NameList>
          <b:Person>
            <b:Last>Brockman</b:Last>
            <b:First>G.</b:First>
          </b:Person>
          <b:Person>
            <b:Last>Cheung</b:Last>
            <b:First>V.</b:First>
          </b:Person>
          <b:Person>
            <b:Last>Pettersson</b:Last>
            <b:First>L.</b:First>
          </b:Person>
          <b:Person>
            <b:Last>Schneider</b:Last>
            <b:First>J.</b:First>
          </b:Person>
          <b:Person>
            <b:Last>Schulman</b:Last>
            <b:First>J.</b:First>
          </b:Person>
          <b:Person>
            <b:Last>Tang</b:Last>
            <b:First>J.</b:First>
          </b:Person>
          <b:Person>
            <b:Last>Zaremba</b:Last>
            <b:First>W.</b:First>
          </b:Person>
        </b:NameList>
      </b:Author>
    </b:Author>
    <b:Pages>253, 279</b:Pages>
    <b:JournalName>Journal of Artificial Intelligence Research</b:JournalName>
    <b:Number>1</b:Number>
    <b:RefOrder>6</b:RefOrder>
  </b:Source>
  <b:Source>
    <b:Tag>Yan18</b:Tag>
    <b:SourceType>JournalArticle</b:SourceType>
    <b:Guid>{CBDA1E93-2517-4CB0-B833-0B941160FA01}</b:Guid>
    <b:Title>Reinforcement Learning for Portfolio Management: A Framework and Case Study.</b:Title>
    <b:Year>2018</b:Year>
    <b:Author>
      <b:Author>
        <b:NameList>
          <b:Person>
            <b:Last>Yang</b:Last>
            <b:First>X.</b:First>
          </b:Person>
          <b:Person>
            <b:Last>Zheng</b:Last>
            <b:First>L.</b:First>
          </b:Person>
          <b:Person>
            <b:Last>Zhang</b:Last>
            <b:First>P.</b:First>
          </b:Person>
        </b:NameList>
      </b:Author>
    </b:Author>
    <b:JournalName>IEEE Transactions on Neural Networks and Learning Systems</b:JournalName>
    <b:RefOrder>11</b:RefOrder>
  </b:Source>
</b:Sources>
</file>

<file path=customXml/itemProps1.xml><?xml version="1.0" encoding="utf-8"?>
<ds:datastoreItem xmlns:ds="http://schemas.openxmlformats.org/officeDocument/2006/customXml" ds:itemID="{F7F2EDE2-3AAE-4072-8605-394A521A5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documentManagement/types"/>
    <ds:schemaRef ds:uri="http://purl.org/dc/elements/1.1/"/>
    <ds:schemaRef ds:uri="http://www.w3.org/XML/1998/namespace"/>
    <ds:schemaRef ds:uri="http://purl.org/dc/dcmitype/"/>
    <ds:schemaRef ds:uri="http://schemas.microsoft.com/office/infopath/2007/PartnerControls"/>
    <ds:schemaRef ds:uri="8428d14a-6ee5-4069-bed7-faac44f3981b"/>
    <ds:schemaRef ds:uri="http://purl.org/dc/terms/"/>
    <ds:schemaRef ds:uri="http://schemas.openxmlformats.org/package/2006/metadata/core-properties"/>
    <ds:schemaRef ds:uri="77370dff-cb58-4bf9-8d62-d0d511e580a6"/>
    <ds:schemaRef ds:uri="http://schemas.microsoft.com/office/2006/metadata/properties"/>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8BBA0859-7555-4554-AA03-3662FE32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304</TotalTime>
  <Pages>23</Pages>
  <Words>4381</Words>
  <Characters>24972</Characters>
  <Application>Microsoft Office Word</Application>
  <DocSecurity>2</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172</cp:revision>
  <dcterms:created xsi:type="dcterms:W3CDTF">2019-09-30T16:14:00Z</dcterms:created>
  <dcterms:modified xsi:type="dcterms:W3CDTF">2024-12-31T01:29:00Z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1893000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
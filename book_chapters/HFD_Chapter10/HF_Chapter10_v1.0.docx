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726C1991" w:rsidR="00A55F8D" w:rsidRDefault="00641686" w:rsidP="00EA7909">
      <w:pPr>
        <w:pStyle w:val="H1-Chapter"/>
      </w:pPr>
      <w:r w:rsidRPr="00641686">
        <w:t>Chapter 10</w:t>
      </w:r>
      <w:r>
        <w:t xml:space="preserve"> </w:t>
      </w:r>
      <w:r>
        <w:t>–</w:t>
      </w:r>
      <w:r>
        <w:t xml:space="preserve"> </w:t>
      </w:r>
      <w:r w:rsidRPr="00641686">
        <w:t>Deep Q-Network and Atari Games</w:t>
      </w:r>
      <w:r w:rsidRPr="00641686">
        <w:t xml:space="preserve"> </w:t>
      </w:r>
    </w:p>
    <w:p w14:paraId="3296E8F0" w14:textId="77777777" w:rsidR="00057C69" w:rsidRDefault="00057C69" w:rsidP="00641686">
      <w:pPr>
        <w:pStyle w:val="P-Regular"/>
        <w:rPr>
          <w:lang w:val="en-US"/>
        </w:rPr>
      </w:pPr>
    </w:p>
    <w:p w14:paraId="6993205A" w14:textId="1B8E065D" w:rsidR="00641686" w:rsidRPr="00641686" w:rsidRDefault="00641686" w:rsidP="00641686">
      <w:pPr>
        <w:pStyle w:val="P-Regular"/>
        <w:rPr>
          <w:lang w:val="en-US"/>
        </w:rPr>
      </w:pPr>
      <w:r w:rsidRPr="00641686">
        <w:rPr>
          <w:lang w:val="en-US"/>
        </w:rPr>
        <w:t>Chapter 10 explores the transformative role of Deep Q-Networks (DQN) in reinforcement learning. This algorithm, introduced by DeepMind, integrates Q-learning with deep neural networks to solve high-dimensional problems like Atari games. The chapter begins by contrasting model-based and model-free approaches, continues with a detailed implementation of DQN, and concludes with the Rainbow algorithm’s advanced strategies for performance enhancement.</w:t>
      </w:r>
    </w:p>
    <w:p w14:paraId="4C4CF962" w14:textId="4FEAA944" w:rsidR="00641686" w:rsidRPr="00641686" w:rsidRDefault="00641686" w:rsidP="00641686">
      <w:pPr>
        <w:pStyle w:val="P-Regular"/>
        <w:rPr>
          <w:lang w:val="en-US"/>
        </w:rPr>
      </w:pPr>
      <w:r w:rsidRPr="00641686">
        <w:rPr>
          <w:lang w:val="en-US"/>
        </w:rPr>
        <w:t>In this chapter we’re going to cover the following main topics:</w:t>
      </w:r>
    </w:p>
    <w:p w14:paraId="4007F287" w14:textId="77777777" w:rsidR="00641686" w:rsidRPr="00641686" w:rsidRDefault="00641686" w:rsidP="00641686">
      <w:pPr>
        <w:pStyle w:val="P-Regular"/>
        <w:numPr>
          <w:ilvl w:val="0"/>
          <w:numId w:val="48"/>
        </w:numPr>
        <w:rPr>
          <w:lang w:val="en-US"/>
        </w:rPr>
      </w:pPr>
      <w:r w:rsidRPr="00641686">
        <w:rPr>
          <w:lang w:val="en-US"/>
        </w:rPr>
        <w:t>Model-Based Approaches vs. Model-Free Approaches</w:t>
      </w:r>
    </w:p>
    <w:p w14:paraId="0BEFFB4A" w14:textId="77777777" w:rsidR="00641686" w:rsidRPr="00641686" w:rsidRDefault="00641686" w:rsidP="00641686">
      <w:pPr>
        <w:pStyle w:val="P-Regular"/>
        <w:numPr>
          <w:ilvl w:val="0"/>
          <w:numId w:val="48"/>
        </w:numPr>
        <w:rPr>
          <w:lang w:val="en-US"/>
        </w:rPr>
      </w:pPr>
      <w:r w:rsidRPr="00641686">
        <w:rPr>
          <w:lang w:val="en-US"/>
        </w:rPr>
        <w:t>Overview of the Imagination-Augmented Agent</w:t>
      </w:r>
    </w:p>
    <w:p w14:paraId="1087FBFC" w14:textId="77777777" w:rsidR="00641686" w:rsidRPr="00641686" w:rsidRDefault="00641686" w:rsidP="00641686">
      <w:pPr>
        <w:pStyle w:val="P-Regular"/>
        <w:numPr>
          <w:ilvl w:val="0"/>
          <w:numId w:val="48"/>
        </w:numPr>
        <w:rPr>
          <w:lang w:val="en-US"/>
        </w:rPr>
      </w:pPr>
      <w:r w:rsidRPr="00641686">
        <w:rPr>
          <w:lang w:val="en-US"/>
        </w:rPr>
        <w:t>Deep Reinforcement Learning with Atari Games</w:t>
      </w:r>
    </w:p>
    <w:p w14:paraId="4BDAAB91" w14:textId="77777777" w:rsidR="00641686" w:rsidRPr="00641686" w:rsidRDefault="00641686" w:rsidP="00641686">
      <w:pPr>
        <w:pStyle w:val="P-Regular"/>
        <w:numPr>
          <w:ilvl w:val="0"/>
          <w:numId w:val="48"/>
        </w:numPr>
        <w:rPr>
          <w:lang w:val="en-US"/>
        </w:rPr>
      </w:pPr>
      <w:r w:rsidRPr="00641686">
        <w:rPr>
          <w:lang w:val="en-US"/>
        </w:rPr>
        <w:t>Overview of the Rainbow Approach</w:t>
      </w:r>
    </w:p>
    <w:p w14:paraId="1EF4BC49" w14:textId="77777777" w:rsidR="00641686" w:rsidRDefault="00641686" w:rsidP="00641686">
      <w:pPr>
        <w:pStyle w:val="P-Regular"/>
        <w:numPr>
          <w:ilvl w:val="0"/>
          <w:numId w:val="48"/>
        </w:numPr>
        <w:rPr>
          <w:lang w:val="en-US"/>
        </w:rPr>
      </w:pPr>
      <w:r w:rsidRPr="00641686">
        <w:rPr>
          <w:lang w:val="en-US"/>
        </w:rPr>
        <w:t>Best Practices for Rainbow</w:t>
      </w:r>
    </w:p>
    <w:p w14:paraId="46E77BBD" w14:textId="77777777" w:rsidR="00641686" w:rsidRPr="00057C69" w:rsidRDefault="00641686" w:rsidP="00057C69">
      <w:pPr>
        <w:pStyle w:val="H2-Heading"/>
      </w:pPr>
      <w:r w:rsidRPr="00057C69">
        <w:t>Learning Objectives</w:t>
      </w:r>
    </w:p>
    <w:p w14:paraId="3982E82A" w14:textId="77777777" w:rsidR="00641686" w:rsidRPr="00641686" w:rsidRDefault="00641686" w:rsidP="00641686">
      <w:pPr>
        <w:pStyle w:val="P-Regular"/>
      </w:pPr>
      <w:r w:rsidRPr="00641686">
        <w:t>By the end of Chapter 10, readers will be able to:</w:t>
      </w:r>
    </w:p>
    <w:p w14:paraId="6E115950" w14:textId="77777777" w:rsidR="00641686" w:rsidRPr="00641686" w:rsidRDefault="00641686" w:rsidP="00057C69">
      <w:pPr>
        <w:pStyle w:val="P-Regular"/>
      </w:pPr>
      <w:r w:rsidRPr="00641686">
        <w:rPr>
          <w:b/>
          <w:bCs/>
        </w:rPr>
        <w:t>Understand Model-Based and Model-Free Reinforcement Learning Approaches</w:t>
      </w:r>
    </w:p>
    <w:p w14:paraId="2A9C4BE6" w14:textId="77777777" w:rsidR="00641686" w:rsidRPr="00641686" w:rsidRDefault="00641686" w:rsidP="00057C69">
      <w:pPr>
        <w:pStyle w:val="P-Regular"/>
        <w:numPr>
          <w:ilvl w:val="0"/>
          <w:numId w:val="56"/>
        </w:numPr>
      </w:pPr>
      <w:r w:rsidRPr="00641686">
        <w:t>Differentiate between predictive modeling methods and trial-and-error approaches in reinforcement learning.</w:t>
      </w:r>
    </w:p>
    <w:p w14:paraId="49187784" w14:textId="77777777" w:rsidR="00641686" w:rsidRPr="00641686" w:rsidRDefault="00641686" w:rsidP="00057C69">
      <w:pPr>
        <w:pStyle w:val="P-Regular"/>
        <w:numPr>
          <w:ilvl w:val="0"/>
          <w:numId w:val="56"/>
        </w:numPr>
      </w:pPr>
      <w:r w:rsidRPr="00641686">
        <w:t>Explore the computational trade-offs between these methodologies.</w:t>
      </w:r>
    </w:p>
    <w:p w14:paraId="4AADEF4D" w14:textId="77777777" w:rsidR="00641686" w:rsidRPr="00641686" w:rsidRDefault="00641686" w:rsidP="00057C69">
      <w:pPr>
        <w:pStyle w:val="P-Regular"/>
      </w:pPr>
      <w:r w:rsidRPr="00641686">
        <w:rPr>
          <w:b/>
          <w:bCs/>
        </w:rPr>
        <w:t>Implement Deep Q-Networks (DQN)</w:t>
      </w:r>
    </w:p>
    <w:p w14:paraId="0DC2297A" w14:textId="77777777" w:rsidR="00641686" w:rsidRPr="00641686" w:rsidRDefault="00641686" w:rsidP="00057C69">
      <w:pPr>
        <w:pStyle w:val="P-Regular"/>
        <w:numPr>
          <w:ilvl w:val="0"/>
          <w:numId w:val="47"/>
        </w:numPr>
      </w:pPr>
      <w:r w:rsidRPr="00641686">
        <w:t>Utilize DQN for achieving human-level performance in Atari games.</w:t>
      </w:r>
    </w:p>
    <w:p w14:paraId="6CBDF240" w14:textId="77777777" w:rsidR="00641686" w:rsidRPr="00641686" w:rsidRDefault="00641686" w:rsidP="00057C69">
      <w:pPr>
        <w:pStyle w:val="P-Regular"/>
        <w:numPr>
          <w:ilvl w:val="0"/>
          <w:numId w:val="47"/>
        </w:numPr>
      </w:pPr>
      <w:r w:rsidRPr="00641686">
        <w:t>Apply core concepts like experience replay and target networks for improved stability.</w:t>
      </w:r>
    </w:p>
    <w:p w14:paraId="4E0385A6" w14:textId="77777777" w:rsidR="00641686" w:rsidRPr="00641686" w:rsidRDefault="00641686" w:rsidP="00057C69">
      <w:pPr>
        <w:pStyle w:val="P-Regular"/>
      </w:pPr>
      <w:r w:rsidRPr="00641686">
        <w:rPr>
          <w:b/>
          <w:bCs/>
        </w:rPr>
        <w:t>Explore Advancements in Deep Reinforcement Learning</w:t>
      </w:r>
    </w:p>
    <w:p w14:paraId="782B09A4" w14:textId="77777777" w:rsidR="00641686" w:rsidRPr="00641686" w:rsidRDefault="00641686" w:rsidP="00057C69">
      <w:pPr>
        <w:pStyle w:val="P-Regular"/>
        <w:numPr>
          <w:ilvl w:val="0"/>
          <w:numId w:val="47"/>
        </w:numPr>
      </w:pPr>
      <w:r w:rsidRPr="00641686">
        <w:lastRenderedPageBreak/>
        <w:t>Understand Rainbow DQN’s enhancements, including Double Q-Learning, prioritized replay, and dueling networks.</w:t>
      </w:r>
    </w:p>
    <w:p w14:paraId="261DDEB4" w14:textId="77777777" w:rsidR="00641686" w:rsidRPr="00641686" w:rsidRDefault="00641686" w:rsidP="00057C69">
      <w:pPr>
        <w:pStyle w:val="P-Regular"/>
        <w:numPr>
          <w:ilvl w:val="0"/>
          <w:numId w:val="47"/>
        </w:numPr>
      </w:pPr>
      <w:r w:rsidRPr="00641686">
        <w:t>Investigate methods like AlphaZero and MuZero for learning in complex environments.</w:t>
      </w:r>
    </w:p>
    <w:p w14:paraId="62F55842" w14:textId="13991B72" w:rsidR="00641686" w:rsidRPr="00641686" w:rsidRDefault="007236E9" w:rsidP="00057C69">
      <w:pPr>
        <w:pStyle w:val="P-Regular"/>
      </w:pPr>
      <w:r w:rsidRPr="00641686">
        <w:rPr>
          <w:b/>
          <w:bCs/>
        </w:rPr>
        <w:t>Improve</w:t>
      </w:r>
      <w:r w:rsidR="00641686" w:rsidRPr="00641686">
        <w:rPr>
          <w:b/>
          <w:bCs/>
        </w:rPr>
        <w:t xml:space="preserve"> Performance with Best Practices</w:t>
      </w:r>
    </w:p>
    <w:p w14:paraId="7947D701" w14:textId="77777777" w:rsidR="00641686" w:rsidRPr="00641686" w:rsidRDefault="00641686" w:rsidP="00057C69">
      <w:pPr>
        <w:pStyle w:val="P-Regular"/>
        <w:numPr>
          <w:ilvl w:val="0"/>
          <w:numId w:val="47"/>
        </w:numPr>
      </w:pPr>
      <w:r w:rsidRPr="00641686">
        <w:t>Apply advanced techniques like frame skipping, reward shaping, and data augmentation to accelerate learning.</w:t>
      </w:r>
    </w:p>
    <w:p w14:paraId="54104B4E" w14:textId="77777777" w:rsidR="00641686" w:rsidRPr="00641686" w:rsidRDefault="00641686" w:rsidP="00057C69">
      <w:pPr>
        <w:pStyle w:val="P-Regular"/>
        <w:numPr>
          <w:ilvl w:val="0"/>
          <w:numId w:val="47"/>
        </w:numPr>
      </w:pPr>
      <w:r w:rsidRPr="00641686">
        <w:t>Tune hyperparameters and implement reward clipping for stable training.</w:t>
      </w:r>
    </w:p>
    <w:p w14:paraId="1025D89D" w14:textId="77777777" w:rsidR="00641686" w:rsidRPr="00641686" w:rsidRDefault="00641686" w:rsidP="00057C69">
      <w:pPr>
        <w:pStyle w:val="P-Regular"/>
      </w:pPr>
      <w:r w:rsidRPr="00641686">
        <w:rPr>
          <w:b/>
          <w:bCs/>
        </w:rPr>
        <w:t>Develop Expertise in the Rainbow Algorithm</w:t>
      </w:r>
    </w:p>
    <w:p w14:paraId="16F3BA62" w14:textId="77777777" w:rsidR="00641686" w:rsidRPr="00641686" w:rsidRDefault="00641686" w:rsidP="00057C69">
      <w:pPr>
        <w:pStyle w:val="P-Regular"/>
        <w:numPr>
          <w:ilvl w:val="0"/>
          <w:numId w:val="47"/>
        </w:numPr>
      </w:pPr>
      <w:r w:rsidRPr="00641686">
        <w:t>Implement Rainbow DQN with detailed examples.</w:t>
      </w:r>
    </w:p>
    <w:p w14:paraId="1F41EFAF" w14:textId="77777777" w:rsidR="00641686" w:rsidRPr="00641686" w:rsidRDefault="00641686" w:rsidP="00057C69">
      <w:pPr>
        <w:pStyle w:val="P-Regular"/>
        <w:numPr>
          <w:ilvl w:val="0"/>
          <w:numId w:val="47"/>
        </w:numPr>
      </w:pPr>
      <w:r w:rsidRPr="00641686">
        <w:t>Leverage its components to enhance performance in sparse and noisy environments.</w:t>
      </w:r>
    </w:p>
    <w:p w14:paraId="362858B9" w14:textId="19634826" w:rsidR="00641686" w:rsidRDefault="00641686" w:rsidP="00057C69">
      <w:pPr>
        <w:pStyle w:val="H1-Section"/>
      </w:pPr>
      <w:r w:rsidRPr="00641686">
        <w:t>Model-Based vs. Model-Free Approaches in Reinforcement Learning</w:t>
      </w:r>
    </w:p>
    <w:p w14:paraId="3C092153" w14:textId="77777777" w:rsidR="008468B5" w:rsidRPr="008468B5" w:rsidRDefault="008468B5" w:rsidP="008468B5">
      <w:r w:rsidRPr="008468B5">
        <w:t>Understanding the distinction between model-based and model-free approaches is critical in reinforcement learning, as it shapes how agents interact with and learn from their environments. These two paradigms offer contrasting methods for decision-making and optimization, each with unique strengths and limitations. In this section, we will explore these approaches in detail, starting with model-based strategies.</w:t>
      </w:r>
    </w:p>
    <w:p w14:paraId="44E084E7" w14:textId="77777777" w:rsidR="00641686" w:rsidRPr="00641686" w:rsidRDefault="00641686" w:rsidP="00057C69">
      <w:pPr>
        <w:pStyle w:val="H2-Heading"/>
      </w:pPr>
      <w:r w:rsidRPr="00641686">
        <w:t>Model-Based Approaches</w:t>
      </w:r>
    </w:p>
    <w:p w14:paraId="51E73A17" w14:textId="3E2BA93D" w:rsidR="008468B5" w:rsidRPr="008468B5" w:rsidRDefault="008468B5" w:rsidP="008468B5">
      <w:pPr>
        <w:pStyle w:val="P-Regular"/>
      </w:pPr>
      <w:r w:rsidRPr="008468B5">
        <w:rPr>
          <w:lang w:val="en-US"/>
        </w:rPr>
        <w:t xml:space="preserve">Model-based reinforcement learning constructs a predictive model of the environment to simulate future outcomes. This enables agents to plan actions strategically by predicting the long-term effects of their decisions </w:t>
      </w:r>
      <w:sdt>
        <w:sdtPr>
          <w:rPr>
            <w:lang w:val="en-US"/>
          </w:rPr>
          <w:id w:val="1084260073"/>
          <w:citation/>
        </w:sdtPr>
        <w:sdtContent>
          <w:r w:rsidRPr="008468B5">
            <w:rPr>
              <w:lang w:val="en-US"/>
            </w:rPr>
            <w:fldChar w:fldCharType="begin"/>
          </w:r>
          <w:r w:rsidRPr="008468B5">
            <w:rPr>
              <w:lang w:val="en-US"/>
            </w:rPr>
            <w:instrText xml:space="preserve"> CITATION Kaelbling1996 \l 1033 </w:instrText>
          </w:r>
          <w:r w:rsidRPr="008468B5">
            <w:rPr>
              <w:lang w:val="en-US"/>
            </w:rPr>
            <w:fldChar w:fldCharType="separate"/>
          </w:r>
          <w:r w:rsidR="000923F1" w:rsidRPr="000923F1">
            <w:rPr>
              <w:noProof/>
              <w:lang w:val="en-US"/>
            </w:rPr>
            <w:t>[1]</w:t>
          </w:r>
          <w:r w:rsidRPr="008468B5">
            <w:fldChar w:fldCharType="end"/>
          </w:r>
        </w:sdtContent>
      </w:sdt>
      <w:r w:rsidRPr="008468B5">
        <w:rPr>
          <w:lang w:val="en-US"/>
        </w:rPr>
        <w:t>.</w:t>
      </w:r>
      <w:r w:rsidRPr="008468B5">
        <w:t>.</w:t>
      </w:r>
    </w:p>
    <w:p w14:paraId="582FAA43" w14:textId="77777777" w:rsidR="00641686" w:rsidRPr="00641686" w:rsidRDefault="00641686" w:rsidP="00057C69">
      <w:pPr>
        <w:pStyle w:val="P-Regular"/>
        <w:rPr>
          <w:lang w:val="en-US"/>
        </w:rPr>
      </w:pPr>
      <w:r w:rsidRPr="00641686">
        <w:rPr>
          <w:b/>
          <w:bCs/>
          <w:lang w:val="en-US"/>
        </w:rPr>
        <w:t>Advantages</w:t>
      </w:r>
      <w:r w:rsidRPr="00641686">
        <w:rPr>
          <w:lang w:val="en-US"/>
        </w:rPr>
        <w:t>:</w:t>
      </w:r>
    </w:p>
    <w:p w14:paraId="37A3A249" w14:textId="729F0E72" w:rsidR="00641686" w:rsidRPr="00641686" w:rsidRDefault="00641686" w:rsidP="00057C69">
      <w:pPr>
        <w:pStyle w:val="P-Regular"/>
        <w:numPr>
          <w:ilvl w:val="0"/>
          <w:numId w:val="49"/>
        </w:numPr>
        <w:rPr>
          <w:lang w:val="en-US"/>
        </w:rPr>
      </w:pPr>
      <w:r w:rsidRPr="00641686">
        <w:rPr>
          <w:lang w:val="en-US"/>
        </w:rPr>
        <w:t xml:space="preserve">Enables faster learning by </w:t>
      </w:r>
      <w:r w:rsidR="007236E9" w:rsidRPr="00641686">
        <w:rPr>
          <w:lang w:val="en-US"/>
        </w:rPr>
        <w:t>using</w:t>
      </w:r>
      <w:r w:rsidRPr="00641686">
        <w:rPr>
          <w:lang w:val="en-US"/>
        </w:rPr>
        <w:t xml:space="preserve"> simulated experiences.</w:t>
      </w:r>
    </w:p>
    <w:p w14:paraId="1B958B1C" w14:textId="77777777" w:rsidR="00641686" w:rsidRPr="00641686" w:rsidRDefault="00641686" w:rsidP="00057C69">
      <w:pPr>
        <w:pStyle w:val="P-Regular"/>
        <w:numPr>
          <w:ilvl w:val="0"/>
          <w:numId w:val="49"/>
        </w:numPr>
        <w:rPr>
          <w:lang w:val="en-US"/>
        </w:rPr>
      </w:pPr>
      <w:r w:rsidRPr="00641686">
        <w:rPr>
          <w:lang w:val="en-US"/>
        </w:rPr>
        <w:t>Offers strategic foresight for long-term decision-making.</w:t>
      </w:r>
    </w:p>
    <w:p w14:paraId="53067AAD" w14:textId="77777777" w:rsidR="00641686" w:rsidRPr="00641686" w:rsidRDefault="00641686" w:rsidP="00057C69">
      <w:pPr>
        <w:pStyle w:val="P-Regular"/>
        <w:rPr>
          <w:lang w:val="en-US"/>
        </w:rPr>
      </w:pPr>
      <w:r w:rsidRPr="00641686">
        <w:rPr>
          <w:b/>
          <w:bCs/>
          <w:lang w:val="en-US"/>
        </w:rPr>
        <w:t>Challenges</w:t>
      </w:r>
      <w:r w:rsidRPr="00641686">
        <w:rPr>
          <w:lang w:val="en-US"/>
        </w:rPr>
        <w:t>:</w:t>
      </w:r>
    </w:p>
    <w:p w14:paraId="3A9D1FF5" w14:textId="475A4152" w:rsidR="00641686" w:rsidRPr="00641686" w:rsidRDefault="00641686" w:rsidP="00057C69">
      <w:pPr>
        <w:pStyle w:val="P-Regular"/>
        <w:numPr>
          <w:ilvl w:val="0"/>
          <w:numId w:val="49"/>
        </w:numPr>
        <w:rPr>
          <w:lang w:val="en-US"/>
        </w:rPr>
      </w:pPr>
      <w:r w:rsidRPr="00641686">
        <w:rPr>
          <w:lang w:val="en-US"/>
        </w:rPr>
        <w:lastRenderedPageBreak/>
        <w:t xml:space="preserve">Computationally expensive due to the need for </w:t>
      </w:r>
      <w:r w:rsidR="007236E9" w:rsidRPr="00641686">
        <w:rPr>
          <w:lang w:val="en-US"/>
        </w:rPr>
        <w:t>correct</w:t>
      </w:r>
      <w:r w:rsidRPr="00641686">
        <w:rPr>
          <w:lang w:val="en-US"/>
        </w:rPr>
        <w:t xml:space="preserve"> environment modeling.</w:t>
      </w:r>
    </w:p>
    <w:p w14:paraId="38DFBD11" w14:textId="77777777" w:rsidR="00641686" w:rsidRPr="00641686" w:rsidRDefault="00641686" w:rsidP="00057C69">
      <w:pPr>
        <w:pStyle w:val="P-Regular"/>
        <w:numPr>
          <w:ilvl w:val="0"/>
          <w:numId w:val="49"/>
        </w:numPr>
        <w:rPr>
          <w:lang w:val="en-US"/>
        </w:rPr>
      </w:pPr>
      <w:r w:rsidRPr="00641686">
        <w:rPr>
          <w:lang w:val="en-US"/>
        </w:rPr>
        <w:t>Performs poorly in dynamic or unstructured environments.</w:t>
      </w:r>
    </w:p>
    <w:p w14:paraId="7A64FE74" w14:textId="77777777" w:rsidR="00641686" w:rsidRPr="00641686" w:rsidRDefault="00641686" w:rsidP="00057C69">
      <w:pPr>
        <w:pStyle w:val="H2-Heading"/>
      </w:pPr>
      <w:r w:rsidRPr="00641686">
        <w:t>Model-Free Approaches</w:t>
      </w:r>
    </w:p>
    <w:p w14:paraId="0F829AB6" w14:textId="578EB86C" w:rsidR="00641686" w:rsidRPr="00641686" w:rsidRDefault="00641686" w:rsidP="00641686">
      <w:pPr>
        <w:pStyle w:val="P-Regular"/>
        <w:rPr>
          <w:lang w:val="en-US"/>
        </w:rPr>
      </w:pPr>
      <w:r w:rsidRPr="00641686">
        <w:rPr>
          <w:lang w:val="en-US"/>
        </w:rPr>
        <w:t xml:space="preserve">Model-free methods learn policies or value functions directly through interaction with the environment. These approaches, such as Q-learning, rely on trial-and-error to </w:t>
      </w:r>
      <w:r w:rsidR="007236E9" w:rsidRPr="00641686">
        <w:rPr>
          <w:lang w:val="en-US"/>
        </w:rPr>
        <w:t>improve</w:t>
      </w:r>
      <w:r w:rsidRPr="00641686">
        <w:rPr>
          <w:lang w:val="en-US"/>
        </w:rPr>
        <w:t xml:space="preserve"> behavior </w:t>
      </w:r>
      <w:sdt>
        <w:sdtPr>
          <w:rPr>
            <w:lang w:val="en-US"/>
          </w:rPr>
          <w:id w:val="1260258948"/>
          <w:citation/>
        </w:sdtPr>
        <w:sdtContent>
          <w:r w:rsidR="00152E39">
            <w:rPr>
              <w:lang w:val="en-US"/>
            </w:rPr>
            <w:fldChar w:fldCharType="begin"/>
          </w:r>
          <w:r w:rsidR="00152E39">
            <w:rPr>
              <w:lang w:val="en-US"/>
            </w:rPr>
            <w:instrText xml:space="preserve"> CITATION Sutton2018 \l 1033 </w:instrText>
          </w:r>
          <w:r w:rsidR="00152E39">
            <w:rPr>
              <w:lang w:val="en-US"/>
            </w:rPr>
            <w:fldChar w:fldCharType="separate"/>
          </w:r>
          <w:r w:rsidR="000923F1" w:rsidRPr="000923F1">
            <w:rPr>
              <w:noProof/>
              <w:lang w:val="en-US"/>
            </w:rPr>
            <w:t>[2]</w:t>
          </w:r>
          <w:r w:rsidR="00152E39">
            <w:rPr>
              <w:lang w:val="en-US"/>
            </w:rPr>
            <w:fldChar w:fldCharType="end"/>
          </w:r>
        </w:sdtContent>
      </w:sdt>
      <w:r w:rsidRPr="00641686">
        <w:rPr>
          <w:lang w:val="en-US"/>
        </w:rPr>
        <w:t>.</w:t>
      </w:r>
    </w:p>
    <w:p w14:paraId="2075E141" w14:textId="77777777" w:rsidR="00641686" w:rsidRPr="00641686" w:rsidRDefault="00641686" w:rsidP="00057C69">
      <w:pPr>
        <w:pStyle w:val="P-Regular"/>
        <w:rPr>
          <w:lang w:val="en-US"/>
        </w:rPr>
      </w:pPr>
      <w:r w:rsidRPr="00641686">
        <w:rPr>
          <w:b/>
          <w:bCs/>
          <w:lang w:val="en-US"/>
        </w:rPr>
        <w:t>Advantages</w:t>
      </w:r>
      <w:r w:rsidRPr="00641686">
        <w:rPr>
          <w:lang w:val="en-US"/>
        </w:rPr>
        <w:t>:</w:t>
      </w:r>
    </w:p>
    <w:p w14:paraId="654F49BC" w14:textId="77777777" w:rsidR="00641686" w:rsidRPr="00641686" w:rsidRDefault="00641686" w:rsidP="00057C69">
      <w:pPr>
        <w:pStyle w:val="P-Regular"/>
        <w:numPr>
          <w:ilvl w:val="0"/>
          <w:numId w:val="50"/>
        </w:numPr>
        <w:rPr>
          <w:lang w:val="en-US"/>
        </w:rPr>
      </w:pPr>
      <w:r w:rsidRPr="00641686">
        <w:rPr>
          <w:lang w:val="en-US"/>
        </w:rPr>
        <w:t>Simpler implementation with fewer assumptions.</w:t>
      </w:r>
    </w:p>
    <w:p w14:paraId="2DCCAA4F" w14:textId="77777777" w:rsidR="00641686" w:rsidRPr="00641686" w:rsidRDefault="00641686" w:rsidP="00057C69">
      <w:pPr>
        <w:pStyle w:val="P-Regular"/>
        <w:numPr>
          <w:ilvl w:val="0"/>
          <w:numId w:val="50"/>
        </w:numPr>
        <w:rPr>
          <w:lang w:val="en-US"/>
        </w:rPr>
      </w:pPr>
      <w:r w:rsidRPr="00641686">
        <w:rPr>
          <w:lang w:val="en-US"/>
        </w:rPr>
        <w:t>Effective in unpredictable and complex scenarios.</w:t>
      </w:r>
    </w:p>
    <w:p w14:paraId="1FAE5997" w14:textId="77777777" w:rsidR="00641686" w:rsidRPr="00641686" w:rsidRDefault="00641686" w:rsidP="00057C69">
      <w:pPr>
        <w:pStyle w:val="P-Regular"/>
        <w:rPr>
          <w:lang w:val="en-US"/>
        </w:rPr>
      </w:pPr>
      <w:r w:rsidRPr="00641686">
        <w:rPr>
          <w:b/>
          <w:bCs/>
          <w:lang w:val="en-US"/>
        </w:rPr>
        <w:t>Challenges</w:t>
      </w:r>
      <w:r w:rsidRPr="00641686">
        <w:rPr>
          <w:lang w:val="en-US"/>
        </w:rPr>
        <w:t>:</w:t>
      </w:r>
    </w:p>
    <w:p w14:paraId="7EAFB4DE" w14:textId="73DA4DDD" w:rsidR="00641686" w:rsidRPr="00641686" w:rsidRDefault="00641686" w:rsidP="00057C69">
      <w:pPr>
        <w:pStyle w:val="P-Regular"/>
        <w:numPr>
          <w:ilvl w:val="0"/>
          <w:numId w:val="50"/>
        </w:numPr>
        <w:rPr>
          <w:lang w:val="en-US"/>
        </w:rPr>
      </w:pPr>
      <w:r w:rsidRPr="00641686">
        <w:rPr>
          <w:lang w:val="en-US"/>
        </w:rPr>
        <w:t xml:space="preserve">Slower learning </w:t>
      </w:r>
      <w:r w:rsidR="002D555C" w:rsidRPr="00641686">
        <w:rPr>
          <w:lang w:val="en-US"/>
        </w:rPr>
        <w:t>is due</w:t>
      </w:r>
      <w:r w:rsidRPr="00641686">
        <w:rPr>
          <w:lang w:val="en-US"/>
        </w:rPr>
        <w:t xml:space="preserve"> to reliance on real interactions.</w:t>
      </w:r>
    </w:p>
    <w:p w14:paraId="35BA9FA3" w14:textId="77777777" w:rsidR="00641686" w:rsidRPr="00641686" w:rsidRDefault="00641686" w:rsidP="00057C69">
      <w:pPr>
        <w:pStyle w:val="P-Regular"/>
        <w:numPr>
          <w:ilvl w:val="0"/>
          <w:numId w:val="50"/>
        </w:numPr>
        <w:rPr>
          <w:lang w:val="en-US"/>
        </w:rPr>
      </w:pPr>
      <w:r w:rsidRPr="00641686">
        <w:rPr>
          <w:lang w:val="en-US"/>
        </w:rPr>
        <w:t>May converge to suboptimal solutions if exploration is insufficient.</w:t>
      </w:r>
    </w:p>
    <w:p w14:paraId="538AF4C6" w14:textId="77777777" w:rsidR="00641686" w:rsidRPr="00641686" w:rsidRDefault="00641686" w:rsidP="00057C69">
      <w:pPr>
        <w:pStyle w:val="H2-Heading"/>
      </w:pPr>
      <w:r w:rsidRPr="00641686">
        <w:t>Code Example: Simple Q-Learning</w:t>
      </w:r>
    </w:p>
    <w:p w14:paraId="14DD317D" w14:textId="2C5EFEF8" w:rsidR="00641686" w:rsidRDefault="00641686" w:rsidP="00641686">
      <w:pPr>
        <w:pStyle w:val="P-Regular"/>
        <w:rPr>
          <w:lang w:val="en-US"/>
        </w:rPr>
      </w:pPr>
      <w:r w:rsidRPr="00641686">
        <w:rPr>
          <w:lang w:val="en-US"/>
        </w:rPr>
        <w:t xml:space="preserve">The following example </w:t>
      </w:r>
      <w:r w:rsidR="007236E9" w:rsidRPr="00641686">
        <w:rPr>
          <w:lang w:val="en-US"/>
        </w:rPr>
        <w:t>proves</w:t>
      </w:r>
      <w:r w:rsidRPr="00641686">
        <w:rPr>
          <w:lang w:val="en-US"/>
        </w:rPr>
        <w:t xml:space="preserve"> basic Q-learning in OpenAI Gym’s </w:t>
      </w:r>
      <w:r w:rsidRPr="00641686">
        <w:rPr>
          <w:rStyle w:val="P-Code"/>
          <w:lang w:val="en-US"/>
        </w:rPr>
        <w:t>FrozenLake</w:t>
      </w:r>
      <w:r w:rsidRPr="00641686">
        <w:rPr>
          <w:lang w:val="en-US"/>
        </w:rPr>
        <w:t xml:space="preserve"> environment:</w:t>
      </w:r>
    </w:p>
    <w:p w14:paraId="0345AE0F" w14:textId="3F15DDBF" w:rsidR="00057C69" w:rsidRPr="00641686" w:rsidRDefault="00057C69" w:rsidP="00057C69">
      <w:pPr>
        <w:pStyle w:val="SC-Source"/>
      </w:pPr>
      <w:r>
        <w:t>`python</w:t>
      </w:r>
    </w:p>
    <w:p w14:paraId="04C04EEC" w14:textId="77777777" w:rsidR="00641686" w:rsidRPr="00641686" w:rsidRDefault="00641686" w:rsidP="00057C69">
      <w:pPr>
        <w:pStyle w:val="SC-Source"/>
      </w:pPr>
      <w:r w:rsidRPr="00641686">
        <w:t>import gym</w:t>
      </w:r>
    </w:p>
    <w:p w14:paraId="60A06449" w14:textId="77777777" w:rsidR="00641686" w:rsidRPr="00641686" w:rsidRDefault="00641686" w:rsidP="00057C69">
      <w:pPr>
        <w:pStyle w:val="SC-Source"/>
      </w:pPr>
      <w:r w:rsidRPr="00641686">
        <w:t>import numpy as np</w:t>
      </w:r>
    </w:p>
    <w:p w14:paraId="04343956" w14:textId="77777777" w:rsidR="00641686" w:rsidRPr="00641686" w:rsidRDefault="00641686" w:rsidP="00057C69">
      <w:pPr>
        <w:pStyle w:val="SC-Source"/>
      </w:pPr>
    </w:p>
    <w:p w14:paraId="62885289" w14:textId="77777777" w:rsidR="00641686" w:rsidRPr="00641686" w:rsidRDefault="00641686" w:rsidP="00057C69">
      <w:pPr>
        <w:pStyle w:val="SC-Source"/>
      </w:pPr>
      <w:r w:rsidRPr="00641686">
        <w:t># Initialize environment and Q-table</w:t>
      </w:r>
    </w:p>
    <w:p w14:paraId="22D337C0" w14:textId="77777777" w:rsidR="00641686" w:rsidRPr="00641686" w:rsidRDefault="00641686" w:rsidP="00057C69">
      <w:pPr>
        <w:pStyle w:val="SC-Source"/>
      </w:pPr>
      <w:r w:rsidRPr="00641686">
        <w:t>env = gym.make('FrozenLake-v1')</w:t>
      </w:r>
    </w:p>
    <w:p w14:paraId="1C0E7C65" w14:textId="77777777" w:rsidR="00641686" w:rsidRPr="00641686" w:rsidRDefault="00641686" w:rsidP="00057C69">
      <w:pPr>
        <w:pStyle w:val="SC-Source"/>
      </w:pPr>
      <w:r w:rsidRPr="00641686">
        <w:t>q_table = np.zeros([env.observation_space.n, env.action_space.n])</w:t>
      </w:r>
    </w:p>
    <w:p w14:paraId="72C6F8A5" w14:textId="77777777" w:rsidR="00641686" w:rsidRPr="00641686" w:rsidRDefault="00641686" w:rsidP="00057C69">
      <w:pPr>
        <w:pStyle w:val="SC-Source"/>
      </w:pPr>
    </w:p>
    <w:p w14:paraId="563DB67F" w14:textId="77777777" w:rsidR="00641686" w:rsidRPr="00641686" w:rsidRDefault="00641686" w:rsidP="00057C69">
      <w:pPr>
        <w:pStyle w:val="SC-Source"/>
      </w:pPr>
      <w:r w:rsidRPr="00641686">
        <w:t># Define parameters</w:t>
      </w:r>
    </w:p>
    <w:p w14:paraId="188EF6FD" w14:textId="77777777" w:rsidR="00641686" w:rsidRPr="00641686" w:rsidRDefault="00641686" w:rsidP="00057C69">
      <w:pPr>
        <w:pStyle w:val="SC-Source"/>
      </w:pPr>
      <w:r w:rsidRPr="00641686">
        <w:t>learning_rate = 0.8</w:t>
      </w:r>
    </w:p>
    <w:p w14:paraId="3FA5FB03" w14:textId="77777777" w:rsidR="00641686" w:rsidRPr="00641686" w:rsidRDefault="00641686" w:rsidP="00057C69">
      <w:pPr>
        <w:pStyle w:val="SC-Source"/>
      </w:pPr>
      <w:r w:rsidRPr="00641686">
        <w:lastRenderedPageBreak/>
        <w:t>discount_factor = 0.95</w:t>
      </w:r>
    </w:p>
    <w:p w14:paraId="5D9B7748" w14:textId="77777777" w:rsidR="00641686" w:rsidRPr="00641686" w:rsidRDefault="00641686" w:rsidP="00057C69">
      <w:pPr>
        <w:pStyle w:val="SC-Source"/>
      </w:pPr>
      <w:r w:rsidRPr="00641686">
        <w:t>num_episodes = 1000</w:t>
      </w:r>
    </w:p>
    <w:p w14:paraId="303BF327" w14:textId="77777777" w:rsidR="00641686" w:rsidRPr="00641686" w:rsidRDefault="00641686" w:rsidP="00057C69">
      <w:pPr>
        <w:pStyle w:val="SC-Source"/>
      </w:pPr>
    </w:p>
    <w:p w14:paraId="06EBEB86" w14:textId="77777777" w:rsidR="00641686" w:rsidRPr="00641686" w:rsidRDefault="00641686" w:rsidP="00057C69">
      <w:pPr>
        <w:pStyle w:val="SC-Source"/>
      </w:pPr>
      <w:r w:rsidRPr="00641686">
        <w:t># Training loop</w:t>
      </w:r>
    </w:p>
    <w:p w14:paraId="23B72AAE" w14:textId="77777777" w:rsidR="00641686" w:rsidRPr="00641686" w:rsidRDefault="00641686" w:rsidP="00057C69">
      <w:pPr>
        <w:pStyle w:val="SC-Source"/>
      </w:pPr>
      <w:r w:rsidRPr="00641686">
        <w:t>for episode in range(num_episodes):</w:t>
      </w:r>
    </w:p>
    <w:p w14:paraId="44ED1520" w14:textId="77777777" w:rsidR="00641686" w:rsidRPr="00641686" w:rsidRDefault="00641686" w:rsidP="00057C69">
      <w:pPr>
        <w:pStyle w:val="SC-Source"/>
      </w:pPr>
      <w:r w:rsidRPr="00641686">
        <w:t xml:space="preserve">    state = env.reset()</w:t>
      </w:r>
    </w:p>
    <w:p w14:paraId="56504424" w14:textId="77777777" w:rsidR="00641686" w:rsidRPr="00641686" w:rsidRDefault="00641686" w:rsidP="00057C69">
      <w:pPr>
        <w:pStyle w:val="SC-Source"/>
      </w:pPr>
      <w:r w:rsidRPr="00641686">
        <w:t xml:space="preserve">    done = False</w:t>
      </w:r>
    </w:p>
    <w:p w14:paraId="6052F8E9" w14:textId="77777777" w:rsidR="00641686" w:rsidRPr="00641686" w:rsidRDefault="00641686" w:rsidP="00057C69">
      <w:pPr>
        <w:pStyle w:val="SC-Source"/>
      </w:pPr>
      <w:r w:rsidRPr="00641686">
        <w:t xml:space="preserve">    while not done:</w:t>
      </w:r>
    </w:p>
    <w:p w14:paraId="6A23E8B2" w14:textId="77777777" w:rsidR="00641686" w:rsidRPr="00641686" w:rsidRDefault="00641686" w:rsidP="00057C69">
      <w:pPr>
        <w:pStyle w:val="SC-Source"/>
      </w:pPr>
      <w:r w:rsidRPr="00641686">
        <w:t xml:space="preserve">        action = np.argmax(q_table[state, :] + np.random.randn(1, env.action_space.n) * (1.0 / (episode + 1)))</w:t>
      </w:r>
    </w:p>
    <w:p w14:paraId="7EA2DDA3" w14:textId="77777777" w:rsidR="00641686" w:rsidRPr="00641686" w:rsidRDefault="00641686" w:rsidP="00057C69">
      <w:pPr>
        <w:pStyle w:val="SC-Source"/>
      </w:pPr>
      <w:r w:rsidRPr="00641686">
        <w:t xml:space="preserve">        new_state, reward, done, _ = env.step(action)</w:t>
      </w:r>
    </w:p>
    <w:p w14:paraId="491DA269" w14:textId="77777777" w:rsidR="00641686" w:rsidRPr="00641686" w:rsidRDefault="00641686" w:rsidP="00057C69">
      <w:pPr>
        <w:pStyle w:val="SC-Source"/>
      </w:pPr>
      <w:r w:rsidRPr="00641686">
        <w:t xml:space="preserve">        q_table[state, action] += learning_rate * (</w:t>
      </w:r>
    </w:p>
    <w:p w14:paraId="10EC7B13" w14:textId="77777777" w:rsidR="00641686" w:rsidRPr="00641686" w:rsidRDefault="00641686" w:rsidP="00057C69">
      <w:pPr>
        <w:pStyle w:val="SC-Source"/>
      </w:pPr>
      <w:r w:rsidRPr="00641686">
        <w:t xml:space="preserve">            reward + discount_factor * np.max(q_table[new_state, :]) - q_table[state, action]</w:t>
      </w:r>
    </w:p>
    <w:p w14:paraId="5B3A5514" w14:textId="77777777" w:rsidR="00641686" w:rsidRPr="00641686" w:rsidRDefault="00641686" w:rsidP="00057C69">
      <w:pPr>
        <w:pStyle w:val="SC-Source"/>
      </w:pPr>
      <w:r w:rsidRPr="00641686">
        <w:t xml:space="preserve">        )</w:t>
      </w:r>
    </w:p>
    <w:p w14:paraId="67DEBD8D" w14:textId="77777777" w:rsidR="00641686" w:rsidRDefault="00641686" w:rsidP="00057C69">
      <w:pPr>
        <w:pStyle w:val="SC-Source"/>
      </w:pPr>
      <w:r w:rsidRPr="00641686">
        <w:t xml:space="preserve">        state = new_state</w:t>
      </w:r>
    </w:p>
    <w:p w14:paraId="315032A8" w14:textId="6CB421E2" w:rsidR="00057C69" w:rsidRPr="00641686" w:rsidRDefault="00057C69" w:rsidP="00057C69">
      <w:pPr>
        <w:pStyle w:val="SC-Source"/>
      </w:pPr>
      <w:r>
        <w:t>`</w:t>
      </w:r>
    </w:p>
    <w:p w14:paraId="671AA988" w14:textId="5E8835B2" w:rsidR="00641686" w:rsidRDefault="00253485" w:rsidP="00641686">
      <w:pPr>
        <w:pStyle w:val="P-Regular"/>
      </w:pPr>
      <w:r w:rsidRPr="00253485">
        <w:t xml:space="preserve">This example captures the fundamental aspects of model-free learning. The Q-table represents state-action values, which the agent updates iteratively based on rewards and transitions. Over time, the agent learns </w:t>
      </w:r>
      <w:r w:rsidR="007236E9" w:rsidRPr="00253485">
        <w:t>the best</w:t>
      </w:r>
      <w:r w:rsidRPr="00253485">
        <w:t xml:space="preserve"> policy by refining its decisions through repeated interaction with the </w:t>
      </w:r>
      <w:r w:rsidRPr="00253485">
        <w:t>environment.</w:t>
      </w:r>
    </w:p>
    <w:p w14:paraId="1EE35F75" w14:textId="793DEB3B" w:rsidR="00641686" w:rsidRDefault="00641686" w:rsidP="00057C69">
      <w:pPr>
        <w:pStyle w:val="H1-Section"/>
      </w:pPr>
      <w:r w:rsidRPr="00641686">
        <w:t>DeepMind’s Advancements in Deep Reinforcement Learning</w:t>
      </w:r>
    </w:p>
    <w:p w14:paraId="67235206" w14:textId="44DB38C6" w:rsidR="00253485" w:rsidRPr="00253485" w:rsidRDefault="00253485" w:rsidP="00253485">
      <w:r w:rsidRPr="00253485">
        <w:t xml:space="preserve">Deep reinforcement learning has undergone remarkable progress, </w:t>
      </w:r>
      <w:r w:rsidR="002D555C" w:rsidRPr="00253485">
        <w:t>driven</w:t>
      </w:r>
      <w:r w:rsidRPr="00253485">
        <w:t xml:space="preserve"> by DeepMind’s innovative contributions. From the pioneering introduction of DQN to the development of sophisticated algorithms like MuZero, DeepMind has expanded the </w:t>
      </w:r>
      <w:r w:rsidRPr="00253485">
        <w:lastRenderedPageBreak/>
        <w:t>boundaries of what reinforcement learning systems can achieve. This section explores these contributions and their lasting impact on the field.</w:t>
      </w:r>
    </w:p>
    <w:p w14:paraId="13D1CEB8" w14:textId="77777777" w:rsidR="00641686" w:rsidRDefault="00641686" w:rsidP="00057C69">
      <w:pPr>
        <w:pStyle w:val="H2-Heading"/>
      </w:pPr>
      <w:r w:rsidRPr="00057C69">
        <w:t>Key Contributions</w:t>
      </w:r>
    </w:p>
    <w:p w14:paraId="1D37F24E" w14:textId="3156BF01" w:rsidR="00253485" w:rsidRPr="00253485" w:rsidRDefault="00253485" w:rsidP="00253485">
      <w:r w:rsidRPr="00253485">
        <w:t xml:space="preserve">DeepMind's advancements have redefined the boundaries of reinforcement learning, setting new benchmarks in performance and innovation. These contributions have influenced research and applications across diverse fields, offering groundbreaking solutions for complex challenges. Below </w:t>
      </w:r>
      <w:r w:rsidR="002D555C">
        <w:t>is a sample o</w:t>
      </w:r>
      <w:r w:rsidRPr="00253485">
        <w:t>f their most impactful contributions:</w:t>
      </w:r>
    </w:p>
    <w:p w14:paraId="72F419B2" w14:textId="77777777" w:rsidR="00641686" w:rsidRPr="00641686" w:rsidRDefault="00641686" w:rsidP="00057C69">
      <w:pPr>
        <w:pStyle w:val="P-Regular"/>
        <w:rPr>
          <w:lang w:val="en-US"/>
        </w:rPr>
      </w:pPr>
      <w:r w:rsidRPr="00641686">
        <w:rPr>
          <w:b/>
          <w:bCs/>
          <w:lang w:val="en-US"/>
        </w:rPr>
        <w:t>DQN</w:t>
      </w:r>
      <w:r w:rsidRPr="00641686">
        <w:rPr>
          <w:lang w:val="en-US"/>
        </w:rPr>
        <w:t>:</w:t>
      </w:r>
    </w:p>
    <w:p w14:paraId="198AABFD" w14:textId="77777777" w:rsidR="00641686" w:rsidRPr="00641686" w:rsidRDefault="00641686" w:rsidP="00057C69">
      <w:pPr>
        <w:pStyle w:val="P-Regular"/>
        <w:numPr>
          <w:ilvl w:val="0"/>
          <w:numId w:val="57"/>
        </w:numPr>
        <w:rPr>
          <w:lang w:val="en-US"/>
        </w:rPr>
      </w:pPr>
      <w:r w:rsidRPr="00641686">
        <w:rPr>
          <w:lang w:val="en-US"/>
        </w:rPr>
        <w:t>Achieved human-level performance across 49 Atari games.</w:t>
      </w:r>
    </w:p>
    <w:p w14:paraId="77F4D928" w14:textId="77777777" w:rsidR="00641686" w:rsidRPr="00641686" w:rsidRDefault="00641686" w:rsidP="00057C69">
      <w:pPr>
        <w:pStyle w:val="P-Regular"/>
        <w:numPr>
          <w:ilvl w:val="0"/>
          <w:numId w:val="57"/>
        </w:numPr>
        <w:rPr>
          <w:lang w:val="en-US"/>
        </w:rPr>
      </w:pPr>
      <w:r w:rsidRPr="00641686">
        <w:rPr>
          <w:lang w:val="en-US"/>
        </w:rPr>
        <w:t xml:space="preserve">Introduced </w:t>
      </w:r>
      <w:r w:rsidRPr="00641686">
        <w:rPr>
          <w:b/>
          <w:bCs/>
          <w:lang w:val="en-US"/>
        </w:rPr>
        <w:t>experience replay</w:t>
      </w:r>
      <w:r w:rsidRPr="00641686">
        <w:rPr>
          <w:lang w:val="en-US"/>
        </w:rPr>
        <w:t xml:space="preserve"> to break correlations in training data and stabilize learning.</w:t>
      </w:r>
    </w:p>
    <w:p w14:paraId="073BC1FB" w14:textId="64A676D9" w:rsidR="00641686" w:rsidRPr="00641686" w:rsidRDefault="00641686" w:rsidP="00057C69">
      <w:pPr>
        <w:pStyle w:val="P-Regular"/>
        <w:numPr>
          <w:ilvl w:val="0"/>
          <w:numId w:val="57"/>
        </w:numPr>
        <w:rPr>
          <w:lang w:val="en-US"/>
        </w:rPr>
      </w:pPr>
      <w:r w:rsidRPr="00641686">
        <w:rPr>
          <w:lang w:val="en-US"/>
        </w:rPr>
        <w:t xml:space="preserve">Used </w:t>
      </w:r>
      <w:r w:rsidRPr="00641686">
        <w:rPr>
          <w:b/>
          <w:bCs/>
          <w:lang w:val="en-US"/>
        </w:rPr>
        <w:t>target networks</w:t>
      </w:r>
      <w:r w:rsidRPr="00641686">
        <w:rPr>
          <w:lang w:val="en-US"/>
        </w:rPr>
        <w:t xml:space="preserve"> to address instability caused by rapid policy changes </w:t>
      </w:r>
      <w:sdt>
        <w:sdtPr>
          <w:rPr>
            <w:lang w:val="en-US"/>
          </w:rPr>
          <w:id w:val="1427617158"/>
          <w:citation/>
        </w:sdtPr>
        <w:sdtContent>
          <w:r w:rsidR="00F31F0C">
            <w:rPr>
              <w:lang w:val="en-US"/>
            </w:rPr>
            <w:fldChar w:fldCharType="begin"/>
          </w:r>
          <w:r w:rsidR="00F31F0C">
            <w:rPr>
              <w:lang w:val="en-US"/>
            </w:rPr>
            <w:instrText xml:space="preserve"> CITATION Mnih2015 \l 1033 </w:instrText>
          </w:r>
          <w:r w:rsidR="00F31F0C">
            <w:rPr>
              <w:lang w:val="en-US"/>
            </w:rPr>
            <w:fldChar w:fldCharType="separate"/>
          </w:r>
          <w:r w:rsidR="000923F1" w:rsidRPr="000923F1">
            <w:rPr>
              <w:noProof/>
              <w:lang w:val="en-US"/>
            </w:rPr>
            <w:t>[3]</w:t>
          </w:r>
          <w:r w:rsidR="00F31F0C">
            <w:rPr>
              <w:lang w:val="en-US"/>
            </w:rPr>
            <w:fldChar w:fldCharType="end"/>
          </w:r>
        </w:sdtContent>
      </w:sdt>
      <w:r w:rsidRPr="00641686">
        <w:rPr>
          <w:lang w:val="en-US"/>
        </w:rPr>
        <w:t>.</w:t>
      </w:r>
    </w:p>
    <w:p w14:paraId="1A8D63C5" w14:textId="77777777" w:rsidR="00641686" w:rsidRPr="00641686" w:rsidRDefault="00641686" w:rsidP="00057C69">
      <w:pPr>
        <w:pStyle w:val="P-Regular"/>
        <w:rPr>
          <w:lang w:val="en-US"/>
        </w:rPr>
      </w:pPr>
      <w:r w:rsidRPr="00641686">
        <w:rPr>
          <w:b/>
          <w:bCs/>
          <w:lang w:val="en-US"/>
        </w:rPr>
        <w:t>Rainbow DQN</w:t>
      </w:r>
      <w:r w:rsidRPr="00641686">
        <w:rPr>
          <w:lang w:val="en-US"/>
        </w:rPr>
        <w:t>:</w:t>
      </w:r>
    </w:p>
    <w:p w14:paraId="3D394F23" w14:textId="77777777" w:rsidR="00641686" w:rsidRPr="00641686" w:rsidRDefault="00641686" w:rsidP="00057C69">
      <w:pPr>
        <w:pStyle w:val="P-Regular"/>
        <w:numPr>
          <w:ilvl w:val="0"/>
          <w:numId w:val="51"/>
        </w:numPr>
        <w:rPr>
          <w:lang w:val="en-US"/>
        </w:rPr>
      </w:pPr>
      <w:r w:rsidRPr="00641686">
        <w:rPr>
          <w:lang w:val="en-US"/>
        </w:rPr>
        <w:t>Combined enhancements like Double Q-Learning, prioritized replay, dueling networks, and noisy nets for improved performance.</w:t>
      </w:r>
    </w:p>
    <w:p w14:paraId="5A9DD1FF" w14:textId="77777777" w:rsidR="00641686" w:rsidRPr="00641686" w:rsidRDefault="00641686" w:rsidP="00057C69">
      <w:pPr>
        <w:pStyle w:val="P-Regular"/>
        <w:rPr>
          <w:lang w:val="en-US"/>
        </w:rPr>
      </w:pPr>
      <w:r w:rsidRPr="00641686">
        <w:rPr>
          <w:b/>
          <w:bCs/>
          <w:lang w:val="en-US"/>
        </w:rPr>
        <w:t>AlphaZero</w:t>
      </w:r>
      <w:r w:rsidRPr="00641686">
        <w:rPr>
          <w:lang w:val="en-US"/>
        </w:rPr>
        <w:t>:</w:t>
      </w:r>
    </w:p>
    <w:p w14:paraId="738E0D22" w14:textId="226291F8" w:rsidR="00641686" w:rsidRPr="00641686" w:rsidRDefault="00641686" w:rsidP="00057C69">
      <w:pPr>
        <w:pStyle w:val="P-Regular"/>
        <w:numPr>
          <w:ilvl w:val="0"/>
          <w:numId w:val="51"/>
        </w:numPr>
        <w:rPr>
          <w:lang w:val="en-US"/>
        </w:rPr>
      </w:pPr>
      <w:r w:rsidRPr="00641686">
        <w:rPr>
          <w:lang w:val="en-US"/>
        </w:rPr>
        <w:t>Mastered complex board games like Chess and Go through reinforcement learning and Monte Carlo Tree Search</w:t>
      </w:r>
      <w:r w:rsidR="00F31F0C">
        <w:rPr>
          <w:lang w:val="en-US"/>
        </w:rPr>
        <w:t xml:space="preserve"> </w:t>
      </w:r>
      <w:sdt>
        <w:sdtPr>
          <w:rPr>
            <w:lang w:val="en-US"/>
          </w:rPr>
          <w:id w:val="-448239905"/>
          <w:citation/>
        </w:sdtPr>
        <w:sdtContent>
          <w:r w:rsidR="00F31F0C">
            <w:rPr>
              <w:lang w:val="en-US"/>
            </w:rPr>
            <w:fldChar w:fldCharType="begin"/>
          </w:r>
          <w:r w:rsidR="00F31F0C">
            <w:rPr>
              <w:lang w:val="en-US"/>
            </w:rPr>
            <w:instrText xml:space="preserve"> CITATION Silver2018 \l 1033 </w:instrText>
          </w:r>
          <w:r w:rsidR="00F31F0C">
            <w:rPr>
              <w:lang w:val="en-US"/>
            </w:rPr>
            <w:fldChar w:fldCharType="separate"/>
          </w:r>
          <w:r w:rsidR="000923F1" w:rsidRPr="000923F1">
            <w:rPr>
              <w:noProof/>
              <w:lang w:val="en-US"/>
            </w:rPr>
            <w:t>[4]</w:t>
          </w:r>
          <w:r w:rsidR="00F31F0C">
            <w:rPr>
              <w:lang w:val="en-US"/>
            </w:rPr>
            <w:fldChar w:fldCharType="end"/>
          </w:r>
        </w:sdtContent>
      </w:sdt>
      <w:r w:rsidRPr="00641686">
        <w:rPr>
          <w:lang w:val="en-US"/>
        </w:rPr>
        <w:t>.</w:t>
      </w:r>
    </w:p>
    <w:p w14:paraId="2B9AC7F7" w14:textId="77777777" w:rsidR="00641686" w:rsidRPr="00641686" w:rsidRDefault="00641686" w:rsidP="00057C69">
      <w:pPr>
        <w:pStyle w:val="P-Regular"/>
        <w:rPr>
          <w:lang w:val="en-US"/>
        </w:rPr>
      </w:pPr>
      <w:r w:rsidRPr="00641686">
        <w:rPr>
          <w:b/>
          <w:bCs/>
          <w:lang w:val="en-US"/>
        </w:rPr>
        <w:t>MuZero</w:t>
      </w:r>
      <w:r w:rsidRPr="00641686">
        <w:rPr>
          <w:lang w:val="en-US"/>
        </w:rPr>
        <w:t>:</w:t>
      </w:r>
    </w:p>
    <w:p w14:paraId="6BF616E2" w14:textId="10B7A60C" w:rsidR="00641686" w:rsidRPr="00641686" w:rsidRDefault="00641686" w:rsidP="00057C69">
      <w:pPr>
        <w:pStyle w:val="P-Regular"/>
        <w:numPr>
          <w:ilvl w:val="0"/>
          <w:numId w:val="51"/>
        </w:numPr>
        <w:rPr>
          <w:lang w:val="en-US"/>
        </w:rPr>
      </w:pPr>
      <w:r w:rsidRPr="00641686">
        <w:rPr>
          <w:lang w:val="en-US"/>
        </w:rPr>
        <w:t xml:space="preserve">Learned environment dynamics implicitly without requiring an explicit model </w:t>
      </w:r>
      <w:sdt>
        <w:sdtPr>
          <w:rPr>
            <w:lang w:val="en-US"/>
          </w:rPr>
          <w:id w:val="-1851406382"/>
          <w:citation/>
        </w:sdtPr>
        <w:sdtContent>
          <w:r w:rsidR="00F31F0C">
            <w:rPr>
              <w:lang w:val="en-US"/>
            </w:rPr>
            <w:fldChar w:fldCharType="begin"/>
          </w:r>
          <w:r w:rsidR="00F31F0C">
            <w:rPr>
              <w:lang w:val="en-US"/>
            </w:rPr>
            <w:instrText xml:space="preserve"> CITATION Schrittwieser2020 \l 1033 </w:instrText>
          </w:r>
          <w:r w:rsidR="00F31F0C">
            <w:rPr>
              <w:lang w:val="en-US"/>
            </w:rPr>
            <w:fldChar w:fldCharType="separate"/>
          </w:r>
          <w:r w:rsidR="000923F1" w:rsidRPr="000923F1">
            <w:rPr>
              <w:noProof/>
              <w:lang w:val="en-US"/>
            </w:rPr>
            <w:t>[5]</w:t>
          </w:r>
          <w:r w:rsidR="00F31F0C">
            <w:rPr>
              <w:lang w:val="en-US"/>
            </w:rPr>
            <w:fldChar w:fldCharType="end"/>
          </w:r>
        </w:sdtContent>
      </w:sdt>
      <w:r w:rsidRPr="00641686">
        <w:rPr>
          <w:lang w:val="en-US"/>
        </w:rPr>
        <w:t>.</w:t>
      </w:r>
    </w:p>
    <w:p w14:paraId="5AD8D93B" w14:textId="77777777" w:rsidR="00641686" w:rsidRPr="00A5088E" w:rsidRDefault="00641686" w:rsidP="00A5088E">
      <w:pPr>
        <w:pStyle w:val="H3-Subheading"/>
      </w:pPr>
      <w:r w:rsidRPr="00A5088E">
        <w:t>Code Example: CartPole with DQN</w:t>
      </w:r>
    </w:p>
    <w:p w14:paraId="4C129376" w14:textId="77777777" w:rsidR="00641686" w:rsidRPr="00641686" w:rsidRDefault="00641686" w:rsidP="00641686">
      <w:pPr>
        <w:pStyle w:val="P-Regular"/>
        <w:rPr>
          <w:lang w:val="en-US"/>
        </w:rPr>
      </w:pPr>
      <w:r w:rsidRPr="00641686">
        <w:rPr>
          <w:lang w:val="en-US"/>
        </w:rPr>
        <w:t xml:space="preserve">The example below demonstrates DQN applied to the </w:t>
      </w:r>
      <w:r w:rsidRPr="00641686">
        <w:rPr>
          <w:rStyle w:val="P-Code"/>
          <w:lang w:val="en-US"/>
        </w:rPr>
        <w:t>CartPole</w:t>
      </w:r>
      <w:r w:rsidRPr="00641686">
        <w:rPr>
          <w:lang w:val="en-US"/>
        </w:rPr>
        <w:t xml:space="preserve"> environment:</w:t>
      </w:r>
    </w:p>
    <w:p w14:paraId="01227BA9" w14:textId="74796BC1" w:rsidR="00057C69" w:rsidRDefault="00057C69" w:rsidP="005E105E">
      <w:pPr>
        <w:pStyle w:val="SC-Source"/>
      </w:pPr>
      <w:r>
        <w:t>`python</w:t>
      </w:r>
    </w:p>
    <w:p w14:paraId="7FAFE656" w14:textId="164C1DDE" w:rsidR="00641686" w:rsidRPr="00641686" w:rsidRDefault="00641686" w:rsidP="005E105E">
      <w:pPr>
        <w:pStyle w:val="SC-Source"/>
      </w:pPr>
      <w:r w:rsidRPr="00641686">
        <w:t>import gym</w:t>
      </w:r>
    </w:p>
    <w:p w14:paraId="1A247498" w14:textId="77777777" w:rsidR="00641686" w:rsidRPr="00641686" w:rsidRDefault="00641686" w:rsidP="005E105E">
      <w:pPr>
        <w:pStyle w:val="SC-Source"/>
      </w:pPr>
      <w:r w:rsidRPr="00641686">
        <w:t>import numpy as np</w:t>
      </w:r>
    </w:p>
    <w:p w14:paraId="0399AEBC" w14:textId="77777777" w:rsidR="00641686" w:rsidRPr="00641686" w:rsidRDefault="00641686" w:rsidP="005E105E">
      <w:pPr>
        <w:pStyle w:val="SC-Source"/>
      </w:pPr>
      <w:r w:rsidRPr="00641686">
        <w:lastRenderedPageBreak/>
        <w:t>import tensorflow as tf</w:t>
      </w:r>
    </w:p>
    <w:p w14:paraId="39D108A9" w14:textId="77777777" w:rsidR="00641686" w:rsidRPr="00641686" w:rsidRDefault="00641686" w:rsidP="005E105E">
      <w:pPr>
        <w:pStyle w:val="SC-Source"/>
      </w:pPr>
      <w:r w:rsidRPr="00641686">
        <w:t>from tensorflow.keras.models import Sequential</w:t>
      </w:r>
    </w:p>
    <w:p w14:paraId="2346153C" w14:textId="77777777" w:rsidR="00641686" w:rsidRPr="00641686" w:rsidRDefault="00641686" w:rsidP="005E105E">
      <w:pPr>
        <w:pStyle w:val="SC-Source"/>
      </w:pPr>
      <w:r w:rsidRPr="00641686">
        <w:t>from tensorflow.keras.layers import Dense</w:t>
      </w:r>
    </w:p>
    <w:p w14:paraId="52A97078" w14:textId="77777777" w:rsidR="00641686" w:rsidRPr="00641686" w:rsidRDefault="00641686" w:rsidP="005E105E">
      <w:pPr>
        <w:pStyle w:val="SC-Source"/>
      </w:pPr>
      <w:r w:rsidRPr="00641686">
        <w:t>from tensorflow.keras.optimizers import Adam</w:t>
      </w:r>
    </w:p>
    <w:p w14:paraId="494C84FC" w14:textId="77777777" w:rsidR="00641686" w:rsidRPr="00641686" w:rsidRDefault="00641686" w:rsidP="005E105E">
      <w:pPr>
        <w:pStyle w:val="SC-Source"/>
      </w:pPr>
    </w:p>
    <w:p w14:paraId="179685C6" w14:textId="77777777" w:rsidR="00641686" w:rsidRPr="00641686" w:rsidRDefault="00641686" w:rsidP="005E105E">
      <w:pPr>
        <w:pStyle w:val="SC-Source"/>
      </w:pPr>
      <w:r w:rsidRPr="00641686">
        <w:t># Initialize environment and parameters</w:t>
      </w:r>
    </w:p>
    <w:p w14:paraId="0496C8B0" w14:textId="77777777" w:rsidR="00641686" w:rsidRPr="00641686" w:rsidRDefault="00641686" w:rsidP="005E105E">
      <w:pPr>
        <w:pStyle w:val="SC-Source"/>
      </w:pPr>
      <w:r w:rsidRPr="00641686">
        <w:t>env = gym.make('CartPole-v1')</w:t>
      </w:r>
    </w:p>
    <w:p w14:paraId="279DAD8E" w14:textId="77777777" w:rsidR="00641686" w:rsidRPr="00641686" w:rsidRDefault="00641686" w:rsidP="005E105E">
      <w:pPr>
        <w:pStyle w:val="SC-Source"/>
      </w:pPr>
      <w:r w:rsidRPr="00641686">
        <w:t>state_size = env.observation_space.shape[0]</w:t>
      </w:r>
    </w:p>
    <w:p w14:paraId="6717DB1A" w14:textId="77777777" w:rsidR="00641686" w:rsidRPr="00641686" w:rsidRDefault="00641686" w:rsidP="005E105E">
      <w:pPr>
        <w:pStyle w:val="SC-Source"/>
      </w:pPr>
      <w:r w:rsidRPr="00641686">
        <w:t>action_size = env.action_space.n</w:t>
      </w:r>
    </w:p>
    <w:p w14:paraId="193D6F55" w14:textId="77777777" w:rsidR="00641686" w:rsidRPr="00641686" w:rsidRDefault="00641686" w:rsidP="005E105E">
      <w:pPr>
        <w:pStyle w:val="SC-Source"/>
      </w:pPr>
    </w:p>
    <w:p w14:paraId="64E4BF28" w14:textId="77777777" w:rsidR="00641686" w:rsidRPr="00641686" w:rsidRDefault="00641686" w:rsidP="005E105E">
      <w:pPr>
        <w:pStyle w:val="SC-Source"/>
      </w:pPr>
      <w:r w:rsidRPr="00641686">
        <w:t># Define DQN model</w:t>
      </w:r>
    </w:p>
    <w:p w14:paraId="368652F9" w14:textId="77777777" w:rsidR="00641686" w:rsidRPr="00641686" w:rsidRDefault="00641686" w:rsidP="005E105E">
      <w:pPr>
        <w:pStyle w:val="SC-Source"/>
      </w:pPr>
      <w:r w:rsidRPr="00641686">
        <w:t>model = Sequential([</w:t>
      </w:r>
    </w:p>
    <w:p w14:paraId="5A29F472" w14:textId="77777777" w:rsidR="00641686" w:rsidRPr="00641686" w:rsidRDefault="00641686" w:rsidP="005E105E">
      <w:pPr>
        <w:pStyle w:val="SC-Source"/>
      </w:pPr>
      <w:r w:rsidRPr="00641686">
        <w:t xml:space="preserve">    Dense(24, activation='relu', input_dim=state_size),</w:t>
      </w:r>
    </w:p>
    <w:p w14:paraId="16939907" w14:textId="77777777" w:rsidR="00641686" w:rsidRPr="00641686" w:rsidRDefault="00641686" w:rsidP="005E105E">
      <w:pPr>
        <w:pStyle w:val="SC-Source"/>
      </w:pPr>
      <w:r w:rsidRPr="00641686">
        <w:t xml:space="preserve">    Dense(24, activation='relu'),</w:t>
      </w:r>
    </w:p>
    <w:p w14:paraId="37624C54" w14:textId="77777777" w:rsidR="00641686" w:rsidRPr="00641686" w:rsidRDefault="00641686" w:rsidP="005E105E">
      <w:pPr>
        <w:pStyle w:val="SC-Source"/>
      </w:pPr>
      <w:r w:rsidRPr="00641686">
        <w:t xml:space="preserve">    Dense(action_size, activation='linear')</w:t>
      </w:r>
    </w:p>
    <w:p w14:paraId="5117017D" w14:textId="77777777" w:rsidR="00641686" w:rsidRPr="00641686" w:rsidRDefault="00641686" w:rsidP="005E105E">
      <w:pPr>
        <w:pStyle w:val="SC-Source"/>
      </w:pPr>
      <w:r w:rsidRPr="00641686">
        <w:t>])</w:t>
      </w:r>
    </w:p>
    <w:p w14:paraId="7AA1037B" w14:textId="77777777" w:rsidR="00641686" w:rsidRPr="00641686" w:rsidRDefault="00641686" w:rsidP="005E105E">
      <w:pPr>
        <w:pStyle w:val="SC-Source"/>
      </w:pPr>
      <w:r w:rsidRPr="00641686">
        <w:t>model.compile(optimizer=Adam(learning_rate=0.001), loss='mse')</w:t>
      </w:r>
    </w:p>
    <w:p w14:paraId="7B350931" w14:textId="3CAEA971" w:rsidR="005E105E" w:rsidRDefault="005E105E" w:rsidP="005E105E">
      <w:pPr>
        <w:pStyle w:val="SC-Source"/>
      </w:pPr>
      <w:r>
        <w:t>`</w:t>
      </w:r>
    </w:p>
    <w:p w14:paraId="4F9FE28B" w14:textId="2FAF5838" w:rsidR="00A5088E" w:rsidRPr="00641686" w:rsidRDefault="00A5088E" w:rsidP="00641686">
      <w:pPr>
        <w:pStyle w:val="P-Regular"/>
        <w:rPr>
          <w:lang w:val="en-US"/>
        </w:rPr>
      </w:pPr>
      <w:r w:rsidRPr="00A5088E">
        <w:t xml:space="preserve">This code illustrates the integration of deep learning and Q-learning principles. By using a neural network to approximate Q-values, the model enables the agent to </w:t>
      </w:r>
      <w:r w:rsidR="007236E9" w:rsidRPr="00A5088E">
        <w:t>work</w:t>
      </w:r>
      <w:r w:rsidRPr="00A5088E">
        <w:t xml:space="preserve"> in continuous state spaces. This implementation </w:t>
      </w:r>
      <w:r w:rsidR="002D555C" w:rsidRPr="00A5088E">
        <w:t>highlights</w:t>
      </w:r>
      <w:r w:rsidRPr="00A5088E">
        <w:t xml:space="preserve"> how DQN bridges the gap between traditional reinforcement learning and high-dimensional problems, allowing agents to make informed decisions and improve performance through iterative learning.</w:t>
      </w:r>
    </w:p>
    <w:p w14:paraId="19E4057D" w14:textId="15086FFB" w:rsidR="00641686" w:rsidRPr="00641686" w:rsidRDefault="00641686" w:rsidP="005E105E">
      <w:pPr>
        <w:pStyle w:val="H1-Section"/>
      </w:pPr>
      <w:r w:rsidRPr="00641686">
        <w:lastRenderedPageBreak/>
        <w:t>Implementing the Rainbow Algorithm for Atari Games</w:t>
      </w:r>
    </w:p>
    <w:p w14:paraId="3221E407" w14:textId="22DA9AD2" w:rsidR="00A5088E" w:rsidRPr="00A5088E" w:rsidRDefault="00A5088E" w:rsidP="00A5088E">
      <w:pPr>
        <w:pStyle w:val="P-Regular"/>
      </w:pPr>
      <w:r w:rsidRPr="00A5088E">
        <w:t xml:space="preserve">The Rainbow algorithm </w:t>
      </w:r>
      <w:r w:rsidR="007236E9" w:rsidRPr="00A5088E">
        <w:t>is</w:t>
      </w:r>
      <w:r w:rsidRPr="00A5088E">
        <w:t xml:space="preserve"> a milestone in the evolution of reinforcement learning by integrating multiple enhancements into the foundational DQN framework. Designed to overcome the limitations of traditional Q-learning methods, Rainbow combines </w:t>
      </w:r>
      <w:r w:rsidR="002D555C">
        <w:t>different</w:t>
      </w:r>
      <w:r w:rsidRPr="00A5088E">
        <w:t xml:space="preserve"> advanced techniques to create a robust and efficient learning system. These integrations aim to address challenges such as overestimation bias, poor exploration, and the inability to model return distributions, enabling agents to achieve superior performance in complex gaming environments. Through its modular architecture, Rainbow provides researchers and practitioners with a versatile toolkit for tackling diverse reinforcement learning tasks.</w:t>
      </w:r>
    </w:p>
    <w:p w14:paraId="09A36DBE" w14:textId="5152C084" w:rsidR="00641686" w:rsidRPr="00641686" w:rsidRDefault="00A5088E" w:rsidP="00641686">
      <w:pPr>
        <w:pStyle w:val="P-Regular"/>
      </w:pPr>
      <w:r w:rsidRPr="00A5088E">
        <w:t>The algorithm integrates multiple extensions to the traditional Deep Q-Network (DQN) architecture, addressing key challenges in reinforcement learning. By combining these enhancements, Rainbow creates a more versatile and effective system capable of tackling complex and diverse gaming environments. This approach not only mitigates known limitations like overestimation bias but also introduces innovative mechanisms to improve exploration and learning stability. Below are the core components that define the Rainbow algorithm:</w:t>
      </w:r>
    </w:p>
    <w:p w14:paraId="5DB5CC51" w14:textId="77777777" w:rsidR="00641686" w:rsidRPr="00641686" w:rsidRDefault="00641686" w:rsidP="00641686">
      <w:pPr>
        <w:pStyle w:val="P-Regular"/>
        <w:numPr>
          <w:ilvl w:val="0"/>
          <w:numId w:val="52"/>
        </w:numPr>
        <w:rPr>
          <w:lang w:val="en-US"/>
        </w:rPr>
      </w:pPr>
      <w:r w:rsidRPr="00641686">
        <w:rPr>
          <w:b/>
          <w:bCs/>
          <w:lang w:val="en-US"/>
        </w:rPr>
        <w:t>Double DQN</w:t>
      </w:r>
      <w:r w:rsidRPr="00641686">
        <w:rPr>
          <w:lang w:val="en-US"/>
        </w:rPr>
        <w:t>: Mitigates overestimation bias.</w:t>
      </w:r>
    </w:p>
    <w:p w14:paraId="226C2568" w14:textId="33900FF9" w:rsidR="00641686" w:rsidRPr="00641686" w:rsidRDefault="00641686" w:rsidP="00641686">
      <w:pPr>
        <w:pStyle w:val="P-Regular"/>
        <w:numPr>
          <w:ilvl w:val="0"/>
          <w:numId w:val="52"/>
        </w:numPr>
        <w:rPr>
          <w:lang w:val="en-US"/>
        </w:rPr>
      </w:pPr>
      <w:r w:rsidRPr="00641686">
        <w:rPr>
          <w:b/>
          <w:bCs/>
          <w:lang w:val="en-US"/>
        </w:rPr>
        <w:t>Prioritized Replay</w:t>
      </w:r>
      <w:r w:rsidRPr="00641686">
        <w:rPr>
          <w:lang w:val="en-US"/>
        </w:rPr>
        <w:t xml:space="preserve">: Samples critical experiences more </w:t>
      </w:r>
      <w:r w:rsidR="007236E9" w:rsidRPr="00641686">
        <w:rPr>
          <w:lang w:val="en-US"/>
        </w:rPr>
        <w:t>often</w:t>
      </w:r>
      <w:r w:rsidRPr="00641686">
        <w:rPr>
          <w:lang w:val="en-US"/>
        </w:rPr>
        <w:t>.</w:t>
      </w:r>
    </w:p>
    <w:p w14:paraId="29E3C26D" w14:textId="77777777" w:rsidR="00641686" w:rsidRPr="00641686" w:rsidRDefault="00641686" w:rsidP="00641686">
      <w:pPr>
        <w:pStyle w:val="P-Regular"/>
        <w:numPr>
          <w:ilvl w:val="0"/>
          <w:numId w:val="52"/>
        </w:numPr>
        <w:rPr>
          <w:lang w:val="en-US"/>
        </w:rPr>
      </w:pPr>
      <w:r w:rsidRPr="00641686">
        <w:rPr>
          <w:b/>
          <w:bCs/>
          <w:lang w:val="en-US"/>
        </w:rPr>
        <w:t>Dueling Networks</w:t>
      </w:r>
      <w:r w:rsidRPr="00641686">
        <w:rPr>
          <w:lang w:val="en-US"/>
        </w:rPr>
        <w:t>: Separates value and advantage functions.</w:t>
      </w:r>
    </w:p>
    <w:p w14:paraId="21A6998E" w14:textId="77CA721F" w:rsidR="00641686" w:rsidRPr="00641686" w:rsidRDefault="00641686" w:rsidP="00641686">
      <w:pPr>
        <w:pStyle w:val="P-Regular"/>
        <w:numPr>
          <w:ilvl w:val="0"/>
          <w:numId w:val="52"/>
        </w:numPr>
        <w:rPr>
          <w:lang w:val="en-US"/>
        </w:rPr>
      </w:pPr>
      <w:r w:rsidRPr="00641686">
        <w:rPr>
          <w:b/>
          <w:bCs/>
          <w:lang w:val="en-US"/>
        </w:rPr>
        <w:t>Multi-Step Learning</w:t>
      </w:r>
      <w:r w:rsidRPr="00641686">
        <w:rPr>
          <w:lang w:val="en-US"/>
        </w:rPr>
        <w:t xml:space="preserve">: Looks ahead multiple steps for </w:t>
      </w:r>
      <w:r w:rsidR="007236E9" w:rsidRPr="00641686">
        <w:rPr>
          <w:lang w:val="en-US"/>
        </w:rPr>
        <w:t>correct</w:t>
      </w:r>
      <w:r w:rsidRPr="00641686">
        <w:rPr>
          <w:lang w:val="en-US"/>
        </w:rPr>
        <w:t xml:space="preserve"> returns.</w:t>
      </w:r>
    </w:p>
    <w:p w14:paraId="0F5D9AC8" w14:textId="77777777" w:rsidR="00641686" w:rsidRPr="00641686" w:rsidRDefault="00641686" w:rsidP="00641686">
      <w:pPr>
        <w:pStyle w:val="P-Regular"/>
        <w:numPr>
          <w:ilvl w:val="0"/>
          <w:numId w:val="52"/>
        </w:numPr>
        <w:rPr>
          <w:lang w:val="en-US"/>
        </w:rPr>
      </w:pPr>
      <w:r w:rsidRPr="00641686">
        <w:rPr>
          <w:b/>
          <w:bCs/>
          <w:lang w:val="en-US"/>
        </w:rPr>
        <w:t>Distributional Q-Learning</w:t>
      </w:r>
      <w:r w:rsidRPr="00641686">
        <w:rPr>
          <w:lang w:val="en-US"/>
        </w:rPr>
        <w:t>: Models return distributions.</w:t>
      </w:r>
    </w:p>
    <w:p w14:paraId="150794FE" w14:textId="77777777" w:rsidR="00641686" w:rsidRPr="00641686" w:rsidRDefault="00641686" w:rsidP="00641686">
      <w:pPr>
        <w:pStyle w:val="P-Regular"/>
        <w:numPr>
          <w:ilvl w:val="0"/>
          <w:numId w:val="52"/>
        </w:numPr>
        <w:rPr>
          <w:lang w:val="en-US"/>
        </w:rPr>
      </w:pPr>
      <w:r w:rsidRPr="00641686">
        <w:rPr>
          <w:b/>
          <w:bCs/>
          <w:lang w:val="en-US"/>
        </w:rPr>
        <w:t>Noisy Nets</w:t>
      </w:r>
      <w:r w:rsidRPr="00641686">
        <w:rPr>
          <w:lang w:val="en-US"/>
        </w:rPr>
        <w:t>: Adds stochasticity for improved exploration.</w:t>
      </w:r>
    </w:p>
    <w:p w14:paraId="5EEB9FCD" w14:textId="77777777" w:rsidR="00641686" w:rsidRDefault="00641686" w:rsidP="005E105E">
      <w:pPr>
        <w:pStyle w:val="H3-Subheading"/>
      </w:pPr>
      <w:r w:rsidRPr="005E105E">
        <w:t>Code Example: Basic Rainbow Algorithm</w:t>
      </w:r>
    </w:p>
    <w:p w14:paraId="53A9440E" w14:textId="20822139" w:rsidR="005154E1" w:rsidRPr="005154E1" w:rsidRDefault="005154E1" w:rsidP="005154E1">
      <w:r w:rsidRPr="005154E1">
        <w:t xml:space="preserve">The following example illustrates the core structure of a replay buffer, a fundamental </w:t>
      </w:r>
      <w:r w:rsidR="007236E9" w:rsidRPr="005154E1">
        <w:t>part</w:t>
      </w:r>
      <w:r w:rsidRPr="005154E1">
        <w:t xml:space="preserve"> of the Rainbow algorithm. Replay buffers store experiences, consisting of state-action-reward transitions, which are later sampled to train the model. This approach ensures efficient use of past experiences, enabling the agent to learn from critical scenarios multiple times.</w:t>
      </w:r>
    </w:p>
    <w:p w14:paraId="1FA4A86D" w14:textId="77777777" w:rsidR="005154E1" w:rsidRPr="005154E1" w:rsidRDefault="005154E1" w:rsidP="005154E1">
      <w:r w:rsidRPr="005154E1">
        <w:lastRenderedPageBreak/>
        <w:t>The replay buffer used in Rainbow is designed to prioritize significant experiences, helping the algorithm focus on more meaningful updates. This prioritization addresses the inefficiencies in uniform sampling and is a key factor in Rainbow's superior performance. Below is a Python implementation of a basic replay buffer:</w:t>
      </w:r>
    </w:p>
    <w:p w14:paraId="7FFD1085" w14:textId="3E803C33" w:rsidR="005E105E" w:rsidRDefault="005E105E" w:rsidP="005E105E">
      <w:pPr>
        <w:pStyle w:val="SC-Source"/>
      </w:pPr>
      <w:r>
        <w:t>`python</w:t>
      </w:r>
    </w:p>
    <w:p w14:paraId="105E58E9" w14:textId="60C1A5A8" w:rsidR="00641686" w:rsidRPr="00641686" w:rsidRDefault="00641686" w:rsidP="005E105E">
      <w:pPr>
        <w:pStyle w:val="SC-Source"/>
      </w:pPr>
      <w:r w:rsidRPr="00641686">
        <w:t>class ReplayBuffer:</w:t>
      </w:r>
    </w:p>
    <w:p w14:paraId="0E85A988" w14:textId="77777777" w:rsidR="00641686" w:rsidRPr="00641686" w:rsidRDefault="00641686" w:rsidP="005E105E">
      <w:pPr>
        <w:pStyle w:val="SC-Source"/>
      </w:pPr>
      <w:r w:rsidRPr="00641686">
        <w:t xml:space="preserve">    def __init__(self, capacity):</w:t>
      </w:r>
    </w:p>
    <w:p w14:paraId="38C57370" w14:textId="77777777" w:rsidR="00641686" w:rsidRPr="00641686" w:rsidRDefault="00641686" w:rsidP="005E105E">
      <w:pPr>
        <w:pStyle w:val="SC-Source"/>
      </w:pPr>
      <w:r w:rsidRPr="00641686">
        <w:t xml:space="preserve">        self.capacity = capacity</w:t>
      </w:r>
    </w:p>
    <w:p w14:paraId="09EA6FE6" w14:textId="77777777" w:rsidR="00641686" w:rsidRPr="00641686" w:rsidRDefault="00641686" w:rsidP="005E105E">
      <w:pPr>
        <w:pStyle w:val="SC-Source"/>
      </w:pPr>
      <w:r w:rsidRPr="00641686">
        <w:t xml:space="preserve">        self.buffer = []</w:t>
      </w:r>
    </w:p>
    <w:p w14:paraId="01D386BA" w14:textId="77777777" w:rsidR="00641686" w:rsidRPr="00641686" w:rsidRDefault="00641686" w:rsidP="005E105E">
      <w:pPr>
        <w:pStyle w:val="SC-Source"/>
      </w:pPr>
    </w:p>
    <w:p w14:paraId="2AE43B94" w14:textId="77777777" w:rsidR="00641686" w:rsidRPr="00641686" w:rsidRDefault="00641686" w:rsidP="005E105E">
      <w:pPr>
        <w:pStyle w:val="SC-Source"/>
      </w:pPr>
      <w:r w:rsidRPr="00641686">
        <w:t xml:space="preserve">    def add(self, experience):</w:t>
      </w:r>
    </w:p>
    <w:p w14:paraId="10CE647A" w14:textId="77777777" w:rsidR="00641686" w:rsidRPr="00641686" w:rsidRDefault="00641686" w:rsidP="005E105E">
      <w:pPr>
        <w:pStyle w:val="SC-Source"/>
      </w:pPr>
      <w:r w:rsidRPr="00641686">
        <w:t xml:space="preserve">        if len(self.buffer) &gt;= self.capacity:</w:t>
      </w:r>
    </w:p>
    <w:p w14:paraId="58F16047" w14:textId="77777777" w:rsidR="00641686" w:rsidRPr="00641686" w:rsidRDefault="00641686" w:rsidP="005E105E">
      <w:pPr>
        <w:pStyle w:val="SC-Source"/>
      </w:pPr>
      <w:r w:rsidRPr="00641686">
        <w:t xml:space="preserve">            self.buffer.pop(0)</w:t>
      </w:r>
    </w:p>
    <w:p w14:paraId="3F077A54" w14:textId="77777777" w:rsidR="00641686" w:rsidRPr="00641686" w:rsidRDefault="00641686" w:rsidP="005E105E">
      <w:pPr>
        <w:pStyle w:val="SC-Source"/>
      </w:pPr>
      <w:r w:rsidRPr="00641686">
        <w:t xml:space="preserve">        self.buffer.append(experience)</w:t>
      </w:r>
    </w:p>
    <w:p w14:paraId="1CECCFFE" w14:textId="77777777" w:rsidR="00641686" w:rsidRPr="00641686" w:rsidRDefault="00641686" w:rsidP="005E105E">
      <w:pPr>
        <w:pStyle w:val="SC-Source"/>
      </w:pPr>
    </w:p>
    <w:p w14:paraId="43F41731" w14:textId="77777777" w:rsidR="00641686" w:rsidRPr="00641686" w:rsidRDefault="00641686" w:rsidP="005E105E">
      <w:pPr>
        <w:pStyle w:val="SC-Source"/>
      </w:pPr>
      <w:r w:rsidRPr="00641686">
        <w:t xml:space="preserve">    def sample(self, batch_size):</w:t>
      </w:r>
    </w:p>
    <w:p w14:paraId="062A9D6D" w14:textId="77777777" w:rsidR="00641686" w:rsidRPr="00641686" w:rsidRDefault="00641686" w:rsidP="005E105E">
      <w:pPr>
        <w:pStyle w:val="SC-Source"/>
      </w:pPr>
      <w:r w:rsidRPr="00641686">
        <w:t xml:space="preserve">        indices = np.random.choice(len(self.buffer), batch_size, replace=False)</w:t>
      </w:r>
    </w:p>
    <w:p w14:paraId="2BE62448" w14:textId="77777777" w:rsidR="00641686" w:rsidRPr="00641686" w:rsidRDefault="00641686" w:rsidP="005E105E">
      <w:pPr>
        <w:pStyle w:val="SC-Source"/>
      </w:pPr>
      <w:r w:rsidRPr="00641686">
        <w:t xml:space="preserve">        return [self.buffer[i] for i in indices]</w:t>
      </w:r>
    </w:p>
    <w:p w14:paraId="370AB526" w14:textId="77777777" w:rsidR="00641686" w:rsidRPr="00641686" w:rsidRDefault="00641686" w:rsidP="005E105E">
      <w:pPr>
        <w:pStyle w:val="SC-Source"/>
      </w:pPr>
    </w:p>
    <w:p w14:paraId="30D44839" w14:textId="77777777" w:rsidR="00641686" w:rsidRPr="00641686" w:rsidRDefault="00641686" w:rsidP="005E105E">
      <w:pPr>
        <w:pStyle w:val="SC-Source"/>
      </w:pPr>
      <w:r w:rsidRPr="00641686">
        <w:t>buffer = ReplayBuffer(10000)</w:t>
      </w:r>
    </w:p>
    <w:p w14:paraId="66FB23E0" w14:textId="7BCF1143" w:rsidR="00641686" w:rsidRPr="00641686" w:rsidRDefault="005E105E" w:rsidP="005E105E">
      <w:pPr>
        <w:pStyle w:val="SC-Source"/>
      </w:pPr>
      <w:r>
        <w:t>`</w:t>
      </w:r>
    </w:p>
    <w:p w14:paraId="223BBFE9" w14:textId="77777777" w:rsidR="005154E1" w:rsidRPr="005154E1" w:rsidRDefault="005154E1" w:rsidP="005154E1">
      <w:r w:rsidRPr="005154E1">
        <w:t>This code defines a basic replay buffer for managing experience storage and retrieval:</w:t>
      </w:r>
    </w:p>
    <w:p w14:paraId="693E1D4B" w14:textId="51995F76" w:rsidR="005154E1" w:rsidRPr="005154E1" w:rsidRDefault="005154E1" w:rsidP="005154E1">
      <w:pPr>
        <w:numPr>
          <w:ilvl w:val="0"/>
          <w:numId w:val="58"/>
        </w:numPr>
      </w:pPr>
      <w:r w:rsidRPr="005154E1">
        <w:rPr>
          <w:b/>
          <w:bCs/>
        </w:rPr>
        <w:t>Initialization (</w:t>
      </w:r>
      <w:r w:rsidRPr="005154E1">
        <w:rPr>
          <w:rStyle w:val="P-Code"/>
        </w:rPr>
        <w:t>__init__</w:t>
      </w:r>
      <w:r w:rsidRPr="005154E1">
        <w:rPr>
          <w:b/>
          <w:bCs/>
        </w:rPr>
        <w:t xml:space="preserve"> method):</w:t>
      </w:r>
      <w:r w:rsidRPr="005154E1">
        <w:t xml:space="preserve"> The replay buffer is initialized with a fixed </w:t>
      </w:r>
      <w:r w:rsidR="007236E9" w:rsidRPr="005154E1">
        <w:t>ability</w:t>
      </w:r>
      <w:r w:rsidRPr="005154E1">
        <w:t xml:space="preserve">, </w:t>
      </w:r>
      <w:r w:rsidR="007236E9" w:rsidRPr="005154E1">
        <w:t>finding</w:t>
      </w:r>
      <w:r w:rsidRPr="005154E1">
        <w:t xml:space="preserve"> </w:t>
      </w:r>
      <w:r w:rsidR="002D555C">
        <w:t>the number of</w:t>
      </w:r>
      <w:r w:rsidRPr="005154E1">
        <w:t xml:space="preserve"> experiences it can hold. Once the buffer is full, older experiences are removed to make space for new ones, following a first-in, first-out (FIFO) strategy.</w:t>
      </w:r>
    </w:p>
    <w:p w14:paraId="0EF6A34F" w14:textId="29BEDEC8" w:rsidR="005154E1" w:rsidRPr="005154E1" w:rsidRDefault="005154E1" w:rsidP="005154E1">
      <w:pPr>
        <w:numPr>
          <w:ilvl w:val="0"/>
          <w:numId w:val="58"/>
        </w:numPr>
      </w:pPr>
      <w:r w:rsidRPr="005154E1">
        <w:rPr>
          <w:b/>
          <w:bCs/>
        </w:rPr>
        <w:lastRenderedPageBreak/>
        <w:t>Adding Experiences (</w:t>
      </w:r>
      <w:r w:rsidRPr="005154E1">
        <w:rPr>
          <w:rStyle w:val="P-Code"/>
        </w:rPr>
        <w:t>add</w:t>
      </w:r>
      <w:r w:rsidRPr="005154E1">
        <w:rPr>
          <w:b/>
          <w:bCs/>
        </w:rPr>
        <w:t xml:space="preserve"> method):</w:t>
      </w:r>
      <w:r w:rsidRPr="005154E1">
        <w:t xml:space="preserve"> Each experience, typically a tuple </w:t>
      </w:r>
      <w:r w:rsidR="007236E9" w:rsidRPr="005154E1">
        <w:t>holding</w:t>
      </w:r>
      <w:r w:rsidRPr="005154E1">
        <w:t xml:space="preserve"> the state, action, reward, and next state, is added to the buffer. When the buffer reaches its </w:t>
      </w:r>
      <w:r w:rsidR="007236E9" w:rsidRPr="005154E1">
        <w:t>ability</w:t>
      </w:r>
      <w:r w:rsidRPr="005154E1">
        <w:t xml:space="preserve">, the oldest experience is discarded to </w:t>
      </w:r>
      <w:r w:rsidR="007236E9" w:rsidRPr="005154E1">
        <w:t>keep</w:t>
      </w:r>
      <w:r w:rsidRPr="005154E1">
        <w:t xml:space="preserve"> a fixed size.</w:t>
      </w:r>
    </w:p>
    <w:p w14:paraId="26E3D81B" w14:textId="77777777" w:rsidR="005154E1" w:rsidRPr="005154E1" w:rsidRDefault="005154E1" w:rsidP="005154E1">
      <w:pPr>
        <w:numPr>
          <w:ilvl w:val="0"/>
          <w:numId w:val="58"/>
        </w:numPr>
      </w:pPr>
      <w:r w:rsidRPr="005154E1">
        <w:rPr>
          <w:b/>
          <w:bCs/>
        </w:rPr>
        <w:t>Sampling Experiences (</w:t>
      </w:r>
      <w:r w:rsidRPr="005154E1">
        <w:rPr>
          <w:rStyle w:val="P-Code"/>
        </w:rPr>
        <w:t>sample</w:t>
      </w:r>
      <w:r w:rsidRPr="005154E1">
        <w:rPr>
          <w:b/>
          <w:bCs/>
        </w:rPr>
        <w:t xml:space="preserve"> method):</w:t>
      </w:r>
      <w:r w:rsidRPr="005154E1">
        <w:t xml:space="preserve"> A batch of experiences is sampled randomly from the buffer. This randomness helps break temporal correlations in the data, a critical step for stable training in reinforcement learning. The </w:t>
      </w:r>
      <w:r w:rsidRPr="005154E1">
        <w:rPr>
          <w:rStyle w:val="P-Code"/>
        </w:rPr>
        <w:t>np.random.choice</w:t>
      </w:r>
      <w:r w:rsidRPr="005154E1">
        <w:t xml:space="preserve"> function ensures that the selected experiences are diverse, improving the agent's learning efficiency.</w:t>
      </w:r>
    </w:p>
    <w:p w14:paraId="0DE64573" w14:textId="36B1EAE4" w:rsidR="005154E1" w:rsidRPr="005154E1" w:rsidRDefault="005154E1" w:rsidP="005154E1">
      <w:pPr>
        <w:numPr>
          <w:ilvl w:val="0"/>
          <w:numId w:val="58"/>
        </w:numPr>
      </w:pPr>
      <w:r w:rsidRPr="005154E1">
        <w:rPr>
          <w:b/>
          <w:bCs/>
        </w:rPr>
        <w:t>Usage in Training:</w:t>
      </w:r>
      <w:r w:rsidRPr="005154E1">
        <w:t xml:space="preserve"> The </w:t>
      </w:r>
      <w:r w:rsidRPr="005154E1">
        <w:rPr>
          <w:rStyle w:val="P-Code"/>
        </w:rPr>
        <w:t>ReplayBuffer</w:t>
      </w:r>
      <w:r w:rsidRPr="005154E1">
        <w:t xml:space="preserve"> class is instantiated with a capacity of 10,000. During training, the buffer accumulates experiences, which are later sampled in </w:t>
      </w:r>
      <w:r w:rsidRPr="005154E1">
        <w:t>mini batches</w:t>
      </w:r>
      <w:r w:rsidRPr="005154E1">
        <w:t xml:space="preserve"> for updating the neural network. Prioritized sampling, as implemented in advanced versions of Rainbow, further improves this process by focusing on more informative transitions.</w:t>
      </w:r>
    </w:p>
    <w:p w14:paraId="560304BF" w14:textId="77777777" w:rsidR="005154E1" w:rsidRPr="005154E1" w:rsidRDefault="005154E1" w:rsidP="005154E1">
      <w:r w:rsidRPr="005154E1">
        <w:t>This implementation provides the foundation for experience replay, a concept that revolutionized reinforcement learning by allowing agents to revisit and learn from past experiences, thereby stabilizing training and accelerating convergence. In Rainbow, this functionality is enhanced with prioritized replay, ensuring that the agent spends more time learning from high-value experiences.</w:t>
      </w:r>
    </w:p>
    <w:p w14:paraId="4B9C26DC" w14:textId="5B6DB039" w:rsidR="00641686" w:rsidRPr="00641686" w:rsidRDefault="00641686" w:rsidP="00F31F0C">
      <w:pPr>
        <w:pStyle w:val="H1-Section"/>
      </w:pPr>
      <w:r w:rsidRPr="00641686">
        <w:t>Best Practices for Rainbow Implementation</w:t>
      </w:r>
    </w:p>
    <w:p w14:paraId="2C123A8D" w14:textId="0D17904E" w:rsidR="00246F88" w:rsidRDefault="00906FC7" w:rsidP="003A7FAA">
      <w:r w:rsidRPr="00906FC7">
        <w:t xml:space="preserve">Rainbow DQN combines a suite of carefully designed reinforcement learning enhancements that address the key limitations of traditional Q-learning methods. Each </w:t>
      </w:r>
      <w:r w:rsidR="007236E9" w:rsidRPr="00906FC7">
        <w:t>part</w:t>
      </w:r>
      <w:r w:rsidRPr="00906FC7">
        <w:t xml:space="preserve"> contributes uniquely to the algorithm's overall stability, efficiency, and adaptability, creating a powerful framework for tackling complex tasks. Double DQN mitigates overestimation bias by decoupling action selection and value estimation, ensuring more </w:t>
      </w:r>
      <w:r w:rsidR="007236E9" w:rsidRPr="00906FC7">
        <w:t>correct</w:t>
      </w:r>
      <w:r w:rsidRPr="00906FC7">
        <w:t xml:space="preserve"> Q-value predictions. Prioritized replay focuses the agent's learning on high-impact experiences, improving sample efficiency. Dueling network architectures separate value and advantage estimations, enabling the model to better understand the importance of specific actions in different states. Additionally, techniques like multi-step learning, distributional Q-learning, and noisy nets foster more comprehensive learning by enhancing exploration, stabilizing updates, and capturing the variability of return distributions. Together, these enhancements synergize to form Rainbow DQN, a highly robust and efficient algorithm capable of excelling in dynamic and challenging environments. Best practices ensure that its implementation </w:t>
      </w:r>
      <w:r w:rsidR="007236E9" w:rsidRPr="00906FC7">
        <w:t>stays</w:t>
      </w:r>
      <w:r w:rsidRPr="00906FC7">
        <w:t xml:space="preserve"> stable and efficient </w:t>
      </w:r>
      <w:r w:rsidRPr="00906FC7">
        <w:lastRenderedPageBreak/>
        <w:t>across diverse environments. This section explores key strategies for optimizing Rainbow DQN, including hyperparameter tuning, target network updates, and reward clipping. By adhering to these practices, practitioners can achieve robust learning and better performance in reinforcement learning tasks.</w:t>
      </w:r>
    </w:p>
    <w:p w14:paraId="3A8268A7" w14:textId="6B071307" w:rsidR="00F50DFF" w:rsidRPr="00F50DFF" w:rsidRDefault="00F50DFF" w:rsidP="00F50DFF">
      <w:pPr>
        <w:pStyle w:val="H2-Heading"/>
      </w:pPr>
      <w:r w:rsidRPr="00F50DFF">
        <w:t>Hyperparameter Tuning</w:t>
      </w:r>
    </w:p>
    <w:p w14:paraId="27DE7486" w14:textId="2F02BECE" w:rsidR="00302F29" w:rsidRDefault="00302F29" w:rsidP="003A7FAA">
      <w:pPr>
        <w:pStyle w:val="P-Regular"/>
        <w:rPr>
          <w:lang w:val="en-US"/>
        </w:rPr>
      </w:pPr>
      <w:r w:rsidRPr="00302F29">
        <w:rPr>
          <w:lang w:val="en-US"/>
        </w:rPr>
        <w:t xml:space="preserve">Hyperparameter tuning plays a critical role in ensuring that Rainbow DQN effectively </w:t>
      </w:r>
      <w:r w:rsidR="007236E9" w:rsidRPr="00302F29">
        <w:rPr>
          <w:lang w:val="en-US"/>
        </w:rPr>
        <w:t>uses</w:t>
      </w:r>
      <w:r w:rsidRPr="00302F29">
        <w:rPr>
          <w:lang w:val="en-US"/>
        </w:rPr>
        <w:t xml:space="preserve"> its integrated enhancements, including prioritized replay, dueling networks, and noisy nets, each of which introduces distinct sensitivities. Optimization of parameters such as the learning rate, discount factor, and replay buffer size directly impacts the stability and efficiency of the learning process </w:t>
      </w:r>
      <w:sdt>
        <w:sdtPr>
          <w:rPr>
            <w:lang w:val="en-US"/>
          </w:rPr>
          <w:id w:val="2140524910"/>
          <w:citation/>
        </w:sdtPr>
        <w:sdtContent>
          <w:r w:rsidR="000923F1">
            <w:rPr>
              <w:lang w:val="en-US"/>
            </w:rPr>
            <w:fldChar w:fldCharType="begin"/>
          </w:r>
          <w:r w:rsidR="000923F1">
            <w:rPr>
              <w:lang w:val="en-US"/>
            </w:rPr>
            <w:instrText xml:space="preserve"> CITATION Sutton2018 \l 1033 </w:instrText>
          </w:r>
          <w:r w:rsidR="000923F1">
            <w:rPr>
              <w:lang w:val="en-US"/>
            </w:rPr>
            <w:fldChar w:fldCharType="separate"/>
          </w:r>
          <w:r w:rsidR="000923F1" w:rsidRPr="000923F1">
            <w:rPr>
              <w:noProof/>
              <w:lang w:val="en-US"/>
            </w:rPr>
            <w:t>[2]</w:t>
          </w:r>
          <w:r w:rsidR="000923F1">
            <w:rPr>
              <w:lang w:val="en-US"/>
            </w:rPr>
            <w:fldChar w:fldCharType="end"/>
          </w:r>
        </w:sdtContent>
      </w:sdt>
      <w:r w:rsidRPr="00302F29">
        <w:rPr>
          <w:lang w:val="en-US"/>
        </w:rPr>
        <w:t>. For instance, a higher learning rate may accelerate convergence but could also risk instability, particularly in complex environments like Atari games</w:t>
      </w:r>
      <w:r w:rsidR="000923F1">
        <w:rPr>
          <w:lang w:val="en-US"/>
        </w:rPr>
        <w:t xml:space="preserve"> </w:t>
      </w:r>
      <w:sdt>
        <w:sdtPr>
          <w:rPr>
            <w:lang w:val="en-US"/>
          </w:rPr>
          <w:id w:val="1405180312"/>
          <w:citation/>
        </w:sdtPr>
        <w:sdtContent>
          <w:r w:rsidR="000923F1">
            <w:rPr>
              <w:lang w:val="en-US"/>
            </w:rPr>
            <w:fldChar w:fldCharType="begin"/>
          </w:r>
          <w:r w:rsidR="000923F1">
            <w:rPr>
              <w:lang w:val="en-US"/>
            </w:rPr>
            <w:instrText xml:space="preserve"> CITATION Mnih2015 \l 1033 </w:instrText>
          </w:r>
          <w:r w:rsidR="000923F1">
            <w:rPr>
              <w:lang w:val="en-US"/>
            </w:rPr>
            <w:fldChar w:fldCharType="separate"/>
          </w:r>
          <w:r w:rsidR="000923F1" w:rsidRPr="000923F1">
            <w:rPr>
              <w:noProof/>
              <w:lang w:val="en-US"/>
            </w:rPr>
            <w:t>[3]</w:t>
          </w:r>
          <w:r w:rsidR="000923F1">
            <w:rPr>
              <w:lang w:val="en-US"/>
            </w:rPr>
            <w:fldChar w:fldCharType="end"/>
          </w:r>
        </w:sdtContent>
      </w:sdt>
      <w:r w:rsidRPr="00302F29">
        <w:rPr>
          <w:lang w:val="en-US"/>
        </w:rPr>
        <w:t xml:space="preserve">. Techniques like Bayesian optimization help systematically explore the hyperparameter space while balancing computational overhead </w:t>
      </w:r>
      <w:sdt>
        <w:sdtPr>
          <w:rPr>
            <w:lang w:val="en-US"/>
          </w:rPr>
          <w:id w:val="776066315"/>
          <w:citation/>
        </w:sdtPr>
        <w:sdtContent>
          <w:r w:rsidR="000923F1">
            <w:rPr>
              <w:lang w:val="en-US"/>
            </w:rPr>
            <w:fldChar w:fldCharType="begin"/>
          </w:r>
          <w:r w:rsidR="000923F1">
            <w:rPr>
              <w:lang w:val="en-US"/>
            </w:rPr>
            <w:instrText xml:space="preserve"> CITATION Sha16 \l 1033 </w:instrText>
          </w:r>
          <w:r w:rsidR="000923F1">
            <w:rPr>
              <w:lang w:val="en-US"/>
            </w:rPr>
            <w:fldChar w:fldCharType="separate"/>
          </w:r>
          <w:r w:rsidR="000923F1" w:rsidRPr="000923F1">
            <w:rPr>
              <w:noProof/>
              <w:lang w:val="en-US"/>
            </w:rPr>
            <w:t>[6]</w:t>
          </w:r>
          <w:r w:rsidR="000923F1">
            <w:rPr>
              <w:lang w:val="en-US"/>
            </w:rPr>
            <w:fldChar w:fldCharType="end"/>
          </w:r>
        </w:sdtContent>
      </w:sdt>
      <w:r w:rsidRPr="00302F29">
        <w:rPr>
          <w:lang w:val="en-US"/>
        </w:rPr>
        <w:t>.</w:t>
      </w:r>
    </w:p>
    <w:p w14:paraId="516A8359" w14:textId="6DA32C11" w:rsidR="00246F88" w:rsidRDefault="00246F88" w:rsidP="003A7FAA">
      <w:pPr>
        <w:pStyle w:val="P-Regular"/>
        <w:rPr>
          <w:lang w:val="en-US"/>
        </w:rPr>
      </w:pPr>
      <w:r w:rsidRPr="00246F88">
        <w:t>Optimal hyperparameter values vary depending on the environment and task complexity. Techniques like grid search, random search, or Bayesian optimization can be employed to systematically explore the parameter space.</w:t>
      </w:r>
    </w:p>
    <w:p w14:paraId="3AC273ED" w14:textId="77777777" w:rsidR="003A7FAA" w:rsidRPr="003A7FAA" w:rsidRDefault="003A7FAA" w:rsidP="003A7FAA">
      <w:pPr>
        <w:pStyle w:val="H3-Subheading"/>
      </w:pPr>
      <w:r w:rsidRPr="003A7FAA">
        <w:t>Implementation Example: Bayesian Optimization for Learning Rate</w:t>
      </w:r>
    </w:p>
    <w:p w14:paraId="3BDD8172" w14:textId="717029CD" w:rsidR="003A7FAA" w:rsidRDefault="003A7FAA" w:rsidP="003A7FAA">
      <w:pPr>
        <w:pStyle w:val="SC-Source"/>
      </w:pPr>
      <w:r>
        <w:t>`python</w:t>
      </w:r>
    </w:p>
    <w:p w14:paraId="50E615CD" w14:textId="3B97712C" w:rsidR="003A7FAA" w:rsidRPr="003A7FAA" w:rsidRDefault="003A7FAA" w:rsidP="003A7FAA">
      <w:pPr>
        <w:pStyle w:val="SC-Source"/>
      </w:pPr>
      <w:r w:rsidRPr="003A7FAA">
        <w:t>from skopt import gp_minimize</w:t>
      </w:r>
    </w:p>
    <w:p w14:paraId="25DF36FC" w14:textId="77777777" w:rsidR="003A7FAA" w:rsidRPr="003A7FAA" w:rsidRDefault="003A7FAA" w:rsidP="003A7FAA">
      <w:pPr>
        <w:pStyle w:val="SC-Source"/>
      </w:pPr>
      <w:r w:rsidRPr="003A7FAA">
        <w:t>from skopt.space import Real</w:t>
      </w:r>
    </w:p>
    <w:p w14:paraId="7F4D2F65" w14:textId="77777777" w:rsidR="003A7FAA" w:rsidRPr="003A7FAA" w:rsidRDefault="003A7FAA" w:rsidP="003A7FAA">
      <w:pPr>
        <w:pStyle w:val="SC-Source"/>
      </w:pPr>
      <w:r w:rsidRPr="003A7FAA">
        <w:t>from skopt.utils import use_named_args</w:t>
      </w:r>
    </w:p>
    <w:p w14:paraId="4F202B54" w14:textId="77777777" w:rsidR="003A7FAA" w:rsidRPr="003A7FAA" w:rsidRDefault="003A7FAA" w:rsidP="003A7FAA">
      <w:pPr>
        <w:pStyle w:val="SC-Source"/>
      </w:pPr>
    </w:p>
    <w:p w14:paraId="202B1640" w14:textId="77777777" w:rsidR="003A7FAA" w:rsidRPr="003A7FAA" w:rsidRDefault="003A7FAA" w:rsidP="003A7FAA">
      <w:pPr>
        <w:pStyle w:val="SC-Source"/>
      </w:pPr>
      <w:r w:rsidRPr="003A7FAA">
        <w:t># Define the parameter space</w:t>
      </w:r>
    </w:p>
    <w:p w14:paraId="30015BD5" w14:textId="77777777" w:rsidR="003A7FAA" w:rsidRPr="003A7FAA" w:rsidRDefault="003A7FAA" w:rsidP="003A7FAA">
      <w:pPr>
        <w:pStyle w:val="SC-Source"/>
      </w:pPr>
      <w:r w:rsidRPr="003A7FAA">
        <w:t>param_space = [Real(1e-5, 1e-1, name='learning_rate')]</w:t>
      </w:r>
    </w:p>
    <w:p w14:paraId="3F2CD844" w14:textId="77777777" w:rsidR="003A7FAA" w:rsidRPr="003A7FAA" w:rsidRDefault="003A7FAA" w:rsidP="003A7FAA">
      <w:pPr>
        <w:pStyle w:val="SC-Source"/>
      </w:pPr>
    </w:p>
    <w:p w14:paraId="36717308" w14:textId="77777777" w:rsidR="003A7FAA" w:rsidRPr="003A7FAA" w:rsidRDefault="003A7FAA" w:rsidP="003A7FAA">
      <w:pPr>
        <w:pStyle w:val="SC-Source"/>
      </w:pPr>
      <w:r w:rsidRPr="003A7FAA">
        <w:t># Define objective function</w:t>
      </w:r>
    </w:p>
    <w:p w14:paraId="3956DAF0" w14:textId="77777777" w:rsidR="003A7FAA" w:rsidRPr="003A7FAA" w:rsidRDefault="003A7FAA" w:rsidP="003A7FAA">
      <w:pPr>
        <w:pStyle w:val="SC-Source"/>
      </w:pPr>
      <w:r w:rsidRPr="003A7FAA">
        <w:t>def train_model(learning_rate):</w:t>
      </w:r>
    </w:p>
    <w:p w14:paraId="541A0BA4" w14:textId="77777777" w:rsidR="003A7FAA" w:rsidRPr="003A7FAA" w:rsidRDefault="003A7FAA" w:rsidP="003A7FAA">
      <w:pPr>
        <w:pStyle w:val="SC-Source"/>
      </w:pPr>
      <w:r w:rsidRPr="003A7FAA">
        <w:lastRenderedPageBreak/>
        <w:t xml:space="preserve">    agent = RainbowDQN(learning_rate=learning_rate)</w:t>
      </w:r>
    </w:p>
    <w:p w14:paraId="063D8659" w14:textId="77777777" w:rsidR="003A7FAA" w:rsidRPr="003A7FAA" w:rsidRDefault="003A7FAA" w:rsidP="003A7FAA">
      <w:pPr>
        <w:pStyle w:val="SC-Source"/>
      </w:pPr>
      <w:r w:rsidRPr="003A7FAA">
        <w:t xml:space="preserve">    performance = agent.train(env, episodes=100)</w:t>
      </w:r>
    </w:p>
    <w:p w14:paraId="0157A9CD" w14:textId="77777777" w:rsidR="003A7FAA" w:rsidRPr="003A7FAA" w:rsidRDefault="003A7FAA" w:rsidP="003A7FAA">
      <w:pPr>
        <w:pStyle w:val="SC-Source"/>
      </w:pPr>
      <w:r w:rsidRPr="003A7FAA">
        <w:t xml:space="preserve">    return -performance  # Negative because we aim to maximize performance</w:t>
      </w:r>
    </w:p>
    <w:p w14:paraId="1B19CA0F" w14:textId="77777777" w:rsidR="003A7FAA" w:rsidRPr="003A7FAA" w:rsidRDefault="003A7FAA" w:rsidP="003A7FAA">
      <w:pPr>
        <w:pStyle w:val="SC-Source"/>
      </w:pPr>
    </w:p>
    <w:p w14:paraId="476957D9" w14:textId="77777777" w:rsidR="003A7FAA" w:rsidRPr="003A7FAA" w:rsidRDefault="003A7FAA" w:rsidP="003A7FAA">
      <w:pPr>
        <w:pStyle w:val="SC-Source"/>
      </w:pPr>
      <w:r w:rsidRPr="003A7FAA">
        <w:t># Optimize using Bayesian Optimization</w:t>
      </w:r>
    </w:p>
    <w:p w14:paraId="2F5C003B" w14:textId="77777777" w:rsidR="003A7FAA" w:rsidRPr="003A7FAA" w:rsidRDefault="003A7FAA" w:rsidP="003A7FAA">
      <w:pPr>
        <w:pStyle w:val="SC-Source"/>
      </w:pPr>
      <w:r w:rsidRPr="003A7FAA">
        <w:t>results = gp_minimize(train_model, param_space, n_calls=20)</w:t>
      </w:r>
    </w:p>
    <w:p w14:paraId="778191E0" w14:textId="77777777" w:rsidR="003A7FAA" w:rsidRPr="003A7FAA" w:rsidRDefault="003A7FAA" w:rsidP="003A7FAA">
      <w:pPr>
        <w:pStyle w:val="SC-Source"/>
      </w:pPr>
    </w:p>
    <w:p w14:paraId="40C6324A" w14:textId="77777777" w:rsidR="003A7FAA" w:rsidRDefault="003A7FAA" w:rsidP="003A7FAA">
      <w:pPr>
        <w:pStyle w:val="SC-Source"/>
      </w:pPr>
      <w:r w:rsidRPr="003A7FAA">
        <w:t>print(f"Best learning rate: {results.x[0]}")</w:t>
      </w:r>
    </w:p>
    <w:p w14:paraId="6D322D14" w14:textId="38F8497C" w:rsidR="003A7FAA" w:rsidRPr="003A7FAA" w:rsidRDefault="003A7FAA" w:rsidP="003A7FAA">
      <w:pPr>
        <w:pStyle w:val="SC-Source"/>
      </w:pPr>
      <w:r>
        <w:t>`</w:t>
      </w:r>
    </w:p>
    <w:p w14:paraId="0E841ABA" w14:textId="20B126A4" w:rsidR="003A7FAA" w:rsidRPr="003A7FAA" w:rsidRDefault="003A7FAA" w:rsidP="003A7FAA">
      <w:pPr>
        <w:pStyle w:val="P-Regular"/>
      </w:pPr>
      <w:r w:rsidRPr="003A7FAA">
        <w:t xml:space="preserve">In this example, Bayesian optimization is used to </w:t>
      </w:r>
      <w:r w:rsidR="007236E9" w:rsidRPr="003A7FAA">
        <w:t>find</w:t>
      </w:r>
      <w:r w:rsidRPr="003A7FAA">
        <w:t xml:space="preserve"> the best learning rate for a Rainbow DQN agent. The </w:t>
      </w:r>
      <w:r w:rsidRPr="003A7FAA">
        <w:rPr>
          <w:rStyle w:val="P-Code"/>
        </w:rPr>
        <w:t>train_model</w:t>
      </w:r>
      <w:r w:rsidRPr="003A7FAA">
        <w:t xml:space="preserve"> function evaluates agent performance for each candidate learning rate, iteratively refining the search for </w:t>
      </w:r>
      <w:r w:rsidR="007236E9" w:rsidRPr="003A7FAA">
        <w:t>best</w:t>
      </w:r>
      <w:r w:rsidRPr="003A7FAA">
        <w:t xml:space="preserve"> values.</w:t>
      </w:r>
    </w:p>
    <w:p w14:paraId="7D01FCE0" w14:textId="77777777" w:rsidR="003A7FAA" w:rsidRPr="003A7FAA" w:rsidRDefault="003A7FAA" w:rsidP="003A7FAA">
      <w:pPr>
        <w:pStyle w:val="P-Regular"/>
      </w:pPr>
      <w:r w:rsidRPr="003A7FAA">
        <w:t>Hyperparameter tuning is essential for tailoring Rainbow DQN to specific tasks, maximizing learning efficiency and effectiveness.</w:t>
      </w:r>
    </w:p>
    <w:p w14:paraId="66B9A371" w14:textId="77777777" w:rsidR="003A7FAA" w:rsidRPr="003A7FAA" w:rsidRDefault="003A7FAA" w:rsidP="003A7FAA">
      <w:pPr>
        <w:pStyle w:val="H2-Heading"/>
      </w:pPr>
      <w:r w:rsidRPr="003A7FAA">
        <w:t>Regular Target Network Updates</w:t>
      </w:r>
    </w:p>
    <w:p w14:paraId="3E71CA89" w14:textId="4FA17C3D" w:rsidR="00302F29" w:rsidRDefault="00302F29" w:rsidP="003A7FAA">
      <w:pPr>
        <w:pStyle w:val="P-Regular"/>
        <w:rPr>
          <w:lang w:val="en-US"/>
        </w:rPr>
      </w:pPr>
      <w:r w:rsidRPr="00302F29">
        <w:rPr>
          <w:lang w:val="en-US"/>
        </w:rPr>
        <w:t>The target network, updated periodically, serves as a fixed reference point to prevent the rapid shifts in Q-value estimates that can arise during training. This periodic synchronization mitigates divergence and improves the stability of the learning trajectory</w:t>
      </w:r>
      <w:r>
        <w:rPr>
          <w:lang w:val="en-US"/>
        </w:rPr>
        <w:t xml:space="preserve"> </w:t>
      </w:r>
      <w:sdt>
        <w:sdtPr>
          <w:rPr>
            <w:lang w:val="en-US"/>
          </w:rPr>
          <w:id w:val="-5367647"/>
          <w:citation/>
        </w:sdtPr>
        <w:sdtContent>
          <w:r>
            <w:rPr>
              <w:lang w:val="en-US"/>
            </w:rPr>
            <w:fldChar w:fldCharType="begin"/>
          </w:r>
          <w:r>
            <w:rPr>
              <w:lang w:val="en-US"/>
            </w:rPr>
            <w:instrText xml:space="preserve"> CITATION Mnih2015 \l 1033 </w:instrText>
          </w:r>
          <w:r>
            <w:rPr>
              <w:lang w:val="en-US"/>
            </w:rPr>
            <w:fldChar w:fldCharType="separate"/>
          </w:r>
          <w:r w:rsidR="000923F1" w:rsidRPr="000923F1">
            <w:rPr>
              <w:noProof/>
              <w:lang w:val="en-US"/>
            </w:rPr>
            <w:t>[3]</w:t>
          </w:r>
          <w:r>
            <w:rPr>
              <w:lang w:val="en-US"/>
            </w:rPr>
            <w:fldChar w:fldCharType="end"/>
          </w:r>
        </w:sdtContent>
      </w:sdt>
      <w:r w:rsidRPr="00302F29">
        <w:rPr>
          <w:lang w:val="en-US"/>
        </w:rPr>
        <w:t xml:space="preserve">. Studies have </w:t>
      </w:r>
      <w:r w:rsidR="007236E9" w:rsidRPr="00302F29">
        <w:rPr>
          <w:lang w:val="en-US"/>
        </w:rPr>
        <w:t>proved</w:t>
      </w:r>
      <w:r w:rsidRPr="00302F29">
        <w:rPr>
          <w:lang w:val="en-US"/>
        </w:rPr>
        <w:t xml:space="preserve"> that updating the target network every 5000 steps </w:t>
      </w:r>
      <w:r w:rsidR="002D555C" w:rsidRPr="00302F29">
        <w:rPr>
          <w:lang w:val="en-US"/>
        </w:rPr>
        <w:t>provide</w:t>
      </w:r>
      <w:r w:rsidRPr="00302F29">
        <w:rPr>
          <w:lang w:val="en-US"/>
        </w:rPr>
        <w:t xml:space="preserve"> a robust balance between stability and adaptability in dynamic environments such as "Breakout" and "Pong" </w:t>
      </w:r>
      <w:sdt>
        <w:sdtPr>
          <w:rPr>
            <w:lang w:val="en-US"/>
          </w:rPr>
          <w:id w:val="-1815169113"/>
          <w:citation/>
        </w:sdtPr>
        <w:sdtContent>
          <w:r>
            <w:rPr>
              <w:lang w:val="en-US"/>
            </w:rPr>
            <w:fldChar w:fldCharType="begin"/>
          </w:r>
          <w:r>
            <w:rPr>
              <w:lang w:val="en-US"/>
            </w:rPr>
            <w:instrText xml:space="preserve"> CITATION van16 \l 1033 </w:instrText>
          </w:r>
          <w:r>
            <w:rPr>
              <w:lang w:val="en-US"/>
            </w:rPr>
            <w:fldChar w:fldCharType="separate"/>
          </w:r>
          <w:r w:rsidR="000923F1" w:rsidRPr="000923F1">
            <w:rPr>
              <w:noProof/>
              <w:lang w:val="en-US"/>
            </w:rPr>
            <w:t>[6]</w:t>
          </w:r>
          <w:r>
            <w:rPr>
              <w:lang w:val="en-US"/>
            </w:rPr>
            <w:fldChar w:fldCharType="end"/>
          </w:r>
        </w:sdtContent>
      </w:sdt>
      <w:r w:rsidRPr="00302F29">
        <w:rPr>
          <w:lang w:val="en-US"/>
        </w:rPr>
        <w:t>. Without these updates, the online network's frequent updates could lead to erratic behavior, significantly hindering policy optimization.</w:t>
      </w:r>
    </w:p>
    <w:p w14:paraId="50E91A1A" w14:textId="4D671568" w:rsidR="00375546" w:rsidRPr="003A7FAA" w:rsidRDefault="00375546" w:rsidP="003A7FAA">
      <w:pPr>
        <w:pStyle w:val="P-Regular"/>
      </w:pPr>
      <w:r w:rsidRPr="00375546">
        <w:rPr>
          <w:lang w:val="en-US"/>
        </w:rPr>
        <w:t xml:space="preserve">The target network is typically updated every few thousand steps by copying the weights of the online network. This approach ensures that Q-value estimates </w:t>
      </w:r>
      <w:r w:rsidR="007236E9" w:rsidRPr="00375546">
        <w:rPr>
          <w:lang w:val="en-US"/>
        </w:rPr>
        <w:t>are still</w:t>
      </w:r>
      <w:r w:rsidRPr="00375546">
        <w:rPr>
          <w:lang w:val="en-US"/>
        </w:rPr>
        <w:t xml:space="preserve"> consistent over time, allowing the agent to learn effectively without being misled by rapidly changing targets.</w:t>
      </w:r>
    </w:p>
    <w:p w14:paraId="3F1B83DF" w14:textId="77777777" w:rsidR="003A7FAA" w:rsidRPr="003A7FAA" w:rsidRDefault="003A7FAA" w:rsidP="003A7FAA">
      <w:pPr>
        <w:pStyle w:val="H3-Subheading"/>
      </w:pPr>
      <w:r w:rsidRPr="003A7FAA">
        <w:t>Implementation Example: Target Network Updates</w:t>
      </w:r>
    </w:p>
    <w:p w14:paraId="0C942F0C" w14:textId="516F7D50" w:rsidR="003A7FAA" w:rsidRDefault="003A7FAA" w:rsidP="003A7FAA">
      <w:pPr>
        <w:pStyle w:val="SC-Source"/>
      </w:pPr>
      <w:r>
        <w:lastRenderedPageBreak/>
        <w:t>`python</w:t>
      </w:r>
    </w:p>
    <w:p w14:paraId="1D9EE5F8" w14:textId="466E3280" w:rsidR="003A7FAA" w:rsidRPr="003A7FAA" w:rsidRDefault="003A7FAA" w:rsidP="003A7FAA">
      <w:pPr>
        <w:pStyle w:val="SC-Source"/>
      </w:pPr>
      <w:r w:rsidRPr="003A7FAA">
        <w:t>update_frequency = 5000</w:t>
      </w:r>
    </w:p>
    <w:p w14:paraId="73E91A68" w14:textId="77777777" w:rsidR="003A7FAA" w:rsidRPr="003A7FAA" w:rsidRDefault="003A7FAA" w:rsidP="003A7FAA">
      <w:pPr>
        <w:pStyle w:val="SC-Source"/>
      </w:pPr>
    </w:p>
    <w:p w14:paraId="50A6F447" w14:textId="77777777" w:rsidR="003A7FAA" w:rsidRPr="003A7FAA" w:rsidRDefault="003A7FAA" w:rsidP="003A7FAA">
      <w:pPr>
        <w:pStyle w:val="SC-Source"/>
      </w:pPr>
      <w:r w:rsidRPr="003A7FAA">
        <w:t># Training loop</w:t>
      </w:r>
    </w:p>
    <w:p w14:paraId="2FF6223C" w14:textId="77777777" w:rsidR="003A7FAA" w:rsidRPr="003A7FAA" w:rsidRDefault="003A7FAA" w:rsidP="003A7FAA">
      <w:pPr>
        <w:pStyle w:val="SC-Source"/>
      </w:pPr>
      <w:r w:rsidRPr="003A7FAA">
        <w:t>for step in range(training_steps):</w:t>
      </w:r>
    </w:p>
    <w:p w14:paraId="108C147E" w14:textId="77777777" w:rsidR="003A7FAA" w:rsidRPr="003A7FAA" w:rsidRDefault="003A7FAA" w:rsidP="003A7FAA">
      <w:pPr>
        <w:pStyle w:val="SC-Source"/>
      </w:pPr>
      <w:r w:rsidRPr="003A7FAA">
        <w:t xml:space="preserve">    action = agent.select_action(state)</w:t>
      </w:r>
    </w:p>
    <w:p w14:paraId="68FADE31" w14:textId="77777777" w:rsidR="003A7FAA" w:rsidRPr="003A7FAA" w:rsidRDefault="003A7FAA" w:rsidP="003A7FAA">
      <w:pPr>
        <w:pStyle w:val="SC-Source"/>
      </w:pPr>
      <w:r w:rsidRPr="003A7FAA">
        <w:t xml:space="preserve">    next_state, reward, done, info = env.step(action)</w:t>
      </w:r>
    </w:p>
    <w:p w14:paraId="7B2AF562" w14:textId="77777777" w:rsidR="003A7FAA" w:rsidRPr="003A7FAA" w:rsidRDefault="003A7FAA" w:rsidP="003A7FAA">
      <w:pPr>
        <w:pStyle w:val="SC-Source"/>
      </w:pPr>
      <w:r w:rsidRPr="003A7FAA">
        <w:t xml:space="preserve">    agent.update(state, action, reward, next_state)</w:t>
      </w:r>
    </w:p>
    <w:p w14:paraId="3A14ACE9" w14:textId="77777777" w:rsidR="003A7FAA" w:rsidRPr="003A7FAA" w:rsidRDefault="003A7FAA" w:rsidP="003A7FAA">
      <w:pPr>
        <w:pStyle w:val="SC-Source"/>
      </w:pPr>
    </w:p>
    <w:p w14:paraId="463A274F" w14:textId="77777777" w:rsidR="003A7FAA" w:rsidRPr="003A7FAA" w:rsidRDefault="003A7FAA" w:rsidP="003A7FAA">
      <w:pPr>
        <w:pStyle w:val="SC-Source"/>
      </w:pPr>
      <w:r w:rsidRPr="003A7FAA">
        <w:t xml:space="preserve">    # Update target network periodically</w:t>
      </w:r>
    </w:p>
    <w:p w14:paraId="4002D22C" w14:textId="77777777" w:rsidR="003A7FAA" w:rsidRPr="003A7FAA" w:rsidRDefault="003A7FAA" w:rsidP="003A7FAA">
      <w:pPr>
        <w:pStyle w:val="SC-Source"/>
      </w:pPr>
      <w:r w:rsidRPr="003A7FAA">
        <w:t xml:space="preserve">    if step % update_frequency == 0:</w:t>
      </w:r>
    </w:p>
    <w:p w14:paraId="4745BEF8" w14:textId="77777777" w:rsidR="003A7FAA" w:rsidRPr="003A7FAA" w:rsidRDefault="003A7FAA" w:rsidP="003A7FAA">
      <w:pPr>
        <w:pStyle w:val="SC-Source"/>
      </w:pPr>
      <w:r w:rsidRPr="003A7FAA">
        <w:t xml:space="preserve">        agent.update_target_network()</w:t>
      </w:r>
    </w:p>
    <w:p w14:paraId="59BC19E4" w14:textId="77777777" w:rsidR="003A7FAA" w:rsidRPr="003A7FAA" w:rsidRDefault="003A7FAA" w:rsidP="003A7FAA">
      <w:pPr>
        <w:pStyle w:val="SC-Source"/>
      </w:pPr>
    </w:p>
    <w:p w14:paraId="203A2BF4" w14:textId="77777777" w:rsidR="003A7FAA" w:rsidRPr="003A7FAA" w:rsidRDefault="003A7FAA" w:rsidP="003A7FAA">
      <w:pPr>
        <w:pStyle w:val="SC-Source"/>
      </w:pPr>
      <w:r w:rsidRPr="003A7FAA">
        <w:t xml:space="preserve">    state = next_state</w:t>
      </w:r>
    </w:p>
    <w:p w14:paraId="72B4E73C" w14:textId="77777777" w:rsidR="003A7FAA" w:rsidRPr="003A7FAA" w:rsidRDefault="003A7FAA" w:rsidP="003A7FAA">
      <w:pPr>
        <w:pStyle w:val="SC-Source"/>
      </w:pPr>
      <w:r w:rsidRPr="003A7FAA">
        <w:t xml:space="preserve">    if done:</w:t>
      </w:r>
    </w:p>
    <w:p w14:paraId="2117E076" w14:textId="77777777" w:rsidR="003A7FAA" w:rsidRDefault="003A7FAA" w:rsidP="003A7FAA">
      <w:pPr>
        <w:pStyle w:val="SC-Source"/>
      </w:pPr>
      <w:r w:rsidRPr="003A7FAA">
        <w:t xml:space="preserve">        break</w:t>
      </w:r>
    </w:p>
    <w:p w14:paraId="2563D73F" w14:textId="3A87ABD0" w:rsidR="003A7FAA" w:rsidRPr="003A7FAA" w:rsidRDefault="003A7FAA" w:rsidP="003A7FAA">
      <w:pPr>
        <w:pStyle w:val="SC-Source"/>
      </w:pPr>
      <w:r>
        <w:t xml:space="preserve">` </w:t>
      </w:r>
    </w:p>
    <w:p w14:paraId="2C0AC57E" w14:textId="77777777" w:rsidR="003A7FAA" w:rsidRPr="003A7FAA" w:rsidRDefault="003A7FAA" w:rsidP="003A7FAA">
      <w:pPr>
        <w:pStyle w:val="P-Regular"/>
      </w:pPr>
      <w:r w:rsidRPr="003A7FAA">
        <w:t>In this example, the target network is updated every 5000 steps. This periodic synchronization prevents the online network's frequent updates from destabilizing the training process.</w:t>
      </w:r>
    </w:p>
    <w:p w14:paraId="34473636" w14:textId="271B17A1" w:rsidR="003A7FAA" w:rsidRPr="003A7FAA" w:rsidRDefault="003A7FAA" w:rsidP="003A7FAA">
      <w:pPr>
        <w:pStyle w:val="P-Regular"/>
      </w:pPr>
      <w:r w:rsidRPr="003A7FAA">
        <w:t xml:space="preserve">Regular target network updates play a pivotal role in ensuring the stability of Rainbow DQN. By </w:t>
      </w:r>
      <w:r w:rsidR="007236E9" w:rsidRPr="003A7FAA">
        <w:t>keeping</w:t>
      </w:r>
      <w:r w:rsidRPr="003A7FAA">
        <w:t xml:space="preserve"> a consistent learning trajectory, they prevent catastrophic failures and </w:t>
      </w:r>
      <w:r w:rsidR="007236E9" w:rsidRPr="003A7FAA">
        <w:t>help</w:t>
      </w:r>
      <w:r w:rsidRPr="003A7FAA">
        <w:t xml:space="preserve"> smoother convergence.</w:t>
      </w:r>
    </w:p>
    <w:p w14:paraId="78743105" w14:textId="77777777" w:rsidR="004B3436" w:rsidRPr="004B3436" w:rsidRDefault="004B3436" w:rsidP="004B3436">
      <w:pPr>
        <w:pStyle w:val="H2-Heading"/>
      </w:pPr>
      <w:r w:rsidRPr="004B3436">
        <w:t>Reward Clipping</w:t>
      </w:r>
    </w:p>
    <w:p w14:paraId="4D602CEB" w14:textId="0C1E1967" w:rsidR="00375546" w:rsidRPr="00375546" w:rsidRDefault="00375546" w:rsidP="00375546">
      <w:pPr>
        <w:pStyle w:val="P-Regular"/>
        <w:rPr>
          <w:lang w:val="en-US"/>
        </w:rPr>
      </w:pPr>
      <w:r w:rsidRPr="00375546">
        <w:rPr>
          <w:lang w:val="en-US"/>
        </w:rPr>
        <w:t xml:space="preserve">Reward clipping is an essential practice in reinforcement learning for stabilizing training and ensuring consistent updates. This technique is especially impactful in environments </w:t>
      </w:r>
      <w:r w:rsidRPr="00375546">
        <w:rPr>
          <w:lang w:val="en-US"/>
        </w:rPr>
        <w:lastRenderedPageBreak/>
        <w:t xml:space="preserve">where reward signals can vary drastically or occur sparsely, such as in Atari games. By normalizing rewards to a fixed range, agents avoid being influenced by extreme values, which could otherwise lead to unstable learning or suboptimal policies. For instance, in games with rare but high-value rewards, clipping ensures that these events do not overshadow smaller, incremental rewards that also contribute to successful strategies. By normalizing reward signals to a fixed range, typically between -1 and 1, reward clipping mitigates the impact of extreme or outlier rewards that could otherwise destabilize the learning process. This normalization ensures that the agent's updates are neither excessively large nor disproportionately small, </w:t>
      </w:r>
      <w:r w:rsidR="007236E9" w:rsidRPr="00375546">
        <w:rPr>
          <w:lang w:val="en-US"/>
        </w:rPr>
        <w:t>keeping</w:t>
      </w:r>
      <w:r w:rsidRPr="00375546">
        <w:rPr>
          <w:lang w:val="en-US"/>
        </w:rPr>
        <w:t xml:space="preserve"> a balanced learning trajectory across diverse environments.</w:t>
      </w:r>
    </w:p>
    <w:p w14:paraId="7DA81825" w14:textId="50DEB4F5" w:rsidR="00375546" w:rsidRDefault="00375546" w:rsidP="00375546">
      <w:pPr>
        <w:pStyle w:val="P-Regular"/>
        <w:rPr>
          <w:lang w:val="en-US"/>
        </w:rPr>
      </w:pPr>
      <w:r w:rsidRPr="00375546">
        <w:rPr>
          <w:lang w:val="en-US"/>
        </w:rPr>
        <w:t xml:space="preserve">Clipping rewards </w:t>
      </w:r>
      <w:r w:rsidR="002D555C" w:rsidRPr="00375546">
        <w:rPr>
          <w:lang w:val="en-US"/>
        </w:rPr>
        <w:t>are</w:t>
      </w:r>
      <w:r w:rsidRPr="00375546">
        <w:rPr>
          <w:lang w:val="en-US"/>
        </w:rPr>
        <w:t xml:space="preserve"> particularly </w:t>
      </w:r>
      <w:r w:rsidR="007236E9" w:rsidRPr="00375546">
        <w:rPr>
          <w:lang w:val="en-US"/>
        </w:rPr>
        <w:t>helpful</w:t>
      </w:r>
      <w:r w:rsidRPr="00375546">
        <w:rPr>
          <w:lang w:val="en-US"/>
        </w:rPr>
        <w:t xml:space="preserve"> in environments with sparse or highly variable rewards, such as Atari games, where inconsistent reward signals can skew learning. For example, in a game where achieving a high score involves rare but substantial rewards, clipping ensures that the agent does not disproportionately prioritize these events over incremental progress. This approach stabilizes updates and encourages balanced learning, enabling the agent to explore and exploit effectively within the environment's dynamics. For example, a single high-value reward in an episodic game might overshadow smaller, consistent rewards, skewing the agent's learning priorities. Normalizing rewards provides a uniform scale for the agent to interpret its progress, </w:t>
      </w:r>
      <w:r w:rsidR="007236E9" w:rsidRPr="00375546">
        <w:rPr>
          <w:lang w:val="en-US"/>
        </w:rPr>
        <w:t>helping</w:t>
      </w:r>
      <w:r w:rsidRPr="00375546">
        <w:rPr>
          <w:lang w:val="en-US"/>
        </w:rPr>
        <w:t xml:space="preserve"> smoother convergence towards </w:t>
      </w:r>
      <w:r w:rsidR="007236E9" w:rsidRPr="00375546">
        <w:rPr>
          <w:lang w:val="en-US"/>
        </w:rPr>
        <w:t>best</w:t>
      </w:r>
      <w:r w:rsidRPr="00375546">
        <w:rPr>
          <w:lang w:val="en-US"/>
        </w:rPr>
        <w:t xml:space="preserve"> policies.</w:t>
      </w:r>
    </w:p>
    <w:p w14:paraId="2B0FD5BE" w14:textId="06005F1E" w:rsidR="00302F29" w:rsidRPr="00375546" w:rsidRDefault="00302F29" w:rsidP="00375546">
      <w:pPr>
        <w:pStyle w:val="P-Regular"/>
        <w:rPr>
          <w:lang w:val="en-US"/>
        </w:rPr>
      </w:pPr>
      <w:r>
        <w:rPr>
          <w:lang w:val="en-US"/>
        </w:rPr>
        <w:t>In summary, re</w:t>
      </w:r>
      <w:r w:rsidRPr="00302F29">
        <w:rPr>
          <w:lang w:val="en-US"/>
        </w:rPr>
        <w:t xml:space="preserve">ward clipping normalizes the scale of reward signals, ensuring that agents do not disproportionately favor rare, high-value rewards over incremental progress </w:t>
      </w:r>
      <w:sdt>
        <w:sdtPr>
          <w:rPr>
            <w:lang w:val="en-US"/>
          </w:rPr>
          <w:id w:val="1338425434"/>
          <w:citation/>
        </w:sdtPr>
        <w:sdtContent>
          <w:r>
            <w:rPr>
              <w:lang w:val="en-US"/>
            </w:rPr>
            <w:fldChar w:fldCharType="begin"/>
          </w:r>
          <w:r>
            <w:rPr>
              <w:lang w:val="en-US"/>
            </w:rPr>
            <w:instrText xml:space="preserve"> CITATION Mnih2015 \l 1033 </w:instrText>
          </w:r>
          <w:r>
            <w:rPr>
              <w:lang w:val="en-US"/>
            </w:rPr>
            <w:fldChar w:fldCharType="separate"/>
          </w:r>
          <w:r w:rsidR="000923F1" w:rsidRPr="000923F1">
            <w:rPr>
              <w:noProof/>
              <w:lang w:val="en-US"/>
            </w:rPr>
            <w:t>[3]</w:t>
          </w:r>
          <w:r>
            <w:rPr>
              <w:lang w:val="en-US"/>
            </w:rPr>
            <w:fldChar w:fldCharType="end"/>
          </w:r>
        </w:sdtContent>
      </w:sdt>
      <w:r w:rsidRPr="00302F29">
        <w:rPr>
          <w:lang w:val="en-US"/>
        </w:rPr>
        <w:t xml:space="preserve">. This normalization is particularly critical in sparse-reward environments where large outliers can destabilize learning. </w:t>
      </w:r>
      <w:r>
        <w:rPr>
          <w:lang w:val="en-US"/>
        </w:rPr>
        <w:t xml:space="preserve">Reinforcing with an </w:t>
      </w:r>
      <w:r w:rsidRPr="00302F29">
        <w:rPr>
          <w:lang w:val="en-US"/>
        </w:rPr>
        <w:t xml:space="preserve">example, in "Montezuma’s Revenge," clipping rewards to a range of -1 to 1 </w:t>
      </w:r>
      <w:r>
        <w:rPr>
          <w:lang w:val="en-US"/>
        </w:rPr>
        <w:t xml:space="preserve">(as introduced above) </w:t>
      </w:r>
      <w:r w:rsidRPr="00302F29">
        <w:rPr>
          <w:lang w:val="en-US"/>
        </w:rPr>
        <w:t xml:space="preserve">promotes balanced exploration and reduces the agent’s tendency to overfit to high-reward events, leading to a more generalized policy </w:t>
      </w:r>
      <w:sdt>
        <w:sdtPr>
          <w:rPr>
            <w:lang w:val="en-US"/>
          </w:rPr>
          <w:id w:val="1994215557"/>
          <w:citation/>
        </w:sdtPr>
        <w:sdtContent>
          <w:r>
            <w:rPr>
              <w:lang w:val="en-US"/>
            </w:rPr>
            <w:fldChar w:fldCharType="begin"/>
          </w:r>
          <w:r>
            <w:rPr>
              <w:lang w:val="en-US"/>
            </w:rPr>
            <w:instrText xml:space="preserve"> CITATION Bellemare2013 \l 1033 </w:instrText>
          </w:r>
          <w:r>
            <w:rPr>
              <w:lang w:val="en-US"/>
            </w:rPr>
            <w:fldChar w:fldCharType="separate"/>
          </w:r>
          <w:r w:rsidR="000923F1" w:rsidRPr="000923F1">
            <w:rPr>
              <w:noProof/>
              <w:lang w:val="en-US"/>
            </w:rPr>
            <w:t>[7]</w:t>
          </w:r>
          <w:r>
            <w:rPr>
              <w:lang w:val="en-US"/>
            </w:rPr>
            <w:fldChar w:fldCharType="end"/>
          </w:r>
        </w:sdtContent>
      </w:sdt>
      <w:r>
        <w:rPr>
          <w:lang w:val="en-US"/>
        </w:rPr>
        <w:t>.</w:t>
      </w:r>
    </w:p>
    <w:p w14:paraId="0156D070" w14:textId="77777777" w:rsidR="004B3436" w:rsidRPr="004B3436" w:rsidRDefault="004B3436" w:rsidP="004B3436">
      <w:pPr>
        <w:pStyle w:val="H3-Subheading"/>
      </w:pPr>
      <w:r w:rsidRPr="004B3436">
        <w:t>Implementation Example: Reward Normalization</w:t>
      </w:r>
    </w:p>
    <w:p w14:paraId="22D95D80" w14:textId="18953ED6" w:rsidR="004B3436" w:rsidRDefault="004B3436" w:rsidP="004B3436">
      <w:pPr>
        <w:pStyle w:val="SC-Source"/>
      </w:pPr>
      <w:r>
        <w:t>`python</w:t>
      </w:r>
    </w:p>
    <w:p w14:paraId="7A8717B3" w14:textId="71F36E3F" w:rsidR="004B3436" w:rsidRPr="004B3436" w:rsidRDefault="004B3436" w:rsidP="004B3436">
      <w:pPr>
        <w:pStyle w:val="SC-Source"/>
      </w:pPr>
      <w:r w:rsidRPr="004B3436">
        <w:t># Function to normalize rewards</w:t>
      </w:r>
    </w:p>
    <w:p w14:paraId="2BA52504" w14:textId="77777777" w:rsidR="004B3436" w:rsidRPr="004B3436" w:rsidRDefault="004B3436" w:rsidP="004B3436">
      <w:pPr>
        <w:pStyle w:val="SC-Source"/>
      </w:pPr>
      <w:r w:rsidRPr="004B3436">
        <w:t>def clip_reward(reward):</w:t>
      </w:r>
    </w:p>
    <w:p w14:paraId="7989DA8C" w14:textId="77777777" w:rsidR="004B3436" w:rsidRPr="004B3436" w:rsidRDefault="004B3436" w:rsidP="004B3436">
      <w:pPr>
        <w:pStyle w:val="SC-Source"/>
      </w:pPr>
      <w:r w:rsidRPr="004B3436">
        <w:t xml:space="preserve">    return max(-1, min(1, reward))</w:t>
      </w:r>
    </w:p>
    <w:p w14:paraId="389233BB" w14:textId="77777777" w:rsidR="004B3436" w:rsidRPr="004B3436" w:rsidRDefault="004B3436" w:rsidP="004B3436">
      <w:pPr>
        <w:pStyle w:val="SC-Source"/>
      </w:pPr>
    </w:p>
    <w:p w14:paraId="5BD764F9" w14:textId="77777777" w:rsidR="004B3436" w:rsidRPr="004B3436" w:rsidRDefault="004B3436" w:rsidP="004B3436">
      <w:pPr>
        <w:pStyle w:val="SC-Source"/>
      </w:pPr>
      <w:r w:rsidRPr="004B3436">
        <w:lastRenderedPageBreak/>
        <w:t># Usage in training loop</w:t>
      </w:r>
    </w:p>
    <w:p w14:paraId="71498EB4" w14:textId="77777777" w:rsidR="004B3436" w:rsidRPr="004B3436" w:rsidRDefault="004B3436" w:rsidP="004B3436">
      <w:pPr>
        <w:pStyle w:val="SC-Source"/>
      </w:pPr>
      <w:r w:rsidRPr="004B3436">
        <w:t>for step in range(training_steps):</w:t>
      </w:r>
    </w:p>
    <w:p w14:paraId="2DF47EF6" w14:textId="77777777" w:rsidR="004B3436" w:rsidRPr="004B3436" w:rsidRDefault="004B3436" w:rsidP="004B3436">
      <w:pPr>
        <w:pStyle w:val="SC-Source"/>
      </w:pPr>
      <w:r w:rsidRPr="004B3436">
        <w:t xml:space="preserve">    action = agent.select_action(state)</w:t>
      </w:r>
    </w:p>
    <w:p w14:paraId="17B768AE" w14:textId="77777777" w:rsidR="004B3436" w:rsidRPr="004B3436" w:rsidRDefault="004B3436" w:rsidP="004B3436">
      <w:pPr>
        <w:pStyle w:val="SC-Source"/>
      </w:pPr>
      <w:r w:rsidRPr="004B3436">
        <w:t xml:space="preserve">    next_state, reward, done, info = env.step(action)</w:t>
      </w:r>
    </w:p>
    <w:p w14:paraId="72378F5C" w14:textId="77777777" w:rsidR="004B3436" w:rsidRPr="004B3436" w:rsidRDefault="004B3436" w:rsidP="004B3436">
      <w:pPr>
        <w:pStyle w:val="SC-Source"/>
      </w:pPr>
      <w:r w:rsidRPr="004B3436">
        <w:t xml:space="preserve">    clipped_reward = clip_reward(reward)</w:t>
      </w:r>
    </w:p>
    <w:p w14:paraId="5883A672" w14:textId="77777777" w:rsidR="004B3436" w:rsidRPr="004B3436" w:rsidRDefault="004B3436" w:rsidP="004B3436">
      <w:pPr>
        <w:pStyle w:val="SC-Source"/>
      </w:pPr>
      <w:r w:rsidRPr="004B3436">
        <w:t xml:space="preserve">    agent.update(state, action, clipped_reward, next_state)</w:t>
      </w:r>
    </w:p>
    <w:p w14:paraId="4D953E27" w14:textId="77777777" w:rsidR="004B3436" w:rsidRPr="004B3436" w:rsidRDefault="004B3436" w:rsidP="004B3436">
      <w:pPr>
        <w:pStyle w:val="SC-Source"/>
      </w:pPr>
      <w:r w:rsidRPr="004B3436">
        <w:t xml:space="preserve">    state = next_state</w:t>
      </w:r>
    </w:p>
    <w:p w14:paraId="717E36BB" w14:textId="77777777" w:rsidR="004B3436" w:rsidRPr="004B3436" w:rsidRDefault="004B3436" w:rsidP="004B3436">
      <w:pPr>
        <w:pStyle w:val="SC-Source"/>
      </w:pPr>
      <w:r w:rsidRPr="004B3436">
        <w:t xml:space="preserve">    if done:</w:t>
      </w:r>
    </w:p>
    <w:p w14:paraId="1206989A" w14:textId="77777777" w:rsidR="004B3436" w:rsidRDefault="004B3436" w:rsidP="004B3436">
      <w:pPr>
        <w:pStyle w:val="SC-Source"/>
      </w:pPr>
      <w:r w:rsidRPr="004B3436">
        <w:t xml:space="preserve">        break</w:t>
      </w:r>
    </w:p>
    <w:p w14:paraId="5EDAC5E2" w14:textId="09E6590E" w:rsidR="004B3436" w:rsidRPr="004B3436" w:rsidRDefault="004B3436" w:rsidP="004B3436">
      <w:pPr>
        <w:pStyle w:val="SC-Source"/>
      </w:pPr>
      <w:r>
        <w:t>`</w:t>
      </w:r>
    </w:p>
    <w:p w14:paraId="2218F861" w14:textId="78C3588E" w:rsidR="004B3436" w:rsidRPr="004B3436" w:rsidRDefault="004B3436" w:rsidP="004B3436">
      <w:pPr>
        <w:pStyle w:val="P-Regular"/>
      </w:pPr>
      <w:r w:rsidRPr="004B3436">
        <w:t xml:space="preserve">In this example, the </w:t>
      </w:r>
      <w:r w:rsidRPr="004B3436">
        <w:rPr>
          <w:rStyle w:val="P-Code"/>
        </w:rPr>
        <w:t>clip_reward</w:t>
      </w:r>
      <w:r w:rsidRPr="004B3436">
        <w:t xml:space="preserve"> function restricts rewards to the range of -1 to 1. During training, raw rewards are processed through this function before being used for Q-value updates. This ensures that the agent focuses on relative improvements rather than being influenced by anomalous events.</w:t>
      </w:r>
    </w:p>
    <w:p w14:paraId="09267464" w14:textId="2534D528" w:rsidR="00F50DFF" w:rsidRPr="00F50DFF" w:rsidRDefault="004B3436" w:rsidP="00F50DFF">
      <w:pPr>
        <w:pStyle w:val="P-Regular"/>
      </w:pPr>
      <w:r w:rsidRPr="004B3436">
        <w:t xml:space="preserve">Reward clipping contributes significantly to the stability of reinforcement learning by providing a consistent training signal. When combined with other best practices, such as hyperparameter tuning and regular target network updates, it lays </w:t>
      </w:r>
      <w:r w:rsidR="002D555C" w:rsidRPr="004B3436">
        <w:t>a solid foundation</w:t>
      </w:r>
      <w:r w:rsidRPr="004B3436">
        <w:t xml:space="preserve"> for robust and effective learning in challenging environments.</w:t>
      </w:r>
    </w:p>
    <w:p w14:paraId="472E3A1F" w14:textId="613C751B" w:rsidR="00641686" w:rsidRPr="00641686" w:rsidRDefault="00641686" w:rsidP="00F31F0C">
      <w:pPr>
        <w:pStyle w:val="H1-Section"/>
      </w:pPr>
      <w:r w:rsidRPr="00641686">
        <w:t>Strategies for Improving Performance in Atari Games</w:t>
      </w:r>
    </w:p>
    <w:p w14:paraId="6B1BCF7C" w14:textId="1234823B" w:rsidR="004B3436" w:rsidRDefault="004B3436" w:rsidP="004B3436">
      <w:r w:rsidRPr="004B3436">
        <w:t>Success in applying reinforcement learning to complex environments like Atari games often hinges on the implementation of advanced techniques. This section explores methods such as frame skipping, reward shaping, and data augmentation, each designed to enhance the learning process, improve efficiency, and maximize agent performance. By integrating these strategies, practitioners can address the unique challenges of sparse rewards, high-dimensional state spaces, and computational limitations, paving the way for robust and adaptable agents.</w:t>
      </w:r>
    </w:p>
    <w:p w14:paraId="53789931" w14:textId="30A5FE5C" w:rsidR="00641686" w:rsidRPr="00641686" w:rsidRDefault="00641686" w:rsidP="00F31F0C">
      <w:pPr>
        <w:pStyle w:val="H2-Heading"/>
      </w:pPr>
      <w:r w:rsidRPr="00641686">
        <w:lastRenderedPageBreak/>
        <w:t>Advanced Techniques</w:t>
      </w:r>
    </w:p>
    <w:p w14:paraId="272B5E58" w14:textId="4FADE155" w:rsidR="004B3436" w:rsidRPr="004B3436" w:rsidRDefault="004B3436" w:rsidP="00F31F0C">
      <w:pPr>
        <w:pStyle w:val="P-Regular"/>
        <w:rPr>
          <w:lang w:val="en-US"/>
        </w:rPr>
      </w:pPr>
      <w:r w:rsidRPr="004B3436">
        <w:rPr>
          <w:lang w:val="en-US"/>
        </w:rPr>
        <w:t xml:space="preserve">Improving the performance of reinforcement learning agents requires careful consideration of the environment and the challenges it presents. The techniques detailed here are proven methods for </w:t>
      </w:r>
      <w:r w:rsidR="007236E9" w:rsidRPr="004B3436">
        <w:rPr>
          <w:lang w:val="en-US"/>
        </w:rPr>
        <w:t>improving</w:t>
      </w:r>
      <w:r w:rsidRPr="004B3436">
        <w:rPr>
          <w:lang w:val="en-US"/>
        </w:rPr>
        <w:t xml:space="preserve"> agent behavior and ensuring stable learning trajectories.</w:t>
      </w:r>
    </w:p>
    <w:p w14:paraId="5499D626" w14:textId="0E6E7F1B" w:rsidR="00641686" w:rsidRDefault="00641686" w:rsidP="00F31F0C">
      <w:pPr>
        <w:pStyle w:val="P-Regular"/>
        <w:rPr>
          <w:lang w:val="en-US"/>
        </w:rPr>
      </w:pPr>
      <w:r w:rsidRPr="00641686">
        <w:rPr>
          <w:b/>
          <w:bCs/>
          <w:lang w:val="en-US"/>
        </w:rPr>
        <w:t xml:space="preserve">Frame </w:t>
      </w:r>
      <w:r w:rsidR="004A67CF" w:rsidRPr="00641686">
        <w:rPr>
          <w:b/>
          <w:bCs/>
          <w:lang w:val="en-US"/>
        </w:rPr>
        <w:t>Skipping</w:t>
      </w:r>
      <w:r w:rsidR="004A67CF">
        <w:rPr>
          <w:b/>
          <w:bCs/>
          <w:lang w:val="en-US"/>
        </w:rPr>
        <w:t xml:space="preserve"> </w:t>
      </w:r>
      <w:r w:rsidR="004A67CF" w:rsidRPr="004A67CF">
        <w:rPr>
          <w:lang w:val="en-US"/>
        </w:rPr>
        <w:t>is</w:t>
      </w:r>
      <w:r w:rsidR="004B3436" w:rsidRPr="004B3436">
        <w:rPr>
          <w:lang w:val="en-US"/>
        </w:rPr>
        <w:t xml:space="preserve"> a computational efficiency technique where the agent's chosen action is repeated for a fixed number of frames, effectively reducing the state-space complexity while </w:t>
      </w:r>
      <w:r w:rsidR="007236E9" w:rsidRPr="004B3436">
        <w:rPr>
          <w:lang w:val="en-US"/>
        </w:rPr>
        <w:t>keeping</w:t>
      </w:r>
      <w:r w:rsidR="004B3436" w:rsidRPr="004B3436">
        <w:rPr>
          <w:lang w:val="en-US"/>
        </w:rPr>
        <w:t xml:space="preserve"> the game's dynamics. This approach speeds up training and reduces the computational burden without significantly compromising learning quality</w:t>
      </w:r>
      <w:r w:rsidRPr="00641686">
        <w:rPr>
          <w:lang w:val="en-US"/>
        </w:rPr>
        <w:t xml:space="preserve"> </w:t>
      </w:r>
      <w:sdt>
        <w:sdtPr>
          <w:rPr>
            <w:lang w:val="en-US"/>
          </w:rPr>
          <w:id w:val="-82536700"/>
          <w:citation/>
        </w:sdtPr>
        <w:sdtContent>
          <w:r w:rsidR="00F31F0C">
            <w:rPr>
              <w:lang w:val="en-US"/>
            </w:rPr>
            <w:fldChar w:fldCharType="begin"/>
          </w:r>
          <w:r w:rsidR="00F31F0C">
            <w:rPr>
              <w:lang w:val="en-US"/>
            </w:rPr>
            <w:instrText xml:space="preserve"> CITATION Bellemare2013 \l 1033 </w:instrText>
          </w:r>
          <w:r w:rsidR="00F31F0C">
            <w:rPr>
              <w:lang w:val="en-US"/>
            </w:rPr>
            <w:fldChar w:fldCharType="separate"/>
          </w:r>
          <w:r w:rsidR="000923F1" w:rsidRPr="000923F1">
            <w:rPr>
              <w:noProof/>
              <w:lang w:val="en-US"/>
            </w:rPr>
            <w:t>[7]</w:t>
          </w:r>
          <w:r w:rsidR="00F31F0C">
            <w:rPr>
              <w:lang w:val="en-US"/>
            </w:rPr>
            <w:fldChar w:fldCharType="end"/>
          </w:r>
        </w:sdtContent>
      </w:sdt>
      <w:r w:rsidRPr="00641686">
        <w:rPr>
          <w:lang w:val="en-US"/>
        </w:rPr>
        <w:t>.</w:t>
      </w:r>
    </w:p>
    <w:p w14:paraId="34DD9267" w14:textId="77777777" w:rsidR="004A67CF" w:rsidRPr="004A67CF" w:rsidRDefault="004A67CF" w:rsidP="004A67CF">
      <w:pPr>
        <w:pStyle w:val="P-Regular"/>
      </w:pPr>
      <w:r w:rsidRPr="004A67CF">
        <w:rPr>
          <w:b/>
          <w:bCs/>
        </w:rPr>
        <w:t>Advantages:</w:t>
      </w:r>
    </w:p>
    <w:p w14:paraId="334647B8" w14:textId="77777777" w:rsidR="004A67CF" w:rsidRPr="004A67CF" w:rsidRDefault="004A67CF" w:rsidP="004A67CF">
      <w:pPr>
        <w:pStyle w:val="P-Regular"/>
        <w:numPr>
          <w:ilvl w:val="0"/>
          <w:numId w:val="62"/>
        </w:numPr>
      </w:pPr>
      <w:r w:rsidRPr="004A67CF">
        <w:t>Simplifies the problem space by processing fewer states.</w:t>
      </w:r>
    </w:p>
    <w:p w14:paraId="2A3A3091" w14:textId="77777777" w:rsidR="004A67CF" w:rsidRPr="004A67CF" w:rsidRDefault="004A67CF" w:rsidP="004A67CF">
      <w:pPr>
        <w:pStyle w:val="P-Regular"/>
        <w:numPr>
          <w:ilvl w:val="0"/>
          <w:numId w:val="62"/>
        </w:numPr>
      </w:pPr>
      <w:r w:rsidRPr="004A67CF">
        <w:t>Reduces training time and computational resource requirements.</w:t>
      </w:r>
    </w:p>
    <w:p w14:paraId="1565F289" w14:textId="77777777" w:rsidR="004A67CF" w:rsidRPr="004A67CF" w:rsidRDefault="004A67CF" w:rsidP="004A67CF">
      <w:pPr>
        <w:pStyle w:val="H3-Subheading"/>
      </w:pPr>
      <w:r w:rsidRPr="004A67CF">
        <w:t>Implementation Example: Frame Skipping in Training</w:t>
      </w:r>
    </w:p>
    <w:p w14:paraId="03162CAB" w14:textId="6ED34AD8" w:rsidR="004A67CF" w:rsidRPr="004A67CF" w:rsidRDefault="004A67CF" w:rsidP="004A67CF">
      <w:pPr>
        <w:pStyle w:val="SC-Source"/>
      </w:pPr>
      <w:r>
        <w:t>`</w:t>
      </w:r>
      <w:r w:rsidRPr="004A67CF">
        <w:t>python</w:t>
      </w:r>
    </w:p>
    <w:p w14:paraId="04BC46C2" w14:textId="17B84483" w:rsidR="004A67CF" w:rsidRPr="004A67CF" w:rsidRDefault="004A67CF" w:rsidP="004A67CF">
      <w:pPr>
        <w:pStyle w:val="SC-Source"/>
      </w:pPr>
    </w:p>
    <w:p w14:paraId="45F34184" w14:textId="77777777" w:rsidR="004A67CF" w:rsidRPr="004A67CF" w:rsidRDefault="004A67CF" w:rsidP="004A67CF">
      <w:pPr>
        <w:pStyle w:val="SC-Source"/>
      </w:pPr>
      <w:r w:rsidRPr="004A67CF">
        <w:t>import cv2</w:t>
      </w:r>
    </w:p>
    <w:p w14:paraId="202548E6" w14:textId="77777777" w:rsidR="004A67CF" w:rsidRPr="004A67CF" w:rsidRDefault="004A67CF" w:rsidP="004A67CF">
      <w:pPr>
        <w:pStyle w:val="SC-Source"/>
      </w:pPr>
    </w:p>
    <w:p w14:paraId="516A75F2" w14:textId="77777777" w:rsidR="004A67CF" w:rsidRPr="004A67CF" w:rsidRDefault="004A67CF" w:rsidP="004A67CF">
      <w:pPr>
        <w:pStyle w:val="SC-Source"/>
      </w:pPr>
      <w:r w:rsidRPr="004A67CF">
        <w:t># Function for preprocessing and skipping frames</w:t>
      </w:r>
    </w:p>
    <w:p w14:paraId="7C3BAF4F" w14:textId="77777777" w:rsidR="004A67CF" w:rsidRPr="004A67CF" w:rsidRDefault="004A67CF" w:rsidP="004A67CF">
      <w:pPr>
        <w:pStyle w:val="SC-Source"/>
      </w:pPr>
      <w:r w:rsidRPr="004A67CF">
        <w:t>def preprocess_and_skip_frames(env, skip=4):</w:t>
      </w:r>
    </w:p>
    <w:p w14:paraId="18C16735" w14:textId="77777777" w:rsidR="004A67CF" w:rsidRPr="004A67CF" w:rsidRDefault="004A67CF" w:rsidP="004A67CF">
      <w:pPr>
        <w:pStyle w:val="SC-Source"/>
      </w:pPr>
      <w:r w:rsidRPr="004A67CF">
        <w:t xml:space="preserve">    state_buffer = []</w:t>
      </w:r>
    </w:p>
    <w:p w14:paraId="4EA11952" w14:textId="77777777" w:rsidR="004A67CF" w:rsidRPr="004A67CF" w:rsidRDefault="004A67CF" w:rsidP="004A67CF">
      <w:pPr>
        <w:pStyle w:val="SC-Source"/>
      </w:pPr>
      <w:r w:rsidRPr="004A67CF">
        <w:t xml:space="preserve">    state = env.reset()</w:t>
      </w:r>
    </w:p>
    <w:p w14:paraId="15553A0E" w14:textId="77777777" w:rsidR="004A67CF" w:rsidRPr="004A67CF" w:rsidRDefault="004A67CF" w:rsidP="004A67CF">
      <w:pPr>
        <w:pStyle w:val="SC-Source"/>
      </w:pPr>
      <w:r w:rsidRPr="004A67CF">
        <w:t xml:space="preserve">    for _ in range(skip):</w:t>
      </w:r>
    </w:p>
    <w:p w14:paraId="01A0E7B5" w14:textId="77777777" w:rsidR="004A67CF" w:rsidRPr="004A67CF" w:rsidRDefault="004A67CF" w:rsidP="004A67CF">
      <w:pPr>
        <w:pStyle w:val="SC-Source"/>
      </w:pPr>
      <w:r w:rsidRPr="004A67CF">
        <w:t xml:space="preserve">        next_state, reward, done, info = env.step(env.action_space.sample())</w:t>
      </w:r>
    </w:p>
    <w:p w14:paraId="14E5BC36" w14:textId="77777777" w:rsidR="004A67CF" w:rsidRPr="004A67CF" w:rsidRDefault="004A67CF" w:rsidP="004A67CF">
      <w:pPr>
        <w:pStyle w:val="SC-Source"/>
      </w:pPr>
      <w:r w:rsidRPr="004A67CF">
        <w:t xml:space="preserve">        gray_frame = cv2.cvtColor(next_state, cv2.COLOR_RGB2GRAY)  # Convert to grayscale</w:t>
      </w:r>
    </w:p>
    <w:p w14:paraId="4C721299" w14:textId="77777777" w:rsidR="004A67CF" w:rsidRPr="004A67CF" w:rsidRDefault="004A67CF" w:rsidP="004A67CF">
      <w:pPr>
        <w:pStyle w:val="SC-Source"/>
      </w:pPr>
      <w:r w:rsidRPr="004A67CF">
        <w:lastRenderedPageBreak/>
        <w:t xml:space="preserve">        resized_frame = cv2.resize(gray_frame, (84, 84))           # Resize to 84x84</w:t>
      </w:r>
    </w:p>
    <w:p w14:paraId="4F4058A7" w14:textId="77777777" w:rsidR="004A67CF" w:rsidRPr="004A67CF" w:rsidRDefault="004A67CF" w:rsidP="004A67CF">
      <w:pPr>
        <w:pStyle w:val="SC-Source"/>
      </w:pPr>
      <w:r w:rsidRPr="004A67CF">
        <w:t xml:space="preserve">        state_buffer.append(resized_frame)</w:t>
      </w:r>
    </w:p>
    <w:p w14:paraId="7295D163" w14:textId="77777777" w:rsidR="004A67CF" w:rsidRPr="004A67CF" w:rsidRDefault="004A67CF" w:rsidP="004A67CF">
      <w:pPr>
        <w:pStyle w:val="SC-Source"/>
      </w:pPr>
      <w:r w:rsidRPr="004A67CF">
        <w:t xml:space="preserve">        if done:</w:t>
      </w:r>
    </w:p>
    <w:p w14:paraId="788EB12E" w14:textId="77777777" w:rsidR="004A67CF" w:rsidRPr="004A67CF" w:rsidRDefault="004A67CF" w:rsidP="004A67CF">
      <w:pPr>
        <w:pStyle w:val="SC-Source"/>
      </w:pPr>
      <w:r w:rsidRPr="004A67CF">
        <w:t xml:space="preserve">            break</w:t>
      </w:r>
    </w:p>
    <w:p w14:paraId="15303969" w14:textId="77777777" w:rsidR="004A67CF" w:rsidRPr="004A67CF" w:rsidRDefault="004A67CF" w:rsidP="004A67CF">
      <w:pPr>
        <w:pStyle w:val="SC-Source"/>
      </w:pPr>
      <w:r w:rsidRPr="004A67CF">
        <w:t xml:space="preserve">    return np.max(np.array(state_buffer), axis=0)  # Return max-pooled frame</w:t>
      </w:r>
    </w:p>
    <w:p w14:paraId="761722D2" w14:textId="77777777" w:rsidR="004A67CF" w:rsidRPr="004A67CF" w:rsidRDefault="004A67CF" w:rsidP="004A67CF">
      <w:pPr>
        <w:pStyle w:val="SC-Source"/>
      </w:pPr>
    </w:p>
    <w:p w14:paraId="709FBC89" w14:textId="77777777" w:rsidR="004A67CF" w:rsidRPr="004A67CF" w:rsidRDefault="004A67CF" w:rsidP="004A67CF">
      <w:pPr>
        <w:pStyle w:val="SC-Source"/>
      </w:pPr>
      <w:r w:rsidRPr="004A67CF">
        <w:t># Usage in training loop</w:t>
      </w:r>
    </w:p>
    <w:p w14:paraId="3B10C37D" w14:textId="77777777" w:rsidR="004A67CF" w:rsidRPr="004A67CF" w:rsidRDefault="004A67CF" w:rsidP="004A67CF">
      <w:pPr>
        <w:pStyle w:val="SC-Source"/>
      </w:pPr>
      <w:r w:rsidRPr="004A67CF">
        <w:t>for episode in range(num_episodes):</w:t>
      </w:r>
    </w:p>
    <w:p w14:paraId="0D2865A9" w14:textId="77777777" w:rsidR="004A67CF" w:rsidRPr="004A67CF" w:rsidRDefault="004A67CF" w:rsidP="004A67CF">
      <w:pPr>
        <w:pStyle w:val="SC-Source"/>
      </w:pPr>
      <w:r w:rsidRPr="004A67CF">
        <w:t xml:space="preserve">    state = preprocess_and_skip_frames(env)</w:t>
      </w:r>
    </w:p>
    <w:p w14:paraId="61D0B04D" w14:textId="77777777" w:rsidR="004A67CF" w:rsidRPr="004A67CF" w:rsidRDefault="004A67CF" w:rsidP="004A67CF">
      <w:pPr>
        <w:pStyle w:val="SC-Source"/>
      </w:pPr>
      <w:r w:rsidRPr="004A67CF">
        <w:t xml:space="preserve">    done = False</w:t>
      </w:r>
    </w:p>
    <w:p w14:paraId="1E0864BF" w14:textId="77777777" w:rsidR="004A67CF" w:rsidRPr="004A67CF" w:rsidRDefault="004A67CF" w:rsidP="004A67CF">
      <w:pPr>
        <w:pStyle w:val="SC-Source"/>
      </w:pPr>
      <w:r w:rsidRPr="004A67CF">
        <w:t xml:space="preserve">    while not done:</w:t>
      </w:r>
    </w:p>
    <w:p w14:paraId="430DC702" w14:textId="77777777" w:rsidR="004A67CF" w:rsidRPr="004A67CF" w:rsidRDefault="004A67CF" w:rsidP="004A67CF">
      <w:pPr>
        <w:pStyle w:val="SC-Source"/>
      </w:pPr>
      <w:r w:rsidRPr="004A67CF">
        <w:t xml:space="preserve">        action = agent.select_action(state)</w:t>
      </w:r>
    </w:p>
    <w:p w14:paraId="0298667B" w14:textId="77777777" w:rsidR="004A67CF" w:rsidRPr="004A67CF" w:rsidRDefault="004A67CF" w:rsidP="004A67CF">
      <w:pPr>
        <w:pStyle w:val="SC-Source"/>
      </w:pPr>
      <w:r w:rsidRPr="004A67CF">
        <w:t xml:space="preserve">        next_state, reward, done, info = env.step(action)</w:t>
      </w:r>
    </w:p>
    <w:p w14:paraId="2BA02C7D" w14:textId="77777777" w:rsidR="004A67CF" w:rsidRDefault="004A67CF" w:rsidP="004A67CF">
      <w:pPr>
        <w:pStyle w:val="SC-Source"/>
      </w:pPr>
      <w:r w:rsidRPr="004A67CF">
        <w:t xml:space="preserve">        state = preprocess_and_skip_frames(env)</w:t>
      </w:r>
    </w:p>
    <w:p w14:paraId="0012738B" w14:textId="5EE73D4A" w:rsidR="004A67CF" w:rsidRPr="004A67CF" w:rsidRDefault="004A67CF" w:rsidP="004A67CF">
      <w:pPr>
        <w:pStyle w:val="SC-Source"/>
      </w:pPr>
      <w:r>
        <w:t>`</w:t>
      </w:r>
    </w:p>
    <w:p w14:paraId="3AD78CE8" w14:textId="142EB1AA" w:rsidR="004A67CF" w:rsidRDefault="004A67CF" w:rsidP="004A67CF">
      <w:pPr>
        <w:pStyle w:val="P-Regular"/>
      </w:pPr>
      <w:r w:rsidRPr="004A67CF">
        <w:t xml:space="preserve">This code </w:t>
      </w:r>
      <w:r w:rsidR="007236E9" w:rsidRPr="004A67CF">
        <w:t>proves</w:t>
      </w:r>
      <w:r w:rsidRPr="004A67CF">
        <w:t xml:space="preserve"> frame skipping by preprocessing states and pooling over multiple frames to capture essential transitions. By focusing only on critical state changes, the agent learns efficiently without processing redundant information. Grayscale conversion and resizing further reduce the input dimensions, streamlining neural network computations.</w:t>
      </w:r>
    </w:p>
    <w:p w14:paraId="181B7506" w14:textId="77777777" w:rsidR="004A67CF" w:rsidRPr="00641686" w:rsidRDefault="004A67CF" w:rsidP="004A67CF">
      <w:pPr>
        <w:pStyle w:val="H3-Subheading"/>
      </w:pPr>
      <w:r w:rsidRPr="00641686">
        <w:t>Code Example: Enhanced Training with Frame Skipping</w:t>
      </w:r>
    </w:p>
    <w:p w14:paraId="70651AF4" w14:textId="77777777" w:rsidR="004A67CF" w:rsidRDefault="004A67CF" w:rsidP="004A67CF">
      <w:pPr>
        <w:pStyle w:val="SC-Source"/>
      </w:pPr>
      <w:r>
        <w:t>`python</w:t>
      </w:r>
    </w:p>
    <w:p w14:paraId="71C7F02F" w14:textId="77777777" w:rsidR="004A67CF" w:rsidRPr="00641686" w:rsidRDefault="004A67CF" w:rsidP="004A67CF">
      <w:pPr>
        <w:pStyle w:val="SC-Source"/>
      </w:pPr>
      <w:r w:rsidRPr="00641686">
        <w:t>def preprocess_state(state):</w:t>
      </w:r>
    </w:p>
    <w:p w14:paraId="1E562A7F" w14:textId="77777777" w:rsidR="004A67CF" w:rsidRPr="00641686" w:rsidRDefault="004A67CF" w:rsidP="004A67CF">
      <w:pPr>
        <w:pStyle w:val="SC-Source"/>
      </w:pPr>
      <w:r w:rsidRPr="00641686">
        <w:t xml:space="preserve">    gray = np.mean(state, axis=2)</w:t>
      </w:r>
    </w:p>
    <w:p w14:paraId="6AA90182" w14:textId="77777777" w:rsidR="004A67CF" w:rsidRPr="00641686" w:rsidRDefault="004A67CF" w:rsidP="004A67CF">
      <w:pPr>
        <w:pStyle w:val="SC-Source"/>
      </w:pPr>
      <w:r w:rsidRPr="00641686">
        <w:t xml:space="preserve">    resized = cv2.resize(gray, (84, 84))</w:t>
      </w:r>
    </w:p>
    <w:p w14:paraId="70ABBAFB" w14:textId="77777777" w:rsidR="004A67CF" w:rsidRDefault="004A67CF" w:rsidP="004A67CF">
      <w:pPr>
        <w:pStyle w:val="SC-Source"/>
      </w:pPr>
      <w:r w:rsidRPr="00641686">
        <w:lastRenderedPageBreak/>
        <w:t xml:space="preserve">    return resized / 255.0</w:t>
      </w:r>
    </w:p>
    <w:p w14:paraId="07311876" w14:textId="77777777" w:rsidR="004A67CF" w:rsidRPr="00641686" w:rsidRDefault="004A67CF" w:rsidP="004A67CF">
      <w:pPr>
        <w:pStyle w:val="SC-Source"/>
      </w:pPr>
      <w:r>
        <w:t>`</w:t>
      </w:r>
    </w:p>
    <w:p w14:paraId="33E3A99D" w14:textId="01EFAD5F" w:rsidR="004A67CF" w:rsidRPr="004A67CF" w:rsidRDefault="004A67CF" w:rsidP="004A67CF">
      <w:pPr>
        <w:pStyle w:val="P-Regular"/>
      </w:pPr>
      <w:r w:rsidRPr="00641686">
        <w:rPr>
          <w:lang w:val="en-US"/>
        </w:rPr>
        <w:t xml:space="preserve">This preprocessing pipeline </w:t>
      </w:r>
      <w:r w:rsidR="007236E9" w:rsidRPr="00641686">
        <w:rPr>
          <w:lang w:val="en-US"/>
        </w:rPr>
        <w:t>improves</w:t>
      </w:r>
      <w:r w:rsidRPr="00641686">
        <w:rPr>
          <w:lang w:val="en-US"/>
        </w:rPr>
        <w:t xml:space="preserve"> state representation, improving the efficiency of frame-based learning.</w:t>
      </w:r>
    </w:p>
    <w:p w14:paraId="61127A70" w14:textId="7D9FAC1E" w:rsidR="004A67CF" w:rsidRPr="004A67CF" w:rsidRDefault="004A67CF" w:rsidP="004A67CF">
      <w:pPr>
        <w:pStyle w:val="P-Regular"/>
      </w:pPr>
      <w:r w:rsidRPr="004A67CF">
        <w:rPr>
          <w:b/>
          <w:bCs/>
          <w:lang w:val="en-US"/>
        </w:rPr>
        <w:t>Reward Shaping</w:t>
      </w:r>
      <w:r>
        <w:rPr>
          <w:b/>
          <w:bCs/>
          <w:lang w:val="en-US"/>
        </w:rPr>
        <w:t xml:space="preserve"> </w:t>
      </w:r>
      <w:r w:rsidRPr="004A67CF">
        <w:t xml:space="preserve">introduces intermediate rewards to guide the agent in environments with sparse or delayed feedback. This technique provides incremental signals that help the agent </w:t>
      </w:r>
      <w:r w:rsidR="007236E9" w:rsidRPr="004A67CF">
        <w:t>find</w:t>
      </w:r>
      <w:r w:rsidRPr="004A67CF">
        <w:t xml:space="preserve"> useful policies more quickly.</w:t>
      </w:r>
    </w:p>
    <w:p w14:paraId="1CF00B4F" w14:textId="77777777" w:rsidR="004A67CF" w:rsidRPr="004A67CF" w:rsidRDefault="004A67CF" w:rsidP="004A67CF">
      <w:pPr>
        <w:pStyle w:val="H3-Subheading"/>
      </w:pPr>
      <w:r w:rsidRPr="004A67CF">
        <w:t>Advantages:</w:t>
      </w:r>
    </w:p>
    <w:p w14:paraId="3FEE8966" w14:textId="77777777" w:rsidR="004A67CF" w:rsidRPr="004A67CF" w:rsidRDefault="004A67CF" w:rsidP="004A67CF">
      <w:pPr>
        <w:pStyle w:val="P-Regular"/>
        <w:numPr>
          <w:ilvl w:val="0"/>
          <w:numId w:val="63"/>
        </w:numPr>
      </w:pPr>
      <w:r w:rsidRPr="004A67CF">
        <w:t>Accelerates learning in environments with sparse rewards.</w:t>
      </w:r>
    </w:p>
    <w:p w14:paraId="3D19F4A2" w14:textId="77777777" w:rsidR="004A67CF" w:rsidRPr="004A67CF" w:rsidRDefault="004A67CF" w:rsidP="004A67CF">
      <w:pPr>
        <w:pStyle w:val="P-Regular"/>
        <w:numPr>
          <w:ilvl w:val="0"/>
          <w:numId w:val="63"/>
        </w:numPr>
      </w:pPr>
      <w:r w:rsidRPr="004A67CF">
        <w:t>Encourages exploration by rewarding intermediate progress.</w:t>
      </w:r>
    </w:p>
    <w:p w14:paraId="27CAB7E1" w14:textId="77777777" w:rsidR="004A67CF" w:rsidRPr="004A67CF" w:rsidRDefault="004A67CF" w:rsidP="004A67CF">
      <w:pPr>
        <w:pStyle w:val="H3-Subheading"/>
      </w:pPr>
      <w:r w:rsidRPr="004A67CF">
        <w:t>Implementation Example: Reward Shaping for a Navigation Task</w:t>
      </w:r>
    </w:p>
    <w:p w14:paraId="26FD0217" w14:textId="2DE663AD" w:rsidR="004A67CF" w:rsidRPr="004A67CF" w:rsidRDefault="004A67CF" w:rsidP="004A67CF">
      <w:pPr>
        <w:pStyle w:val="SC-Source"/>
      </w:pPr>
      <w:r>
        <w:t>`</w:t>
      </w:r>
      <w:r w:rsidRPr="004A67CF">
        <w:t>python</w:t>
      </w:r>
    </w:p>
    <w:p w14:paraId="5345ED8B" w14:textId="0FBE12B1" w:rsidR="004A67CF" w:rsidRPr="004A67CF" w:rsidRDefault="004A67CF" w:rsidP="004A67CF">
      <w:pPr>
        <w:pStyle w:val="SC-Source"/>
      </w:pPr>
    </w:p>
    <w:p w14:paraId="3CB6C862" w14:textId="77777777" w:rsidR="004A67CF" w:rsidRPr="004A67CF" w:rsidRDefault="004A67CF" w:rsidP="004A67CF">
      <w:pPr>
        <w:pStyle w:val="SC-Source"/>
      </w:pPr>
      <w:r w:rsidRPr="004A67CF">
        <w:t># Function for custom reward shaping</w:t>
      </w:r>
    </w:p>
    <w:p w14:paraId="4B323E1A" w14:textId="77777777" w:rsidR="004A67CF" w:rsidRPr="004A67CF" w:rsidRDefault="004A67CF" w:rsidP="004A67CF">
      <w:pPr>
        <w:pStyle w:val="SC-Source"/>
      </w:pPr>
      <w:r w:rsidRPr="004A67CF">
        <w:t>def shape_reward(state, reward):</w:t>
      </w:r>
    </w:p>
    <w:p w14:paraId="618557DD" w14:textId="77777777" w:rsidR="004A67CF" w:rsidRPr="004A67CF" w:rsidRDefault="004A67CF" w:rsidP="004A67CF">
      <w:pPr>
        <w:pStyle w:val="SC-Source"/>
      </w:pPr>
      <w:r w:rsidRPr="004A67CF">
        <w:t xml:space="preserve">    # Example: Encourage the agent to reach a goal</w:t>
      </w:r>
    </w:p>
    <w:p w14:paraId="5388B31E" w14:textId="77777777" w:rsidR="004A67CF" w:rsidRPr="004A67CF" w:rsidRDefault="004A67CF" w:rsidP="004A67CF">
      <w:pPr>
        <w:pStyle w:val="SC-Source"/>
      </w:pPr>
      <w:r w:rsidRPr="004A67CF">
        <w:t xml:space="preserve">    if state == GOAL_STATE:</w:t>
      </w:r>
    </w:p>
    <w:p w14:paraId="3E4C6D13" w14:textId="77777777" w:rsidR="004A67CF" w:rsidRPr="004A67CF" w:rsidRDefault="004A67CF" w:rsidP="004A67CF">
      <w:pPr>
        <w:pStyle w:val="SC-Source"/>
      </w:pPr>
      <w:r w:rsidRPr="004A67CF">
        <w:t xml:space="preserve">        reward += 10</w:t>
      </w:r>
    </w:p>
    <w:p w14:paraId="15015051" w14:textId="77777777" w:rsidR="004A67CF" w:rsidRPr="004A67CF" w:rsidRDefault="004A67CF" w:rsidP="004A67CF">
      <w:pPr>
        <w:pStyle w:val="SC-Source"/>
      </w:pPr>
      <w:r w:rsidRPr="004A67CF">
        <w:t xml:space="preserve">    elif state in DANGER_ZONE:</w:t>
      </w:r>
    </w:p>
    <w:p w14:paraId="6E72E1CE" w14:textId="77777777" w:rsidR="004A67CF" w:rsidRPr="004A67CF" w:rsidRDefault="004A67CF" w:rsidP="004A67CF">
      <w:pPr>
        <w:pStyle w:val="SC-Source"/>
      </w:pPr>
      <w:r w:rsidRPr="004A67CF">
        <w:t xml:space="preserve">        reward -= 5</w:t>
      </w:r>
    </w:p>
    <w:p w14:paraId="484D8662" w14:textId="77777777" w:rsidR="004A67CF" w:rsidRPr="004A67CF" w:rsidRDefault="004A67CF" w:rsidP="004A67CF">
      <w:pPr>
        <w:pStyle w:val="SC-Source"/>
      </w:pPr>
      <w:r w:rsidRPr="004A67CF">
        <w:t xml:space="preserve">    return reward</w:t>
      </w:r>
    </w:p>
    <w:p w14:paraId="612942D4" w14:textId="77777777" w:rsidR="004A67CF" w:rsidRPr="004A67CF" w:rsidRDefault="004A67CF" w:rsidP="004A67CF">
      <w:pPr>
        <w:pStyle w:val="SC-Source"/>
      </w:pPr>
    </w:p>
    <w:p w14:paraId="06F5A812" w14:textId="77777777" w:rsidR="004A67CF" w:rsidRPr="004A67CF" w:rsidRDefault="004A67CF" w:rsidP="004A67CF">
      <w:pPr>
        <w:pStyle w:val="SC-Source"/>
      </w:pPr>
      <w:r w:rsidRPr="004A67CF">
        <w:t># Usage in training loop</w:t>
      </w:r>
    </w:p>
    <w:p w14:paraId="193D60FB" w14:textId="77777777" w:rsidR="004A67CF" w:rsidRPr="004A67CF" w:rsidRDefault="004A67CF" w:rsidP="004A67CF">
      <w:pPr>
        <w:pStyle w:val="SC-Source"/>
      </w:pPr>
      <w:r w:rsidRPr="004A67CF">
        <w:t>for episode in range(num_episodes):</w:t>
      </w:r>
    </w:p>
    <w:p w14:paraId="62BE37A0" w14:textId="77777777" w:rsidR="004A67CF" w:rsidRPr="004A67CF" w:rsidRDefault="004A67CF" w:rsidP="004A67CF">
      <w:pPr>
        <w:pStyle w:val="SC-Source"/>
      </w:pPr>
      <w:r w:rsidRPr="004A67CF">
        <w:t xml:space="preserve">    state = env.reset()</w:t>
      </w:r>
    </w:p>
    <w:p w14:paraId="3668E90A" w14:textId="77777777" w:rsidR="004A67CF" w:rsidRPr="004A67CF" w:rsidRDefault="004A67CF" w:rsidP="004A67CF">
      <w:pPr>
        <w:pStyle w:val="SC-Source"/>
      </w:pPr>
      <w:r w:rsidRPr="004A67CF">
        <w:lastRenderedPageBreak/>
        <w:t xml:space="preserve">    done = False</w:t>
      </w:r>
    </w:p>
    <w:p w14:paraId="71C0FE65" w14:textId="77777777" w:rsidR="004A67CF" w:rsidRPr="004A67CF" w:rsidRDefault="004A67CF" w:rsidP="004A67CF">
      <w:pPr>
        <w:pStyle w:val="SC-Source"/>
      </w:pPr>
      <w:r w:rsidRPr="004A67CF">
        <w:t xml:space="preserve">    while not done:</w:t>
      </w:r>
    </w:p>
    <w:p w14:paraId="13EC59C3" w14:textId="77777777" w:rsidR="004A67CF" w:rsidRPr="004A67CF" w:rsidRDefault="004A67CF" w:rsidP="004A67CF">
      <w:pPr>
        <w:pStyle w:val="SC-Source"/>
      </w:pPr>
      <w:r w:rsidRPr="004A67CF">
        <w:t xml:space="preserve">        action = agent.select_action(state)</w:t>
      </w:r>
    </w:p>
    <w:p w14:paraId="6D3C450F" w14:textId="77777777" w:rsidR="004A67CF" w:rsidRPr="004A67CF" w:rsidRDefault="004A67CF" w:rsidP="004A67CF">
      <w:pPr>
        <w:pStyle w:val="SC-Source"/>
      </w:pPr>
      <w:r w:rsidRPr="004A67CF">
        <w:t xml:space="preserve">        next_state, raw_reward, done, info = env.step(action)</w:t>
      </w:r>
    </w:p>
    <w:p w14:paraId="3C324BA2" w14:textId="77777777" w:rsidR="004A67CF" w:rsidRPr="004A67CF" w:rsidRDefault="004A67CF" w:rsidP="004A67CF">
      <w:pPr>
        <w:pStyle w:val="SC-Source"/>
      </w:pPr>
      <w:r w:rsidRPr="004A67CF">
        <w:t xml:space="preserve">        shaped_reward = shape_reward(next_state, raw_reward)</w:t>
      </w:r>
    </w:p>
    <w:p w14:paraId="708C5101" w14:textId="77777777" w:rsidR="004A67CF" w:rsidRPr="004A67CF" w:rsidRDefault="004A67CF" w:rsidP="004A67CF">
      <w:pPr>
        <w:pStyle w:val="SC-Source"/>
      </w:pPr>
      <w:r w:rsidRPr="004A67CF">
        <w:t xml:space="preserve">        agent.update(state, action, shaped_reward, next_state)</w:t>
      </w:r>
    </w:p>
    <w:p w14:paraId="520C7452" w14:textId="77777777" w:rsidR="004A67CF" w:rsidRDefault="004A67CF" w:rsidP="004A67CF">
      <w:pPr>
        <w:pStyle w:val="SC-Source"/>
      </w:pPr>
      <w:r w:rsidRPr="004A67CF">
        <w:t xml:space="preserve">        state = next_state</w:t>
      </w:r>
    </w:p>
    <w:p w14:paraId="6A9701BE" w14:textId="3E2AD7CD" w:rsidR="004A67CF" w:rsidRPr="004A67CF" w:rsidRDefault="004A67CF" w:rsidP="004A67CF">
      <w:pPr>
        <w:pStyle w:val="SC-Source"/>
      </w:pPr>
      <w:r>
        <w:t>`</w:t>
      </w:r>
    </w:p>
    <w:p w14:paraId="42D7496D" w14:textId="0D2E754F" w:rsidR="004A67CF" w:rsidRPr="004A67CF" w:rsidRDefault="004A67CF" w:rsidP="004A67CF">
      <w:pPr>
        <w:pStyle w:val="P-Regular"/>
      </w:pPr>
      <w:r w:rsidRPr="004A67CF">
        <w:t xml:space="preserve">This example shows how to augment rewards with </w:t>
      </w:r>
      <w:r w:rsidR="007236E9" w:rsidRPr="004A67CF">
        <w:t>added</w:t>
      </w:r>
      <w:r w:rsidRPr="004A67CF">
        <w:t xml:space="preserve"> context. By penalizing actions that lead to dangerous states and rewarding progress toward the goal, the agent can better prioritize strategies that align with long-term </w:t>
      </w:r>
      <w:r w:rsidR="007236E9" w:rsidRPr="004A67CF">
        <w:t>goals</w:t>
      </w:r>
      <w:r w:rsidRPr="004A67CF">
        <w:t>. Reward shaping is particularly useful in tasks where success requires overcoming long sequences of non-rewarding states.</w:t>
      </w:r>
    </w:p>
    <w:p w14:paraId="3931EE9D" w14:textId="4B81F6F8" w:rsidR="004A67CF" w:rsidRPr="004A67CF" w:rsidRDefault="004A67CF" w:rsidP="004A67CF">
      <w:pPr>
        <w:pStyle w:val="P-Regular"/>
      </w:pPr>
      <w:r w:rsidRPr="004A67CF">
        <w:rPr>
          <w:b/>
          <w:bCs/>
          <w:lang w:val="en-US"/>
        </w:rPr>
        <w:t>Data Augmentation</w:t>
      </w:r>
      <w:r>
        <w:rPr>
          <w:b/>
          <w:bCs/>
          <w:lang w:val="en-US"/>
        </w:rPr>
        <w:t xml:space="preserve"> </w:t>
      </w:r>
      <w:r w:rsidRPr="004A67CF">
        <w:t>applies transformations to observed states, increasing the diversity of the training dataset. This method improves generalization and robustness by exposing the agent to varied state representations.</w:t>
      </w:r>
    </w:p>
    <w:p w14:paraId="4B9BC0FF" w14:textId="77777777" w:rsidR="004A67CF" w:rsidRPr="004A67CF" w:rsidRDefault="004A67CF" w:rsidP="004A67CF">
      <w:pPr>
        <w:pStyle w:val="H3-Subheading"/>
      </w:pPr>
      <w:r w:rsidRPr="004A67CF">
        <w:t>Advantages:</w:t>
      </w:r>
    </w:p>
    <w:p w14:paraId="3147C6D0" w14:textId="77777777" w:rsidR="004A67CF" w:rsidRPr="004A67CF" w:rsidRDefault="004A67CF" w:rsidP="004A67CF">
      <w:pPr>
        <w:pStyle w:val="P-Regular"/>
        <w:numPr>
          <w:ilvl w:val="0"/>
          <w:numId w:val="64"/>
        </w:numPr>
      </w:pPr>
      <w:r w:rsidRPr="004A67CF">
        <w:t>Mitigates overfitting by diversifying training inputs.</w:t>
      </w:r>
    </w:p>
    <w:p w14:paraId="29A2DAAD" w14:textId="77777777" w:rsidR="004A67CF" w:rsidRPr="004A67CF" w:rsidRDefault="004A67CF" w:rsidP="004A67CF">
      <w:pPr>
        <w:pStyle w:val="P-Regular"/>
        <w:numPr>
          <w:ilvl w:val="0"/>
          <w:numId w:val="64"/>
        </w:numPr>
      </w:pPr>
      <w:r w:rsidRPr="004A67CF">
        <w:t>Enhances resilience to variations in the environment.</w:t>
      </w:r>
    </w:p>
    <w:p w14:paraId="67ABF2C4" w14:textId="77777777" w:rsidR="004A67CF" w:rsidRPr="004A67CF" w:rsidRDefault="004A67CF" w:rsidP="004A67CF">
      <w:pPr>
        <w:pStyle w:val="H3-Subheading"/>
      </w:pPr>
      <w:r w:rsidRPr="004A67CF">
        <w:t>Implementation Example: Data Augmentation for Image States</w:t>
      </w:r>
    </w:p>
    <w:p w14:paraId="4A8D33D3" w14:textId="1B034B2A" w:rsidR="004A67CF" w:rsidRPr="004A67CF" w:rsidRDefault="004A67CF" w:rsidP="004A67CF">
      <w:pPr>
        <w:pStyle w:val="SC-Source"/>
      </w:pPr>
      <w:r>
        <w:t>`</w:t>
      </w:r>
      <w:r w:rsidRPr="004A67CF">
        <w:t>python</w:t>
      </w:r>
    </w:p>
    <w:p w14:paraId="260A11B3" w14:textId="3B50A62B" w:rsidR="004A67CF" w:rsidRPr="004A67CF" w:rsidRDefault="004A67CF" w:rsidP="004A67CF">
      <w:pPr>
        <w:pStyle w:val="SC-Source"/>
      </w:pPr>
    </w:p>
    <w:p w14:paraId="6B55D704" w14:textId="77777777" w:rsidR="004A67CF" w:rsidRPr="004A67CF" w:rsidRDefault="004A67CF" w:rsidP="004A67CF">
      <w:pPr>
        <w:pStyle w:val="SC-Source"/>
      </w:pPr>
      <w:r w:rsidRPr="004A67CF">
        <w:t>from imgaug import augmenters as iaa</w:t>
      </w:r>
    </w:p>
    <w:p w14:paraId="5726B03C" w14:textId="77777777" w:rsidR="004A67CF" w:rsidRPr="004A67CF" w:rsidRDefault="004A67CF" w:rsidP="004A67CF">
      <w:pPr>
        <w:pStyle w:val="SC-Source"/>
      </w:pPr>
    </w:p>
    <w:p w14:paraId="0243CA56" w14:textId="77777777" w:rsidR="004A67CF" w:rsidRPr="004A67CF" w:rsidRDefault="004A67CF" w:rsidP="004A67CF">
      <w:pPr>
        <w:pStyle w:val="SC-Source"/>
      </w:pPr>
      <w:r w:rsidRPr="004A67CF">
        <w:lastRenderedPageBreak/>
        <w:t># Define augmentation pipeline</w:t>
      </w:r>
    </w:p>
    <w:p w14:paraId="7DB6053A" w14:textId="77777777" w:rsidR="004A67CF" w:rsidRPr="004A67CF" w:rsidRDefault="004A67CF" w:rsidP="004A67CF">
      <w:pPr>
        <w:pStyle w:val="SC-Source"/>
      </w:pPr>
      <w:r w:rsidRPr="004A67CF">
        <w:t>augmenter = iaa.Sequential([</w:t>
      </w:r>
    </w:p>
    <w:p w14:paraId="4AF386EC" w14:textId="77777777" w:rsidR="004A67CF" w:rsidRPr="004A67CF" w:rsidRDefault="004A67CF" w:rsidP="004A67CF">
      <w:pPr>
        <w:pStyle w:val="SC-Source"/>
      </w:pPr>
      <w:r w:rsidRPr="004A67CF">
        <w:t xml:space="preserve">    iaa.Affine(rotate=(-15, 15)),  # Random rotations</w:t>
      </w:r>
    </w:p>
    <w:p w14:paraId="7B8BD815" w14:textId="77777777" w:rsidR="004A67CF" w:rsidRPr="004A67CF" w:rsidRDefault="004A67CF" w:rsidP="004A67CF">
      <w:pPr>
        <w:pStyle w:val="SC-Source"/>
      </w:pPr>
      <w:r w:rsidRPr="004A67CF">
        <w:t xml:space="preserve">    iaa.Fliplr(0.5),              # Random horizontal flips</w:t>
      </w:r>
    </w:p>
    <w:p w14:paraId="3EEDA15A" w14:textId="77777777" w:rsidR="004A67CF" w:rsidRPr="004A67CF" w:rsidRDefault="004A67CF" w:rsidP="004A67CF">
      <w:pPr>
        <w:pStyle w:val="SC-Source"/>
      </w:pPr>
      <w:r w:rsidRPr="004A67CF">
        <w:t xml:space="preserve">    iaa.Multiply((0.8, 1.2))      # Brightness variations</w:t>
      </w:r>
    </w:p>
    <w:p w14:paraId="3D53E01F" w14:textId="77777777" w:rsidR="004A67CF" w:rsidRPr="004A67CF" w:rsidRDefault="004A67CF" w:rsidP="004A67CF">
      <w:pPr>
        <w:pStyle w:val="SC-Source"/>
      </w:pPr>
      <w:r w:rsidRPr="004A67CF">
        <w:t>])</w:t>
      </w:r>
    </w:p>
    <w:p w14:paraId="55C9EAB7" w14:textId="77777777" w:rsidR="004A67CF" w:rsidRPr="004A67CF" w:rsidRDefault="004A67CF" w:rsidP="004A67CF">
      <w:pPr>
        <w:pStyle w:val="SC-Source"/>
      </w:pPr>
    </w:p>
    <w:p w14:paraId="3E3E4612" w14:textId="77777777" w:rsidR="004A67CF" w:rsidRPr="004A67CF" w:rsidRDefault="004A67CF" w:rsidP="004A67CF">
      <w:pPr>
        <w:pStyle w:val="SC-Source"/>
      </w:pPr>
      <w:r w:rsidRPr="004A67CF">
        <w:t># Function for augmenting state observations</w:t>
      </w:r>
    </w:p>
    <w:p w14:paraId="76130756" w14:textId="77777777" w:rsidR="004A67CF" w:rsidRPr="004A67CF" w:rsidRDefault="004A67CF" w:rsidP="004A67CF">
      <w:pPr>
        <w:pStyle w:val="SC-Source"/>
      </w:pPr>
      <w:r w:rsidRPr="004A67CF">
        <w:t>def augment_state(state):</w:t>
      </w:r>
    </w:p>
    <w:p w14:paraId="530D7689" w14:textId="77777777" w:rsidR="004A67CF" w:rsidRPr="004A67CF" w:rsidRDefault="004A67CF" w:rsidP="004A67CF">
      <w:pPr>
        <w:pStyle w:val="SC-Source"/>
      </w:pPr>
      <w:r w:rsidRPr="004A67CF">
        <w:t xml:space="preserve">    augmented_state = augmenter.augment_image(state)</w:t>
      </w:r>
    </w:p>
    <w:p w14:paraId="46894F32" w14:textId="77777777" w:rsidR="004A67CF" w:rsidRPr="004A67CF" w:rsidRDefault="004A67CF" w:rsidP="004A67CF">
      <w:pPr>
        <w:pStyle w:val="SC-Source"/>
      </w:pPr>
      <w:r w:rsidRPr="004A67CF">
        <w:t xml:space="preserve">    return augmented_state</w:t>
      </w:r>
    </w:p>
    <w:p w14:paraId="1CAFFA72" w14:textId="77777777" w:rsidR="004A67CF" w:rsidRPr="004A67CF" w:rsidRDefault="004A67CF" w:rsidP="004A67CF">
      <w:pPr>
        <w:pStyle w:val="SC-Source"/>
      </w:pPr>
    </w:p>
    <w:p w14:paraId="2627B39E" w14:textId="77777777" w:rsidR="004A67CF" w:rsidRPr="004A67CF" w:rsidRDefault="004A67CF" w:rsidP="004A67CF">
      <w:pPr>
        <w:pStyle w:val="SC-Source"/>
      </w:pPr>
      <w:r w:rsidRPr="004A67CF">
        <w:t># Usage in training loop</w:t>
      </w:r>
    </w:p>
    <w:p w14:paraId="5C2283D2" w14:textId="77777777" w:rsidR="004A67CF" w:rsidRPr="004A67CF" w:rsidRDefault="004A67CF" w:rsidP="004A67CF">
      <w:pPr>
        <w:pStyle w:val="SC-Source"/>
      </w:pPr>
      <w:r w:rsidRPr="004A67CF">
        <w:t>for episode in range(num_episodes):</w:t>
      </w:r>
    </w:p>
    <w:p w14:paraId="3327FDCF" w14:textId="77777777" w:rsidR="004A67CF" w:rsidRPr="004A67CF" w:rsidRDefault="004A67CF" w:rsidP="004A67CF">
      <w:pPr>
        <w:pStyle w:val="SC-Source"/>
      </w:pPr>
      <w:r w:rsidRPr="004A67CF">
        <w:t xml:space="preserve">    state = env.reset()</w:t>
      </w:r>
    </w:p>
    <w:p w14:paraId="2040C4F8" w14:textId="77777777" w:rsidR="004A67CF" w:rsidRPr="004A67CF" w:rsidRDefault="004A67CF" w:rsidP="004A67CF">
      <w:pPr>
        <w:pStyle w:val="SC-Source"/>
      </w:pPr>
      <w:r w:rsidRPr="004A67CF">
        <w:t xml:space="preserve">    state = augment_state(state)  # Apply augmentation</w:t>
      </w:r>
    </w:p>
    <w:p w14:paraId="6FD11E9B" w14:textId="77777777" w:rsidR="004A67CF" w:rsidRPr="004A67CF" w:rsidRDefault="004A67CF" w:rsidP="004A67CF">
      <w:pPr>
        <w:pStyle w:val="SC-Source"/>
      </w:pPr>
      <w:r w:rsidRPr="004A67CF">
        <w:t xml:space="preserve">    done = False</w:t>
      </w:r>
    </w:p>
    <w:p w14:paraId="44900935" w14:textId="77777777" w:rsidR="004A67CF" w:rsidRPr="004A67CF" w:rsidRDefault="004A67CF" w:rsidP="004A67CF">
      <w:pPr>
        <w:pStyle w:val="SC-Source"/>
      </w:pPr>
      <w:r w:rsidRPr="004A67CF">
        <w:t xml:space="preserve">    while not done:</w:t>
      </w:r>
    </w:p>
    <w:p w14:paraId="64BE1B7B" w14:textId="77777777" w:rsidR="004A67CF" w:rsidRPr="004A67CF" w:rsidRDefault="004A67CF" w:rsidP="004A67CF">
      <w:pPr>
        <w:pStyle w:val="SC-Source"/>
      </w:pPr>
      <w:r w:rsidRPr="004A67CF">
        <w:t xml:space="preserve">        action = agent.select_action(state)</w:t>
      </w:r>
    </w:p>
    <w:p w14:paraId="6C3126BB" w14:textId="77777777" w:rsidR="004A67CF" w:rsidRPr="004A67CF" w:rsidRDefault="004A67CF" w:rsidP="004A67CF">
      <w:pPr>
        <w:pStyle w:val="SC-Source"/>
      </w:pPr>
      <w:r w:rsidRPr="004A67CF">
        <w:t xml:space="preserve">        next_state, reward, done, info = env.step(action)</w:t>
      </w:r>
    </w:p>
    <w:p w14:paraId="34A7C719" w14:textId="77777777" w:rsidR="004A67CF" w:rsidRPr="004A67CF" w:rsidRDefault="004A67CF" w:rsidP="004A67CF">
      <w:pPr>
        <w:pStyle w:val="SC-Source"/>
      </w:pPr>
      <w:r w:rsidRPr="004A67CF">
        <w:t xml:space="preserve">        next_state = augment_state(next_state)  # Apply augmentation</w:t>
      </w:r>
    </w:p>
    <w:p w14:paraId="238DEAF7" w14:textId="77777777" w:rsidR="004A67CF" w:rsidRPr="004A67CF" w:rsidRDefault="004A67CF" w:rsidP="004A67CF">
      <w:pPr>
        <w:pStyle w:val="SC-Source"/>
      </w:pPr>
      <w:r w:rsidRPr="004A67CF">
        <w:t xml:space="preserve">        agent.update(state, action, reward, next_state)</w:t>
      </w:r>
    </w:p>
    <w:p w14:paraId="167BDA41" w14:textId="77777777" w:rsidR="004A67CF" w:rsidRDefault="004A67CF" w:rsidP="004A67CF">
      <w:pPr>
        <w:pStyle w:val="SC-Source"/>
      </w:pPr>
      <w:r w:rsidRPr="004A67CF">
        <w:t xml:space="preserve">        state = next_state</w:t>
      </w:r>
    </w:p>
    <w:p w14:paraId="5F16802B" w14:textId="7D3FE8AE" w:rsidR="004A67CF" w:rsidRPr="004A67CF" w:rsidRDefault="004A67CF" w:rsidP="004A67CF">
      <w:pPr>
        <w:pStyle w:val="SC-Source"/>
      </w:pPr>
      <w:r>
        <w:t>`</w:t>
      </w:r>
    </w:p>
    <w:p w14:paraId="28709EE5" w14:textId="70F58925" w:rsidR="004A67CF" w:rsidRPr="004A67CF" w:rsidRDefault="004A67CF" w:rsidP="004A67CF">
      <w:pPr>
        <w:pStyle w:val="P-Regular"/>
      </w:pPr>
      <w:r w:rsidRPr="004A67CF">
        <w:lastRenderedPageBreak/>
        <w:t xml:space="preserve">This code uses the </w:t>
      </w:r>
      <w:r w:rsidRPr="004A67CF">
        <w:rPr>
          <w:rStyle w:val="P-Code"/>
        </w:rPr>
        <w:t>imgaug</w:t>
      </w:r>
      <w:r w:rsidRPr="004A67CF">
        <w:t xml:space="preserve"> library to apply transformations like rotation, flipping, and brightness adjustments to observed states. By training on augmented states, the agent becomes more adaptive to unseen scenarios and resilient to noise or perturbations in the environment.</w:t>
      </w:r>
    </w:p>
    <w:p w14:paraId="038C8246" w14:textId="6C9C6A93" w:rsidR="004A67CF" w:rsidRPr="004A67CF" w:rsidRDefault="00246F88" w:rsidP="00246F88">
      <w:pPr>
        <w:pStyle w:val="H2-Heading"/>
        <w:rPr>
          <w:rFonts w:eastAsia="Arial"/>
        </w:rPr>
      </w:pPr>
      <w:r>
        <w:t xml:space="preserve">Further thoughts </w:t>
      </w:r>
    </w:p>
    <w:p w14:paraId="670DD7B1" w14:textId="068E6375" w:rsidR="004A67CF" w:rsidRPr="004A67CF" w:rsidRDefault="004A67CF" w:rsidP="004A67CF">
      <w:pPr>
        <w:pStyle w:val="P-Regular"/>
      </w:pPr>
      <w:r w:rsidRPr="004A67CF">
        <w:t>The techniques detailed in this section—frame skipping, reward shaping, and data augmentation—</w:t>
      </w:r>
      <w:r w:rsidR="007236E9" w:rsidRPr="004A67CF">
        <w:t>prove</w:t>
      </w:r>
      <w:r w:rsidRPr="004A67CF">
        <w:t xml:space="preserve"> the breadth of strategies available to improve reinforcement learning performance in Atari games. By combining these methods, practitioners can create more efficient, robust, and adaptable agents capable of tackling complex tasks in dynamic environments.</w:t>
      </w:r>
    </w:p>
    <w:p w14:paraId="6DC93FE4" w14:textId="20C87590" w:rsidR="00641686" w:rsidRPr="00641686" w:rsidRDefault="00641686" w:rsidP="00F31F0C">
      <w:pPr>
        <w:pStyle w:val="H1-Section"/>
      </w:pPr>
      <w:r w:rsidRPr="00641686">
        <w:t>Conclusion</w:t>
      </w:r>
    </w:p>
    <w:p w14:paraId="3FD9601A" w14:textId="2BB7D057" w:rsidR="00641686" w:rsidRPr="00641686" w:rsidRDefault="00641686" w:rsidP="00641686">
      <w:pPr>
        <w:pStyle w:val="P-Regular"/>
        <w:rPr>
          <w:lang w:val="en-US"/>
        </w:rPr>
      </w:pPr>
      <w:r w:rsidRPr="00641686">
        <w:rPr>
          <w:lang w:val="en-US"/>
        </w:rPr>
        <w:t>Chapter 10 has provided an in-depth exploration of Deep Q-Networks and their evolution through the Rainbow algorithm. By examining theoretical concepts, practical implementations, and advanced optimization techniques, readers are equipped to implement and refine DQN-based solutions in gaming and beyond.</w:t>
      </w:r>
    </w:p>
    <w:sdt>
      <w:sdtPr>
        <w:id w:val="-115223706"/>
        <w:docPartObj>
          <w:docPartGallery w:val="Bibliographies"/>
          <w:docPartUnique/>
        </w:docPartObj>
      </w:sdtPr>
      <w:sdtEndPr>
        <w:rPr>
          <w:b w:val="0"/>
          <w:sz w:val="22"/>
          <w:szCs w:val="22"/>
        </w:rPr>
      </w:sdtEndPr>
      <w:sdtContent>
        <w:p w14:paraId="28CBD958" w14:textId="09AB7263" w:rsidR="00152E39" w:rsidRDefault="00152E39" w:rsidP="00152E39">
          <w:pPr>
            <w:pStyle w:val="H1-Section"/>
          </w:pPr>
          <w:r>
            <w:t>References</w:t>
          </w:r>
        </w:p>
        <w:sdt>
          <w:sdtPr>
            <w:id w:val="-573587230"/>
            <w:bibliography/>
          </w:sdtPr>
          <w:sdtContent>
            <w:p w14:paraId="5B5E9A76" w14:textId="77777777" w:rsidR="000923F1" w:rsidRDefault="00152E39" w:rsidP="00152E39">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598"/>
              </w:tblGrid>
              <w:tr w:rsidR="000923F1" w14:paraId="70D396A7" w14:textId="77777777">
                <w:trPr>
                  <w:divId w:val="1637292661"/>
                  <w:tblCellSpacing w:w="15" w:type="dxa"/>
                </w:trPr>
                <w:tc>
                  <w:tcPr>
                    <w:tcW w:w="50" w:type="pct"/>
                    <w:hideMark/>
                  </w:tcPr>
                  <w:p w14:paraId="7DB55CAB" w14:textId="79E82EF6" w:rsidR="000923F1" w:rsidRDefault="000923F1">
                    <w:pPr>
                      <w:pStyle w:val="Bibliography"/>
                      <w:rPr>
                        <w:noProof/>
                        <w:sz w:val="24"/>
                        <w:szCs w:val="24"/>
                      </w:rPr>
                    </w:pPr>
                    <w:r>
                      <w:rPr>
                        <w:noProof/>
                      </w:rPr>
                      <w:t xml:space="preserve">[1] </w:t>
                    </w:r>
                  </w:p>
                </w:tc>
                <w:tc>
                  <w:tcPr>
                    <w:tcW w:w="0" w:type="auto"/>
                    <w:hideMark/>
                  </w:tcPr>
                  <w:p w14:paraId="31B11085" w14:textId="77777777" w:rsidR="000923F1" w:rsidRDefault="000923F1">
                    <w:pPr>
                      <w:pStyle w:val="Bibliography"/>
                      <w:rPr>
                        <w:noProof/>
                      </w:rPr>
                    </w:pPr>
                    <w:r>
                      <w:rPr>
                        <w:noProof/>
                      </w:rPr>
                      <w:t xml:space="preserve">L. P. Kaelbling, M. L. Littman and A. W. Moore, "Reinforcement learning: A survey," </w:t>
                    </w:r>
                    <w:r>
                      <w:rPr>
                        <w:i/>
                        <w:iCs/>
                        <w:noProof/>
                      </w:rPr>
                      <w:t xml:space="preserve">Journal of Artificial Intelligence Research, </w:t>
                    </w:r>
                    <w:r>
                      <w:rPr>
                        <w:noProof/>
                      </w:rPr>
                      <w:t xml:space="preserve">vol. 4, pp. 237, 285, 1996. </w:t>
                    </w:r>
                  </w:p>
                </w:tc>
              </w:tr>
              <w:tr w:rsidR="000923F1" w14:paraId="6035F011" w14:textId="77777777">
                <w:trPr>
                  <w:divId w:val="1637292661"/>
                  <w:tblCellSpacing w:w="15" w:type="dxa"/>
                </w:trPr>
                <w:tc>
                  <w:tcPr>
                    <w:tcW w:w="50" w:type="pct"/>
                    <w:hideMark/>
                  </w:tcPr>
                  <w:p w14:paraId="00478ACB" w14:textId="77777777" w:rsidR="000923F1" w:rsidRDefault="000923F1">
                    <w:pPr>
                      <w:pStyle w:val="Bibliography"/>
                      <w:rPr>
                        <w:noProof/>
                      </w:rPr>
                    </w:pPr>
                    <w:r>
                      <w:rPr>
                        <w:noProof/>
                      </w:rPr>
                      <w:t xml:space="preserve">[2] </w:t>
                    </w:r>
                  </w:p>
                </w:tc>
                <w:tc>
                  <w:tcPr>
                    <w:tcW w:w="0" w:type="auto"/>
                    <w:hideMark/>
                  </w:tcPr>
                  <w:p w14:paraId="53A4469E" w14:textId="77777777" w:rsidR="000923F1" w:rsidRDefault="000923F1">
                    <w:pPr>
                      <w:pStyle w:val="Bibliography"/>
                      <w:rPr>
                        <w:noProof/>
                      </w:rPr>
                    </w:pPr>
                    <w:r>
                      <w:rPr>
                        <w:noProof/>
                      </w:rPr>
                      <w:t xml:space="preserve">R. S. Sutton and A. G. Barto, Reinforcement learning: An introduction, MIT Press, 2018. </w:t>
                    </w:r>
                  </w:p>
                </w:tc>
              </w:tr>
              <w:tr w:rsidR="000923F1" w14:paraId="2D577ACF" w14:textId="77777777">
                <w:trPr>
                  <w:divId w:val="1637292661"/>
                  <w:tblCellSpacing w:w="15" w:type="dxa"/>
                </w:trPr>
                <w:tc>
                  <w:tcPr>
                    <w:tcW w:w="50" w:type="pct"/>
                    <w:hideMark/>
                  </w:tcPr>
                  <w:p w14:paraId="1047AE25" w14:textId="77777777" w:rsidR="000923F1" w:rsidRDefault="000923F1">
                    <w:pPr>
                      <w:pStyle w:val="Bibliography"/>
                      <w:rPr>
                        <w:noProof/>
                      </w:rPr>
                    </w:pPr>
                    <w:r>
                      <w:rPr>
                        <w:noProof/>
                      </w:rPr>
                      <w:t xml:space="preserve">[3] </w:t>
                    </w:r>
                  </w:p>
                </w:tc>
                <w:tc>
                  <w:tcPr>
                    <w:tcW w:w="0" w:type="auto"/>
                    <w:hideMark/>
                  </w:tcPr>
                  <w:p w14:paraId="28F07F7C" w14:textId="77777777" w:rsidR="000923F1" w:rsidRDefault="000923F1">
                    <w:pPr>
                      <w:pStyle w:val="Bibliography"/>
                      <w:rPr>
                        <w:noProof/>
                      </w:rPr>
                    </w:pPr>
                    <w:r>
                      <w:rPr>
                        <w:noProof/>
                      </w:rPr>
                      <w:t xml:space="preserve">V. Mnih, K. Kavukcuoglu, D. Silver, A. A. Rusu, J. Veness, M. G. Bellemare and D. Hassabis, "Human-level control through deep reinforcement learning," </w:t>
                    </w:r>
                    <w:r>
                      <w:rPr>
                        <w:i/>
                        <w:iCs/>
                        <w:noProof/>
                      </w:rPr>
                      <w:t xml:space="preserve">Nature, </w:t>
                    </w:r>
                    <w:r>
                      <w:rPr>
                        <w:noProof/>
                      </w:rPr>
                      <w:t xml:space="preserve">vol. 518, pp. 529, 533, 2015. </w:t>
                    </w:r>
                  </w:p>
                </w:tc>
              </w:tr>
              <w:tr w:rsidR="000923F1" w14:paraId="0D24EE96" w14:textId="77777777">
                <w:trPr>
                  <w:divId w:val="1637292661"/>
                  <w:tblCellSpacing w:w="15" w:type="dxa"/>
                </w:trPr>
                <w:tc>
                  <w:tcPr>
                    <w:tcW w:w="50" w:type="pct"/>
                    <w:hideMark/>
                  </w:tcPr>
                  <w:p w14:paraId="100F2AF9" w14:textId="77777777" w:rsidR="000923F1" w:rsidRDefault="000923F1">
                    <w:pPr>
                      <w:pStyle w:val="Bibliography"/>
                      <w:rPr>
                        <w:noProof/>
                      </w:rPr>
                    </w:pPr>
                    <w:r>
                      <w:rPr>
                        <w:noProof/>
                      </w:rPr>
                      <w:lastRenderedPageBreak/>
                      <w:t xml:space="preserve">[4] </w:t>
                    </w:r>
                  </w:p>
                </w:tc>
                <w:tc>
                  <w:tcPr>
                    <w:tcW w:w="0" w:type="auto"/>
                    <w:hideMark/>
                  </w:tcPr>
                  <w:p w14:paraId="30F048C8" w14:textId="77777777" w:rsidR="000923F1" w:rsidRDefault="000923F1">
                    <w:pPr>
                      <w:pStyle w:val="Bibliography"/>
                      <w:rPr>
                        <w:noProof/>
                      </w:rPr>
                    </w:pPr>
                    <w:r>
                      <w:rPr>
                        <w:noProof/>
                      </w:rPr>
                      <w:t xml:space="preserve">D. Silver, T. Hubert, J. Schrittwieser, I. Antonoglou, M. Lai, A. Guez and D. Hassabis, "A general reinforcement learning algorithm that masters chess, shogi, and go through self-play," </w:t>
                    </w:r>
                    <w:r>
                      <w:rPr>
                        <w:i/>
                        <w:iCs/>
                        <w:noProof/>
                      </w:rPr>
                      <w:t xml:space="preserve">Science, </w:t>
                    </w:r>
                    <w:r>
                      <w:rPr>
                        <w:noProof/>
                      </w:rPr>
                      <w:t xml:space="preserve">vol. 362, pp. 1140, 1144, 2018. </w:t>
                    </w:r>
                  </w:p>
                </w:tc>
              </w:tr>
              <w:tr w:rsidR="000923F1" w14:paraId="59E087D7" w14:textId="77777777">
                <w:trPr>
                  <w:divId w:val="1637292661"/>
                  <w:tblCellSpacing w:w="15" w:type="dxa"/>
                </w:trPr>
                <w:tc>
                  <w:tcPr>
                    <w:tcW w:w="50" w:type="pct"/>
                    <w:hideMark/>
                  </w:tcPr>
                  <w:p w14:paraId="5CE1A05F" w14:textId="77777777" w:rsidR="000923F1" w:rsidRDefault="000923F1">
                    <w:pPr>
                      <w:pStyle w:val="Bibliography"/>
                      <w:rPr>
                        <w:noProof/>
                      </w:rPr>
                    </w:pPr>
                    <w:r>
                      <w:rPr>
                        <w:noProof/>
                      </w:rPr>
                      <w:t xml:space="preserve">[5] </w:t>
                    </w:r>
                  </w:p>
                </w:tc>
                <w:tc>
                  <w:tcPr>
                    <w:tcW w:w="0" w:type="auto"/>
                    <w:hideMark/>
                  </w:tcPr>
                  <w:p w14:paraId="56D238F9" w14:textId="77777777" w:rsidR="000923F1" w:rsidRDefault="000923F1">
                    <w:pPr>
                      <w:pStyle w:val="Bibliography"/>
                      <w:rPr>
                        <w:noProof/>
                      </w:rPr>
                    </w:pPr>
                    <w:r>
                      <w:rPr>
                        <w:noProof/>
                      </w:rPr>
                      <w:t xml:space="preserve">J. Schrittwieser, I. Antonoglou, T. Hubert, K. Simonyan, L. Sifre, S. Schmitt and D. Silver, "Mastering atari, go, chess and shogi by planning with a learned model," </w:t>
                    </w:r>
                    <w:r>
                      <w:rPr>
                        <w:i/>
                        <w:iCs/>
                        <w:noProof/>
                      </w:rPr>
                      <w:t xml:space="preserve">Nature, </w:t>
                    </w:r>
                    <w:r>
                      <w:rPr>
                        <w:noProof/>
                      </w:rPr>
                      <w:t xml:space="preserve">vol. 588, pp. 604, 610, 2020. </w:t>
                    </w:r>
                  </w:p>
                </w:tc>
              </w:tr>
              <w:tr w:rsidR="000923F1" w14:paraId="660E5616" w14:textId="77777777">
                <w:trPr>
                  <w:divId w:val="1637292661"/>
                  <w:tblCellSpacing w:w="15" w:type="dxa"/>
                </w:trPr>
                <w:tc>
                  <w:tcPr>
                    <w:tcW w:w="50" w:type="pct"/>
                    <w:hideMark/>
                  </w:tcPr>
                  <w:p w14:paraId="15C825B7" w14:textId="77777777" w:rsidR="000923F1" w:rsidRDefault="000923F1">
                    <w:pPr>
                      <w:pStyle w:val="Bibliography"/>
                      <w:rPr>
                        <w:noProof/>
                      </w:rPr>
                    </w:pPr>
                    <w:r>
                      <w:rPr>
                        <w:noProof/>
                      </w:rPr>
                      <w:t xml:space="preserve">[6] </w:t>
                    </w:r>
                  </w:p>
                </w:tc>
                <w:tc>
                  <w:tcPr>
                    <w:tcW w:w="0" w:type="auto"/>
                    <w:hideMark/>
                  </w:tcPr>
                  <w:p w14:paraId="3A5B9275" w14:textId="77777777" w:rsidR="000923F1" w:rsidRDefault="000923F1">
                    <w:pPr>
                      <w:pStyle w:val="Bibliography"/>
                      <w:rPr>
                        <w:noProof/>
                      </w:rPr>
                    </w:pPr>
                    <w:r>
                      <w:rPr>
                        <w:noProof/>
                      </w:rPr>
                      <w:t xml:space="preserve">H. van Hasselt, A. Guez and D. Silver, "Deep Reinforcement Learning with Double Q-learning.," in </w:t>
                    </w:r>
                    <w:r>
                      <w:rPr>
                        <w:i/>
                        <w:iCs/>
                        <w:noProof/>
                      </w:rPr>
                      <w:t>AAAI Conference on Artificial Intelligence</w:t>
                    </w:r>
                    <w:r>
                      <w:rPr>
                        <w:noProof/>
                      </w:rPr>
                      <w:t xml:space="preserve">, 2016. </w:t>
                    </w:r>
                  </w:p>
                </w:tc>
              </w:tr>
              <w:tr w:rsidR="000923F1" w14:paraId="32190D19" w14:textId="77777777">
                <w:trPr>
                  <w:divId w:val="1637292661"/>
                  <w:tblCellSpacing w:w="15" w:type="dxa"/>
                </w:trPr>
                <w:tc>
                  <w:tcPr>
                    <w:tcW w:w="50" w:type="pct"/>
                    <w:hideMark/>
                  </w:tcPr>
                  <w:p w14:paraId="4F09840D" w14:textId="77777777" w:rsidR="000923F1" w:rsidRDefault="000923F1">
                    <w:pPr>
                      <w:pStyle w:val="Bibliography"/>
                      <w:rPr>
                        <w:noProof/>
                      </w:rPr>
                    </w:pPr>
                    <w:r>
                      <w:rPr>
                        <w:noProof/>
                      </w:rPr>
                      <w:t xml:space="preserve">[7] </w:t>
                    </w:r>
                  </w:p>
                </w:tc>
                <w:tc>
                  <w:tcPr>
                    <w:tcW w:w="0" w:type="auto"/>
                    <w:hideMark/>
                  </w:tcPr>
                  <w:p w14:paraId="3B1BBC71" w14:textId="77777777" w:rsidR="000923F1" w:rsidRDefault="000923F1">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 279, 2013. </w:t>
                    </w:r>
                  </w:p>
                </w:tc>
              </w:tr>
            </w:tbl>
            <w:p w14:paraId="06184DF4" w14:textId="77777777" w:rsidR="000923F1" w:rsidRDefault="000923F1">
              <w:pPr>
                <w:divId w:val="1637292661"/>
                <w:rPr>
                  <w:rFonts w:eastAsia="Times New Roman"/>
                  <w:noProof/>
                </w:rPr>
              </w:pPr>
            </w:p>
            <w:p w14:paraId="2F5DD25F" w14:textId="3DB5FCAE" w:rsidR="00152E39" w:rsidRDefault="00152E39" w:rsidP="00152E39">
              <w:r>
                <w:rPr>
                  <w:b/>
                  <w:bCs/>
                  <w:noProof/>
                </w:rPr>
                <w:fldChar w:fldCharType="end"/>
              </w:r>
            </w:p>
          </w:sdtContent>
        </w:sdt>
      </w:sdtContent>
    </w:sdt>
    <w:p w14:paraId="6C37E172" w14:textId="77777777" w:rsidR="00641686" w:rsidRDefault="00641686" w:rsidP="220381DB">
      <w:pPr>
        <w:pStyle w:val="P-Regular"/>
      </w:pPr>
    </w:p>
    <w:sectPr w:rsidR="00641686"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65CA1"/>
    <w:multiLevelType w:val="multilevel"/>
    <w:tmpl w:val="9B06E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2" w15:restartNumberingAfterBreak="0">
    <w:nsid w:val="127D79D2"/>
    <w:multiLevelType w:val="multilevel"/>
    <w:tmpl w:val="625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762BC"/>
    <w:multiLevelType w:val="multilevel"/>
    <w:tmpl w:val="14AC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32FC0"/>
    <w:multiLevelType w:val="multilevel"/>
    <w:tmpl w:val="19E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45B13"/>
    <w:multiLevelType w:val="multilevel"/>
    <w:tmpl w:val="9B06E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764816"/>
    <w:multiLevelType w:val="multilevel"/>
    <w:tmpl w:val="4AC4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113D9"/>
    <w:multiLevelType w:val="multilevel"/>
    <w:tmpl w:val="3278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CB3ED1"/>
    <w:multiLevelType w:val="multilevel"/>
    <w:tmpl w:val="3676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C3AB3"/>
    <w:multiLevelType w:val="multilevel"/>
    <w:tmpl w:val="3C8E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23B81"/>
    <w:multiLevelType w:val="multilevel"/>
    <w:tmpl w:val="DB1AED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F6065"/>
    <w:multiLevelType w:val="multilevel"/>
    <w:tmpl w:val="9E86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2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1D61E4"/>
    <w:multiLevelType w:val="multilevel"/>
    <w:tmpl w:val="57E6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945DE5"/>
    <w:multiLevelType w:val="multilevel"/>
    <w:tmpl w:val="DB1AED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92E37"/>
    <w:multiLevelType w:val="multilevel"/>
    <w:tmpl w:val="548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15832"/>
    <w:multiLevelType w:val="multilevel"/>
    <w:tmpl w:val="8368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926AE4"/>
    <w:multiLevelType w:val="multilevel"/>
    <w:tmpl w:val="9B06E2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3A1A71"/>
    <w:multiLevelType w:val="multilevel"/>
    <w:tmpl w:val="528C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443EA"/>
    <w:multiLevelType w:val="multilevel"/>
    <w:tmpl w:val="4AF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23"/>
  </w:num>
  <w:num w:numId="2" w16cid:durableId="1077089049">
    <w:abstractNumId w:val="11"/>
  </w:num>
  <w:num w:numId="3" w16cid:durableId="1838693099">
    <w:abstractNumId w:val="33"/>
  </w:num>
  <w:num w:numId="4" w16cid:durableId="2093694759">
    <w:abstractNumId w:val="24"/>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31"/>
  </w:num>
  <w:num w:numId="16" w16cid:durableId="1561208181">
    <w:abstractNumId w:val="27"/>
  </w:num>
  <w:num w:numId="17" w16cid:durableId="1363677389">
    <w:abstractNumId w:val="45"/>
  </w:num>
  <w:num w:numId="18" w16cid:durableId="1056391860">
    <w:abstractNumId w:val="44"/>
  </w:num>
  <w:num w:numId="19" w16cid:durableId="1022047604">
    <w:abstractNumId w:val="39"/>
  </w:num>
  <w:num w:numId="20" w16cid:durableId="645553275">
    <w:abstractNumId w:val="25"/>
  </w:num>
  <w:num w:numId="21" w16cid:durableId="1364479168">
    <w:abstractNumId w:val="35"/>
  </w:num>
  <w:num w:numId="22" w16cid:durableId="1449812707">
    <w:abstractNumId w:val="43"/>
  </w:num>
  <w:num w:numId="23" w16cid:durableId="1272978133">
    <w:abstractNumId w:val="28"/>
  </w:num>
  <w:num w:numId="24" w16cid:durableId="1580871009">
    <w:abstractNumId w:val="30"/>
  </w:num>
  <w:num w:numId="25" w16cid:durableId="2129278747">
    <w:abstractNumId w:val="40"/>
  </w:num>
  <w:num w:numId="26" w16cid:durableId="2076975057">
    <w:abstractNumId w:val="21"/>
  </w:num>
  <w:num w:numId="27" w16cid:durableId="1159154371">
    <w:abstractNumId w:val="33"/>
    <w:lvlOverride w:ilvl="0">
      <w:startOverride w:val="1"/>
    </w:lvlOverride>
  </w:num>
  <w:num w:numId="28" w16cid:durableId="602108199">
    <w:abstractNumId w:val="33"/>
    <w:lvlOverride w:ilvl="0">
      <w:startOverride w:val="1"/>
    </w:lvlOverride>
  </w:num>
  <w:num w:numId="29" w16cid:durableId="1399980753">
    <w:abstractNumId w:val="33"/>
    <w:lvlOverride w:ilvl="0">
      <w:startOverride w:val="1"/>
    </w:lvlOverride>
  </w:num>
  <w:num w:numId="30" w16cid:durableId="2129082674">
    <w:abstractNumId w:val="41"/>
  </w:num>
  <w:num w:numId="31" w16cid:durableId="1208950024">
    <w:abstractNumId w:val="33"/>
    <w:lvlOverride w:ilvl="0">
      <w:startOverride w:val="1"/>
    </w:lvlOverride>
  </w:num>
  <w:num w:numId="32" w16cid:durableId="1627394435">
    <w:abstractNumId w:val="33"/>
    <w:lvlOverride w:ilvl="0">
      <w:startOverride w:val="1"/>
    </w:lvlOverride>
  </w:num>
  <w:num w:numId="33" w16cid:durableId="223680864">
    <w:abstractNumId w:val="29"/>
  </w:num>
  <w:num w:numId="34" w16cid:durableId="1164976269">
    <w:abstractNumId w:val="33"/>
    <w:lvlOverride w:ilvl="0">
      <w:startOverride w:val="1"/>
    </w:lvlOverride>
  </w:num>
  <w:num w:numId="35" w16cid:durableId="663751709">
    <w:abstractNumId w:val="33"/>
    <w:lvlOverride w:ilvl="0">
      <w:startOverride w:val="1"/>
    </w:lvlOverride>
  </w:num>
  <w:num w:numId="36" w16cid:durableId="1910386255">
    <w:abstractNumId w:val="33"/>
    <w:lvlOverride w:ilvl="0">
      <w:startOverride w:val="1"/>
    </w:lvlOverride>
  </w:num>
  <w:num w:numId="37" w16cid:durableId="703364360">
    <w:abstractNumId w:val="33"/>
    <w:lvlOverride w:ilvl="0">
      <w:startOverride w:val="1"/>
    </w:lvlOverride>
  </w:num>
  <w:num w:numId="38" w16cid:durableId="657268431">
    <w:abstractNumId w:val="33"/>
    <w:lvlOverride w:ilvl="0">
      <w:startOverride w:val="1"/>
    </w:lvlOverride>
  </w:num>
  <w:num w:numId="39" w16cid:durableId="2096896165">
    <w:abstractNumId w:val="33"/>
    <w:lvlOverride w:ilvl="0">
      <w:startOverride w:val="1"/>
    </w:lvlOverride>
  </w:num>
  <w:num w:numId="40" w16cid:durableId="770395854">
    <w:abstractNumId w:val="33"/>
    <w:lvlOverride w:ilvl="0">
      <w:startOverride w:val="1"/>
    </w:lvlOverride>
  </w:num>
  <w:num w:numId="41" w16cid:durableId="2104446547">
    <w:abstractNumId w:val="33"/>
    <w:lvlOverride w:ilvl="0">
      <w:startOverride w:val="1"/>
    </w:lvlOverride>
  </w:num>
  <w:num w:numId="42" w16cid:durableId="621810957">
    <w:abstractNumId w:val="33"/>
    <w:lvlOverride w:ilvl="0">
      <w:startOverride w:val="1"/>
    </w:lvlOverride>
  </w:num>
  <w:num w:numId="43" w16cid:durableId="251361244">
    <w:abstractNumId w:val="33"/>
    <w:lvlOverride w:ilvl="0">
      <w:startOverride w:val="1"/>
    </w:lvlOverride>
  </w:num>
  <w:num w:numId="44" w16cid:durableId="1561594144">
    <w:abstractNumId w:val="33"/>
    <w:lvlOverride w:ilvl="0">
      <w:startOverride w:val="1"/>
    </w:lvlOverride>
  </w:num>
  <w:num w:numId="45" w16cid:durableId="47921951">
    <w:abstractNumId w:val="33"/>
    <w:lvlOverride w:ilvl="0">
      <w:startOverride w:val="1"/>
    </w:lvlOverride>
  </w:num>
  <w:num w:numId="46" w16cid:durableId="88842178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74881633">
    <w:abstractNumId w:val="20"/>
  </w:num>
  <w:num w:numId="48" w16cid:durableId="730346002">
    <w:abstractNumId w:val="26"/>
  </w:num>
  <w:num w:numId="49" w16cid:durableId="1030037132">
    <w:abstractNumId w:val="22"/>
  </w:num>
  <w:num w:numId="50" w16cid:durableId="1990984317">
    <w:abstractNumId w:val="17"/>
  </w:num>
  <w:num w:numId="51" w16cid:durableId="527523488">
    <w:abstractNumId w:val="37"/>
  </w:num>
  <w:num w:numId="52" w16cid:durableId="1054692282">
    <w:abstractNumId w:val="38"/>
  </w:num>
  <w:num w:numId="53" w16cid:durableId="1173303026">
    <w:abstractNumId w:val="10"/>
  </w:num>
  <w:num w:numId="54" w16cid:durableId="708262516">
    <w:abstractNumId w:val="13"/>
  </w:num>
  <w:num w:numId="55" w16cid:durableId="468015642">
    <w:abstractNumId w:val="19"/>
  </w:num>
  <w:num w:numId="56" w16cid:durableId="1636837424">
    <w:abstractNumId w:val="32"/>
  </w:num>
  <w:num w:numId="57" w16cid:durableId="903681186">
    <w:abstractNumId w:val="15"/>
  </w:num>
  <w:num w:numId="58" w16cid:durableId="1216696510">
    <w:abstractNumId w:val="18"/>
  </w:num>
  <w:num w:numId="59" w16cid:durableId="1059749866">
    <w:abstractNumId w:val="12"/>
  </w:num>
  <w:num w:numId="60" w16cid:durableId="296373714">
    <w:abstractNumId w:val="16"/>
  </w:num>
  <w:num w:numId="61" w16cid:durableId="1468275074">
    <w:abstractNumId w:val="36"/>
  </w:num>
  <w:num w:numId="62" w16cid:durableId="610553691">
    <w:abstractNumId w:val="42"/>
  </w:num>
  <w:num w:numId="63" w16cid:durableId="2011398097">
    <w:abstractNumId w:val="34"/>
  </w:num>
  <w:num w:numId="64" w16cid:durableId="1320230056">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51"/>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57C69"/>
    <w:rsid w:val="0006743D"/>
    <w:rsid w:val="00086DB5"/>
    <w:rsid w:val="000923F1"/>
    <w:rsid w:val="000B6564"/>
    <w:rsid w:val="000E393D"/>
    <w:rsid w:val="000F673A"/>
    <w:rsid w:val="00123A1A"/>
    <w:rsid w:val="00152E39"/>
    <w:rsid w:val="001B1A8B"/>
    <w:rsid w:val="001E2059"/>
    <w:rsid w:val="0020073A"/>
    <w:rsid w:val="00204BA3"/>
    <w:rsid w:val="00212253"/>
    <w:rsid w:val="00217116"/>
    <w:rsid w:val="00217A7E"/>
    <w:rsid w:val="00235DDE"/>
    <w:rsid w:val="00246F88"/>
    <w:rsid w:val="0025053C"/>
    <w:rsid w:val="00251F34"/>
    <w:rsid w:val="00253485"/>
    <w:rsid w:val="00283AA0"/>
    <w:rsid w:val="002A17B7"/>
    <w:rsid w:val="002A7053"/>
    <w:rsid w:val="002B3E85"/>
    <w:rsid w:val="002B575F"/>
    <w:rsid w:val="002D555C"/>
    <w:rsid w:val="002F0EEE"/>
    <w:rsid w:val="00302F29"/>
    <w:rsid w:val="003165FF"/>
    <w:rsid w:val="00347F9F"/>
    <w:rsid w:val="003714A4"/>
    <w:rsid w:val="00375546"/>
    <w:rsid w:val="00386256"/>
    <w:rsid w:val="003A7FAA"/>
    <w:rsid w:val="003B6E22"/>
    <w:rsid w:val="003C3243"/>
    <w:rsid w:val="003C45C6"/>
    <w:rsid w:val="004072D5"/>
    <w:rsid w:val="0043035F"/>
    <w:rsid w:val="0047308D"/>
    <w:rsid w:val="004A67CF"/>
    <w:rsid w:val="004B3436"/>
    <w:rsid w:val="004C0374"/>
    <w:rsid w:val="004E11BB"/>
    <w:rsid w:val="00511551"/>
    <w:rsid w:val="005154E1"/>
    <w:rsid w:val="00526D7C"/>
    <w:rsid w:val="00570370"/>
    <w:rsid w:val="005D5EFE"/>
    <w:rsid w:val="005E105E"/>
    <w:rsid w:val="0060629A"/>
    <w:rsid w:val="006225F0"/>
    <w:rsid w:val="00624A0A"/>
    <w:rsid w:val="00625700"/>
    <w:rsid w:val="00625848"/>
    <w:rsid w:val="00641686"/>
    <w:rsid w:val="00641D62"/>
    <w:rsid w:val="006739BB"/>
    <w:rsid w:val="00683D19"/>
    <w:rsid w:val="006E4A3B"/>
    <w:rsid w:val="006F7553"/>
    <w:rsid w:val="00714E28"/>
    <w:rsid w:val="007236E9"/>
    <w:rsid w:val="00733CC1"/>
    <w:rsid w:val="00757BA6"/>
    <w:rsid w:val="00760A21"/>
    <w:rsid w:val="00780C03"/>
    <w:rsid w:val="00783FFB"/>
    <w:rsid w:val="00794157"/>
    <w:rsid w:val="007C7E9A"/>
    <w:rsid w:val="00805409"/>
    <w:rsid w:val="00837C4C"/>
    <w:rsid w:val="008468B5"/>
    <w:rsid w:val="00887581"/>
    <w:rsid w:val="0089201C"/>
    <w:rsid w:val="008972CF"/>
    <w:rsid w:val="008D0B73"/>
    <w:rsid w:val="008E5B6C"/>
    <w:rsid w:val="008F7FC4"/>
    <w:rsid w:val="0090482A"/>
    <w:rsid w:val="00906FC7"/>
    <w:rsid w:val="009258DE"/>
    <w:rsid w:val="00940E1A"/>
    <w:rsid w:val="00956561"/>
    <w:rsid w:val="00967DCC"/>
    <w:rsid w:val="009A1AEA"/>
    <w:rsid w:val="00A14F90"/>
    <w:rsid w:val="00A42540"/>
    <w:rsid w:val="00A5088E"/>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31F0C"/>
    <w:rsid w:val="00F50DFF"/>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qFormat/>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 w:type="paragraph" w:styleId="Bibliography">
    <w:name w:val="Bibliography"/>
    <w:basedOn w:val="Normal"/>
    <w:next w:val="Normal"/>
    <w:uiPriority w:val="37"/>
    <w:semiHidden/>
    <w:rsid w:val="0015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4570">
      <w:bodyDiv w:val="1"/>
      <w:marLeft w:val="0"/>
      <w:marRight w:val="0"/>
      <w:marTop w:val="0"/>
      <w:marBottom w:val="0"/>
      <w:divBdr>
        <w:top w:val="none" w:sz="0" w:space="0" w:color="auto"/>
        <w:left w:val="none" w:sz="0" w:space="0" w:color="auto"/>
        <w:bottom w:val="none" w:sz="0" w:space="0" w:color="auto"/>
        <w:right w:val="none" w:sz="0" w:space="0" w:color="auto"/>
      </w:divBdr>
    </w:div>
    <w:div w:id="47462910">
      <w:bodyDiv w:val="1"/>
      <w:marLeft w:val="0"/>
      <w:marRight w:val="0"/>
      <w:marTop w:val="0"/>
      <w:marBottom w:val="0"/>
      <w:divBdr>
        <w:top w:val="none" w:sz="0" w:space="0" w:color="auto"/>
        <w:left w:val="none" w:sz="0" w:space="0" w:color="auto"/>
        <w:bottom w:val="none" w:sz="0" w:space="0" w:color="auto"/>
        <w:right w:val="none" w:sz="0" w:space="0" w:color="auto"/>
      </w:divBdr>
    </w:div>
    <w:div w:id="97213458">
      <w:bodyDiv w:val="1"/>
      <w:marLeft w:val="0"/>
      <w:marRight w:val="0"/>
      <w:marTop w:val="0"/>
      <w:marBottom w:val="0"/>
      <w:divBdr>
        <w:top w:val="none" w:sz="0" w:space="0" w:color="auto"/>
        <w:left w:val="none" w:sz="0" w:space="0" w:color="auto"/>
        <w:bottom w:val="none" w:sz="0" w:space="0" w:color="auto"/>
        <w:right w:val="none" w:sz="0" w:space="0" w:color="auto"/>
      </w:divBdr>
    </w:div>
    <w:div w:id="100296415">
      <w:bodyDiv w:val="1"/>
      <w:marLeft w:val="0"/>
      <w:marRight w:val="0"/>
      <w:marTop w:val="0"/>
      <w:marBottom w:val="0"/>
      <w:divBdr>
        <w:top w:val="none" w:sz="0" w:space="0" w:color="auto"/>
        <w:left w:val="none" w:sz="0" w:space="0" w:color="auto"/>
        <w:bottom w:val="none" w:sz="0" w:space="0" w:color="auto"/>
        <w:right w:val="none" w:sz="0" w:space="0" w:color="auto"/>
      </w:divBdr>
    </w:div>
    <w:div w:id="198665486">
      <w:bodyDiv w:val="1"/>
      <w:marLeft w:val="0"/>
      <w:marRight w:val="0"/>
      <w:marTop w:val="0"/>
      <w:marBottom w:val="0"/>
      <w:divBdr>
        <w:top w:val="none" w:sz="0" w:space="0" w:color="auto"/>
        <w:left w:val="none" w:sz="0" w:space="0" w:color="auto"/>
        <w:bottom w:val="none" w:sz="0" w:space="0" w:color="auto"/>
        <w:right w:val="none" w:sz="0" w:space="0" w:color="auto"/>
      </w:divBdr>
    </w:div>
    <w:div w:id="201598778">
      <w:bodyDiv w:val="1"/>
      <w:marLeft w:val="0"/>
      <w:marRight w:val="0"/>
      <w:marTop w:val="0"/>
      <w:marBottom w:val="0"/>
      <w:divBdr>
        <w:top w:val="none" w:sz="0" w:space="0" w:color="auto"/>
        <w:left w:val="none" w:sz="0" w:space="0" w:color="auto"/>
        <w:bottom w:val="none" w:sz="0" w:space="0" w:color="auto"/>
        <w:right w:val="none" w:sz="0" w:space="0" w:color="auto"/>
      </w:divBdr>
    </w:div>
    <w:div w:id="237636770">
      <w:bodyDiv w:val="1"/>
      <w:marLeft w:val="0"/>
      <w:marRight w:val="0"/>
      <w:marTop w:val="0"/>
      <w:marBottom w:val="0"/>
      <w:divBdr>
        <w:top w:val="none" w:sz="0" w:space="0" w:color="auto"/>
        <w:left w:val="none" w:sz="0" w:space="0" w:color="auto"/>
        <w:bottom w:val="none" w:sz="0" w:space="0" w:color="auto"/>
        <w:right w:val="none" w:sz="0" w:space="0" w:color="auto"/>
      </w:divBdr>
    </w:div>
    <w:div w:id="271203369">
      <w:bodyDiv w:val="1"/>
      <w:marLeft w:val="0"/>
      <w:marRight w:val="0"/>
      <w:marTop w:val="0"/>
      <w:marBottom w:val="0"/>
      <w:divBdr>
        <w:top w:val="none" w:sz="0" w:space="0" w:color="auto"/>
        <w:left w:val="none" w:sz="0" w:space="0" w:color="auto"/>
        <w:bottom w:val="none" w:sz="0" w:space="0" w:color="auto"/>
        <w:right w:val="none" w:sz="0" w:space="0" w:color="auto"/>
      </w:divBdr>
    </w:div>
    <w:div w:id="417598572">
      <w:bodyDiv w:val="1"/>
      <w:marLeft w:val="0"/>
      <w:marRight w:val="0"/>
      <w:marTop w:val="0"/>
      <w:marBottom w:val="0"/>
      <w:divBdr>
        <w:top w:val="none" w:sz="0" w:space="0" w:color="auto"/>
        <w:left w:val="none" w:sz="0" w:space="0" w:color="auto"/>
        <w:bottom w:val="none" w:sz="0" w:space="0" w:color="auto"/>
        <w:right w:val="none" w:sz="0" w:space="0" w:color="auto"/>
      </w:divBdr>
    </w:div>
    <w:div w:id="419911807">
      <w:bodyDiv w:val="1"/>
      <w:marLeft w:val="0"/>
      <w:marRight w:val="0"/>
      <w:marTop w:val="0"/>
      <w:marBottom w:val="0"/>
      <w:divBdr>
        <w:top w:val="none" w:sz="0" w:space="0" w:color="auto"/>
        <w:left w:val="none" w:sz="0" w:space="0" w:color="auto"/>
        <w:bottom w:val="none" w:sz="0" w:space="0" w:color="auto"/>
        <w:right w:val="none" w:sz="0" w:space="0" w:color="auto"/>
      </w:divBdr>
    </w:div>
    <w:div w:id="445394264">
      <w:bodyDiv w:val="1"/>
      <w:marLeft w:val="0"/>
      <w:marRight w:val="0"/>
      <w:marTop w:val="0"/>
      <w:marBottom w:val="0"/>
      <w:divBdr>
        <w:top w:val="none" w:sz="0" w:space="0" w:color="auto"/>
        <w:left w:val="none" w:sz="0" w:space="0" w:color="auto"/>
        <w:bottom w:val="none" w:sz="0" w:space="0" w:color="auto"/>
        <w:right w:val="none" w:sz="0" w:space="0" w:color="auto"/>
      </w:divBdr>
    </w:div>
    <w:div w:id="518004555">
      <w:bodyDiv w:val="1"/>
      <w:marLeft w:val="0"/>
      <w:marRight w:val="0"/>
      <w:marTop w:val="0"/>
      <w:marBottom w:val="0"/>
      <w:divBdr>
        <w:top w:val="none" w:sz="0" w:space="0" w:color="auto"/>
        <w:left w:val="none" w:sz="0" w:space="0" w:color="auto"/>
        <w:bottom w:val="none" w:sz="0" w:space="0" w:color="auto"/>
        <w:right w:val="none" w:sz="0" w:space="0" w:color="auto"/>
      </w:divBdr>
    </w:div>
    <w:div w:id="528184637">
      <w:bodyDiv w:val="1"/>
      <w:marLeft w:val="0"/>
      <w:marRight w:val="0"/>
      <w:marTop w:val="0"/>
      <w:marBottom w:val="0"/>
      <w:divBdr>
        <w:top w:val="none" w:sz="0" w:space="0" w:color="auto"/>
        <w:left w:val="none" w:sz="0" w:space="0" w:color="auto"/>
        <w:bottom w:val="none" w:sz="0" w:space="0" w:color="auto"/>
        <w:right w:val="none" w:sz="0" w:space="0" w:color="auto"/>
      </w:divBdr>
    </w:div>
    <w:div w:id="647395325">
      <w:bodyDiv w:val="1"/>
      <w:marLeft w:val="0"/>
      <w:marRight w:val="0"/>
      <w:marTop w:val="0"/>
      <w:marBottom w:val="0"/>
      <w:divBdr>
        <w:top w:val="none" w:sz="0" w:space="0" w:color="auto"/>
        <w:left w:val="none" w:sz="0" w:space="0" w:color="auto"/>
        <w:bottom w:val="none" w:sz="0" w:space="0" w:color="auto"/>
        <w:right w:val="none" w:sz="0" w:space="0" w:color="auto"/>
      </w:divBdr>
      <w:divsChild>
        <w:div w:id="68430061">
          <w:marLeft w:val="0"/>
          <w:marRight w:val="0"/>
          <w:marTop w:val="0"/>
          <w:marBottom w:val="0"/>
          <w:divBdr>
            <w:top w:val="none" w:sz="0" w:space="0" w:color="auto"/>
            <w:left w:val="none" w:sz="0" w:space="0" w:color="auto"/>
            <w:bottom w:val="none" w:sz="0" w:space="0" w:color="auto"/>
            <w:right w:val="none" w:sz="0" w:space="0" w:color="auto"/>
          </w:divBdr>
          <w:divsChild>
            <w:div w:id="372847760">
              <w:marLeft w:val="0"/>
              <w:marRight w:val="0"/>
              <w:marTop w:val="0"/>
              <w:marBottom w:val="0"/>
              <w:divBdr>
                <w:top w:val="none" w:sz="0" w:space="0" w:color="auto"/>
                <w:left w:val="none" w:sz="0" w:space="0" w:color="auto"/>
                <w:bottom w:val="none" w:sz="0" w:space="0" w:color="auto"/>
                <w:right w:val="none" w:sz="0" w:space="0" w:color="auto"/>
              </w:divBdr>
              <w:divsChild>
                <w:div w:id="902252630">
                  <w:marLeft w:val="0"/>
                  <w:marRight w:val="0"/>
                  <w:marTop w:val="0"/>
                  <w:marBottom w:val="0"/>
                  <w:divBdr>
                    <w:top w:val="none" w:sz="0" w:space="0" w:color="auto"/>
                    <w:left w:val="none" w:sz="0" w:space="0" w:color="auto"/>
                    <w:bottom w:val="none" w:sz="0" w:space="0" w:color="auto"/>
                    <w:right w:val="none" w:sz="0" w:space="0" w:color="auto"/>
                  </w:divBdr>
                  <w:divsChild>
                    <w:div w:id="434255106">
                      <w:marLeft w:val="0"/>
                      <w:marRight w:val="0"/>
                      <w:marTop w:val="0"/>
                      <w:marBottom w:val="0"/>
                      <w:divBdr>
                        <w:top w:val="none" w:sz="0" w:space="0" w:color="auto"/>
                        <w:left w:val="none" w:sz="0" w:space="0" w:color="auto"/>
                        <w:bottom w:val="none" w:sz="0" w:space="0" w:color="auto"/>
                        <w:right w:val="none" w:sz="0" w:space="0" w:color="auto"/>
                      </w:divBdr>
                      <w:divsChild>
                        <w:div w:id="1828281988">
                          <w:marLeft w:val="0"/>
                          <w:marRight w:val="0"/>
                          <w:marTop w:val="0"/>
                          <w:marBottom w:val="0"/>
                          <w:divBdr>
                            <w:top w:val="none" w:sz="0" w:space="0" w:color="auto"/>
                            <w:left w:val="none" w:sz="0" w:space="0" w:color="auto"/>
                            <w:bottom w:val="none" w:sz="0" w:space="0" w:color="auto"/>
                            <w:right w:val="none" w:sz="0" w:space="0" w:color="auto"/>
                          </w:divBdr>
                          <w:divsChild>
                            <w:div w:id="1820072855">
                              <w:marLeft w:val="0"/>
                              <w:marRight w:val="0"/>
                              <w:marTop w:val="0"/>
                              <w:marBottom w:val="0"/>
                              <w:divBdr>
                                <w:top w:val="none" w:sz="0" w:space="0" w:color="auto"/>
                                <w:left w:val="none" w:sz="0" w:space="0" w:color="auto"/>
                                <w:bottom w:val="none" w:sz="0" w:space="0" w:color="auto"/>
                                <w:right w:val="none" w:sz="0" w:space="0" w:color="auto"/>
                              </w:divBdr>
                              <w:divsChild>
                                <w:div w:id="981347310">
                                  <w:marLeft w:val="0"/>
                                  <w:marRight w:val="0"/>
                                  <w:marTop w:val="0"/>
                                  <w:marBottom w:val="0"/>
                                  <w:divBdr>
                                    <w:top w:val="none" w:sz="0" w:space="0" w:color="auto"/>
                                    <w:left w:val="none" w:sz="0" w:space="0" w:color="auto"/>
                                    <w:bottom w:val="none" w:sz="0" w:space="0" w:color="auto"/>
                                    <w:right w:val="none" w:sz="0" w:space="0" w:color="auto"/>
                                  </w:divBdr>
                                  <w:divsChild>
                                    <w:div w:id="367023915">
                                      <w:marLeft w:val="0"/>
                                      <w:marRight w:val="0"/>
                                      <w:marTop w:val="0"/>
                                      <w:marBottom w:val="0"/>
                                      <w:divBdr>
                                        <w:top w:val="none" w:sz="0" w:space="0" w:color="auto"/>
                                        <w:left w:val="none" w:sz="0" w:space="0" w:color="auto"/>
                                        <w:bottom w:val="none" w:sz="0" w:space="0" w:color="auto"/>
                                        <w:right w:val="none" w:sz="0" w:space="0" w:color="auto"/>
                                      </w:divBdr>
                                      <w:divsChild>
                                        <w:div w:id="451293908">
                                          <w:marLeft w:val="0"/>
                                          <w:marRight w:val="0"/>
                                          <w:marTop w:val="0"/>
                                          <w:marBottom w:val="0"/>
                                          <w:divBdr>
                                            <w:top w:val="none" w:sz="0" w:space="0" w:color="auto"/>
                                            <w:left w:val="none" w:sz="0" w:space="0" w:color="auto"/>
                                            <w:bottom w:val="none" w:sz="0" w:space="0" w:color="auto"/>
                                            <w:right w:val="none" w:sz="0" w:space="0" w:color="auto"/>
                                          </w:divBdr>
                                          <w:divsChild>
                                            <w:div w:id="950548848">
                                              <w:marLeft w:val="0"/>
                                              <w:marRight w:val="0"/>
                                              <w:marTop w:val="0"/>
                                              <w:marBottom w:val="0"/>
                                              <w:divBdr>
                                                <w:top w:val="none" w:sz="0" w:space="0" w:color="auto"/>
                                                <w:left w:val="none" w:sz="0" w:space="0" w:color="auto"/>
                                                <w:bottom w:val="none" w:sz="0" w:space="0" w:color="auto"/>
                                                <w:right w:val="none" w:sz="0" w:space="0" w:color="auto"/>
                                              </w:divBdr>
                                              <w:divsChild>
                                                <w:div w:id="1800953867">
                                                  <w:marLeft w:val="0"/>
                                                  <w:marRight w:val="0"/>
                                                  <w:marTop w:val="0"/>
                                                  <w:marBottom w:val="0"/>
                                                  <w:divBdr>
                                                    <w:top w:val="none" w:sz="0" w:space="0" w:color="auto"/>
                                                    <w:left w:val="none" w:sz="0" w:space="0" w:color="auto"/>
                                                    <w:bottom w:val="none" w:sz="0" w:space="0" w:color="auto"/>
                                                    <w:right w:val="none" w:sz="0" w:space="0" w:color="auto"/>
                                                  </w:divBdr>
                                                  <w:divsChild>
                                                    <w:div w:id="166482062">
                                                      <w:marLeft w:val="0"/>
                                                      <w:marRight w:val="0"/>
                                                      <w:marTop w:val="0"/>
                                                      <w:marBottom w:val="0"/>
                                                      <w:divBdr>
                                                        <w:top w:val="none" w:sz="0" w:space="0" w:color="auto"/>
                                                        <w:left w:val="none" w:sz="0" w:space="0" w:color="auto"/>
                                                        <w:bottom w:val="none" w:sz="0" w:space="0" w:color="auto"/>
                                                        <w:right w:val="none" w:sz="0" w:space="0" w:color="auto"/>
                                                      </w:divBdr>
                                                      <w:divsChild>
                                                        <w:div w:id="1599285968">
                                                          <w:marLeft w:val="0"/>
                                                          <w:marRight w:val="0"/>
                                                          <w:marTop w:val="0"/>
                                                          <w:marBottom w:val="0"/>
                                                          <w:divBdr>
                                                            <w:top w:val="none" w:sz="0" w:space="0" w:color="auto"/>
                                                            <w:left w:val="none" w:sz="0" w:space="0" w:color="auto"/>
                                                            <w:bottom w:val="none" w:sz="0" w:space="0" w:color="auto"/>
                                                            <w:right w:val="none" w:sz="0" w:space="0" w:color="auto"/>
                                                          </w:divBdr>
                                                          <w:divsChild>
                                                            <w:div w:id="1559626486">
                                                              <w:marLeft w:val="0"/>
                                                              <w:marRight w:val="0"/>
                                                              <w:marTop w:val="0"/>
                                                              <w:marBottom w:val="0"/>
                                                              <w:divBdr>
                                                                <w:top w:val="none" w:sz="0" w:space="0" w:color="auto"/>
                                                                <w:left w:val="none" w:sz="0" w:space="0" w:color="auto"/>
                                                                <w:bottom w:val="none" w:sz="0" w:space="0" w:color="auto"/>
                                                                <w:right w:val="none" w:sz="0" w:space="0" w:color="auto"/>
                                                              </w:divBdr>
                                                              <w:divsChild>
                                                                <w:div w:id="1452356032">
                                                                  <w:marLeft w:val="0"/>
                                                                  <w:marRight w:val="0"/>
                                                                  <w:marTop w:val="0"/>
                                                                  <w:marBottom w:val="0"/>
                                                                  <w:divBdr>
                                                                    <w:top w:val="none" w:sz="0" w:space="0" w:color="auto"/>
                                                                    <w:left w:val="none" w:sz="0" w:space="0" w:color="auto"/>
                                                                    <w:bottom w:val="none" w:sz="0" w:space="0" w:color="auto"/>
                                                                    <w:right w:val="none" w:sz="0" w:space="0" w:color="auto"/>
                                                                  </w:divBdr>
                                                                </w:div>
                                                                <w:div w:id="226500112">
                                                                  <w:marLeft w:val="0"/>
                                                                  <w:marRight w:val="0"/>
                                                                  <w:marTop w:val="0"/>
                                                                  <w:marBottom w:val="0"/>
                                                                  <w:divBdr>
                                                                    <w:top w:val="none" w:sz="0" w:space="0" w:color="auto"/>
                                                                    <w:left w:val="none" w:sz="0" w:space="0" w:color="auto"/>
                                                                    <w:bottom w:val="none" w:sz="0" w:space="0" w:color="auto"/>
                                                                    <w:right w:val="none" w:sz="0" w:space="0" w:color="auto"/>
                                                                  </w:divBdr>
                                                                  <w:divsChild>
                                                                    <w:div w:id="66344049">
                                                                      <w:marLeft w:val="0"/>
                                                                      <w:marRight w:val="0"/>
                                                                      <w:marTop w:val="0"/>
                                                                      <w:marBottom w:val="0"/>
                                                                      <w:divBdr>
                                                                        <w:top w:val="none" w:sz="0" w:space="0" w:color="auto"/>
                                                                        <w:left w:val="none" w:sz="0" w:space="0" w:color="auto"/>
                                                                        <w:bottom w:val="none" w:sz="0" w:space="0" w:color="auto"/>
                                                                        <w:right w:val="none" w:sz="0" w:space="0" w:color="auto"/>
                                                                      </w:divBdr>
                                                                      <w:divsChild>
                                                                        <w:div w:id="640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5598">
                                                                  <w:marLeft w:val="0"/>
                                                                  <w:marRight w:val="0"/>
                                                                  <w:marTop w:val="0"/>
                                                                  <w:marBottom w:val="0"/>
                                                                  <w:divBdr>
                                                                    <w:top w:val="none" w:sz="0" w:space="0" w:color="auto"/>
                                                                    <w:left w:val="none" w:sz="0" w:space="0" w:color="auto"/>
                                                                    <w:bottom w:val="none" w:sz="0" w:space="0" w:color="auto"/>
                                                                    <w:right w:val="none" w:sz="0" w:space="0" w:color="auto"/>
                                                                  </w:divBdr>
                                                                </w:div>
                                                              </w:divsChild>
                                                            </w:div>
                                                            <w:div w:id="53815585">
                                                              <w:marLeft w:val="0"/>
                                                              <w:marRight w:val="0"/>
                                                              <w:marTop w:val="0"/>
                                                              <w:marBottom w:val="0"/>
                                                              <w:divBdr>
                                                                <w:top w:val="none" w:sz="0" w:space="0" w:color="auto"/>
                                                                <w:left w:val="none" w:sz="0" w:space="0" w:color="auto"/>
                                                                <w:bottom w:val="none" w:sz="0" w:space="0" w:color="auto"/>
                                                                <w:right w:val="none" w:sz="0" w:space="0" w:color="auto"/>
                                                              </w:divBdr>
                                                              <w:divsChild>
                                                                <w:div w:id="474107523">
                                                                  <w:marLeft w:val="0"/>
                                                                  <w:marRight w:val="0"/>
                                                                  <w:marTop w:val="0"/>
                                                                  <w:marBottom w:val="0"/>
                                                                  <w:divBdr>
                                                                    <w:top w:val="none" w:sz="0" w:space="0" w:color="auto"/>
                                                                    <w:left w:val="none" w:sz="0" w:space="0" w:color="auto"/>
                                                                    <w:bottom w:val="none" w:sz="0" w:space="0" w:color="auto"/>
                                                                    <w:right w:val="none" w:sz="0" w:space="0" w:color="auto"/>
                                                                  </w:divBdr>
                                                                </w:div>
                                                                <w:div w:id="1141187779">
                                                                  <w:marLeft w:val="0"/>
                                                                  <w:marRight w:val="0"/>
                                                                  <w:marTop w:val="0"/>
                                                                  <w:marBottom w:val="0"/>
                                                                  <w:divBdr>
                                                                    <w:top w:val="none" w:sz="0" w:space="0" w:color="auto"/>
                                                                    <w:left w:val="none" w:sz="0" w:space="0" w:color="auto"/>
                                                                    <w:bottom w:val="none" w:sz="0" w:space="0" w:color="auto"/>
                                                                    <w:right w:val="none" w:sz="0" w:space="0" w:color="auto"/>
                                                                  </w:divBdr>
                                                                  <w:divsChild>
                                                                    <w:div w:id="362243097">
                                                                      <w:marLeft w:val="0"/>
                                                                      <w:marRight w:val="0"/>
                                                                      <w:marTop w:val="0"/>
                                                                      <w:marBottom w:val="0"/>
                                                                      <w:divBdr>
                                                                        <w:top w:val="none" w:sz="0" w:space="0" w:color="auto"/>
                                                                        <w:left w:val="none" w:sz="0" w:space="0" w:color="auto"/>
                                                                        <w:bottom w:val="none" w:sz="0" w:space="0" w:color="auto"/>
                                                                        <w:right w:val="none" w:sz="0" w:space="0" w:color="auto"/>
                                                                      </w:divBdr>
                                                                      <w:divsChild>
                                                                        <w:div w:id="904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2611336">
      <w:bodyDiv w:val="1"/>
      <w:marLeft w:val="0"/>
      <w:marRight w:val="0"/>
      <w:marTop w:val="0"/>
      <w:marBottom w:val="0"/>
      <w:divBdr>
        <w:top w:val="none" w:sz="0" w:space="0" w:color="auto"/>
        <w:left w:val="none" w:sz="0" w:space="0" w:color="auto"/>
        <w:bottom w:val="none" w:sz="0" w:space="0" w:color="auto"/>
        <w:right w:val="none" w:sz="0" w:space="0" w:color="auto"/>
      </w:divBdr>
    </w:div>
    <w:div w:id="774445985">
      <w:bodyDiv w:val="1"/>
      <w:marLeft w:val="0"/>
      <w:marRight w:val="0"/>
      <w:marTop w:val="0"/>
      <w:marBottom w:val="0"/>
      <w:divBdr>
        <w:top w:val="none" w:sz="0" w:space="0" w:color="auto"/>
        <w:left w:val="none" w:sz="0" w:space="0" w:color="auto"/>
        <w:bottom w:val="none" w:sz="0" w:space="0" w:color="auto"/>
        <w:right w:val="none" w:sz="0" w:space="0" w:color="auto"/>
      </w:divBdr>
    </w:div>
    <w:div w:id="798838169">
      <w:bodyDiv w:val="1"/>
      <w:marLeft w:val="0"/>
      <w:marRight w:val="0"/>
      <w:marTop w:val="0"/>
      <w:marBottom w:val="0"/>
      <w:divBdr>
        <w:top w:val="none" w:sz="0" w:space="0" w:color="auto"/>
        <w:left w:val="none" w:sz="0" w:space="0" w:color="auto"/>
        <w:bottom w:val="none" w:sz="0" w:space="0" w:color="auto"/>
        <w:right w:val="none" w:sz="0" w:space="0" w:color="auto"/>
      </w:divBdr>
    </w:div>
    <w:div w:id="801576425">
      <w:bodyDiv w:val="1"/>
      <w:marLeft w:val="0"/>
      <w:marRight w:val="0"/>
      <w:marTop w:val="0"/>
      <w:marBottom w:val="0"/>
      <w:divBdr>
        <w:top w:val="none" w:sz="0" w:space="0" w:color="auto"/>
        <w:left w:val="none" w:sz="0" w:space="0" w:color="auto"/>
        <w:bottom w:val="none" w:sz="0" w:space="0" w:color="auto"/>
        <w:right w:val="none" w:sz="0" w:space="0" w:color="auto"/>
      </w:divBdr>
    </w:div>
    <w:div w:id="937955170">
      <w:bodyDiv w:val="1"/>
      <w:marLeft w:val="0"/>
      <w:marRight w:val="0"/>
      <w:marTop w:val="0"/>
      <w:marBottom w:val="0"/>
      <w:divBdr>
        <w:top w:val="none" w:sz="0" w:space="0" w:color="auto"/>
        <w:left w:val="none" w:sz="0" w:space="0" w:color="auto"/>
        <w:bottom w:val="none" w:sz="0" w:space="0" w:color="auto"/>
        <w:right w:val="none" w:sz="0" w:space="0" w:color="auto"/>
      </w:divBdr>
    </w:div>
    <w:div w:id="949507347">
      <w:bodyDiv w:val="1"/>
      <w:marLeft w:val="0"/>
      <w:marRight w:val="0"/>
      <w:marTop w:val="0"/>
      <w:marBottom w:val="0"/>
      <w:divBdr>
        <w:top w:val="none" w:sz="0" w:space="0" w:color="auto"/>
        <w:left w:val="none" w:sz="0" w:space="0" w:color="auto"/>
        <w:bottom w:val="none" w:sz="0" w:space="0" w:color="auto"/>
        <w:right w:val="none" w:sz="0" w:space="0" w:color="auto"/>
      </w:divBdr>
    </w:div>
    <w:div w:id="953900914">
      <w:bodyDiv w:val="1"/>
      <w:marLeft w:val="0"/>
      <w:marRight w:val="0"/>
      <w:marTop w:val="0"/>
      <w:marBottom w:val="0"/>
      <w:divBdr>
        <w:top w:val="none" w:sz="0" w:space="0" w:color="auto"/>
        <w:left w:val="none" w:sz="0" w:space="0" w:color="auto"/>
        <w:bottom w:val="none" w:sz="0" w:space="0" w:color="auto"/>
        <w:right w:val="none" w:sz="0" w:space="0" w:color="auto"/>
      </w:divBdr>
    </w:div>
    <w:div w:id="972709400">
      <w:bodyDiv w:val="1"/>
      <w:marLeft w:val="0"/>
      <w:marRight w:val="0"/>
      <w:marTop w:val="0"/>
      <w:marBottom w:val="0"/>
      <w:divBdr>
        <w:top w:val="none" w:sz="0" w:space="0" w:color="auto"/>
        <w:left w:val="none" w:sz="0" w:space="0" w:color="auto"/>
        <w:bottom w:val="none" w:sz="0" w:space="0" w:color="auto"/>
        <w:right w:val="none" w:sz="0" w:space="0" w:color="auto"/>
      </w:divBdr>
    </w:div>
    <w:div w:id="1002054003">
      <w:bodyDiv w:val="1"/>
      <w:marLeft w:val="0"/>
      <w:marRight w:val="0"/>
      <w:marTop w:val="0"/>
      <w:marBottom w:val="0"/>
      <w:divBdr>
        <w:top w:val="none" w:sz="0" w:space="0" w:color="auto"/>
        <w:left w:val="none" w:sz="0" w:space="0" w:color="auto"/>
        <w:bottom w:val="none" w:sz="0" w:space="0" w:color="auto"/>
        <w:right w:val="none" w:sz="0" w:space="0" w:color="auto"/>
      </w:divBdr>
    </w:div>
    <w:div w:id="1006520659">
      <w:bodyDiv w:val="1"/>
      <w:marLeft w:val="0"/>
      <w:marRight w:val="0"/>
      <w:marTop w:val="0"/>
      <w:marBottom w:val="0"/>
      <w:divBdr>
        <w:top w:val="none" w:sz="0" w:space="0" w:color="auto"/>
        <w:left w:val="none" w:sz="0" w:space="0" w:color="auto"/>
        <w:bottom w:val="none" w:sz="0" w:space="0" w:color="auto"/>
        <w:right w:val="none" w:sz="0" w:space="0" w:color="auto"/>
      </w:divBdr>
    </w:div>
    <w:div w:id="1054935994">
      <w:bodyDiv w:val="1"/>
      <w:marLeft w:val="0"/>
      <w:marRight w:val="0"/>
      <w:marTop w:val="0"/>
      <w:marBottom w:val="0"/>
      <w:divBdr>
        <w:top w:val="none" w:sz="0" w:space="0" w:color="auto"/>
        <w:left w:val="none" w:sz="0" w:space="0" w:color="auto"/>
        <w:bottom w:val="none" w:sz="0" w:space="0" w:color="auto"/>
        <w:right w:val="none" w:sz="0" w:space="0" w:color="auto"/>
      </w:divBdr>
    </w:div>
    <w:div w:id="1066562377">
      <w:bodyDiv w:val="1"/>
      <w:marLeft w:val="0"/>
      <w:marRight w:val="0"/>
      <w:marTop w:val="0"/>
      <w:marBottom w:val="0"/>
      <w:divBdr>
        <w:top w:val="none" w:sz="0" w:space="0" w:color="auto"/>
        <w:left w:val="none" w:sz="0" w:space="0" w:color="auto"/>
        <w:bottom w:val="none" w:sz="0" w:space="0" w:color="auto"/>
        <w:right w:val="none" w:sz="0" w:space="0" w:color="auto"/>
      </w:divBdr>
    </w:div>
    <w:div w:id="1087768454">
      <w:bodyDiv w:val="1"/>
      <w:marLeft w:val="0"/>
      <w:marRight w:val="0"/>
      <w:marTop w:val="0"/>
      <w:marBottom w:val="0"/>
      <w:divBdr>
        <w:top w:val="none" w:sz="0" w:space="0" w:color="auto"/>
        <w:left w:val="none" w:sz="0" w:space="0" w:color="auto"/>
        <w:bottom w:val="none" w:sz="0" w:space="0" w:color="auto"/>
        <w:right w:val="none" w:sz="0" w:space="0" w:color="auto"/>
      </w:divBdr>
    </w:div>
    <w:div w:id="1133257918">
      <w:bodyDiv w:val="1"/>
      <w:marLeft w:val="0"/>
      <w:marRight w:val="0"/>
      <w:marTop w:val="0"/>
      <w:marBottom w:val="0"/>
      <w:divBdr>
        <w:top w:val="none" w:sz="0" w:space="0" w:color="auto"/>
        <w:left w:val="none" w:sz="0" w:space="0" w:color="auto"/>
        <w:bottom w:val="none" w:sz="0" w:space="0" w:color="auto"/>
        <w:right w:val="none" w:sz="0" w:space="0" w:color="auto"/>
      </w:divBdr>
    </w:div>
    <w:div w:id="1151217866">
      <w:bodyDiv w:val="1"/>
      <w:marLeft w:val="0"/>
      <w:marRight w:val="0"/>
      <w:marTop w:val="0"/>
      <w:marBottom w:val="0"/>
      <w:divBdr>
        <w:top w:val="none" w:sz="0" w:space="0" w:color="auto"/>
        <w:left w:val="none" w:sz="0" w:space="0" w:color="auto"/>
        <w:bottom w:val="none" w:sz="0" w:space="0" w:color="auto"/>
        <w:right w:val="none" w:sz="0" w:space="0" w:color="auto"/>
      </w:divBdr>
    </w:div>
    <w:div w:id="1241448550">
      <w:bodyDiv w:val="1"/>
      <w:marLeft w:val="0"/>
      <w:marRight w:val="0"/>
      <w:marTop w:val="0"/>
      <w:marBottom w:val="0"/>
      <w:divBdr>
        <w:top w:val="none" w:sz="0" w:space="0" w:color="auto"/>
        <w:left w:val="none" w:sz="0" w:space="0" w:color="auto"/>
        <w:bottom w:val="none" w:sz="0" w:space="0" w:color="auto"/>
        <w:right w:val="none" w:sz="0" w:space="0" w:color="auto"/>
      </w:divBdr>
    </w:div>
    <w:div w:id="1268386796">
      <w:bodyDiv w:val="1"/>
      <w:marLeft w:val="0"/>
      <w:marRight w:val="0"/>
      <w:marTop w:val="0"/>
      <w:marBottom w:val="0"/>
      <w:divBdr>
        <w:top w:val="none" w:sz="0" w:space="0" w:color="auto"/>
        <w:left w:val="none" w:sz="0" w:space="0" w:color="auto"/>
        <w:bottom w:val="none" w:sz="0" w:space="0" w:color="auto"/>
        <w:right w:val="none" w:sz="0" w:space="0" w:color="auto"/>
      </w:divBdr>
    </w:div>
    <w:div w:id="1275670777">
      <w:bodyDiv w:val="1"/>
      <w:marLeft w:val="0"/>
      <w:marRight w:val="0"/>
      <w:marTop w:val="0"/>
      <w:marBottom w:val="0"/>
      <w:divBdr>
        <w:top w:val="none" w:sz="0" w:space="0" w:color="auto"/>
        <w:left w:val="none" w:sz="0" w:space="0" w:color="auto"/>
        <w:bottom w:val="none" w:sz="0" w:space="0" w:color="auto"/>
        <w:right w:val="none" w:sz="0" w:space="0" w:color="auto"/>
      </w:divBdr>
    </w:div>
    <w:div w:id="1289511043">
      <w:bodyDiv w:val="1"/>
      <w:marLeft w:val="0"/>
      <w:marRight w:val="0"/>
      <w:marTop w:val="0"/>
      <w:marBottom w:val="0"/>
      <w:divBdr>
        <w:top w:val="none" w:sz="0" w:space="0" w:color="auto"/>
        <w:left w:val="none" w:sz="0" w:space="0" w:color="auto"/>
        <w:bottom w:val="none" w:sz="0" w:space="0" w:color="auto"/>
        <w:right w:val="none" w:sz="0" w:space="0" w:color="auto"/>
      </w:divBdr>
    </w:div>
    <w:div w:id="1294561543">
      <w:bodyDiv w:val="1"/>
      <w:marLeft w:val="0"/>
      <w:marRight w:val="0"/>
      <w:marTop w:val="0"/>
      <w:marBottom w:val="0"/>
      <w:divBdr>
        <w:top w:val="none" w:sz="0" w:space="0" w:color="auto"/>
        <w:left w:val="none" w:sz="0" w:space="0" w:color="auto"/>
        <w:bottom w:val="none" w:sz="0" w:space="0" w:color="auto"/>
        <w:right w:val="none" w:sz="0" w:space="0" w:color="auto"/>
      </w:divBdr>
    </w:div>
    <w:div w:id="1301423953">
      <w:bodyDiv w:val="1"/>
      <w:marLeft w:val="0"/>
      <w:marRight w:val="0"/>
      <w:marTop w:val="0"/>
      <w:marBottom w:val="0"/>
      <w:divBdr>
        <w:top w:val="none" w:sz="0" w:space="0" w:color="auto"/>
        <w:left w:val="none" w:sz="0" w:space="0" w:color="auto"/>
        <w:bottom w:val="none" w:sz="0" w:space="0" w:color="auto"/>
        <w:right w:val="none" w:sz="0" w:space="0" w:color="auto"/>
      </w:divBdr>
    </w:div>
    <w:div w:id="1317342546">
      <w:bodyDiv w:val="1"/>
      <w:marLeft w:val="0"/>
      <w:marRight w:val="0"/>
      <w:marTop w:val="0"/>
      <w:marBottom w:val="0"/>
      <w:divBdr>
        <w:top w:val="none" w:sz="0" w:space="0" w:color="auto"/>
        <w:left w:val="none" w:sz="0" w:space="0" w:color="auto"/>
        <w:bottom w:val="none" w:sz="0" w:space="0" w:color="auto"/>
        <w:right w:val="none" w:sz="0" w:space="0" w:color="auto"/>
      </w:divBdr>
    </w:div>
    <w:div w:id="1318414664">
      <w:bodyDiv w:val="1"/>
      <w:marLeft w:val="0"/>
      <w:marRight w:val="0"/>
      <w:marTop w:val="0"/>
      <w:marBottom w:val="0"/>
      <w:divBdr>
        <w:top w:val="none" w:sz="0" w:space="0" w:color="auto"/>
        <w:left w:val="none" w:sz="0" w:space="0" w:color="auto"/>
        <w:bottom w:val="none" w:sz="0" w:space="0" w:color="auto"/>
        <w:right w:val="none" w:sz="0" w:space="0" w:color="auto"/>
      </w:divBdr>
    </w:div>
    <w:div w:id="1324816424">
      <w:bodyDiv w:val="1"/>
      <w:marLeft w:val="0"/>
      <w:marRight w:val="0"/>
      <w:marTop w:val="0"/>
      <w:marBottom w:val="0"/>
      <w:divBdr>
        <w:top w:val="none" w:sz="0" w:space="0" w:color="auto"/>
        <w:left w:val="none" w:sz="0" w:space="0" w:color="auto"/>
        <w:bottom w:val="none" w:sz="0" w:space="0" w:color="auto"/>
        <w:right w:val="none" w:sz="0" w:space="0" w:color="auto"/>
      </w:divBdr>
      <w:divsChild>
        <w:div w:id="2109613137">
          <w:marLeft w:val="0"/>
          <w:marRight w:val="0"/>
          <w:marTop w:val="0"/>
          <w:marBottom w:val="0"/>
          <w:divBdr>
            <w:top w:val="none" w:sz="0" w:space="0" w:color="auto"/>
            <w:left w:val="none" w:sz="0" w:space="0" w:color="auto"/>
            <w:bottom w:val="none" w:sz="0" w:space="0" w:color="auto"/>
            <w:right w:val="none" w:sz="0" w:space="0" w:color="auto"/>
          </w:divBdr>
          <w:divsChild>
            <w:div w:id="778764976">
              <w:marLeft w:val="0"/>
              <w:marRight w:val="0"/>
              <w:marTop w:val="0"/>
              <w:marBottom w:val="0"/>
              <w:divBdr>
                <w:top w:val="none" w:sz="0" w:space="0" w:color="auto"/>
                <w:left w:val="none" w:sz="0" w:space="0" w:color="auto"/>
                <w:bottom w:val="none" w:sz="0" w:space="0" w:color="auto"/>
                <w:right w:val="none" w:sz="0" w:space="0" w:color="auto"/>
              </w:divBdr>
            </w:div>
            <w:div w:id="51585870">
              <w:marLeft w:val="0"/>
              <w:marRight w:val="0"/>
              <w:marTop w:val="0"/>
              <w:marBottom w:val="0"/>
              <w:divBdr>
                <w:top w:val="none" w:sz="0" w:space="0" w:color="auto"/>
                <w:left w:val="none" w:sz="0" w:space="0" w:color="auto"/>
                <w:bottom w:val="none" w:sz="0" w:space="0" w:color="auto"/>
                <w:right w:val="none" w:sz="0" w:space="0" w:color="auto"/>
              </w:divBdr>
              <w:divsChild>
                <w:div w:id="660737882">
                  <w:marLeft w:val="0"/>
                  <w:marRight w:val="0"/>
                  <w:marTop w:val="0"/>
                  <w:marBottom w:val="0"/>
                  <w:divBdr>
                    <w:top w:val="none" w:sz="0" w:space="0" w:color="auto"/>
                    <w:left w:val="none" w:sz="0" w:space="0" w:color="auto"/>
                    <w:bottom w:val="none" w:sz="0" w:space="0" w:color="auto"/>
                    <w:right w:val="none" w:sz="0" w:space="0" w:color="auto"/>
                  </w:divBdr>
                  <w:divsChild>
                    <w:div w:id="2663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4817">
      <w:bodyDiv w:val="1"/>
      <w:marLeft w:val="0"/>
      <w:marRight w:val="0"/>
      <w:marTop w:val="0"/>
      <w:marBottom w:val="0"/>
      <w:divBdr>
        <w:top w:val="none" w:sz="0" w:space="0" w:color="auto"/>
        <w:left w:val="none" w:sz="0" w:space="0" w:color="auto"/>
        <w:bottom w:val="none" w:sz="0" w:space="0" w:color="auto"/>
        <w:right w:val="none" w:sz="0" w:space="0" w:color="auto"/>
      </w:divBdr>
    </w:div>
    <w:div w:id="1344554291">
      <w:bodyDiv w:val="1"/>
      <w:marLeft w:val="0"/>
      <w:marRight w:val="0"/>
      <w:marTop w:val="0"/>
      <w:marBottom w:val="0"/>
      <w:divBdr>
        <w:top w:val="none" w:sz="0" w:space="0" w:color="auto"/>
        <w:left w:val="none" w:sz="0" w:space="0" w:color="auto"/>
        <w:bottom w:val="none" w:sz="0" w:space="0" w:color="auto"/>
        <w:right w:val="none" w:sz="0" w:space="0" w:color="auto"/>
      </w:divBdr>
    </w:div>
    <w:div w:id="1390156219">
      <w:bodyDiv w:val="1"/>
      <w:marLeft w:val="0"/>
      <w:marRight w:val="0"/>
      <w:marTop w:val="0"/>
      <w:marBottom w:val="0"/>
      <w:divBdr>
        <w:top w:val="none" w:sz="0" w:space="0" w:color="auto"/>
        <w:left w:val="none" w:sz="0" w:space="0" w:color="auto"/>
        <w:bottom w:val="none" w:sz="0" w:space="0" w:color="auto"/>
        <w:right w:val="none" w:sz="0" w:space="0" w:color="auto"/>
      </w:divBdr>
    </w:div>
    <w:div w:id="1441990236">
      <w:bodyDiv w:val="1"/>
      <w:marLeft w:val="0"/>
      <w:marRight w:val="0"/>
      <w:marTop w:val="0"/>
      <w:marBottom w:val="0"/>
      <w:divBdr>
        <w:top w:val="none" w:sz="0" w:space="0" w:color="auto"/>
        <w:left w:val="none" w:sz="0" w:space="0" w:color="auto"/>
        <w:bottom w:val="none" w:sz="0" w:space="0" w:color="auto"/>
        <w:right w:val="none" w:sz="0" w:space="0" w:color="auto"/>
      </w:divBdr>
      <w:divsChild>
        <w:div w:id="843055507">
          <w:marLeft w:val="0"/>
          <w:marRight w:val="0"/>
          <w:marTop w:val="0"/>
          <w:marBottom w:val="0"/>
          <w:divBdr>
            <w:top w:val="none" w:sz="0" w:space="0" w:color="auto"/>
            <w:left w:val="none" w:sz="0" w:space="0" w:color="auto"/>
            <w:bottom w:val="none" w:sz="0" w:space="0" w:color="auto"/>
            <w:right w:val="none" w:sz="0" w:space="0" w:color="auto"/>
          </w:divBdr>
        </w:div>
      </w:divsChild>
    </w:div>
    <w:div w:id="147286323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37423373">
      <w:bodyDiv w:val="1"/>
      <w:marLeft w:val="0"/>
      <w:marRight w:val="0"/>
      <w:marTop w:val="0"/>
      <w:marBottom w:val="0"/>
      <w:divBdr>
        <w:top w:val="none" w:sz="0" w:space="0" w:color="auto"/>
        <w:left w:val="none" w:sz="0" w:space="0" w:color="auto"/>
        <w:bottom w:val="none" w:sz="0" w:space="0" w:color="auto"/>
        <w:right w:val="none" w:sz="0" w:space="0" w:color="auto"/>
      </w:divBdr>
    </w:div>
    <w:div w:id="1538928522">
      <w:bodyDiv w:val="1"/>
      <w:marLeft w:val="0"/>
      <w:marRight w:val="0"/>
      <w:marTop w:val="0"/>
      <w:marBottom w:val="0"/>
      <w:divBdr>
        <w:top w:val="none" w:sz="0" w:space="0" w:color="auto"/>
        <w:left w:val="none" w:sz="0" w:space="0" w:color="auto"/>
        <w:bottom w:val="none" w:sz="0" w:space="0" w:color="auto"/>
        <w:right w:val="none" w:sz="0" w:space="0" w:color="auto"/>
      </w:divBdr>
    </w:div>
    <w:div w:id="1581526238">
      <w:bodyDiv w:val="1"/>
      <w:marLeft w:val="0"/>
      <w:marRight w:val="0"/>
      <w:marTop w:val="0"/>
      <w:marBottom w:val="0"/>
      <w:divBdr>
        <w:top w:val="none" w:sz="0" w:space="0" w:color="auto"/>
        <w:left w:val="none" w:sz="0" w:space="0" w:color="auto"/>
        <w:bottom w:val="none" w:sz="0" w:space="0" w:color="auto"/>
        <w:right w:val="none" w:sz="0" w:space="0" w:color="auto"/>
      </w:divBdr>
    </w:div>
    <w:div w:id="1582564264">
      <w:bodyDiv w:val="1"/>
      <w:marLeft w:val="0"/>
      <w:marRight w:val="0"/>
      <w:marTop w:val="0"/>
      <w:marBottom w:val="0"/>
      <w:divBdr>
        <w:top w:val="none" w:sz="0" w:space="0" w:color="auto"/>
        <w:left w:val="none" w:sz="0" w:space="0" w:color="auto"/>
        <w:bottom w:val="none" w:sz="0" w:space="0" w:color="auto"/>
        <w:right w:val="none" w:sz="0" w:space="0" w:color="auto"/>
      </w:divBdr>
    </w:div>
    <w:div w:id="1591424085">
      <w:bodyDiv w:val="1"/>
      <w:marLeft w:val="0"/>
      <w:marRight w:val="0"/>
      <w:marTop w:val="0"/>
      <w:marBottom w:val="0"/>
      <w:divBdr>
        <w:top w:val="none" w:sz="0" w:space="0" w:color="auto"/>
        <w:left w:val="none" w:sz="0" w:space="0" w:color="auto"/>
        <w:bottom w:val="none" w:sz="0" w:space="0" w:color="auto"/>
        <w:right w:val="none" w:sz="0" w:space="0" w:color="auto"/>
      </w:divBdr>
      <w:divsChild>
        <w:div w:id="641498543">
          <w:marLeft w:val="0"/>
          <w:marRight w:val="0"/>
          <w:marTop w:val="0"/>
          <w:marBottom w:val="0"/>
          <w:divBdr>
            <w:top w:val="none" w:sz="0" w:space="0" w:color="auto"/>
            <w:left w:val="none" w:sz="0" w:space="0" w:color="auto"/>
            <w:bottom w:val="none" w:sz="0" w:space="0" w:color="auto"/>
            <w:right w:val="none" w:sz="0" w:space="0" w:color="auto"/>
          </w:divBdr>
        </w:div>
        <w:div w:id="479620632">
          <w:marLeft w:val="0"/>
          <w:marRight w:val="0"/>
          <w:marTop w:val="0"/>
          <w:marBottom w:val="0"/>
          <w:divBdr>
            <w:top w:val="none" w:sz="0" w:space="0" w:color="auto"/>
            <w:left w:val="none" w:sz="0" w:space="0" w:color="auto"/>
            <w:bottom w:val="none" w:sz="0" w:space="0" w:color="auto"/>
            <w:right w:val="none" w:sz="0" w:space="0" w:color="auto"/>
          </w:divBdr>
        </w:div>
        <w:div w:id="902832003">
          <w:marLeft w:val="0"/>
          <w:marRight w:val="0"/>
          <w:marTop w:val="0"/>
          <w:marBottom w:val="0"/>
          <w:divBdr>
            <w:top w:val="none" w:sz="0" w:space="0" w:color="auto"/>
            <w:left w:val="none" w:sz="0" w:space="0" w:color="auto"/>
            <w:bottom w:val="none" w:sz="0" w:space="0" w:color="auto"/>
            <w:right w:val="none" w:sz="0" w:space="0" w:color="auto"/>
          </w:divBdr>
        </w:div>
        <w:div w:id="1893271996">
          <w:marLeft w:val="0"/>
          <w:marRight w:val="0"/>
          <w:marTop w:val="0"/>
          <w:marBottom w:val="0"/>
          <w:divBdr>
            <w:top w:val="none" w:sz="0" w:space="0" w:color="auto"/>
            <w:left w:val="none" w:sz="0" w:space="0" w:color="auto"/>
            <w:bottom w:val="none" w:sz="0" w:space="0" w:color="auto"/>
            <w:right w:val="none" w:sz="0" w:space="0" w:color="auto"/>
          </w:divBdr>
        </w:div>
        <w:div w:id="1518695482">
          <w:marLeft w:val="0"/>
          <w:marRight w:val="0"/>
          <w:marTop w:val="0"/>
          <w:marBottom w:val="0"/>
          <w:divBdr>
            <w:top w:val="none" w:sz="0" w:space="0" w:color="auto"/>
            <w:left w:val="none" w:sz="0" w:space="0" w:color="auto"/>
            <w:bottom w:val="none" w:sz="0" w:space="0" w:color="auto"/>
            <w:right w:val="none" w:sz="0" w:space="0" w:color="auto"/>
          </w:divBdr>
        </w:div>
        <w:div w:id="895050059">
          <w:marLeft w:val="0"/>
          <w:marRight w:val="0"/>
          <w:marTop w:val="0"/>
          <w:marBottom w:val="0"/>
          <w:divBdr>
            <w:top w:val="none" w:sz="0" w:space="0" w:color="auto"/>
            <w:left w:val="none" w:sz="0" w:space="0" w:color="auto"/>
            <w:bottom w:val="none" w:sz="0" w:space="0" w:color="auto"/>
            <w:right w:val="none" w:sz="0" w:space="0" w:color="auto"/>
          </w:divBdr>
        </w:div>
        <w:div w:id="830219505">
          <w:marLeft w:val="0"/>
          <w:marRight w:val="0"/>
          <w:marTop w:val="0"/>
          <w:marBottom w:val="0"/>
          <w:divBdr>
            <w:top w:val="none" w:sz="0" w:space="0" w:color="auto"/>
            <w:left w:val="none" w:sz="0" w:space="0" w:color="auto"/>
            <w:bottom w:val="none" w:sz="0" w:space="0" w:color="auto"/>
            <w:right w:val="none" w:sz="0" w:space="0" w:color="auto"/>
          </w:divBdr>
        </w:div>
        <w:div w:id="839395609">
          <w:marLeft w:val="0"/>
          <w:marRight w:val="0"/>
          <w:marTop w:val="0"/>
          <w:marBottom w:val="0"/>
          <w:divBdr>
            <w:top w:val="none" w:sz="0" w:space="0" w:color="auto"/>
            <w:left w:val="none" w:sz="0" w:space="0" w:color="auto"/>
            <w:bottom w:val="none" w:sz="0" w:space="0" w:color="auto"/>
            <w:right w:val="none" w:sz="0" w:space="0" w:color="auto"/>
          </w:divBdr>
        </w:div>
      </w:divsChild>
    </w:div>
    <w:div w:id="1593660359">
      <w:bodyDiv w:val="1"/>
      <w:marLeft w:val="0"/>
      <w:marRight w:val="0"/>
      <w:marTop w:val="0"/>
      <w:marBottom w:val="0"/>
      <w:divBdr>
        <w:top w:val="none" w:sz="0" w:space="0" w:color="auto"/>
        <w:left w:val="none" w:sz="0" w:space="0" w:color="auto"/>
        <w:bottom w:val="none" w:sz="0" w:space="0" w:color="auto"/>
        <w:right w:val="none" w:sz="0" w:space="0" w:color="auto"/>
      </w:divBdr>
    </w:div>
    <w:div w:id="1637292661">
      <w:bodyDiv w:val="1"/>
      <w:marLeft w:val="0"/>
      <w:marRight w:val="0"/>
      <w:marTop w:val="0"/>
      <w:marBottom w:val="0"/>
      <w:divBdr>
        <w:top w:val="none" w:sz="0" w:space="0" w:color="auto"/>
        <w:left w:val="none" w:sz="0" w:space="0" w:color="auto"/>
        <w:bottom w:val="none" w:sz="0" w:space="0" w:color="auto"/>
        <w:right w:val="none" w:sz="0" w:space="0" w:color="auto"/>
      </w:divBdr>
    </w:div>
    <w:div w:id="1663393502">
      <w:bodyDiv w:val="1"/>
      <w:marLeft w:val="0"/>
      <w:marRight w:val="0"/>
      <w:marTop w:val="0"/>
      <w:marBottom w:val="0"/>
      <w:divBdr>
        <w:top w:val="none" w:sz="0" w:space="0" w:color="auto"/>
        <w:left w:val="none" w:sz="0" w:space="0" w:color="auto"/>
        <w:bottom w:val="none" w:sz="0" w:space="0" w:color="auto"/>
        <w:right w:val="none" w:sz="0" w:space="0" w:color="auto"/>
      </w:divBdr>
    </w:div>
    <w:div w:id="1705978576">
      <w:bodyDiv w:val="1"/>
      <w:marLeft w:val="0"/>
      <w:marRight w:val="0"/>
      <w:marTop w:val="0"/>
      <w:marBottom w:val="0"/>
      <w:divBdr>
        <w:top w:val="none" w:sz="0" w:space="0" w:color="auto"/>
        <w:left w:val="none" w:sz="0" w:space="0" w:color="auto"/>
        <w:bottom w:val="none" w:sz="0" w:space="0" w:color="auto"/>
        <w:right w:val="none" w:sz="0" w:space="0" w:color="auto"/>
      </w:divBdr>
    </w:div>
    <w:div w:id="1717773909">
      <w:bodyDiv w:val="1"/>
      <w:marLeft w:val="0"/>
      <w:marRight w:val="0"/>
      <w:marTop w:val="0"/>
      <w:marBottom w:val="0"/>
      <w:divBdr>
        <w:top w:val="none" w:sz="0" w:space="0" w:color="auto"/>
        <w:left w:val="none" w:sz="0" w:space="0" w:color="auto"/>
        <w:bottom w:val="none" w:sz="0" w:space="0" w:color="auto"/>
        <w:right w:val="none" w:sz="0" w:space="0" w:color="auto"/>
      </w:divBdr>
    </w:div>
    <w:div w:id="1781727595">
      <w:bodyDiv w:val="1"/>
      <w:marLeft w:val="0"/>
      <w:marRight w:val="0"/>
      <w:marTop w:val="0"/>
      <w:marBottom w:val="0"/>
      <w:divBdr>
        <w:top w:val="none" w:sz="0" w:space="0" w:color="auto"/>
        <w:left w:val="none" w:sz="0" w:space="0" w:color="auto"/>
        <w:bottom w:val="none" w:sz="0" w:space="0" w:color="auto"/>
        <w:right w:val="none" w:sz="0" w:space="0" w:color="auto"/>
      </w:divBdr>
    </w:div>
    <w:div w:id="1840850143">
      <w:bodyDiv w:val="1"/>
      <w:marLeft w:val="0"/>
      <w:marRight w:val="0"/>
      <w:marTop w:val="0"/>
      <w:marBottom w:val="0"/>
      <w:divBdr>
        <w:top w:val="none" w:sz="0" w:space="0" w:color="auto"/>
        <w:left w:val="none" w:sz="0" w:space="0" w:color="auto"/>
        <w:bottom w:val="none" w:sz="0" w:space="0" w:color="auto"/>
        <w:right w:val="none" w:sz="0" w:space="0" w:color="auto"/>
      </w:divBdr>
    </w:div>
    <w:div w:id="1855801625">
      <w:bodyDiv w:val="1"/>
      <w:marLeft w:val="0"/>
      <w:marRight w:val="0"/>
      <w:marTop w:val="0"/>
      <w:marBottom w:val="0"/>
      <w:divBdr>
        <w:top w:val="none" w:sz="0" w:space="0" w:color="auto"/>
        <w:left w:val="none" w:sz="0" w:space="0" w:color="auto"/>
        <w:bottom w:val="none" w:sz="0" w:space="0" w:color="auto"/>
        <w:right w:val="none" w:sz="0" w:space="0" w:color="auto"/>
      </w:divBdr>
    </w:div>
    <w:div w:id="1858157052">
      <w:bodyDiv w:val="1"/>
      <w:marLeft w:val="0"/>
      <w:marRight w:val="0"/>
      <w:marTop w:val="0"/>
      <w:marBottom w:val="0"/>
      <w:divBdr>
        <w:top w:val="none" w:sz="0" w:space="0" w:color="auto"/>
        <w:left w:val="none" w:sz="0" w:space="0" w:color="auto"/>
        <w:bottom w:val="none" w:sz="0" w:space="0" w:color="auto"/>
        <w:right w:val="none" w:sz="0" w:space="0" w:color="auto"/>
      </w:divBdr>
    </w:div>
    <w:div w:id="1901208293">
      <w:bodyDiv w:val="1"/>
      <w:marLeft w:val="0"/>
      <w:marRight w:val="0"/>
      <w:marTop w:val="0"/>
      <w:marBottom w:val="0"/>
      <w:divBdr>
        <w:top w:val="none" w:sz="0" w:space="0" w:color="auto"/>
        <w:left w:val="none" w:sz="0" w:space="0" w:color="auto"/>
        <w:bottom w:val="none" w:sz="0" w:space="0" w:color="auto"/>
        <w:right w:val="none" w:sz="0" w:space="0" w:color="auto"/>
      </w:divBdr>
    </w:div>
    <w:div w:id="1929539081">
      <w:bodyDiv w:val="1"/>
      <w:marLeft w:val="0"/>
      <w:marRight w:val="0"/>
      <w:marTop w:val="0"/>
      <w:marBottom w:val="0"/>
      <w:divBdr>
        <w:top w:val="none" w:sz="0" w:space="0" w:color="auto"/>
        <w:left w:val="none" w:sz="0" w:space="0" w:color="auto"/>
        <w:bottom w:val="none" w:sz="0" w:space="0" w:color="auto"/>
        <w:right w:val="none" w:sz="0" w:space="0" w:color="auto"/>
      </w:divBdr>
    </w:div>
    <w:div w:id="1939288314">
      <w:bodyDiv w:val="1"/>
      <w:marLeft w:val="0"/>
      <w:marRight w:val="0"/>
      <w:marTop w:val="0"/>
      <w:marBottom w:val="0"/>
      <w:divBdr>
        <w:top w:val="none" w:sz="0" w:space="0" w:color="auto"/>
        <w:left w:val="none" w:sz="0" w:space="0" w:color="auto"/>
        <w:bottom w:val="none" w:sz="0" w:space="0" w:color="auto"/>
        <w:right w:val="none" w:sz="0" w:space="0" w:color="auto"/>
      </w:divBdr>
    </w:div>
    <w:div w:id="1984037199">
      <w:bodyDiv w:val="1"/>
      <w:marLeft w:val="0"/>
      <w:marRight w:val="0"/>
      <w:marTop w:val="0"/>
      <w:marBottom w:val="0"/>
      <w:divBdr>
        <w:top w:val="none" w:sz="0" w:space="0" w:color="auto"/>
        <w:left w:val="none" w:sz="0" w:space="0" w:color="auto"/>
        <w:bottom w:val="none" w:sz="0" w:space="0" w:color="auto"/>
        <w:right w:val="none" w:sz="0" w:space="0" w:color="auto"/>
      </w:divBdr>
    </w:div>
    <w:div w:id="2001275412">
      <w:bodyDiv w:val="1"/>
      <w:marLeft w:val="0"/>
      <w:marRight w:val="0"/>
      <w:marTop w:val="0"/>
      <w:marBottom w:val="0"/>
      <w:divBdr>
        <w:top w:val="none" w:sz="0" w:space="0" w:color="auto"/>
        <w:left w:val="none" w:sz="0" w:space="0" w:color="auto"/>
        <w:bottom w:val="none" w:sz="0" w:space="0" w:color="auto"/>
        <w:right w:val="none" w:sz="0" w:space="0" w:color="auto"/>
      </w:divBdr>
    </w:div>
    <w:div w:id="2043630204">
      <w:bodyDiv w:val="1"/>
      <w:marLeft w:val="0"/>
      <w:marRight w:val="0"/>
      <w:marTop w:val="0"/>
      <w:marBottom w:val="0"/>
      <w:divBdr>
        <w:top w:val="none" w:sz="0" w:space="0" w:color="auto"/>
        <w:left w:val="none" w:sz="0" w:space="0" w:color="auto"/>
        <w:bottom w:val="none" w:sz="0" w:space="0" w:color="auto"/>
        <w:right w:val="none" w:sz="0" w:space="0" w:color="auto"/>
      </w:divBdr>
    </w:div>
    <w:div w:id="212927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Year>2018</b:Year>
    <b:BIBTEX_Entry>book</b:BIBTEX_Entry>
    <b:SourceType>Book</b:SourceType>
    <b:Title>Reinforcement learning: An introduction</b:Title>
    <b:Tag>Sutton2018</b:Tag>
    <b:Publisher>MIT Press</b:Publisher>
    <b:Author>
      <b:Author>
        <b:NameList>
          <b:Person>
            <b:Last>Sutton</b:Last>
            <b:Middle>S.</b:Middle>
            <b:First>R.</b:First>
          </b:Person>
          <b:Person>
            <b:Last>Barto</b:Last>
            <b:Middle>G.</b:Middle>
            <b:First>A.</b:First>
          </b:Person>
        </b:NameList>
      </b:Author>
    </b:Author>
    <b:RefOrder>2</b:RefOrder>
  </b:Source>
  <b:Source>
    <b:Year>2018</b:Year>
    <b:Volume>362</b:Volume>
    <b:BIBTEX_Entry>article</b:BIBTEX_Entry>
    <b:SourceType>JournalArticle</b:SourceType>
    <b:Title>A general reinforcement learning algorithm that masters chess, shogi, and go through self-play</b:Title>
    <b:Tag>Silver2018</b:Tag>
    <b:Author>
      <b:Author>
        <b:NameList>
          <b:Person>
            <b:Last>Silver</b:Last>
            <b:First>D.</b:First>
          </b:Person>
          <b:Person>
            <b:Last>Hubert</b:Last>
            <b:First>T.</b:First>
          </b:Person>
          <b:Person>
            <b:Last>Schrittwieser</b:Last>
            <b:First>J.</b:First>
          </b:Person>
          <b:Person>
            <b:Last>Antonoglou</b:Last>
            <b:First>I.</b:First>
          </b:Person>
          <b:Person>
            <b:Last>Lai</b:Last>
            <b:First>M.</b:First>
          </b:Person>
          <b:Person>
            <b:Last>Guez</b:Last>
            <b:First>A.</b:First>
          </b:Person>
          <b:Person>
            <b:Last>Hassabis</b:Last>
            <b:First>D.</b:First>
          </b:Person>
        </b:NameList>
      </b:Author>
    </b:Author>
    <b:Pages>1140, 1144</b:Pages>
    <b:JournalName>Science</b:JournalName>
    <b:Number>6419</b:Number>
    <b:RefOrder>4</b:RefOrder>
  </b:Source>
  <b:Source>
    <b:Volume>588</b:Volume>
    <b:BIBTEX_Entry>article</b:BIBTEX_Entry>
    <b:SourceType>JournalArticle</b:SourceType>
    <b:Title>Mastering atari, go, chess and shogi by planning with a learned model</b:Title>
    <b:Tag>Schrittwieser2020</b:Tag>
    <b:Author>
      <b:Author>
        <b:NameList>
          <b:Person>
            <b:Last>Schrittwieser</b:Last>
            <b:First>J.</b:First>
          </b:Person>
          <b:Person>
            <b:Last>Antonoglou</b:Last>
            <b:First>I.</b:First>
          </b:Person>
          <b:Person>
            <b:Last>Hubert</b:Last>
            <b:First>T.</b:First>
          </b:Person>
          <b:Person>
            <b:Last>Simonyan</b:Last>
            <b:First>K.</b:First>
          </b:Person>
          <b:Person>
            <b:Last>Sifre</b:Last>
            <b:First>L.</b:First>
          </b:Person>
          <b:Person>
            <b:Last>Schmitt</b:Last>
            <b:First>S.</b:First>
          </b:Person>
          <b:Person>
            <b:Last>Silver</b:Last>
            <b:First>D.</b:First>
          </b:Person>
        </b:NameList>
      </b:Author>
    </b:Author>
    <b:Pages>604, 610</b:Pages>
    <b:Year>2020</b:Year>
    <b:JournalName>Nature</b:JournalName>
    <b:Number>7839</b:Number>
    <b:RefOrder>5</b:RefOrder>
  </b:Source>
  <b:Source>
    <b:Year>2015</b:Year>
    <b:Volume>518</b:Volume>
    <b:BIBTEX_Entry>article</b:BIBTEX_Entry>
    <b:SourceType>JournalArticle</b:SourceType>
    <b:Title>Human-level control through deep reinforcement learning</b:Title>
    <b:Tag>Mnih2015</b:Tag>
    <b:Author>
      <b:Author>
        <b:NameList>
          <b:Person>
            <b:Last>Mnih</b:Last>
            <b:First>V.</b:First>
          </b:Person>
          <b:Person>
            <b:Last>Kavukcuoglu</b:Last>
            <b:First>K.</b:First>
          </b:Person>
          <b:Person>
            <b:Last>Silver</b:Last>
            <b:First>D.</b:First>
          </b:Person>
          <b:Person>
            <b:Last>Rusu</b:Last>
            <b:Middle>A.</b:Middle>
            <b:First>A.</b:First>
          </b:Person>
          <b:Person>
            <b:Last>Veness</b:Last>
            <b:First>J.</b:First>
          </b:Person>
          <b:Person>
            <b:Last>Bellemare</b:Last>
            <b:Middle>G.</b:Middle>
            <b:First>M.</b:First>
          </b:Person>
          <b:Person>
            <b:Last>Hassabis</b:Last>
            <b:First>D.</b:First>
          </b:Person>
        </b:NameList>
      </b:Author>
    </b:Author>
    <b:Pages>529, 533</b:Pages>
    <b:JournalName>Nature</b:JournalName>
    <b:Number>7540</b:Number>
    <b:RefOrder>3</b:RefOrder>
  </b:Source>
  <b:Source>
    <b:Year>1996</b:Year>
    <b:Volume>4</b:Volume>
    <b:BIBTEX_Entry>article</b:BIBTEX_Entry>
    <b:SourceType>JournalArticle</b:SourceType>
    <b:Title>Reinforcement learning: A survey</b:Title>
    <b:Tag>Kaelbling1996</b:Tag>
    <b:Author>
      <b:Author>
        <b:NameList>
          <b:Person>
            <b:Last>Kaelbling</b:Last>
            <b:Middle>P.</b:Middle>
            <b:First>L.</b:First>
          </b:Person>
          <b:Person>
            <b:Last>Littman</b:Last>
            <b:Middle>L.</b:Middle>
            <b:First>M.</b:First>
          </b:Person>
          <b:Person>
            <b:Last>Moore</b:Last>
            <b:Middle>W.</b:Middle>
            <b:First>A.</b:First>
          </b:Person>
        </b:NameList>
      </b:Author>
    </b:Author>
    <b:Pages>237, 285</b:Pages>
    <b:JournalName>Journal of Artificial Intelligence Research</b:JournalName>
    <b:RefOrder>1</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8</b:RefOrder>
  </b:Source>
  <b:Source>
    <b:Tag>van16</b:Tag>
    <b:SourceType>ConferenceProceedings</b:SourceType>
    <b:Guid>{083EE06E-A56F-4236-B002-5B765BD81BE5}</b:Guid>
    <b:Title>Deep Reinforcement Learning with Double Q-learning.</b:Title>
    <b:Year>2016</b:Year>
    <b:ConferenceName>AAAI Conference on Artificial Intelligence</b:ConferenceName>
    <b:Author>
      <b:Author>
        <b:NameList>
          <b:Person>
            <b:Last>van Hasselt</b:Last>
            <b:First>H.</b:First>
          </b:Person>
          <b:Person>
            <b:Last>Guez</b:Last>
            <b:First>A.</b:First>
          </b:Person>
          <b:Person>
            <b:Last>Silver</b:Last>
            <b:First>D.</b:First>
          </b:Person>
        </b:NameList>
      </b:Author>
    </b:Author>
    <b:StandardNumber>30</b:StandardNumber>
    <b:Comments>1</b:Comments>
    <b:RefOrder>7</b:RefOrder>
  </b:Source>
  <b:Source>
    <b:Tag>Sha16</b:Tag>
    <b:SourceType>ConferenceProceedings</b:SourceType>
    <b:Guid>{14D10F3E-EB92-47D4-B83F-93A591030552}</b:Guid>
    <b:Title>Taking the human out of the loop: A review of Bayesian optimization. </b:Title>
    <b:Year>2016</b:Year>
    <b:ConferenceName> IEEE</b:ConferenceName>
    <b:Author>
      <b:Author>
        <b:NameList>
          <b:Person>
            <b:Last>Shahriari</b:Last>
            <b:First>B.</b:First>
          </b:Person>
          <b:Person>
            <b:Last>Swersky</b:Last>
            <b:First>K.</b:First>
          </b:Person>
          <b:Person>
            <b:Last>Wang</b:Last>
            <b:First>Z</b:First>
          </b:Person>
          <b:Person>
            <b:First>Adams,</b:First>
            <b:Middle>R. P.</b:Middle>
          </b:Person>
          <b:Person>
            <b:Last>de Freitas</b:Last>
            <b:First>N.</b:First>
          </b:Person>
        </b:NameList>
      </b:Author>
      <b:Editor>
        <b:NameList>
          <b:Person>
            <b:Last>IEEE</b:Last>
          </b:Person>
        </b:NameList>
      </b:Editor>
    </b:Author>
    <b:Pages>148–175</b:Pages>
    <b:Volume>104</b:Volume>
    <b:RefOrder>6</b:RefOrder>
  </b:Source>
</b:Sources>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E5A0781A-4BDE-4561-85DC-10DB69825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1A73379D-8B78-45C4-A282-92F1E6C6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218</TotalTime>
  <Pages>21</Pages>
  <Words>4246</Words>
  <Characters>24204</Characters>
  <Application>Microsoft Office Word</Application>
  <DocSecurity>2</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28</cp:revision>
  <dcterms:created xsi:type="dcterms:W3CDTF">2019-09-30T16:14:00Z</dcterms:created>
  <dcterms:modified xsi:type="dcterms:W3CDTF">2024-12-31T21:48:00Z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1892800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
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149AFA76" w:rsidR="00A55F8D" w:rsidRDefault="220381DB" w:rsidP="00EA7909">
      <w:pPr>
        <w:pStyle w:val="H1-Chapter"/>
      </w:pPr>
      <w:r>
        <w:t xml:space="preserve">Chapter </w:t>
      </w:r>
      <w:r w:rsidR="00432C53">
        <w:t>8</w:t>
      </w:r>
      <w:r>
        <w:t xml:space="preserve"> – </w:t>
      </w:r>
      <w:r w:rsidR="00432C53" w:rsidRPr="00432C53">
        <w:t>Advanced Inference Techniques</w:t>
      </w:r>
    </w:p>
    <w:p w14:paraId="263F22D5" w14:textId="77777777" w:rsidR="00432C53" w:rsidRDefault="00432C53" w:rsidP="00432C53">
      <w:pPr>
        <w:pStyle w:val="P-Regular"/>
        <w:rPr>
          <w:b/>
          <w:bCs/>
          <w:lang w:val="en-US"/>
        </w:rPr>
      </w:pPr>
    </w:p>
    <w:p w14:paraId="317123A4" w14:textId="1FD56971" w:rsidR="00432C53" w:rsidRPr="00432C53" w:rsidRDefault="00432C53" w:rsidP="00432C53">
      <w:pPr>
        <w:pStyle w:val="P-Regular"/>
        <w:rPr>
          <w:lang w:val="en-US"/>
        </w:rPr>
      </w:pPr>
      <w:r w:rsidRPr="00432C53">
        <w:rPr>
          <w:b/>
          <w:bCs/>
          <w:lang w:val="en-US"/>
        </w:rPr>
        <w:t xml:space="preserve">Chapter 8: </w:t>
      </w:r>
    </w:p>
    <w:p w14:paraId="5C711D86" w14:textId="77777777" w:rsidR="00432C53" w:rsidRPr="00432C53" w:rsidRDefault="00432C53" w:rsidP="00432C53">
      <w:pPr>
        <w:pStyle w:val="P-Regular"/>
        <w:rPr>
          <w:lang w:val="en-US"/>
        </w:rPr>
      </w:pPr>
      <w:r w:rsidRPr="00432C53">
        <w:rPr>
          <w:b/>
          <w:bCs/>
          <w:lang w:val="en-US"/>
        </w:rPr>
        <w:t>Introduction</w:t>
      </w:r>
    </w:p>
    <w:p w14:paraId="7A867A70" w14:textId="77777777" w:rsidR="00432C53" w:rsidRPr="00432C53" w:rsidRDefault="00432C53" w:rsidP="00432C53">
      <w:pPr>
        <w:pStyle w:val="P-Regular"/>
        <w:rPr>
          <w:lang w:val="en-US"/>
        </w:rPr>
      </w:pPr>
      <w:r w:rsidRPr="00432C53">
        <w:rPr>
          <w:lang w:val="en-US"/>
        </w:rPr>
        <w:t>The ability to refine and enhance model performance at the inference stage is crucial for deploying NLP systems in real-world applications. Chapter 8 delves into advanced inference techniques that optimize functionality, improve output quality, and ensure scalability using the Hugging Face Diffusers library. This chapter provides theoretical insights and practical applications, empowering readers to implement cutting-edge inference strategies for high-performance NLP solutions.</w:t>
      </w:r>
    </w:p>
    <w:p w14:paraId="141415F3" w14:textId="77777777" w:rsidR="00432C53" w:rsidRPr="00432C53" w:rsidRDefault="00432C53" w:rsidP="00432C53">
      <w:pPr>
        <w:pStyle w:val="P-Regular"/>
        <w:rPr>
          <w:lang w:val="en-US"/>
        </w:rPr>
      </w:pPr>
      <w:r w:rsidRPr="00432C53">
        <w:rPr>
          <w:lang w:val="en-US"/>
        </w:rPr>
        <w:t> </w:t>
      </w:r>
    </w:p>
    <w:p w14:paraId="619AB71C" w14:textId="77777777" w:rsidR="00432C53" w:rsidRPr="00432C53" w:rsidRDefault="00432C53" w:rsidP="00432C53">
      <w:pPr>
        <w:pStyle w:val="P-Regular"/>
        <w:rPr>
          <w:lang w:val="en-US"/>
        </w:rPr>
      </w:pPr>
      <w:r w:rsidRPr="00432C53">
        <w:rPr>
          <w:b/>
          <w:bCs/>
          <w:lang w:val="en-US"/>
        </w:rPr>
        <w:t>8.1 Enhancing Pipeline Functionality: Callbacks and Extensions</w:t>
      </w:r>
    </w:p>
    <w:p w14:paraId="076F90FB" w14:textId="77777777" w:rsidR="00432C53" w:rsidRPr="00432C53" w:rsidRDefault="00432C53" w:rsidP="00432C53">
      <w:pPr>
        <w:pStyle w:val="P-Regular"/>
        <w:rPr>
          <w:lang w:val="en-US"/>
        </w:rPr>
      </w:pPr>
      <w:r w:rsidRPr="00432C53">
        <w:rPr>
          <w:b/>
          <w:bCs/>
          <w:lang w:val="en-US"/>
        </w:rPr>
        <w:t>Overview</w:t>
      </w:r>
    </w:p>
    <w:p w14:paraId="5E199E8F" w14:textId="77777777" w:rsidR="00432C53" w:rsidRPr="00432C53" w:rsidRDefault="00432C53" w:rsidP="00432C53">
      <w:pPr>
        <w:pStyle w:val="P-Regular"/>
        <w:rPr>
          <w:lang w:val="en-US"/>
        </w:rPr>
      </w:pPr>
      <w:r w:rsidRPr="00432C53">
        <w:rPr>
          <w:lang w:val="en-US"/>
        </w:rPr>
        <w:t>Enhancing pipeline functionality with callbacks and custom extensions allows for dynamic, responsive systems that adapt to evolving requirements. These tools enable customization of the inference process, fostering more efficient and reliable outputs.</w:t>
      </w:r>
    </w:p>
    <w:p w14:paraId="17E4C8B1" w14:textId="77777777" w:rsidR="00432C53" w:rsidRPr="00432C53" w:rsidRDefault="00432C53" w:rsidP="00432C53">
      <w:pPr>
        <w:pStyle w:val="P-Regular"/>
        <w:rPr>
          <w:lang w:val="en-US"/>
        </w:rPr>
      </w:pPr>
      <w:r w:rsidRPr="00432C53">
        <w:rPr>
          <w:b/>
          <w:bCs/>
          <w:lang w:val="en-US"/>
        </w:rPr>
        <w:t>Key Concepts</w:t>
      </w:r>
    </w:p>
    <w:p w14:paraId="3EF3E1A1" w14:textId="77777777" w:rsidR="00432C53" w:rsidRPr="00432C53" w:rsidRDefault="00432C53" w:rsidP="00432C53">
      <w:pPr>
        <w:pStyle w:val="P-Regular"/>
        <w:numPr>
          <w:ilvl w:val="0"/>
          <w:numId w:val="47"/>
        </w:numPr>
        <w:rPr>
          <w:lang w:val="en-US"/>
        </w:rPr>
      </w:pPr>
      <w:r w:rsidRPr="00432C53">
        <w:rPr>
          <w:b/>
          <w:bCs/>
          <w:lang w:val="en-US"/>
        </w:rPr>
        <w:t>Callbacks:</w:t>
      </w:r>
      <w:r w:rsidRPr="00432C53">
        <w:rPr>
          <w:lang w:val="en-US"/>
        </w:rPr>
        <w:t xml:space="preserve"> Functions triggered at specific points during training or inference, allowing for interventions like logging, dynamic adjustments, or halting processes based on conditions.</w:t>
      </w:r>
    </w:p>
    <w:p w14:paraId="2D23A13A" w14:textId="77777777" w:rsidR="00432C53" w:rsidRPr="00432C53" w:rsidRDefault="00432C53" w:rsidP="00432C53">
      <w:pPr>
        <w:pStyle w:val="P-Regular"/>
        <w:numPr>
          <w:ilvl w:val="0"/>
          <w:numId w:val="47"/>
        </w:numPr>
        <w:rPr>
          <w:lang w:val="en-US"/>
        </w:rPr>
      </w:pPr>
      <w:r w:rsidRPr="00432C53">
        <w:rPr>
          <w:b/>
          <w:bCs/>
          <w:lang w:val="en-US"/>
        </w:rPr>
        <w:t>Extensions:</w:t>
      </w:r>
      <w:r w:rsidRPr="00432C53">
        <w:rPr>
          <w:lang w:val="en-US"/>
        </w:rPr>
        <w:t xml:space="preserve"> Custom modifications to pipelines or training loops that expand the capabilities of standard models, such as new loss functions or unique preprocessing layers.</w:t>
      </w:r>
    </w:p>
    <w:p w14:paraId="4AECE957" w14:textId="77777777" w:rsidR="00432C53" w:rsidRPr="00432C53" w:rsidRDefault="00432C53" w:rsidP="00432C53">
      <w:pPr>
        <w:pStyle w:val="P-Regular"/>
        <w:rPr>
          <w:lang w:val="en-US"/>
        </w:rPr>
      </w:pPr>
      <w:r w:rsidRPr="00432C53">
        <w:rPr>
          <w:b/>
          <w:bCs/>
          <w:lang w:val="en-US"/>
        </w:rPr>
        <w:t>Practical Applications</w:t>
      </w:r>
    </w:p>
    <w:p w14:paraId="7DC07C14" w14:textId="77777777" w:rsidR="00432C53" w:rsidRPr="00432C53" w:rsidRDefault="00432C53" w:rsidP="00432C53">
      <w:pPr>
        <w:pStyle w:val="P-Regular"/>
        <w:numPr>
          <w:ilvl w:val="0"/>
          <w:numId w:val="48"/>
        </w:numPr>
        <w:rPr>
          <w:b/>
          <w:bCs/>
          <w:lang w:val="en-US"/>
        </w:rPr>
      </w:pPr>
      <w:r w:rsidRPr="00432C53">
        <w:rPr>
          <w:b/>
          <w:bCs/>
          <w:lang w:val="en-US"/>
        </w:rPr>
        <w:t>Early Stopping in Training:</w:t>
      </w:r>
      <w:r w:rsidRPr="00432C53">
        <w:rPr>
          <w:lang w:val="en-US"/>
        </w:rPr>
        <w:t xml:space="preserve"> Prevent overfitting by halting training when validation performance plateaus.</w:t>
      </w:r>
    </w:p>
    <w:p w14:paraId="5C65046C" w14:textId="77777777" w:rsidR="00432C53" w:rsidRPr="00432C53" w:rsidRDefault="00432C53" w:rsidP="00432C53">
      <w:pPr>
        <w:pStyle w:val="P-Regular"/>
        <w:numPr>
          <w:ilvl w:val="0"/>
          <w:numId w:val="48"/>
        </w:numPr>
        <w:rPr>
          <w:b/>
          <w:bCs/>
          <w:lang w:val="en-US"/>
        </w:rPr>
      </w:pPr>
      <w:r w:rsidRPr="00432C53">
        <w:rPr>
          <w:b/>
          <w:bCs/>
          <w:lang w:val="en-US"/>
        </w:rPr>
        <w:lastRenderedPageBreak/>
        <w:t>Dynamic Learning Rate Adjustment:</w:t>
      </w:r>
      <w:r w:rsidRPr="00432C53">
        <w:rPr>
          <w:lang w:val="en-US"/>
        </w:rPr>
        <w:t xml:space="preserve"> Modify learning rates dynamically to optimize training efficiency.</w:t>
      </w:r>
    </w:p>
    <w:p w14:paraId="2A679880" w14:textId="77777777" w:rsidR="00432C53" w:rsidRPr="00432C53" w:rsidRDefault="00432C53" w:rsidP="00432C53">
      <w:pPr>
        <w:pStyle w:val="P-Regular"/>
        <w:rPr>
          <w:lang w:val="en-US"/>
        </w:rPr>
      </w:pPr>
      <w:r w:rsidRPr="00432C53">
        <w:rPr>
          <w:b/>
          <w:bCs/>
          <w:lang w:val="en-US"/>
        </w:rPr>
        <w:t>Example: Early Stopping Callback</w:t>
      </w:r>
    </w:p>
    <w:p w14:paraId="6352243D" w14:textId="77777777" w:rsidR="00432C53" w:rsidRPr="00432C53" w:rsidRDefault="00432C53" w:rsidP="00432C53">
      <w:pPr>
        <w:pStyle w:val="P-Regular"/>
        <w:rPr>
          <w:lang w:val="en-US"/>
        </w:rPr>
      </w:pPr>
      <w:r w:rsidRPr="00432C53">
        <w:rPr>
          <w:lang w:val="en-US"/>
        </w:rPr>
        <w:t> </w:t>
      </w:r>
    </w:p>
    <w:p w14:paraId="61452BC6" w14:textId="77777777" w:rsidR="00432C53" w:rsidRPr="00432C53" w:rsidRDefault="00432C53" w:rsidP="00432C53">
      <w:pPr>
        <w:pStyle w:val="P-Regular"/>
        <w:rPr>
          <w:lang w:val="en-US"/>
        </w:rPr>
      </w:pPr>
      <w:r w:rsidRPr="00432C53">
        <w:rPr>
          <w:lang w:val="en-US"/>
        </w:rPr>
        <w:t>python</w:t>
      </w:r>
    </w:p>
    <w:p w14:paraId="35AD2F2F" w14:textId="77777777" w:rsidR="00432C53" w:rsidRPr="00432C53" w:rsidRDefault="00432C53" w:rsidP="00432C53">
      <w:pPr>
        <w:pStyle w:val="P-Regular"/>
        <w:rPr>
          <w:lang w:val="en-US"/>
        </w:rPr>
      </w:pPr>
      <w:r w:rsidRPr="00432C53">
        <w:rPr>
          <w:lang w:val="en-US"/>
        </w:rPr>
        <w:t>Copy code</w:t>
      </w:r>
    </w:p>
    <w:p w14:paraId="4FF7F943" w14:textId="77777777" w:rsidR="00432C53" w:rsidRPr="00432C53" w:rsidRDefault="00432C53" w:rsidP="00432C53">
      <w:pPr>
        <w:pStyle w:val="P-Regular"/>
        <w:rPr>
          <w:lang w:val="en-US"/>
        </w:rPr>
      </w:pPr>
      <w:r w:rsidRPr="00432C53">
        <w:rPr>
          <w:lang w:val="en-US"/>
        </w:rPr>
        <w:t>from tensorflow.keras.callbacks import EarlyStopping</w:t>
      </w:r>
    </w:p>
    <w:p w14:paraId="77225B59" w14:textId="77777777" w:rsidR="00432C53" w:rsidRPr="00432C53" w:rsidRDefault="00432C53" w:rsidP="00432C53">
      <w:pPr>
        <w:pStyle w:val="P-Regular"/>
        <w:rPr>
          <w:lang w:val="en-US"/>
        </w:rPr>
      </w:pPr>
      <w:r w:rsidRPr="00432C53">
        <w:rPr>
          <w:lang w:val="en-US"/>
        </w:rPr>
        <w:t>early_stopping = EarlyStopping(monitor='val_loss', patience=3, verbose=1)</w:t>
      </w:r>
      <w:r w:rsidRPr="00432C53">
        <w:rPr>
          <w:lang w:val="en-US"/>
        </w:rPr>
        <w:br/>
        <w:t>model.fit(x_train, y_train, validation_data=(x_val, y_val), callbacks=[early_stopping])</w:t>
      </w:r>
    </w:p>
    <w:p w14:paraId="7C1767A1" w14:textId="77777777" w:rsidR="00432C53" w:rsidRPr="00432C53" w:rsidRDefault="00432C53" w:rsidP="00432C53">
      <w:pPr>
        <w:pStyle w:val="P-Regular"/>
        <w:rPr>
          <w:lang w:val="en-US"/>
        </w:rPr>
      </w:pPr>
      <w:r w:rsidRPr="00432C53">
        <w:rPr>
          <w:b/>
          <w:bCs/>
          <w:lang w:val="en-US"/>
        </w:rPr>
        <w:t>Recommended Illustrations</w:t>
      </w:r>
    </w:p>
    <w:p w14:paraId="28EF86E6" w14:textId="77777777" w:rsidR="00432C53" w:rsidRPr="00432C53" w:rsidRDefault="00432C53" w:rsidP="00432C53">
      <w:pPr>
        <w:pStyle w:val="P-Regular"/>
        <w:numPr>
          <w:ilvl w:val="0"/>
          <w:numId w:val="49"/>
        </w:numPr>
        <w:rPr>
          <w:lang w:val="en-US"/>
        </w:rPr>
      </w:pPr>
      <w:r w:rsidRPr="00432C53">
        <w:rPr>
          <w:b/>
          <w:bCs/>
          <w:lang w:val="en-US"/>
        </w:rPr>
        <w:t>Callback Flowchart:</w:t>
      </w:r>
      <w:r w:rsidRPr="00432C53">
        <w:rPr>
          <w:lang w:val="en-US"/>
        </w:rPr>
        <w:t xml:space="preserve"> Visualize how callbacks are integrated into the training or inference process.</w:t>
      </w:r>
    </w:p>
    <w:p w14:paraId="0816DF54" w14:textId="77777777" w:rsidR="00432C53" w:rsidRPr="00432C53" w:rsidRDefault="00432C53" w:rsidP="00432C53">
      <w:pPr>
        <w:pStyle w:val="P-Regular"/>
        <w:numPr>
          <w:ilvl w:val="0"/>
          <w:numId w:val="49"/>
        </w:numPr>
        <w:rPr>
          <w:lang w:val="en-US"/>
        </w:rPr>
      </w:pPr>
      <w:r w:rsidRPr="00432C53">
        <w:rPr>
          <w:b/>
          <w:bCs/>
          <w:lang w:val="en-US"/>
        </w:rPr>
        <w:t>Extension Architecture Diagram:</w:t>
      </w:r>
      <w:r w:rsidRPr="00432C53">
        <w:rPr>
          <w:lang w:val="en-US"/>
        </w:rPr>
        <w:t xml:space="preserve"> Depict how custom extensions modify standard workflows.</w:t>
      </w:r>
    </w:p>
    <w:p w14:paraId="70824EB6" w14:textId="77777777" w:rsidR="00432C53" w:rsidRPr="00432C53" w:rsidRDefault="00432C53" w:rsidP="00432C53">
      <w:pPr>
        <w:pStyle w:val="P-Regular"/>
        <w:rPr>
          <w:lang w:val="en-US"/>
        </w:rPr>
      </w:pPr>
      <w:r w:rsidRPr="00432C53">
        <w:rPr>
          <w:lang w:val="en-US"/>
        </w:rPr>
        <w:t> </w:t>
      </w:r>
    </w:p>
    <w:p w14:paraId="52129AF8" w14:textId="77777777" w:rsidR="00432C53" w:rsidRPr="00432C53" w:rsidRDefault="00432C53" w:rsidP="00432C53">
      <w:pPr>
        <w:pStyle w:val="P-Regular"/>
        <w:rPr>
          <w:lang w:val="en-US"/>
        </w:rPr>
      </w:pPr>
      <w:r w:rsidRPr="00432C53">
        <w:rPr>
          <w:b/>
          <w:bCs/>
          <w:lang w:val="en-US"/>
        </w:rPr>
        <w:t>8.2 Techniques for Distributed Inference</w:t>
      </w:r>
    </w:p>
    <w:p w14:paraId="2ED009DD" w14:textId="77777777" w:rsidR="00432C53" w:rsidRPr="00432C53" w:rsidRDefault="00432C53" w:rsidP="00432C53">
      <w:pPr>
        <w:pStyle w:val="P-Regular"/>
        <w:rPr>
          <w:lang w:val="en-US"/>
        </w:rPr>
      </w:pPr>
      <w:r w:rsidRPr="00432C53">
        <w:rPr>
          <w:b/>
          <w:bCs/>
          <w:lang w:val="en-US"/>
        </w:rPr>
        <w:t>Introduction</w:t>
      </w:r>
    </w:p>
    <w:p w14:paraId="7E174118" w14:textId="77777777" w:rsidR="00432C53" w:rsidRPr="00432C53" w:rsidRDefault="00432C53" w:rsidP="00432C53">
      <w:pPr>
        <w:pStyle w:val="P-Regular"/>
        <w:rPr>
          <w:lang w:val="en-US"/>
        </w:rPr>
      </w:pPr>
      <w:r w:rsidRPr="00432C53">
        <w:rPr>
          <w:lang w:val="en-US"/>
        </w:rPr>
        <w:t>As datasets and models scale, distributed inference becomes essential for handling large workloads efficiently. This section explores techniques to distribute inference across multiple systems.</w:t>
      </w:r>
    </w:p>
    <w:p w14:paraId="5D291F71" w14:textId="77777777" w:rsidR="00432C53" w:rsidRPr="00432C53" w:rsidRDefault="00432C53" w:rsidP="00432C53">
      <w:pPr>
        <w:pStyle w:val="P-Regular"/>
        <w:rPr>
          <w:lang w:val="en-US"/>
        </w:rPr>
      </w:pPr>
      <w:r w:rsidRPr="00432C53">
        <w:rPr>
          <w:b/>
          <w:bCs/>
          <w:lang w:val="en-US"/>
        </w:rPr>
        <w:t>Core Strategies</w:t>
      </w:r>
    </w:p>
    <w:p w14:paraId="0DA81748" w14:textId="77777777" w:rsidR="00432C53" w:rsidRPr="00432C53" w:rsidRDefault="00432C53" w:rsidP="00432C53">
      <w:pPr>
        <w:pStyle w:val="P-Regular"/>
        <w:numPr>
          <w:ilvl w:val="0"/>
          <w:numId w:val="50"/>
        </w:numPr>
        <w:rPr>
          <w:b/>
          <w:bCs/>
          <w:lang w:val="en-US"/>
        </w:rPr>
      </w:pPr>
      <w:r w:rsidRPr="00432C53">
        <w:rPr>
          <w:b/>
          <w:bCs/>
          <w:lang w:val="en-US"/>
        </w:rPr>
        <w:t>Data Parallelism:</w:t>
      </w:r>
      <w:r w:rsidRPr="00432C53">
        <w:rPr>
          <w:lang w:val="en-US"/>
        </w:rPr>
        <w:t xml:space="preserve"> Divide datasets among processors and apply the same model to each subset.</w:t>
      </w:r>
    </w:p>
    <w:p w14:paraId="0491E7D9" w14:textId="77777777" w:rsidR="00432C53" w:rsidRPr="00432C53" w:rsidRDefault="00432C53" w:rsidP="00432C53">
      <w:pPr>
        <w:pStyle w:val="P-Regular"/>
        <w:numPr>
          <w:ilvl w:val="0"/>
          <w:numId w:val="50"/>
        </w:numPr>
        <w:rPr>
          <w:b/>
          <w:bCs/>
          <w:lang w:val="en-US"/>
        </w:rPr>
      </w:pPr>
      <w:r w:rsidRPr="00432C53">
        <w:rPr>
          <w:b/>
          <w:bCs/>
          <w:lang w:val="en-US"/>
        </w:rPr>
        <w:t>Model Parallelism:</w:t>
      </w:r>
      <w:r w:rsidRPr="00432C53">
        <w:rPr>
          <w:lang w:val="en-US"/>
        </w:rPr>
        <w:t xml:space="preserve"> Split large models across multiple devices to leverage available resources effectively.</w:t>
      </w:r>
    </w:p>
    <w:p w14:paraId="6C781645" w14:textId="77777777" w:rsidR="00432C53" w:rsidRPr="00432C53" w:rsidRDefault="00432C53" w:rsidP="00432C53">
      <w:pPr>
        <w:pStyle w:val="P-Regular"/>
        <w:rPr>
          <w:lang w:val="en-US"/>
        </w:rPr>
      </w:pPr>
      <w:r w:rsidRPr="00432C53">
        <w:rPr>
          <w:b/>
          <w:bCs/>
          <w:lang w:val="en-US"/>
        </w:rPr>
        <w:t>Example: Distributed Text Classification</w:t>
      </w:r>
    </w:p>
    <w:p w14:paraId="55FB35DF" w14:textId="77777777" w:rsidR="00432C53" w:rsidRPr="00432C53" w:rsidRDefault="00432C53" w:rsidP="00432C53">
      <w:pPr>
        <w:pStyle w:val="P-Regular"/>
        <w:rPr>
          <w:lang w:val="en-US"/>
        </w:rPr>
      </w:pPr>
      <w:r w:rsidRPr="00432C53">
        <w:rPr>
          <w:lang w:val="en-US"/>
        </w:rPr>
        <w:t> </w:t>
      </w:r>
    </w:p>
    <w:p w14:paraId="214E9FEE" w14:textId="77777777" w:rsidR="00432C53" w:rsidRPr="00432C53" w:rsidRDefault="00432C53" w:rsidP="00432C53">
      <w:pPr>
        <w:pStyle w:val="P-Regular"/>
        <w:rPr>
          <w:lang w:val="en-US"/>
        </w:rPr>
      </w:pPr>
      <w:r w:rsidRPr="00432C53">
        <w:rPr>
          <w:lang w:val="en-US"/>
        </w:rPr>
        <w:t>python</w:t>
      </w:r>
    </w:p>
    <w:p w14:paraId="605A20DC" w14:textId="77777777" w:rsidR="00432C53" w:rsidRPr="00432C53" w:rsidRDefault="00432C53" w:rsidP="00432C53">
      <w:pPr>
        <w:pStyle w:val="P-Regular"/>
        <w:rPr>
          <w:lang w:val="en-US"/>
        </w:rPr>
      </w:pPr>
      <w:r w:rsidRPr="00432C53">
        <w:rPr>
          <w:lang w:val="en-US"/>
        </w:rPr>
        <w:t>Copy code</w:t>
      </w:r>
    </w:p>
    <w:p w14:paraId="7CAB88FC" w14:textId="77777777" w:rsidR="00432C53" w:rsidRPr="00432C53" w:rsidRDefault="00432C53" w:rsidP="00432C53">
      <w:pPr>
        <w:pStyle w:val="P-Regular"/>
        <w:rPr>
          <w:lang w:val="en-US"/>
        </w:rPr>
      </w:pPr>
      <w:r w:rsidRPr="00432C53">
        <w:rPr>
          <w:lang w:val="en-US"/>
        </w:rPr>
        <w:lastRenderedPageBreak/>
        <w:t>import tensorflow as tf</w:t>
      </w:r>
    </w:p>
    <w:p w14:paraId="5BB32F6B" w14:textId="77777777" w:rsidR="00432C53" w:rsidRPr="00432C53" w:rsidRDefault="00432C53" w:rsidP="00432C53">
      <w:pPr>
        <w:pStyle w:val="P-Regular"/>
        <w:rPr>
          <w:lang w:val="en-US"/>
        </w:rPr>
      </w:pPr>
      <w:r w:rsidRPr="00432C53">
        <w:rPr>
          <w:lang w:val="en-US"/>
        </w:rPr>
        <w:t>strategy = tf.distribute.MirroredStrategy()</w:t>
      </w:r>
      <w:r w:rsidRPr="00432C53">
        <w:rPr>
          <w:lang w:val="en-US"/>
        </w:rPr>
        <w:br/>
        <w:t>with strategy.scope():</w:t>
      </w:r>
      <w:r w:rsidRPr="00432C53">
        <w:rPr>
          <w:lang w:val="en-US"/>
        </w:rPr>
        <w:br/>
        <w:t xml:space="preserve">    model = tf.keras.Sequential([</w:t>
      </w:r>
      <w:r w:rsidRPr="00432C53">
        <w:rPr>
          <w:lang w:val="en-US"/>
        </w:rPr>
        <w:br/>
        <w:t xml:space="preserve">        tf.keras.layers.Embedding(input_dim=10000, output_dim=256),</w:t>
      </w:r>
      <w:r w:rsidRPr="00432C53">
        <w:rPr>
          <w:lang w:val="en-US"/>
        </w:rPr>
        <w:br/>
        <w:t xml:space="preserve">        tf.keras.layers.GlobalAveragePooling1D(),</w:t>
      </w:r>
      <w:r w:rsidRPr="00432C53">
        <w:rPr>
          <w:lang w:val="en-US"/>
        </w:rPr>
        <w:br/>
        <w:t xml:space="preserve">        tf.keras.layers.Dense(1, activation='sigmoid')</w:t>
      </w:r>
      <w:r w:rsidRPr="00432C53">
        <w:rPr>
          <w:lang w:val="en-US"/>
        </w:rPr>
        <w:br/>
        <w:t xml:space="preserve">    ])</w:t>
      </w:r>
      <w:r w:rsidRPr="00432C53">
        <w:rPr>
          <w:lang w:val="en-US"/>
        </w:rPr>
        <w:br/>
        <w:t xml:space="preserve">    model.compile(optimizer='adam', loss='binary_crossentropy', metrics=['accuracy'])</w:t>
      </w:r>
    </w:p>
    <w:p w14:paraId="042F1017" w14:textId="77777777" w:rsidR="00432C53" w:rsidRPr="00432C53" w:rsidRDefault="00432C53" w:rsidP="00432C53">
      <w:pPr>
        <w:pStyle w:val="P-Regular"/>
        <w:rPr>
          <w:lang w:val="en-US"/>
        </w:rPr>
      </w:pPr>
      <w:r w:rsidRPr="00432C53">
        <w:rPr>
          <w:lang w:val="en-US"/>
        </w:rPr>
        <w:t>model.fit(x_train, y_train, epochs=5, batch_size=512)</w:t>
      </w:r>
    </w:p>
    <w:p w14:paraId="1C88EB45" w14:textId="77777777" w:rsidR="00432C53" w:rsidRPr="00432C53" w:rsidRDefault="00432C53" w:rsidP="00432C53">
      <w:pPr>
        <w:pStyle w:val="P-Regular"/>
        <w:rPr>
          <w:lang w:val="en-US"/>
        </w:rPr>
      </w:pPr>
      <w:r w:rsidRPr="00432C53">
        <w:rPr>
          <w:b/>
          <w:bCs/>
          <w:lang w:val="en-US"/>
        </w:rPr>
        <w:t>Recommended Graphics</w:t>
      </w:r>
    </w:p>
    <w:p w14:paraId="4BB67049" w14:textId="77777777" w:rsidR="00432C53" w:rsidRPr="00432C53" w:rsidRDefault="00432C53" w:rsidP="00432C53">
      <w:pPr>
        <w:pStyle w:val="P-Regular"/>
        <w:numPr>
          <w:ilvl w:val="0"/>
          <w:numId w:val="51"/>
        </w:numPr>
        <w:rPr>
          <w:lang w:val="en-US"/>
        </w:rPr>
      </w:pPr>
      <w:r w:rsidRPr="00432C53">
        <w:rPr>
          <w:b/>
          <w:bCs/>
          <w:lang w:val="en-US"/>
        </w:rPr>
        <w:t>Parallelism Diagram:</w:t>
      </w:r>
      <w:r w:rsidRPr="00432C53">
        <w:rPr>
          <w:lang w:val="en-US"/>
        </w:rPr>
        <w:t xml:space="preserve"> Illustrate data and model parallelism.</w:t>
      </w:r>
    </w:p>
    <w:p w14:paraId="30FE7F88" w14:textId="77777777" w:rsidR="00432C53" w:rsidRPr="00432C53" w:rsidRDefault="00432C53" w:rsidP="00432C53">
      <w:pPr>
        <w:pStyle w:val="P-Regular"/>
        <w:numPr>
          <w:ilvl w:val="0"/>
          <w:numId w:val="51"/>
        </w:numPr>
        <w:rPr>
          <w:lang w:val="en-US"/>
        </w:rPr>
      </w:pPr>
      <w:r w:rsidRPr="00432C53">
        <w:rPr>
          <w:b/>
          <w:bCs/>
          <w:lang w:val="en-US"/>
        </w:rPr>
        <w:t>Performance Metrics:</w:t>
      </w:r>
      <w:r w:rsidRPr="00432C53">
        <w:rPr>
          <w:lang w:val="en-US"/>
        </w:rPr>
        <w:t xml:space="preserve"> Show the scalability improvements from distributed inference.</w:t>
      </w:r>
    </w:p>
    <w:p w14:paraId="2E6F442C" w14:textId="77777777" w:rsidR="00432C53" w:rsidRPr="00432C53" w:rsidRDefault="00432C53" w:rsidP="00432C53">
      <w:pPr>
        <w:pStyle w:val="P-Regular"/>
        <w:rPr>
          <w:lang w:val="en-US"/>
        </w:rPr>
      </w:pPr>
      <w:r w:rsidRPr="00432C53">
        <w:rPr>
          <w:lang w:val="en-US"/>
        </w:rPr>
        <w:t> </w:t>
      </w:r>
    </w:p>
    <w:p w14:paraId="7D97158F" w14:textId="77777777" w:rsidR="00432C53" w:rsidRPr="00432C53" w:rsidRDefault="00432C53" w:rsidP="00432C53">
      <w:pPr>
        <w:pStyle w:val="P-Regular"/>
        <w:rPr>
          <w:lang w:val="en-US"/>
        </w:rPr>
      </w:pPr>
      <w:r w:rsidRPr="00432C53">
        <w:rPr>
          <w:b/>
          <w:bCs/>
          <w:lang w:val="en-US"/>
        </w:rPr>
        <w:t>8.3 Improving Inference Quality: Prompt Engineering and Post-Processing Techniques</w:t>
      </w:r>
    </w:p>
    <w:p w14:paraId="28231D64" w14:textId="77777777" w:rsidR="00432C53" w:rsidRPr="00432C53" w:rsidRDefault="00432C53" w:rsidP="00432C53">
      <w:pPr>
        <w:pStyle w:val="P-Regular"/>
        <w:rPr>
          <w:lang w:val="en-US"/>
        </w:rPr>
      </w:pPr>
      <w:r w:rsidRPr="00432C53">
        <w:rPr>
          <w:b/>
          <w:bCs/>
          <w:lang w:val="en-US"/>
        </w:rPr>
        <w:t>Overview</w:t>
      </w:r>
    </w:p>
    <w:p w14:paraId="662B4457" w14:textId="77777777" w:rsidR="00432C53" w:rsidRPr="00432C53" w:rsidRDefault="00432C53" w:rsidP="00432C53">
      <w:pPr>
        <w:pStyle w:val="P-Regular"/>
        <w:rPr>
          <w:lang w:val="en-US"/>
        </w:rPr>
      </w:pPr>
      <w:r w:rsidRPr="00432C53">
        <w:rPr>
          <w:lang w:val="en-US"/>
        </w:rPr>
        <w:t>The quality of inference outputs hinges on effective prompt design and meticulous post-processing.</w:t>
      </w:r>
    </w:p>
    <w:p w14:paraId="24E9B498" w14:textId="77777777" w:rsidR="00432C53" w:rsidRPr="00432C53" w:rsidRDefault="00432C53" w:rsidP="00432C53">
      <w:pPr>
        <w:pStyle w:val="P-Regular"/>
        <w:rPr>
          <w:lang w:val="en-US"/>
        </w:rPr>
      </w:pPr>
      <w:r w:rsidRPr="00432C53">
        <w:rPr>
          <w:b/>
          <w:bCs/>
          <w:lang w:val="en-US"/>
        </w:rPr>
        <w:t>Techniques</w:t>
      </w:r>
    </w:p>
    <w:p w14:paraId="34C1EFC7" w14:textId="77777777" w:rsidR="00432C53" w:rsidRPr="00432C53" w:rsidRDefault="00432C53" w:rsidP="00432C53">
      <w:pPr>
        <w:pStyle w:val="P-Regular"/>
        <w:numPr>
          <w:ilvl w:val="0"/>
          <w:numId w:val="52"/>
        </w:numPr>
        <w:rPr>
          <w:lang w:val="en-US"/>
        </w:rPr>
      </w:pPr>
      <w:r w:rsidRPr="00432C53">
        <w:rPr>
          <w:b/>
          <w:bCs/>
          <w:lang w:val="en-US"/>
        </w:rPr>
        <w:t>Prompt Engineering:</w:t>
      </w:r>
      <w:r w:rsidRPr="00432C53">
        <w:rPr>
          <w:lang w:val="en-US"/>
        </w:rPr>
        <w:t xml:space="preserve"> Optimize input prompts to guide models toward accurate and relevant responses.</w:t>
      </w:r>
    </w:p>
    <w:p w14:paraId="0F1886DA" w14:textId="77777777" w:rsidR="00432C53" w:rsidRPr="00432C53" w:rsidRDefault="00432C53" w:rsidP="00432C53">
      <w:pPr>
        <w:pStyle w:val="P-Regular"/>
        <w:numPr>
          <w:ilvl w:val="0"/>
          <w:numId w:val="52"/>
        </w:numPr>
        <w:rPr>
          <w:lang w:val="en-US"/>
        </w:rPr>
      </w:pPr>
      <w:r w:rsidRPr="00432C53">
        <w:rPr>
          <w:b/>
          <w:bCs/>
          <w:lang w:val="en-US"/>
        </w:rPr>
        <w:t>Post-Processing:</w:t>
      </w:r>
      <w:r w:rsidRPr="00432C53">
        <w:rPr>
          <w:lang w:val="en-US"/>
        </w:rPr>
        <w:t xml:space="preserve"> Refine model outputs through text normalization, confidence filtering, and domain-specific adjustments.</w:t>
      </w:r>
    </w:p>
    <w:p w14:paraId="3AFA1FB4" w14:textId="77777777" w:rsidR="00432C53" w:rsidRPr="00432C53" w:rsidRDefault="00432C53" w:rsidP="00432C53">
      <w:pPr>
        <w:pStyle w:val="P-Regular"/>
        <w:rPr>
          <w:lang w:val="en-US"/>
        </w:rPr>
      </w:pPr>
      <w:r w:rsidRPr="00432C53">
        <w:rPr>
          <w:b/>
          <w:bCs/>
          <w:lang w:val="en-US"/>
        </w:rPr>
        <w:t>Example: Prompt Engineering for Chatbots</w:t>
      </w:r>
    </w:p>
    <w:p w14:paraId="289F134F" w14:textId="77777777" w:rsidR="00432C53" w:rsidRPr="00432C53" w:rsidRDefault="00432C53" w:rsidP="00432C53">
      <w:pPr>
        <w:pStyle w:val="P-Regular"/>
        <w:rPr>
          <w:lang w:val="en-US"/>
        </w:rPr>
      </w:pPr>
      <w:r w:rsidRPr="00432C53">
        <w:rPr>
          <w:lang w:val="en-US"/>
        </w:rPr>
        <w:t> </w:t>
      </w:r>
    </w:p>
    <w:p w14:paraId="79B48C25" w14:textId="77777777" w:rsidR="00432C53" w:rsidRPr="00432C53" w:rsidRDefault="00432C53" w:rsidP="00432C53">
      <w:pPr>
        <w:pStyle w:val="P-Regular"/>
        <w:rPr>
          <w:lang w:val="en-US"/>
        </w:rPr>
      </w:pPr>
      <w:r w:rsidRPr="00432C53">
        <w:rPr>
          <w:lang w:val="en-US"/>
        </w:rPr>
        <w:t>python</w:t>
      </w:r>
    </w:p>
    <w:p w14:paraId="1E716E77" w14:textId="77777777" w:rsidR="00432C53" w:rsidRPr="00432C53" w:rsidRDefault="00432C53" w:rsidP="00432C53">
      <w:pPr>
        <w:pStyle w:val="P-Regular"/>
        <w:rPr>
          <w:lang w:val="en-US"/>
        </w:rPr>
      </w:pPr>
      <w:r w:rsidRPr="00432C53">
        <w:rPr>
          <w:lang w:val="en-US"/>
        </w:rPr>
        <w:t>Copy code</w:t>
      </w:r>
    </w:p>
    <w:p w14:paraId="00A78B00" w14:textId="77777777" w:rsidR="00432C53" w:rsidRPr="00432C53" w:rsidRDefault="00432C53" w:rsidP="00432C53">
      <w:pPr>
        <w:pStyle w:val="P-Regular"/>
        <w:rPr>
          <w:lang w:val="en-US"/>
        </w:rPr>
      </w:pPr>
      <w:r w:rsidRPr="00432C53">
        <w:rPr>
          <w:lang w:val="en-US"/>
        </w:rPr>
        <w:t>def generate_prompt(user_input):</w:t>
      </w:r>
      <w:r w:rsidRPr="00432C53">
        <w:rPr>
          <w:lang w:val="en-US"/>
        </w:rPr>
        <w:br/>
        <w:t xml:space="preserve">    return f"The user says: '{user_input}'. Respond with a helpful reply."</w:t>
      </w:r>
    </w:p>
    <w:p w14:paraId="368C2238" w14:textId="77777777" w:rsidR="00432C53" w:rsidRPr="00432C53" w:rsidRDefault="00432C53" w:rsidP="00432C53">
      <w:pPr>
        <w:pStyle w:val="P-Regular"/>
        <w:rPr>
          <w:lang w:val="en-US"/>
        </w:rPr>
      </w:pPr>
      <w:r w:rsidRPr="00432C53">
        <w:rPr>
          <w:lang w:val="en-US"/>
        </w:rPr>
        <w:lastRenderedPageBreak/>
        <w:t>response = model.generate(generate_prompt("I need help resetting my password."))</w:t>
      </w:r>
    </w:p>
    <w:p w14:paraId="3909800F" w14:textId="77777777" w:rsidR="00432C53" w:rsidRPr="00432C53" w:rsidRDefault="00432C53" w:rsidP="00432C53">
      <w:pPr>
        <w:pStyle w:val="P-Regular"/>
        <w:rPr>
          <w:lang w:val="en-US"/>
        </w:rPr>
      </w:pPr>
      <w:r w:rsidRPr="00432C53">
        <w:rPr>
          <w:b/>
          <w:bCs/>
          <w:lang w:val="en-US"/>
        </w:rPr>
        <w:t>Recommended Illustrations</w:t>
      </w:r>
    </w:p>
    <w:p w14:paraId="3C8289DB" w14:textId="77777777" w:rsidR="00432C53" w:rsidRPr="00432C53" w:rsidRDefault="00432C53" w:rsidP="00432C53">
      <w:pPr>
        <w:pStyle w:val="P-Regular"/>
        <w:numPr>
          <w:ilvl w:val="0"/>
          <w:numId w:val="53"/>
        </w:numPr>
        <w:rPr>
          <w:lang w:val="en-US"/>
        </w:rPr>
      </w:pPr>
      <w:r w:rsidRPr="00432C53">
        <w:rPr>
          <w:b/>
          <w:bCs/>
          <w:lang w:val="en-US"/>
        </w:rPr>
        <w:t>Prompt Design Workflow:</w:t>
      </w:r>
      <w:r w:rsidRPr="00432C53">
        <w:rPr>
          <w:lang w:val="en-US"/>
        </w:rPr>
        <w:t xml:space="preserve"> Highlight how prompt engineering impacts inference quality.</w:t>
      </w:r>
    </w:p>
    <w:p w14:paraId="76EF5831" w14:textId="77777777" w:rsidR="00432C53" w:rsidRPr="00432C53" w:rsidRDefault="00432C53" w:rsidP="00432C53">
      <w:pPr>
        <w:pStyle w:val="P-Regular"/>
        <w:numPr>
          <w:ilvl w:val="0"/>
          <w:numId w:val="53"/>
        </w:numPr>
        <w:rPr>
          <w:lang w:val="en-US"/>
        </w:rPr>
      </w:pPr>
      <w:r w:rsidRPr="00432C53">
        <w:rPr>
          <w:b/>
          <w:bCs/>
          <w:lang w:val="en-US"/>
        </w:rPr>
        <w:t>Post-Processing Pipeline:</w:t>
      </w:r>
      <w:r w:rsidRPr="00432C53">
        <w:rPr>
          <w:lang w:val="en-US"/>
        </w:rPr>
        <w:t xml:space="preserve"> Detail steps from raw output to final polished result.</w:t>
      </w:r>
    </w:p>
    <w:p w14:paraId="5717547F" w14:textId="77777777" w:rsidR="00432C53" w:rsidRPr="00432C53" w:rsidRDefault="00432C53" w:rsidP="00432C53">
      <w:pPr>
        <w:pStyle w:val="P-Regular"/>
        <w:rPr>
          <w:lang w:val="en-US"/>
        </w:rPr>
      </w:pPr>
      <w:r w:rsidRPr="00432C53">
        <w:rPr>
          <w:lang w:val="en-US"/>
        </w:rPr>
        <w:t> </w:t>
      </w:r>
    </w:p>
    <w:p w14:paraId="3511805A" w14:textId="77777777" w:rsidR="00432C53" w:rsidRPr="00432C53" w:rsidRDefault="00432C53" w:rsidP="00432C53">
      <w:pPr>
        <w:pStyle w:val="P-Regular"/>
        <w:rPr>
          <w:lang w:val="en-US"/>
        </w:rPr>
      </w:pPr>
      <w:r w:rsidRPr="00432C53">
        <w:rPr>
          <w:b/>
          <w:bCs/>
          <w:lang w:val="en-US"/>
        </w:rPr>
        <w:t>8.4 Using Ensemble Methods for Better Inference Results</w:t>
      </w:r>
    </w:p>
    <w:p w14:paraId="7B75CBF7" w14:textId="77777777" w:rsidR="00432C53" w:rsidRPr="00432C53" w:rsidRDefault="00432C53" w:rsidP="00432C53">
      <w:pPr>
        <w:pStyle w:val="P-Regular"/>
        <w:rPr>
          <w:lang w:val="en-US"/>
        </w:rPr>
      </w:pPr>
      <w:r w:rsidRPr="00432C53">
        <w:rPr>
          <w:b/>
          <w:bCs/>
          <w:lang w:val="en-US"/>
        </w:rPr>
        <w:t>Introduction</w:t>
      </w:r>
    </w:p>
    <w:p w14:paraId="711EC9AC" w14:textId="77777777" w:rsidR="00432C53" w:rsidRPr="00432C53" w:rsidRDefault="00432C53" w:rsidP="00432C53">
      <w:pPr>
        <w:pStyle w:val="P-Regular"/>
        <w:rPr>
          <w:lang w:val="en-US"/>
        </w:rPr>
      </w:pPr>
      <w:r w:rsidRPr="00432C53">
        <w:rPr>
          <w:lang w:val="en-US"/>
        </w:rPr>
        <w:t>Ensemble methods combine predictions from multiple models to boost accuracy and robustness.</w:t>
      </w:r>
    </w:p>
    <w:p w14:paraId="452BD0EF" w14:textId="77777777" w:rsidR="00432C53" w:rsidRPr="00432C53" w:rsidRDefault="00432C53" w:rsidP="00432C53">
      <w:pPr>
        <w:pStyle w:val="P-Regular"/>
        <w:rPr>
          <w:lang w:val="en-US"/>
        </w:rPr>
      </w:pPr>
      <w:r w:rsidRPr="00432C53">
        <w:rPr>
          <w:b/>
          <w:bCs/>
          <w:lang w:val="en-US"/>
        </w:rPr>
        <w:t>Key Approaches</w:t>
      </w:r>
    </w:p>
    <w:p w14:paraId="3CFB27A2" w14:textId="77777777" w:rsidR="00432C53" w:rsidRPr="00432C53" w:rsidRDefault="00432C53" w:rsidP="00432C53">
      <w:pPr>
        <w:pStyle w:val="P-Regular"/>
        <w:numPr>
          <w:ilvl w:val="0"/>
          <w:numId w:val="54"/>
        </w:numPr>
        <w:rPr>
          <w:lang w:val="en-US"/>
        </w:rPr>
      </w:pPr>
      <w:r w:rsidRPr="00432C53">
        <w:rPr>
          <w:b/>
          <w:bCs/>
          <w:lang w:val="en-US"/>
        </w:rPr>
        <w:t>Bagging:</w:t>
      </w:r>
      <w:r w:rsidRPr="00432C53">
        <w:rPr>
          <w:lang w:val="en-US"/>
        </w:rPr>
        <w:t xml:space="preserve"> Combine predictions by averaging or majority voting.</w:t>
      </w:r>
    </w:p>
    <w:p w14:paraId="0A2C3E48" w14:textId="77777777" w:rsidR="00432C53" w:rsidRPr="00432C53" w:rsidRDefault="00432C53" w:rsidP="00432C53">
      <w:pPr>
        <w:pStyle w:val="P-Regular"/>
        <w:numPr>
          <w:ilvl w:val="0"/>
          <w:numId w:val="54"/>
        </w:numPr>
        <w:rPr>
          <w:lang w:val="en-US"/>
        </w:rPr>
      </w:pPr>
      <w:r w:rsidRPr="00432C53">
        <w:rPr>
          <w:b/>
          <w:bCs/>
          <w:lang w:val="en-US"/>
        </w:rPr>
        <w:t>Boosting:</w:t>
      </w:r>
      <w:r w:rsidRPr="00432C53">
        <w:rPr>
          <w:lang w:val="en-US"/>
        </w:rPr>
        <w:t xml:space="preserve"> Sequentially refine predictions by emphasizing difficult cases.</w:t>
      </w:r>
    </w:p>
    <w:p w14:paraId="5E5E0E1F" w14:textId="77777777" w:rsidR="00432C53" w:rsidRPr="00432C53" w:rsidRDefault="00432C53" w:rsidP="00432C53">
      <w:pPr>
        <w:pStyle w:val="P-Regular"/>
        <w:numPr>
          <w:ilvl w:val="0"/>
          <w:numId w:val="54"/>
        </w:numPr>
        <w:rPr>
          <w:lang w:val="en-US"/>
        </w:rPr>
      </w:pPr>
      <w:r w:rsidRPr="00432C53">
        <w:rPr>
          <w:b/>
          <w:bCs/>
          <w:lang w:val="en-US"/>
        </w:rPr>
        <w:t>Stacking:</w:t>
      </w:r>
      <w:r w:rsidRPr="00432C53">
        <w:rPr>
          <w:lang w:val="en-US"/>
        </w:rPr>
        <w:t xml:space="preserve"> Use a meta-model to aggregate outputs from diverse models.</w:t>
      </w:r>
    </w:p>
    <w:p w14:paraId="59509D6B" w14:textId="77777777" w:rsidR="00432C53" w:rsidRPr="00432C53" w:rsidRDefault="00432C53" w:rsidP="00432C53">
      <w:pPr>
        <w:pStyle w:val="P-Regular"/>
        <w:rPr>
          <w:lang w:val="en-US"/>
        </w:rPr>
      </w:pPr>
      <w:r w:rsidRPr="00432C53">
        <w:rPr>
          <w:b/>
          <w:bCs/>
          <w:lang w:val="en-US"/>
        </w:rPr>
        <w:t>Example: Sentiment Analysis Ensemble</w:t>
      </w:r>
    </w:p>
    <w:p w14:paraId="04B3E9C4" w14:textId="77777777" w:rsidR="00432C53" w:rsidRPr="00432C53" w:rsidRDefault="00432C53" w:rsidP="00432C53">
      <w:pPr>
        <w:pStyle w:val="P-Regular"/>
        <w:rPr>
          <w:lang w:val="en-US"/>
        </w:rPr>
      </w:pPr>
      <w:r w:rsidRPr="00432C53">
        <w:rPr>
          <w:lang w:val="en-US"/>
        </w:rPr>
        <w:t> </w:t>
      </w:r>
    </w:p>
    <w:p w14:paraId="051BBA28" w14:textId="77777777" w:rsidR="00432C53" w:rsidRPr="00432C53" w:rsidRDefault="00432C53" w:rsidP="00432C53">
      <w:pPr>
        <w:pStyle w:val="P-Regular"/>
        <w:rPr>
          <w:lang w:val="en-US"/>
        </w:rPr>
      </w:pPr>
      <w:r w:rsidRPr="00432C53">
        <w:rPr>
          <w:lang w:val="en-US"/>
        </w:rPr>
        <w:t>python</w:t>
      </w:r>
    </w:p>
    <w:p w14:paraId="13C13B9E" w14:textId="77777777" w:rsidR="00432C53" w:rsidRPr="00432C53" w:rsidRDefault="00432C53" w:rsidP="00432C53">
      <w:pPr>
        <w:pStyle w:val="P-Regular"/>
        <w:rPr>
          <w:lang w:val="en-US"/>
        </w:rPr>
      </w:pPr>
      <w:r w:rsidRPr="00432C53">
        <w:rPr>
          <w:lang w:val="en-US"/>
        </w:rPr>
        <w:t>Copy code</w:t>
      </w:r>
    </w:p>
    <w:p w14:paraId="7718E0E1" w14:textId="77777777" w:rsidR="00432C53" w:rsidRPr="00432C53" w:rsidRDefault="00432C53" w:rsidP="00432C53">
      <w:pPr>
        <w:pStyle w:val="P-Regular"/>
        <w:rPr>
          <w:lang w:val="en-US"/>
        </w:rPr>
      </w:pPr>
      <w:r w:rsidRPr="00432C53">
        <w:rPr>
          <w:lang w:val="en-US"/>
        </w:rPr>
        <w:t>from sklearn.ensemble import VotingClassifier</w:t>
      </w:r>
      <w:r w:rsidRPr="00432C53">
        <w:rPr>
          <w:lang w:val="en-US"/>
        </w:rPr>
        <w:br/>
        <w:t>from sklearn.linear_model import LogisticRegression</w:t>
      </w:r>
      <w:r w:rsidRPr="00432C53">
        <w:rPr>
          <w:lang w:val="en-US"/>
        </w:rPr>
        <w:br/>
        <w:t>from sklearn.svm import SVC</w:t>
      </w:r>
      <w:r w:rsidRPr="00432C53">
        <w:rPr>
          <w:lang w:val="en-US"/>
        </w:rPr>
        <w:br/>
        <w:t>from sklearn.tree import DecisionTreeClassifier</w:t>
      </w:r>
    </w:p>
    <w:p w14:paraId="107818B1" w14:textId="77777777" w:rsidR="00432C53" w:rsidRPr="00432C53" w:rsidRDefault="00432C53" w:rsidP="00432C53">
      <w:pPr>
        <w:pStyle w:val="P-Regular"/>
        <w:rPr>
          <w:lang w:val="en-US"/>
        </w:rPr>
      </w:pPr>
      <w:r w:rsidRPr="00432C53">
        <w:rPr>
          <w:lang w:val="en-US"/>
        </w:rPr>
        <w:t>model1 = LogisticRegression()</w:t>
      </w:r>
      <w:r w:rsidRPr="00432C53">
        <w:rPr>
          <w:lang w:val="en-US"/>
        </w:rPr>
        <w:br/>
        <w:t>model2 = SVC(probability=True)</w:t>
      </w:r>
      <w:r w:rsidRPr="00432C53">
        <w:rPr>
          <w:lang w:val="en-US"/>
        </w:rPr>
        <w:br/>
        <w:t>model3 = DecisionTreeClassifier()</w:t>
      </w:r>
    </w:p>
    <w:p w14:paraId="6A580901" w14:textId="77777777" w:rsidR="00432C53" w:rsidRPr="00432C53" w:rsidRDefault="00432C53" w:rsidP="00432C53">
      <w:pPr>
        <w:pStyle w:val="P-Regular"/>
        <w:rPr>
          <w:lang w:val="en-US"/>
        </w:rPr>
      </w:pPr>
      <w:r w:rsidRPr="00432C53">
        <w:rPr>
          <w:lang w:val="en-US"/>
        </w:rPr>
        <w:t>ensemble_model = VotingClassifier(</w:t>
      </w:r>
      <w:r w:rsidRPr="00432C53">
        <w:rPr>
          <w:lang w:val="en-US"/>
        </w:rPr>
        <w:br/>
        <w:t xml:space="preserve">    estimators=[('lr', model1), ('svm', model2), ('dt', model3)],</w:t>
      </w:r>
      <w:r w:rsidRPr="00432C53">
        <w:rPr>
          <w:lang w:val="en-US"/>
        </w:rPr>
        <w:br/>
        <w:t xml:space="preserve">    voting='soft'</w:t>
      </w:r>
      <w:r w:rsidRPr="00432C53">
        <w:rPr>
          <w:lang w:val="en-US"/>
        </w:rPr>
        <w:br/>
        <w:t>)</w:t>
      </w:r>
    </w:p>
    <w:p w14:paraId="4E5E48E0" w14:textId="77777777" w:rsidR="00432C53" w:rsidRPr="00432C53" w:rsidRDefault="00432C53" w:rsidP="00432C53">
      <w:pPr>
        <w:pStyle w:val="P-Regular"/>
        <w:rPr>
          <w:lang w:val="en-US"/>
        </w:rPr>
      </w:pPr>
      <w:r w:rsidRPr="00432C53">
        <w:rPr>
          <w:lang w:val="en-US"/>
        </w:rPr>
        <w:lastRenderedPageBreak/>
        <w:t>ensemble_model.fit(X_train, y_train)</w:t>
      </w:r>
      <w:r w:rsidRPr="00432C53">
        <w:rPr>
          <w:lang w:val="en-US"/>
        </w:rPr>
        <w:br/>
        <w:t>accuracy = ensemble_model.score(X_test, y_test)</w:t>
      </w:r>
      <w:r w:rsidRPr="00432C53">
        <w:rPr>
          <w:lang w:val="en-US"/>
        </w:rPr>
        <w:br/>
        <w:t>print(f"Ensemble accuracy: {accuracy:.2f}")</w:t>
      </w:r>
    </w:p>
    <w:p w14:paraId="121E873B" w14:textId="77777777" w:rsidR="00432C53" w:rsidRPr="00432C53" w:rsidRDefault="00432C53" w:rsidP="00432C53">
      <w:pPr>
        <w:pStyle w:val="P-Regular"/>
        <w:rPr>
          <w:lang w:val="en-US"/>
        </w:rPr>
      </w:pPr>
      <w:r w:rsidRPr="00432C53">
        <w:rPr>
          <w:b/>
          <w:bCs/>
          <w:lang w:val="en-US"/>
        </w:rPr>
        <w:t>Recommended Graphics</w:t>
      </w:r>
    </w:p>
    <w:p w14:paraId="38368B58" w14:textId="77777777" w:rsidR="00432C53" w:rsidRPr="00432C53" w:rsidRDefault="00432C53" w:rsidP="00432C53">
      <w:pPr>
        <w:pStyle w:val="P-Regular"/>
        <w:numPr>
          <w:ilvl w:val="0"/>
          <w:numId w:val="55"/>
        </w:numPr>
        <w:rPr>
          <w:lang w:val="en-US"/>
        </w:rPr>
      </w:pPr>
      <w:r w:rsidRPr="00432C53">
        <w:rPr>
          <w:b/>
          <w:bCs/>
          <w:lang w:val="en-US"/>
        </w:rPr>
        <w:t>Ensemble Architecture:</w:t>
      </w:r>
      <w:r w:rsidRPr="00432C53">
        <w:rPr>
          <w:lang w:val="en-US"/>
        </w:rPr>
        <w:t xml:space="preserve"> Show how individual models contribute to final predictions.</w:t>
      </w:r>
    </w:p>
    <w:p w14:paraId="1F8C8F8E" w14:textId="77777777" w:rsidR="00432C53" w:rsidRPr="00432C53" w:rsidRDefault="00432C53" w:rsidP="00432C53">
      <w:pPr>
        <w:pStyle w:val="P-Regular"/>
        <w:numPr>
          <w:ilvl w:val="0"/>
          <w:numId w:val="55"/>
        </w:numPr>
        <w:rPr>
          <w:lang w:val="en-US"/>
        </w:rPr>
      </w:pPr>
      <w:r w:rsidRPr="00432C53">
        <w:rPr>
          <w:b/>
          <w:bCs/>
          <w:lang w:val="en-US"/>
        </w:rPr>
        <w:t>Case Study Visualization:</w:t>
      </w:r>
      <w:r w:rsidRPr="00432C53">
        <w:rPr>
          <w:lang w:val="en-US"/>
        </w:rPr>
        <w:t xml:space="preserve"> Display the impact of ensemble methods on specific NLP tasks.</w:t>
      </w:r>
    </w:p>
    <w:p w14:paraId="6E6BF33B" w14:textId="77777777" w:rsidR="00432C53" w:rsidRPr="00432C53" w:rsidRDefault="00432C53" w:rsidP="00432C53">
      <w:pPr>
        <w:pStyle w:val="P-Regular"/>
        <w:rPr>
          <w:lang w:val="en-US"/>
        </w:rPr>
      </w:pPr>
      <w:r w:rsidRPr="00432C53">
        <w:rPr>
          <w:lang w:val="en-US"/>
        </w:rPr>
        <w:t> </w:t>
      </w:r>
    </w:p>
    <w:p w14:paraId="3E5F0490" w14:textId="77777777" w:rsidR="00432C53" w:rsidRPr="00432C53" w:rsidRDefault="00432C53" w:rsidP="00432C53">
      <w:pPr>
        <w:pStyle w:val="P-Regular"/>
        <w:rPr>
          <w:lang w:val="en-US"/>
        </w:rPr>
      </w:pPr>
      <w:r w:rsidRPr="00432C53">
        <w:rPr>
          <w:b/>
          <w:bCs/>
          <w:lang w:val="en-US"/>
        </w:rPr>
        <w:t>8.5 Optimizing Inference Speed and Efficiency</w:t>
      </w:r>
    </w:p>
    <w:p w14:paraId="5E3ED1F7" w14:textId="77777777" w:rsidR="00432C53" w:rsidRPr="00432C53" w:rsidRDefault="00432C53" w:rsidP="00432C53">
      <w:pPr>
        <w:pStyle w:val="P-Regular"/>
        <w:rPr>
          <w:lang w:val="en-US"/>
        </w:rPr>
      </w:pPr>
      <w:r w:rsidRPr="00432C53">
        <w:rPr>
          <w:b/>
          <w:bCs/>
          <w:lang w:val="en-US"/>
        </w:rPr>
        <w:t>Introduction</w:t>
      </w:r>
    </w:p>
    <w:p w14:paraId="2B09DFC7" w14:textId="77777777" w:rsidR="00432C53" w:rsidRPr="00432C53" w:rsidRDefault="00432C53" w:rsidP="00432C53">
      <w:pPr>
        <w:pStyle w:val="P-Regular"/>
        <w:rPr>
          <w:lang w:val="en-US"/>
        </w:rPr>
      </w:pPr>
      <w:r w:rsidRPr="00432C53">
        <w:rPr>
          <w:lang w:val="en-US"/>
        </w:rPr>
        <w:t>Speed and efficiency are critical for real-time applications. This section covers strategies for minimizing latency and maximizing throughput.</w:t>
      </w:r>
    </w:p>
    <w:p w14:paraId="34DA901D" w14:textId="77777777" w:rsidR="00432C53" w:rsidRPr="00432C53" w:rsidRDefault="00432C53" w:rsidP="00432C53">
      <w:pPr>
        <w:pStyle w:val="P-Regular"/>
        <w:rPr>
          <w:lang w:val="en-US"/>
        </w:rPr>
      </w:pPr>
      <w:r w:rsidRPr="00432C53">
        <w:rPr>
          <w:b/>
          <w:bCs/>
          <w:lang w:val="en-US"/>
        </w:rPr>
        <w:t>Techniques</w:t>
      </w:r>
    </w:p>
    <w:p w14:paraId="3FD77291" w14:textId="77777777" w:rsidR="00432C53" w:rsidRPr="00432C53" w:rsidRDefault="00432C53" w:rsidP="00432C53">
      <w:pPr>
        <w:pStyle w:val="P-Regular"/>
        <w:numPr>
          <w:ilvl w:val="0"/>
          <w:numId w:val="56"/>
        </w:numPr>
        <w:rPr>
          <w:b/>
          <w:bCs/>
          <w:lang w:val="en-US"/>
        </w:rPr>
      </w:pPr>
      <w:r w:rsidRPr="00432C53">
        <w:rPr>
          <w:b/>
          <w:bCs/>
          <w:lang w:val="en-US"/>
        </w:rPr>
        <w:t>Model Simplification:</w:t>
      </w:r>
      <w:r w:rsidRPr="00432C53">
        <w:rPr>
          <w:lang w:val="en-US"/>
        </w:rPr>
        <w:t xml:space="preserve"> Reduce complexity through pruning or distillation.</w:t>
      </w:r>
    </w:p>
    <w:p w14:paraId="4752E9D6" w14:textId="77777777" w:rsidR="00432C53" w:rsidRPr="00432C53" w:rsidRDefault="00432C53" w:rsidP="00432C53">
      <w:pPr>
        <w:pStyle w:val="P-Regular"/>
        <w:numPr>
          <w:ilvl w:val="0"/>
          <w:numId w:val="56"/>
        </w:numPr>
        <w:rPr>
          <w:b/>
          <w:bCs/>
          <w:lang w:val="en-US"/>
        </w:rPr>
      </w:pPr>
      <w:r w:rsidRPr="00432C53">
        <w:rPr>
          <w:b/>
          <w:bCs/>
          <w:lang w:val="en-US"/>
        </w:rPr>
        <w:t>Quantization:</w:t>
      </w:r>
      <w:r w:rsidRPr="00432C53">
        <w:rPr>
          <w:lang w:val="en-US"/>
        </w:rPr>
        <w:t xml:space="preserve"> Convert models to use lower-precision arithmetic for faster computation.</w:t>
      </w:r>
    </w:p>
    <w:p w14:paraId="52E18351" w14:textId="77777777" w:rsidR="00432C53" w:rsidRPr="00432C53" w:rsidRDefault="00432C53" w:rsidP="00432C53">
      <w:pPr>
        <w:pStyle w:val="P-Regular"/>
        <w:rPr>
          <w:lang w:val="en-US"/>
        </w:rPr>
      </w:pPr>
      <w:r w:rsidRPr="00432C53">
        <w:rPr>
          <w:b/>
          <w:bCs/>
          <w:lang w:val="en-US"/>
        </w:rPr>
        <w:t>Example: Model Quantization</w:t>
      </w:r>
    </w:p>
    <w:p w14:paraId="3077ACB1" w14:textId="77777777" w:rsidR="00432C53" w:rsidRPr="00432C53" w:rsidRDefault="00432C53" w:rsidP="00432C53">
      <w:pPr>
        <w:pStyle w:val="P-Regular"/>
        <w:rPr>
          <w:lang w:val="en-US"/>
        </w:rPr>
      </w:pPr>
      <w:r w:rsidRPr="00432C53">
        <w:rPr>
          <w:lang w:val="en-US"/>
        </w:rPr>
        <w:t> </w:t>
      </w:r>
    </w:p>
    <w:p w14:paraId="7A28DC36" w14:textId="77777777" w:rsidR="00432C53" w:rsidRPr="00432C53" w:rsidRDefault="00432C53" w:rsidP="00432C53">
      <w:pPr>
        <w:pStyle w:val="P-Regular"/>
        <w:rPr>
          <w:lang w:val="en-US"/>
        </w:rPr>
      </w:pPr>
      <w:r w:rsidRPr="00432C53">
        <w:rPr>
          <w:lang w:val="en-US"/>
        </w:rPr>
        <w:t>python</w:t>
      </w:r>
    </w:p>
    <w:p w14:paraId="0C9502A0" w14:textId="77777777" w:rsidR="00432C53" w:rsidRPr="00432C53" w:rsidRDefault="00432C53" w:rsidP="00432C53">
      <w:pPr>
        <w:pStyle w:val="P-Regular"/>
        <w:rPr>
          <w:lang w:val="en-US"/>
        </w:rPr>
      </w:pPr>
      <w:r w:rsidRPr="00432C53">
        <w:rPr>
          <w:lang w:val="en-US"/>
        </w:rPr>
        <w:t>Copy code</w:t>
      </w:r>
    </w:p>
    <w:p w14:paraId="4B92631B" w14:textId="77777777" w:rsidR="00432C53" w:rsidRPr="00432C53" w:rsidRDefault="00432C53" w:rsidP="00432C53">
      <w:pPr>
        <w:pStyle w:val="P-Regular"/>
        <w:rPr>
          <w:lang w:val="en-US"/>
        </w:rPr>
      </w:pPr>
      <w:r w:rsidRPr="00432C53">
        <w:rPr>
          <w:lang w:val="en-US"/>
        </w:rPr>
        <w:t>import tensorflow as tf</w:t>
      </w:r>
    </w:p>
    <w:p w14:paraId="49F0D860" w14:textId="77777777" w:rsidR="00432C53" w:rsidRPr="00432C53" w:rsidRDefault="00432C53" w:rsidP="00432C53">
      <w:pPr>
        <w:pStyle w:val="P-Regular"/>
        <w:rPr>
          <w:lang w:val="en-US"/>
        </w:rPr>
      </w:pPr>
      <w:r w:rsidRPr="00432C53">
        <w:rPr>
          <w:lang w:val="en-US"/>
        </w:rPr>
        <w:t>converter = tf.lite.TFLiteConverter.from_keras_model(model)</w:t>
      </w:r>
      <w:r w:rsidRPr="00432C53">
        <w:rPr>
          <w:lang w:val="en-US"/>
        </w:rPr>
        <w:br/>
        <w:t>converter.optimizations = [tf.lite.Optimize.DEFAULT]</w:t>
      </w:r>
      <w:r w:rsidRPr="00432C53">
        <w:rPr>
          <w:lang w:val="en-US"/>
        </w:rPr>
        <w:br/>
        <w:t>quantized_model = converter.convert()</w:t>
      </w:r>
    </w:p>
    <w:p w14:paraId="37A9C559" w14:textId="77777777" w:rsidR="00432C53" w:rsidRPr="00432C53" w:rsidRDefault="00432C53" w:rsidP="00432C53">
      <w:pPr>
        <w:pStyle w:val="P-Regular"/>
        <w:rPr>
          <w:lang w:val="en-US"/>
        </w:rPr>
      </w:pPr>
      <w:r w:rsidRPr="00432C53">
        <w:rPr>
          <w:lang w:val="en-US"/>
        </w:rPr>
        <w:t>with open('quantized_model.tflite', 'wb') as f:</w:t>
      </w:r>
      <w:r w:rsidRPr="00432C53">
        <w:rPr>
          <w:lang w:val="en-US"/>
        </w:rPr>
        <w:br/>
        <w:t xml:space="preserve">    f.write(quantized_model)</w:t>
      </w:r>
    </w:p>
    <w:p w14:paraId="0704C572" w14:textId="77777777" w:rsidR="00432C53" w:rsidRPr="00432C53" w:rsidRDefault="00432C53" w:rsidP="00432C53">
      <w:pPr>
        <w:pStyle w:val="P-Regular"/>
        <w:rPr>
          <w:lang w:val="en-US"/>
        </w:rPr>
      </w:pPr>
      <w:r w:rsidRPr="00432C53">
        <w:rPr>
          <w:b/>
          <w:bCs/>
          <w:lang w:val="en-US"/>
        </w:rPr>
        <w:t>Recommended Graphics</w:t>
      </w:r>
    </w:p>
    <w:p w14:paraId="5D175F48" w14:textId="77777777" w:rsidR="00432C53" w:rsidRPr="00432C53" w:rsidRDefault="00432C53" w:rsidP="00432C53">
      <w:pPr>
        <w:pStyle w:val="P-Regular"/>
        <w:numPr>
          <w:ilvl w:val="0"/>
          <w:numId w:val="57"/>
        </w:numPr>
        <w:rPr>
          <w:lang w:val="en-US"/>
        </w:rPr>
      </w:pPr>
      <w:r w:rsidRPr="00432C53">
        <w:rPr>
          <w:b/>
          <w:bCs/>
          <w:lang w:val="en-US"/>
        </w:rPr>
        <w:lastRenderedPageBreak/>
        <w:t>Latency Reduction Diagram:</w:t>
      </w:r>
      <w:r w:rsidRPr="00432C53">
        <w:rPr>
          <w:lang w:val="en-US"/>
        </w:rPr>
        <w:t xml:space="preserve"> Show how quantization and pruning affect performance.</w:t>
      </w:r>
    </w:p>
    <w:p w14:paraId="64AF4830" w14:textId="77777777" w:rsidR="00432C53" w:rsidRPr="00432C53" w:rsidRDefault="00432C53" w:rsidP="00432C53">
      <w:pPr>
        <w:pStyle w:val="P-Regular"/>
        <w:numPr>
          <w:ilvl w:val="0"/>
          <w:numId w:val="57"/>
        </w:numPr>
        <w:rPr>
          <w:lang w:val="en-US"/>
        </w:rPr>
      </w:pPr>
      <w:r w:rsidRPr="00432C53">
        <w:rPr>
          <w:b/>
          <w:bCs/>
          <w:lang w:val="en-US"/>
        </w:rPr>
        <w:t>Hardware Utilization Graphs:</w:t>
      </w:r>
      <w:r w:rsidRPr="00432C53">
        <w:rPr>
          <w:lang w:val="en-US"/>
        </w:rPr>
        <w:t xml:space="preserve"> Compare GPU and CPU performance metrics.</w:t>
      </w:r>
    </w:p>
    <w:p w14:paraId="33713D05" w14:textId="77777777" w:rsidR="00432C53" w:rsidRPr="00432C53" w:rsidRDefault="00432C53" w:rsidP="00432C53">
      <w:pPr>
        <w:pStyle w:val="P-Regular"/>
        <w:rPr>
          <w:lang w:val="en-US"/>
        </w:rPr>
      </w:pPr>
      <w:r w:rsidRPr="00432C53">
        <w:rPr>
          <w:lang w:val="en-US"/>
        </w:rPr>
        <w:t> </w:t>
      </w:r>
    </w:p>
    <w:p w14:paraId="1A3EABA8" w14:textId="77777777" w:rsidR="00432C53" w:rsidRPr="00432C53" w:rsidRDefault="00432C53" w:rsidP="00432C53">
      <w:pPr>
        <w:pStyle w:val="P-Regular"/>
        <w:rPr>
          <w:lang w:val="en-US"/>
        </w:rPr>
      </w:pPr>
      <w:r w:rsidRPr="00432C53">
        <w:rPr>
          <w:b/>
          <w:bCs/>
          <w:lang w:val="en-US"/>
        </w:rPr>
        <w:t>Conclusion of Chapter 8: Advanced Inference Techniques</w:t>
      </w:r>
    </w:p>
    <w:p w14:paraId="714C0067" w14:textId="77777777" w:rsidR="00432C53" w:rsidRPr="00432C53" w:rsidRDefault="00432C53" w:rsidP="00432C53">
      <w:pPr>
        <w:pStyle w:val="P-Regular"/>
        <w:rPr>
          <w:lang w:val="en-US"/>
        </w:rPr>
      </w:pPr>
      <w:r w:rsidRPr="00432C53">
        <w:rPr>
          <w:lang w:val="en-US"/>
        </w:rPr>
        <w:t>Chapter 8 has explored advanced inference techniques critical for optimizing NLP applications. Readers learned how to:</w:t>
      </w:r>
    </w:p>
    <w:p w14:paraId="0BB86E5A" w14:textId="77777777" w:rsidR="00432C53" w:rsidRPr="00432C53" w:rsidRDefault="00432C53" w:rsidP="00432C53">
      <w:pPr>
        <w:pStyle w:val="P-Regular"/>
        <w:numPr>
          <w:ilvl w:val="0"/>
          <w:numId w:val="58"/>
        </w:numPr>
        <w:rPr>
          <w:lang w:val="en-US"/>
        </w:rPr>
      </w:pPr>
      <w:r w:rsidRPr="00432C53">
        <w:rPr>
          <w:lang w:val="en-US"/>
        </w:rPr>
        <w:t>Enhance pipeline functionality with callbacks and extensions.</w:t>
      </w:r>
    </w:p>
    <w:p w14:paraId="3D6E1AC8" w14:textId="77777777" w:rsidR="00432C53" w:rsidRPr="00432C53" w:rsidRDefault="00432C53" w:rsidP="00432C53">
      <w:pPr>
        <w:pStyle w:val="P-Regular"/>
        <w:numPr>
          <w:ilvl w:val="0"/>
          <w:numId w:val="58"/>
        </w:numPr>
        <w:rPr>
          <w:lang w:val="en-US"/>
        </w:rPr>
      </w:pPr>
      <w:r w:rsidRPr="00432C53">
        <w:rPr>
          <w:lang w:val="en-US"/>
        </w:rPr>
        <w:t>Implement distributed inference for large-scale tasks.</w:t>
      </w:r>
    </w:p>
    <w:p w14:paraId="44064B50" w14:textId="77777777" w:rsidR="00432C53" w:rsidRPr="00432C53" w:rsidRDefault="00432C53" w:rsidP="00432C53">
      <w:pPr>
        <w:pStyle w:val="P-Regular"/>
        <w:numPr>
          <w:ilvl w:val="0"/>
          <w:numId w:val="58"/>
        </w:numPr>
        <w:rPr>
          <w:lang w:val="en-US"/>
        </w:rPr>
      </w:pPr>
      <w:r w:rsidRPr="00432C53">
        <w:rPr>
          <w:lang w:val="en-US"/>
        </w:rPr>
        <w:t>Improve output quality through prompt engineering and post-processing.</w:t>
      </w:r>
    </w:p>
    <w:p w14:paraId="4084220A" w14:textId="77777777" w:rsidR="00432C53" w:rsidRPr="00432C53" w:rsidRDefault="00432C53" w:rsidP="00432C53">
      <w:pPr>
        <w:pStyle w:val="P-Regular"/>
        <w:numPr>
          <w:ilvl w:val="0"/>
          <w:numId w:val="58"/>
        </w:numPr>
        <w:rPr>
          <w:lang w:val="en-US"/>
        </w:rPr>
      </w:pPr>
      <w:r w:rsidRPr="00432C53">
        <w:rPr>
          <w:lang w:val="en-US"/>
        </w:rPr>
        <w:t>Leverage ensemble methods to boost robustness and accuracy.</w:t>
      </w:r>
    </w:p>
    <w:p w14:paraId="281ABBA4" w14:textId="77777777" w:rsidR="00432C53" w:rsidRPr="00432C53" w:rsidRDefault="00432C53" w:rsidP="00432C53">
      <w:pPr>
        <w:pStyle w:val="P-Regular"/>
        <w:numPr>
          <w:ilvl w:val="0"/>
          <w:numId w:val="58"/>
        </w:numPr>
        <w:rPr>
          <w:lang w:val="en-US"/>
        </w:rPr>
      </w:pPr>
      <w:r w:rsidRPr="00432C53">
        <w:rPr>
          <w:lang w:val="en-US"/>
        </w:rPr>
        <w:t>Optimize inference speed and efficiency through quantization and hardware acceleration.</w:t>
      </w:r>
    </w:p>
    <w:p w14:paraId="249D4C89" w14:textId="77777777" w:rsidR="00432C53" w:rsidRPr="00432C53" w:rsidRDefault="00432C53" w:rsidP="00432C53">
      <w:pPr>
        <w:pStyle w:val="P-Regular"/>
        <w:rPr>
          <w:lang w:val="en-US"/>
        </w:rPr>
      </w:pPr>
      <w:r w:rsidRPr="00432C53">
        <w:rPr>
          <w:lang w:val="en-US"/>
        </w:rPr>
        <w:t> </w:t>
      </w:r>
    </w:p>
    <w:p w14:paraId="418DE1F6" w14:textId="77777777" w:rsidR="00432C53" w:rsidRPr="00432C53" w:rsidRDefault="00432C53" w:rsidP="00432C53">
      <w:pPr>
        <w:pStyle w:val="P-Regular"/>
        <w:rPr>
          <w:lang w:val="en-US"/>
        </w:rPr>
      </w:pPr>
      <w:r w:rsidRPr="00432C53">
        <w:rPr>
          <w:b/>
          <w:bCs/>
          <w:lang w:val="en-US"/>
        </w:rPr>
        <w:t>Transition to Chapter 9: Emerging Trends and Technologies</w:t>
      </w:r>
    </w:p>
    <w:p w14:paraId="7B226B10" w14:textId="77777777" w:rsidR="00432C53" w:rsidRPr="00432C53" w:rsidRDefault="00432C53" w:rsidP="00432C53">
      <w:pPr>
        <w:pStyle w:val="P-Regular"/>
        <w:rPr>
          <w:lang w:val="en-US"/>
        </w:rPr>
      </w:pPr>
      <w:r w:rsidRPr="00432C53">
        <w:rPr>
          <w:lang w:val="en-US"/>
        </w:rPr>
        <w:t>The next chapter shifts focus to the future of NLP, exploring emerging technologies that are reshaping the field. Topics include integrating AI with other advanced technologies, addressing ethical considerations, and pushing the boundaries of language understanding. This transition prepares readers to engage with the next wave of innovation in NLP.</w:t>
      </w:r>
    </w:p>
    <w:p w14:paraId="25B1890A" w14:textId="77777777" w:rsidR="00432C53" w:rsidRDefault="00432C53" w:rsidP="220381DB">
      <w:pPr>
        <w:pStyle w:val="P-Regular"/>
      </w:pP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42CAFB09" w14:textId="77777777" w:rsidR="00432C53" w:rsidRDefault="00432C53" w:rsidP="00432C53">
      <w:pPr>
        <w:pStyle w:val="L-Bullets"/>
        <w:numPr>
          <w:ilvl w:val="0"/>
          <w:numId w:val="0"/>
        </w:numPr>
        <w:ind w:left="717" w:hanging="360"/>
      </w:pPr>
    </w:p>
    <w:p w14:paraId="07F8D201" w14:textId="77777777" w:rsidR="00432C53" w:rsidRPr="00432C53" w:rsidRDefault="00432C53" w:rsidP="00432C53">
      <w:pPr>
        <w:pStyle w:val="L-Bullets"/>
        <w:rPr>
          <w:lang w:val="en-US"/>
        </w:rPr>
      </w:pPr>
      <w:r w:rsidRPr="00432C53">
        <w:rPr>
          <w:b/>
          <w:bCs/>
          <w:lang w:val="en-US"/>
        </w:rPr>
        <w:lastRenderedPageBreak/>
        <w:t>Introduction to Chapter 8: Advanced Inference Techniques</w:t>
      </w:r>
    </w:p>
    <w:p w14:paraId="6F9D35E5" w14:textId="77777777" w:rsidR="00432C53" w:rsidRPr="00432C53" w:rsidRDefault="00432C53" w:rsidP="00432C53">
      <w:pPr>
        <w:pStyle w:val="L-Bullets"/>
        <w:rPr>
          <w:lang w:val="en-US"/>
        </w:rPr>
      </w:pPr>
      <w:r w:rsidRPr="00432C53">
        <w:rPr>
          <w:lang w:val="en-US"/>
        </w:rPr>
        <w:t> </w:t>
      </w:r>
    </w:p>
    <w:p w14:paraId="7D29819B" w14:textId="77777777" w:rsidR="00432C53" w:rsidRPr="00432C53" w:rsidRDefault="00432C53" w:rsidP="00432C53">
      <w:pPr>
        <w:pStyle w:val="L-Bullets"/>
        <w:rPr>
          <w:lang w:val="en-US"/>
        </w:rPr>
      </w:pPr>
      <w:r w:rsidRPr="00432C53">
        <w:rPr>
          <w:b/>
          <w:bCs/>
          <w:lang w:val="en-US"/>
        </w:rPr>
        <w:t>Context and Purpose</w:t>
      </w:r>
    </w:p>
    <w:p w14:paraId="3C5E1B68" w14:textId="77777777" w:rsidR="00432C53" w:rsidRPr="00432C53" w:rsidRDefault="00432C53" w:rsidP="00432C53">
      <w:pPr>
        <w:pStyle w:val="L-Bullets"/>
        <w:rPr>
          <w:lang w:val="en-US"/>
        </w:rPr>
      </w:pPr>
      <w:r w:rsidRPr="00432C53">
        <w:rPr>
          <w:lang w:val="en-US"/>
        </w:rPr>
        <w:t>Chapter 8 delves into the realm of advanced inference techniques within the Hugging Face Diffusion library, exploring cutting-edge strategies that enhance the functionality, quality, and efficiency of deploying NLP models. As the demand for real-time, high-accuracy NLP applications continues to grow, the ability to optimize inference processes becomes increasingly critical. This chapter aims to equip readers with the knowledge and tools needed to implement sophisticated inference techniques that can significantly improve the performance of NLP systems in production environments.</w:t>
      </w:r>
    </w:p>
    <w:p w14:paraId="014E479E" w14:textId="77777777" w:rsidR="00432C53" w:rsidRPr="00432C53" w:rsidRDefault="00432C53" w:rsidP="00432C53">
      <w:pPr>
        <w:pStyle w:val="L-Bullets"/>
        <w:rPr>
          <w:lang w:val="en-US"/>
        </w:rPr>
      </w:pPr>
      <w:r w:rsidRPr="00432C53">
        <w:rPr>
          <w:lang w:val="en-US"/>
        </w:rPr>
        <w:t> </w:t>
      </w:r>
    </w:p>
    <w:p w14:paraId="331E1BEA" w14:textId="77777777" w:rsidR="00432C53" w:rsidRPr="00432C53" w:rsidRDefault="00432C53" w:rsidP="00432C53">
      <w:pPr>
        <w:pStyle w:val="L-Bullets"/>
        <w:rPr>
          <w:lang w:val="en-US"/>
        </w:rPr>
      </w:pPr>
      <w:r w:rsidRPr="00432C53">
        <w:rPr>
          <w:b/>
          <w:bCs/>
          <w:lang w:val="en-US"/>
        </w:rPr>
        <w:t>Scope and Significance</w:t>
      </w:r>
    </w:p>
    <w:p w14:paraId="2521BD99" w14:textId="77777777" w:rsidR="00432C53" w:rsidRPr="00432C53" w:rsidRDefault="00432C53" w:rsidP="00432C53">
      <w:pPr>
        <w:pStyle w:val="L-Bullets"/>
        <w:rPr>
          <w:lang w:val="en-US"/>
        </w:rPr>
      </w:pPr>
      <w:r w:rsidRPr="00432C53">
        <w:rPr>
          <w:lang w:val="en-US"/>
        </w:rPr>
        <w:t>The chapter focuses on a range of advanced topics, each tailored to address specific challenges faced during the inference stage of machine learning pipelines:</w:t>
      </w:r>
    </w:p>
    <w:p w14:paraId="1A73508B" w14:textId="77777777" w:rsidR="00432C53" w:rsidRPr="00432C53" w:rsidRDefault="00432C53" w:rsidP="00432C53">
      <w:pPr>
        <w:pStyle w:val="L-Bullets"/>
        <w:rPr>
          <w:lang w:val="en-US"/>
        </w:rPr>
      </w:pPr>
      <w:r w:rsidRPr="00432C53">
        <w:rPr>
          <w:lang w:val="en-US"/>
        </w:rPr>
        <w:t> </w:t>
      </w:r>
    </w:p>
    <w:p w14:paraId="54E597EF" w14:textId="77777777" w:rsidR="00432C53" w:rsidRPr="00432C53" w:rsidRDefault="00432C53" w:rsidP="00432C53">
      <w:pPr>
        <w:pStyle w:val="L-Bullets"/>
        <w:numPr>
          <w:ilvl w:val="0"/>
          <w:numId w:val="59"/>
        </w:numPr>
        <w:rPr>
          <w:lang w:val="en-US"/>
        </w:rPr>
      </w:pPr>
      <w:r w:rsidRPr="00432C53">
        <w:rPr>
          <w:b/>
          <w:bCs/>
          <w:lang w:val="en-US"/>
        </w:rPr>
        <w:t>Callbacks and Extensions</w:t>
      </w:r>
      <w:r w:rsidRPr="00432C53">
        <w:rPr>
          <w:lang w:val="en-US"/>
        </w:rPr>
        <w:t>: These are crucial for enhancing pipeline functionality by allowing custom actions at various points in the inference process, thereby increasing the flexibility and responsiveness of NLP systems.</w:t>
      </w:r>
    </w:p>
    <w:p w14:paraId="07028D33" w14:textId="77777777" w:rsidR="00432C53" w:rsidRPr="00432C53" w:rsidRDefault="00432C53" w:rsidP="00432C53">
      <w:pPr>
        <w:pStyle w:val="L-Bullets"/>
        <w:numPr>
          <w:ilvl w:val="0"/>
          <w:numId w:val="59"/>
        </w:numPr>
        <w:rPr>
          <w:lang w:val="en-US"/>
        </w:rPr>
      </w:pPr>
      <w:r w:rsidRPr="00432C53">
        <w:rPr>
          <w:b/>
          <w:bCs/>
          <w:lang w:val="en-US"/>
        </w:rPr>
        <w:t>Distributed Inference</w:t>
      </w:r>
      <w:r w:rsidRPr="00432C53">
        <w:rPr>
          <w:lang w:val="en-US"/>
        </w:rPr>
        <w:t>: As datasets and models scale, distributed computing becomes essential. Techniques for efficient model distribution and parallel processing are explored to handle large-scale inference tasks effectively.</w:t>
      </w:r>
    </w:p>
    <w:p w14:paraId="07EF7F66" w14:textId="77777777" w:rsidR="00432C53" w:rsidRPr="00432C53" w:rsidRDefault="00432C53" w:rsidP="00432C53">
      <w:pPr>
        <w:pStyle w:val="L-Bullets"/>
        <w:numPr>
          <w:ilvl w:val="0"/>
          <w:numId w:val="59"/>
        </w:numPr>
        <w:rPr>
          <w:lang w:val="en-US"/>
        </w:rPr>
      </w:pPr>
      <w:r w:rsidRPr="00432C53">
        <w:rPr>
          <w:b/>
          <w:bCs/>
          <w:lang w:val="en-US"/>
        </w:rPr>
        <w:t>Prompt Engineering and Post-Processing</w:t>
      </w:r>
      <w:r w:rsidRPr="00432C53">
        <w:rPr>
          <w:lang w:val="en-US"/>
        </w:rPr>
        <w:t>: These techniques refine the inputs and outputs of NLP models, enhancing the relevance and precision of the generated content.</w:t>
      </w:r>
    </w:p>
    <w:p w14:paraId="09F7236E" w14:textId="77777777" w:rsidR="00432C53" w:rsidRPr="00432C53" w:rsidRDefault="00432C53" w:rsidP="00432C53">
      <w:pPr>
        <w:pStyle w:val="L-Bullets"/>
        <w:numPr>
          <w:ilvl w:val="0"/>
          <w:numId w:val="59"/>
        </w:numPr>
        <w:rPr>
          <w:lang w:val="en-US"/>
        </w:rPr>
      </w:pPr>
      <w:r w:rsidRPr="00432C53">
        <w:rPr>
          <w:b/>
          <w:bCs/>
          <w:lang w:val="en-US"/>
        </w:rPr>
        <w:lastRenderedPageBreak/>
        <w:t>Ensemble Methods</w:t>
      </w:r>
      <w:r w:rsidRPr="00432C53">
        <w:rPr>
          <w:lang w:val="en-US"/>
        </w:rPr>
        <w:t>: The integration of multiple models to improve inference results is discussed, with a focus on practical implementations and case studies that highlight the effectiveness of this approach.</w:t>
      </w:r>
    </w:p>
    <w:p w14:paraId="6916EF5A" w14:textId="77777777" w:rsidR="00432C53" w:rsidRPr="00432C53" w:rsidRDefault="00432C53" w:rsidP="00432C53">
      <w:pPr>
        <w:pStyle w:val="L-Bullets"/>
        <w:numPr>
          <w:ilvl w:val="0"/>
          <w:numId w:val="59"/>
        </w:numPr>
        <w:rPr>
          <w:lang w:val="en-US"/>
        </w:rPr>
      </w:pPr>
      <w:r w:rsidRPr="00432C53">
        <w:rPr>
          <w:b/>
          <w:bCs/>
          <w:lang w:val="en-US"/>
        </w:rPr>
        <w:t>Optimization of Inference Speed and Efficiency</w:t>
      </w:r>
      <w:r w:rsidRPr="00432C53">
        <w:rPr>
          <w:lang w:val="en-US"/>
        </w:rPr>
        <w:t>: This section addresses the technical strategies for minimizing latency and maximizing performance, including hardware and software optimizations that are critical for deploying NLP models in real-world applications.</w:t>
      </w:r>
    </w:p>
    <w:p w14:paraId="2FE938F9" w14:textId="77777777" w:rsidR="00432C53" w:rsidRPr="00432C53" w:rsidRDefault="00432C53" w:rsidP="00432C53">
      <w:pPr>
        <w:pStyle w:val="L-Bullets"/>
        <w:rPr>
          <w:lang w:val="en-US"/>
        </w:rPr>
      </w:pPr>
      <w:r w:rsidRPr="00432C53">
        <w:rPr>
          <w:lang w:val="en-US"/>
        </w:rPr>
        <w:t> </w:t>
      </w:r>
    </w:p>
    <w:p w14:paraId="213B63CD" w14:textId="77777777" w:rsidR="00432C53" w:rsidRPr="00432C53" w:rsidRDefault="00432C53" w:rsidP="00432C53">
      <w:pPr>
        <w:pStyle w:val="L-Bullets"/>
        <w:rPr>
          <w:lang w:val="en-US"/>
        </w:rPr>
      </w:pPr>
      <w:r w:rsidRPr="00432C53">
        <w:rPr>
          <w:b/>
          <w:bCs/>
          <w:lang w:val="en-US"/>
        </w:rPr>
        <w:t>Academic and Practical Relevance</w:t>
      </w:r>
    </w:p>
    <w:p w14:paraId="7E7083EA" w14:textId="77777777" w:rsidR="00432C53" w:rsidRPr="00432C53" w:rsidRDefault="00432C53" w:rsidP="00432C53">
      <w:pPr>
        <w:pStyle w:val="L-Bullets"/>
        <w:rPr>
          <w:lang w:val="en-US"/>
        </w:rPr>
      </w:pPr>
      <w:r w:rsidRPr="00432C53">
        <w:rPr>
          <w:lang w:val="en-US"/>
        </w:rPr>
        <w:t>This chapter not only provides a theoretical foundation but also offers practical insights into the application of advanced inference techniques. Through detailed explanations, case studies, and empirical evidence, it demonstrates how these methods can be effectively applied to enhance the accuracy and efficiency of NLP tasks. The content is designed to be accessible yet comprehensive, catering to both seasoned researchers and practitioners in the field of machine learning and NLP.</w:t>
      </w:r>
    </w:p>
    <w:p w14:paraId="3D819D0C" w14:textId="77777777" w:rsidR="00432C53" w:rsidRPr="00432C53" w:rsidRDefault="00432C53" w:rsidP="00432C53">
      <w:pPr>
        <w:pStyle w:val="L-Bullets"/>
        <w:rPr>
          <w:lang w:val="en-US"/>
        </w:rPr>
      </w:pPr>
      <w:r w:rsidRPr="00432C53">
        <w:rPr>
          <w:lang w:val="en-US"/>
        </w:rPr>
        <w:t> </w:t>
      </w:r>
    </w:p>
    <w:p w14:paraId="3072A4B6" w14:textId="77777777" w:rsidR="00432C53" w:rsidRPr="00432C53" w:rsidRDefault="00432C53" w:rsidP="00432C53">
      <w:pPr>
        <w:pStyle w:val="L-Bullets"/>
        <w:rPr>
          <w:lang w:val="en-US"/>
        </w:rPr>
      </w:pPr>
      <w:r w:rsidRPr="00432C53">
        <w:rPr>
          <w:b/>
          <w:bCs/>
          <w:lang w:val="en-US"/>
        </w:rPr>
        <w:t>Innovation and Forward-Looking Techniques</w:t>
      </w:r>
    </w:p>
    <w:p w14:paraId="39259B4E" w14:textId="77777777" w:rsidR="00432C53" w:rsidRPr="00432C53" w:rsidRDefault="00432C53" w:rsidP="00432C53">
      <w:pPr>
        <w:pStyle w:val="L-Bullets"/>
        <w:rPr>
          <w:lang w:val="en-US"/>
        </w:rPr>
      </w:pPr>
      <w:r w:rsidRPr="00432C53">
        <w:rPr>
          <w:lang w:val="en-US"/>
        </w:rPr>
        <w:t>By exploring the forefront of inference technology, this chapter contributes to the ongoing dialogue on how best to harness the power of NLP models in diverse and demanding applications. The discussion is framed around the latest advancements in the field, ensuring that readers are well-informed of the current trends and future directions.</w:t>
      </w:r>
    </w:p>
    <w:p w14:paraId="72C3DA39" w14:textId="77777777" w:rsidR="00432C53" w:rsidRPr="00432C53" w:rsidRDefault="00432C53" w:rsidP="00432C53">
      <w:pPr>
        <w:pStyle w:val="L-Bullets"/>
        <w:rPr>
          <w:lang w:val="en-US"/>
        </w:rPr>
      </w:pPr>
      <w:r w:rsidRPr="00432C53">
        <w:rPr>
          <w:lang w:val="en-US"/>
        </w:rPr>
        <w:t> </w:t>
      </w:r>
    </w:p>
    <w:p w14:paraId="5E97A335" w14:textId="77777777" w:rsidR="00432C53" w:rsidRPr="00432C53" w:rsidRDefault="00432C53" w:rsidP="00432C53">
      <w:pPr>
        <w:pStyle w:val="L-Bullets"/>
        <w:rPr>
          <w:lang w:val="en-US"/>
        </w:rPr>
      </w:pPr>
      <w:r w:rsidRPr="00432C53">
        <w:rPr>
          <w:b/>
          <w:bCs/>
          <w:lang w:val="en-US"/>
        </w:rPr>
        <w:t>Lead into Chapter 8</w:t>
      </w:r>
    </w:p>
    <w:p w14:paraId="7A5D14AC" w14:textId="77777777" w:rsidR="00432C53" w:rsidRPr="00432C53" w:rsidRDefault="00432C53" w:rsidP="00432C53">
      <w:pPr>
        <w:pStyle w:val="L-Bullets"/>
        <w:rPr>
          <w:lang w:val="en-US"/>
        </w:rPr>
      </w:pPr>
      <w:r w:rsidRPr="00432C53">
        <w:rPr>
          <w:lang w:val="en-US"/>
        </w:rPr>
        <w:t xml:space="preserve">As we embark on this exploration of advanced inference techniques, the subsequent sections will provide a deep dive into each area, offering a blend of theoretical insights and actionable guidance. This comprehensive approach </w:t>
      </w:r>
      <w:r w:rsidRPr="00432C53">
        <w:rPr>
          <w:lang w:val="en-US"/>
        </w:rPr>
        <w:lastRenderedPageBreak/>
        <w:t>ensures that readers not only understand the 'how' but also the 'why' behind each technique, empowering them to implement these strategies in their own NLP projects effectively. Join us as we navigate the complexities of optimizing inference processes, setting the stage for the next generation of intelligent NLP applications.</w:t>
      </w:r>
    </w:p>
    <w:p w14:paraId="5FEF0451" w14:textId="77777777" w:rsidR="00432C53" w:rsidRPr="00432C53" w:rsidRDefault="00432C53" w:rsidP="00432C53">
      <w:pPr>
        <w:pStyle w:val="L-Bullets"/>
        <w:rPr>
          <w:lang w:val="en-US"/>
        </w:rPr>
      </w:pPr>
      <w:r w:rsidRPr="00432C53">
        <w:rPr>
          <w:lang w:val="en-US"/>
        </w:rPr>
        <w:t> </w:t>
      </w:r>
    </w:p>
    <w:p w14:paraId="6F857EC0" w14:textId="77777777" w:rsidR="00432C53" w:rsidRPr="00432C53" w:rsidRDefault="00432C53" w:rsidP="00432C53">
      <w:pPr>
        <w:pStyle w:val="L-Bullets"/>
        <w:rPr>
          <w:lang w:val="en-US"/>
        </w:rPr>
      </w:pPr>
      <w:r w:rsidRPr="00432C53">
        <w:rPr>
          <w:b/>
          <w:bCs/>
          <w:lang w:val="en-US"/>
        </w:rPr>
        <w:t>Introduction to Chapter 8: Advanced Inference Techniques</w:t>
      </w:r>
    </w:p>
    <w:p w14:paraId="6F5C7818" w14:textId="77777777" w:rsidR="00432C53" w:rsidRPr="00432C53" w:rsidRDefault="00432C53" w:rsidP="00432C53">
      <w:pPr>
        <w:pStyle w:val="L-Bullets"/>
        <w:rPr>
          <w:lang w:val="en-US"/>
        </w:rPr>
      </w:pPr>
      <w:r w:rsidRPr="00432C53">
        <w:rPr>
          <w:lang w:val="en-US"/>
        </w:rPr>
        <w:t>Chapter 11 delves into the sophisticated realm of advanced inference techniques within the Hugging Face Diffusion library, focusing on methods that enhance, optimize, and scale model deployment in real-world applications. This chapter offers a detailed exploration of how modern inference processes can be augmented through innovative techniques such as callback functions, distributed computing, and ensemble methods, all aimed at achieving superior model performance and efficiency.</w:t>
      </w:r>
    </w:p>
    <w:p w14:paraId="497823BC" w14:textId="77777777" w:rsidR="00432C53" w:rsidRPr="00432C53" w:rsidRDefault="00432C53" w:rsidP="00432C53">
      <w:pPr>
        <w:pStyle w:val="L-Bullets"/>
        <w:rPr>
          <w:lang w:val="en-US"/>
        </w:rPr>
      </w:pPr>
      <w:r w:rsidRPr="00432C53">
        <w:rPr>
          <w:lang w:val="en-US"/>
        </w:rPr>
        <w:t> </w:t>
      </w:r>
    </w:p>
    <w:p w14:paraId="20FFB63F" w14:textId="77777777" w:rsidR="00432C53" w:rsidRPr="00432C53" w:rsidRDefault="00432C53" w:rsidP="00432C53">
      <w:pPr>
        <w:pStyle w:val="L-Bullets"/>
        <w:rPr>
          <w:lang w:val="en-US"/>
        </w:rPr>
      </w:pPr>
      <w:r w:rsidRPr="00432C53">
        <w:rPr>
          <w:lang w:val="en-US"/>
        </w:rPr>
        <w:t>As AI models become increasingly complex, the necessity for robust inference strategies becomes evident. This chapter provides a comprehensive guide to implementing these strategies effectively, ensuring that models not only perform optimally in controlled environments but also deliver consistent and reliable results in dynamic real-world settings. From enhancing pipeline functionality with custom extensions to optimizing inference speed and efficiency, this chapter covers a broad spectrum of techniques that are crucial for professionals looking to push the boundaries of what AI can achieve.</w:t>
      </w:r>
    </w:p>
    <w:p w14:paraId="0CFF454A" w14:textId="77777777" w:rsidR="00432C53" w:rsidRPr="00432C53" w:rsidRDefault="00432C53" w:rsidP="00432C53">
      <w:pPr>
        <w:pStyle w:val="L-Bullets"/>
        <w:rPr>
          <w:lang w:val="en-US"/>
        </w:rPr>
      </w:pPr>
      <w:r w:rsidRPr="00432C53">
        <w:rPr>
          <w:lang w:val="en-US"/>
        </w:rPr>
        <w:t> </w:t>
      </w:r>
    </w:p>
    <w:p w14:paraId="3811D66A" w14:textId="77777777" w:rsidR="00432C53" w:rsidRPr="00432C53" w:rsidRDefault="00432C53" w:rsidP="00432C53">
      <w:pPr>
        <w:pStyle w:val="L-Bullets"/>
        <w:rPr>
          <w:lang w:val="en-US"/>
        </w:rPr>
      </w:pPr>
      <w:r w:rsidRPr="00432C53">
        <w:rPr>
          <w:b/>
          <w:bCs/>
          <w:lang w:val="en-US"/>
        </w:rPr>
        <w:t>In this chapter, we're going to cover the following main topics:</w:t>
      </w:r>
    </w:p>
    <w:p w14:paraId="1F5B72A2" w14:textId="77777777" w:rsidR="00432C53" w:rsidRPr="00432C53" w:rsidRDefault="00432C53" w:rsidP="00432C53">
      <w:pPr>
        <w:pStyle w:val="L-Bullets"/>
        <w:numPr>
          <w:ilvl w:val="0"/>
          <w:numId w:val="60"/>
        </w:numPr>
        <w:rPr>
          <w:lang w:val="en-US"/>
        </w:rPr>
      </w:pPr>
      <w:r w:rsidRPr="00432C53">
        <w:rPr>
          <w:lang w:val="en-US"/>
        </w:rPr>
        <w:t>Enhancing Pipeline Functionality: Callbacks and Extensions</w:t>
      </w:r>
    </w:p>
    <w:p w14:paraId="12496754" w14:textId="77777777" w:rsidR="00432C53" w:rsidRPr="00432C53" w:rsidRDefault="00432C53" w:rsidP="00432C53">
      <w:pPr>
        <w:pStyle w:val="L-Bullets"/>
        <w:numPr>
          <w:ilvl w:val="0"/>
          <w:numId w:val="60"/>
        </w:numPr>
        <w:rPr>
          <w:lang w:val="en-US"/>
        </w:rPr>
      </w:pPr>
      <w:r w:rsidRPr="00432C53">
        <w:rPr>
          <w:lang w:val="en-US"/>
        </w:rPr>
        <w:t>Techniques for Distributed Inference</w:t>
      </w:r>
    </w:p>
    <w:p w14:paraId="250DB704" w14:textId="77777777" w:rsidR="00432C53" w:rsidRPr="00432C53" w:rsidRDefault="00432C53" w:rsidP="00432C53">
      <w:pPr>
        <w:pStyle w:val="L-Bullets"/>
        <w:numPr>
          <w:ilvl w:val="0"/>
          <w:numId w:val="60"/>
        </w:numPr>
        <w:rPr>
          <w:lang w:val="en-US"/>
        </w:rPr>
      </w:pPr>
      <w:r w:rsidRPr="00432C53">
        <w:rPr>
          <w:lang w:val="en-US"/>
        </w:rPr>
        <w:lastRenderedPageBreak/>
        <w:t>Improving Inference Quality: Prompt Engineering and Post-Processing Techniques</w:t>
      </w:r>
    </w:p>
    <w:p w14:paraId="1A32E275" w14:textId="77777777" w:rsidR="00432C53" w:rsidRPr="00432C53" w:rsidRDefault="00432C53" w:rsidP="00432C53">
      <w:pPr>
        <w:pStyle w:val="L-Bullets"/>
        <w:numPr>
          <w:ilvl w:val="0"/>
          <w:numId w:val="60"/>
        </w:numPr>
        <w:rPr>
          <w:lang w:val="en-US"/>
        </w:rPr>
      </w:pPr>
      <w:r w:rsidRPr="00432C53">
        <w:rPr>
          <w:lang w:val="en-US"/>
        </w:rPr>
        <w:t>Using Ensemble Methods for Better Inference Results</w:t>
      </w:r>
    </w:p>
    <w:p w14:paraId="2D26595A" w14:textId="77777777" w:rsidR="00432C53" w:rsidRPr="00432C53" w:rsidRDefault="00432C53" w:rsidP="00432C53">
      <w:pPr>
        <w:pStyle w:val="L-Bullets"/>
        <w:numPr>
          <w:ilvl w:val="0"/>
          <w:numId w:val="60"/>
        </w:numPr>
        <w:rPr>
          <w:lang w:val="en-US"/>
        </w:rPr>
      </w:pPr>
      <w:r w:rsidRPr="00432C53">
        <w:rPr>
          <w:lang w:val="en-US"/>
        </w:rPr>
        <w:t>Optimizing Inference Speed and Efficiency</w:t>
      </w:r>
    </w:p>
    <w:p w14:paraId="333EAA09" w14:textId="77777777" w:rsidR="00432C53" w:rsidRPr="00432C53" w:rsidRDefault="00432C53" w:rsidP="00432C53">
      <w:pPr>
        <w:pStyle w:val="L-Bullets"/>
        <w:rPr>
          <w:lang w:val="en-US"/>
        </w:rPr>
      </w:pPr>
      <w:r w:rsidRPr="00432C53">
        <w:rPr>
          <w:lang w:val="en-US"/>
        </w:rPr>
        <w:t> </w:t>
      </w:r>
    </w:p>
    <w:p w14:paraId="060DFB08" w14:textId="77777777" w:rsidR="00432C53" w:rsidRPr="00432C53" w:rsidRDefault="00432C53" w:rsidP="00432C53">
      <w:pPr>
        <w:pStyle w:val="L-Bullets"/>
        <w:rPr>
          <w:lang w:val="en-US"/>
        </w:rPr>
      </w:pPr>
      <w:r w:rsidRPr="00432C53">
        <w:rPr>
          <w:b/>
          <w:bCs/>
          <w:lang w:val="en-US"/>
        </w:rPr>
        <w:t>Learning Objectives for Chapter 8</w:t>
      </w:r>
    </w:p>
    <w:p w14:paraId="61641AA0" w14:textId="77777777" w:rsidR="00432C53" w:rsidRPr="00432C53" w:rsidRDefault="00432C53" w:rsidP="00432C53">
      <w:pPr>
        <w:pStyle w:val="L-Bullets"/>
        <w:rPr>
          <w:lang w:val="en-US"/>
        </w:rPr>
      </w:pPr>
      <w:r w:rsidRPr="00432C53">
        <w:rPr>
          <w:lang w:val="en-US"/>
        </w:rPr>
        <w:t> </w:t>
      </w:r>
    </w:p>
    <w:p w14:paraId="585E5938" w14:textId="77777777" w:rsidR="00432C53" w:rsidRPr="00432C53" w:rsidRDefault="00432C53" w:rsidP="00432C53">
      <w:pPr>
        <w:pStyle w:val="L-Bullets"/>
        <w:rPr>
          <w:lang w:val="en-US"/>
        </w:rPr>
      </w:pPr>
      <w:r w:rsidRPr="00432C53">
        <w:rPr>
          <w:lang w:val="en-US"/>
        </w:rPr>
        <w:t>By the end of this chapter, readers will be able to:</w:t>
      </w:r>
    </w:p>
    <w:p w14:paraId="3691A52B" w14:textId="77777777" w:rsidR="00432C53" w:rsidRPr="00432C53" w:rsidRDefault="00432C53" w:rsidP="00432C53">
      <w:pPr>
        <w:pStyle w:val="L-Bullets"/>
        <w:numPr>
          <w:ilvl w:val="0"/>
          <w:numId w:val="61"/>
        </w:numPr>
        <w:rPr>
          <w:b/>
          <w:bCs/>
          <w:lang w:val="en-US"/>
        </w:rPr>
      </w:pPr>
      <w:r w:rsidRPr="00432C53">
        <w:rPr>
          <w:b/>
          <w:bCs/>
          <w:lang w:val="en-US"/>
        </w:rPr>
        <w:t>Implement Callbacks and Extensions:</w:t>
      </w:r>
      <w:r w:rsidRPr="00432C53">
        <w:rPr>
          <w:lang w:val="en-US"/>
        </w:rPr>
        <w:t xml:space="preserve"> Understand and apply callback functions and custom extensions to enhance the functionality of AI pipelines, facilitating more dynamic and responsive model behavior.</w:t>
      </w:r>
    </w:p>
    <w:p w14:paraId="0C7A24B6" w14:textId="77777777" w:rsidR="00432C53" w:rsidRPr="00432C53" w:rsidRDefault="00432C53" w:rsidP="00432C53">
      <w:pPr>
        <w:pStyle w:val="L-Bullets"/>
        <w:numPr>
          <w:ilvl w:val="0"/>
          <w:numId w:val="61"/>
        </w:numPr>
        <w:rPr>
          <w:b/>
          <w:bCs/>
          <w:lang w:val="en-US"/>
        </w:rPr>
      </w:pPr>
      <w:r w:rsidRPr="00432C53">
        <w:rPr>
          <w:b/>
          <w:bCs/>
          <w:lang w:val="en-US"/>
        </w:rPr>
        <w:t>Deploy Distributed Inference Systems:</w:t>
      </w:r>
      <w:r w:rsidRPr="00432C53">
        <w:rPr>
          <w:lang w:val="en-US"/>
        </w:rPr>
        <w:t xml:space="preserve"> Master the techniques for implementing distributed inference, enabling the efficient processing of large-scale data across multiple computing resources.</w:t>
      </w:r>
    </w:p>
    <w:p w14:paraId="44DF1589" w14:textId="77777777" w:rsidR="00432C53" w:rsidRPr="00432C53" w:rsidRDefault="00432C53" w:rsidP="00432C53">
      <w:pPr>
        <w:pStyle w:val="L-Bullets"/>
        <w:numPr>
          <w:ilvl w:val="0"/>
          <w:numId w:val="61"/>
        </w:numPr>
        <w:rPr>
          <w:b/>
          <w:bCs/>
          <w:lang w:val="en-US"/>
        </w:rPr>
      </w:pPr>
      <w:r w:rsidRPr="00432C53">
        <w:rPr>
          <w:b/>
          <w:bCs/>
          <w:lang w:val="en-US"/>
        </w:rPr>
        <w:t>Refine Inference with Prompt Engineering:</w:t>
      </w:r>
      <w:r w:rsidRPr="00432C53">
        <w:rPr>
          <w:lang w:val="en-US"/>
        </w:rPr>
        <w:t xml:space="preserve"> Learn the art of prompt engineering to refine input queries and post-processing strategies to improve the quality of model outputs.</w:t>
      </w:r>
    </w:p>
    <w:p w14:paraId="3D4A042F" w14:textId="77777777" w:rsidR="00432C53" w:rsidRPr="00432C53" w:rsidRDefault="00432C53" w:rsidP="00432C53">
      <w:pPr>
        <w:pStyle w:val="L-Bullets"/>
        <w:numPr>
          <w:ilvl w:val="0"/>
          <w:numId w:val="61"/>
        </w:numPr>
        <w:rPr>
          <w:b/>
          <w:bCs/>
          <w:lang w:val="en-US"/>
        </w:rPr>
      </w:pPr>
      <w:r w:rsidRPr="00432C53">
        <w:rPr>
          <w:b/>
          <w:bCs/>
          <w:lang w:val="en-US"/>
        </w:rPr>
        <w:t>Leverage Ensemble Methods:</w:t>
      </w:r>
      <w:r w:rsidRPr="00432C53">
        <w:rPr>
          <w:lang w:val="en-US"/>
        </w:rPr>
        <w:t xml:space="preserve"> Gain insights into using ensemble methods to combine multiple models or approaches, thereby enhancing the robustness and accuracy of predictions.</w:t>
      </w:r>
    </w:p>
    <w:p w14:paraId="5B8F49A0" w14:textId="77777777" w:rsidR="00432C53" w:rsidRPr="00432C53" w:rsidRDefault="00432C53" w:rsidP="00432C53">
      <w:pPr>
        <w:pStyle w:val="L-Bullets"/>
        <w:numPr>
          <w:ilvl w:val="0"/>
          <w:numId w:val="61"/>
        </w:numPr>
        <w:rPr>
          <w:b/>
          <w:bCs/>
          <w:lang w:val="en-US"/>
        </w:rPr>
      </w:pPr>
      <w:r w:rsidRPr="00432C53">
        <w:rPr>
          <w:b/>
          <w:bCs/>
          <w:lang w:val="en-US"/>
        </w:rPr>
        <w:t>Enhance Efficiency in Inference:</w:t>
      </w:r>
      <w:r w:rsidRPr="00432C53">
        <w:rPr>
          <w:lang w:val="en-US"/>
        </w:rPr>
        <w:t xml:space="preserve"> Develop strategies for optimizing inference speed and reducing computational overhead through hardware and software optimizations, crucial for deploying AI solutions at scale.</w:t>
      </w:r>
    </w:p>
    <w:p w14:paraId="23087510" w14:textId="77777777" w:rsidR="00432C53" w:rsidRPr="00432C53" w:rsidRDefault="00432C53" w:rsidP="00432C53">
      <w:pPr>
        <w:pStyle w:val="L-Bullets"/>
        <w:rPr>
          <w:lang w:val="en-US"/>
        </w:rPr>
      </w:pPr>
      <w:r w:rsidRPr="00432C53">
        <w:rPr>
          <w:lang w:val="en-US"/>
        </w:rPr>
        <w:t> </w:t>
      </w:r>
    </w:p>
    <w:p w14:paraId="167FBCE8" w14:textId="77777777" w:rsidR="00432C53" w:rsidRPr="00432C53" w:rsidRDefault="00432C53" w:rsidP="00432C53">
      <w:pPr>
        <w:pStyle w:val="L-Bullets"/>
        <w:rPr>
          <w:lang w:val="en-US"/>
        </w:rPr>
      </w:pPr>
      <w:r w:rsidRPr="00432C53">
        <w:rPr>
          <w:lang w:val="en-US"/>
        </w:rPr>
        <w:t xml:space="preserve">This chapter equips readers with the advanced skills needed to innovate and implement state-of-the-art inference techniques, ensuring that they are </w:t>
      </w:r>
      <w:r w:rsidRPr="00432C53">
        <w:rPr>
          <w:lang w:val="en-US"/>
        </w:rPr>
        <w:lastRenderedPageBreak/>
        <w:t>prepared to meet the demands of complex AI deployments in various professional settings.</w:t>
      </w:r>
    </w:p>
    <w:p w14:paraId="3D7EDECE" w14:textId="77777777" w:rsidR="00432C53" w:rsidRPr="00432C53" w:rsidRDefault="00432C53" w:rsidP="00432C53">
      <w:pPr>
        <w:pStyle w:val="L-Bullets"/>
        <w:rPr>
          <w:lang w:val="en-US"/>
        </w:rPr>
      </w:pPr>
      <w:r w:rsidRPr="00432C53">
        <w:rPr>
          <w:lang w:val="en-US"/>
        </w:rPr>
        <w:t> </w:t>
      </w:r>
    </w:p>
    <w:p w14:paraId="47366C76" w14:textId="77777777" w:rsidR="00432C53" w:rsidRPr="00432C53" w:rsidRDefault="00432C53" w:rsidP="00432C53">
      <w:pPr>
        <w:pStyle w:val="L-Bullets"/>
        <w:rPr>
          <w:lang w:val="en-US"/>
        </w:rPr>
      </w:pPr>
      <w:r w:rsidRPr="00432C53">
        <w:rPr>
          <w:lang w:val="en-US"/>
        </w:rPr>
        <w:t> </w:t>
      </w:r>
    </w:p>
    <w:p w14:paraId="0DEBCCBA" w14:textId="77777777" w:rsidR="00432C53" w:rsidRPr="00432C53" w:rsidRDefault="00432C53" w:rsidP="00432C53">
      <w:pPr>
        <w:pStyle w:val="L-Bullets"/>
        <w:rPr>
          <w:lang w:val="en-US"/>
        </w:rPr>
      </w:pPr>
      <w:r w:rsidRPr="00432C53">
        <w:rPr>
          <w:b/>
          <w:bCs/>
          <w:lang w:val="en-US"/>
        </w:rPr>
        <w:t>8.1 Enhancing Pipeline Functionality: Callbacks and Extensions</w:t>
      </w:r>
    </w:p>
    <w:p w14:paraId="2A19B797" w14:textId="77777777" w:rsidR="00432C53" w:rsidRPr="00432C53" w:rsidRDefault="00432C53" w:rsidP="00432C53">
      <w:pPr>
        <w:pStyle w:val="L-Bullets"/>
        <w:rPr>
          <w:lang w:val="en-US"/>
        </w:rPr>
      </w:pPr>
      <w:r w:rsidRPr="00432C53">
        <w:rPr>
          <w:lang w:val="en-US"/>
        </w:rPr>
        <w:t> </w:t>
      </w:r>
    </w:p>
    <w:p w14:paraId="37A4E24A" w14:textId="77777777" w:rsidR="00432C53" w:rsidRPr="00432C53" w:rsidRDefault="00432C53" w:rsidP="00432C53">
      <w:pPr>
        <w:pStyle w:val="L-Bullets"/>
        <w:rPr>
          <w:lang w:val="en-US"/>
        </w:rPr>
      </w:pPr>
      <w:r w:rsidRPr="00432C53">
        <w:rPr>
          <w:b/>
          <w:bCs/>
          <w:lang w:val="en-US"/>
        </w:rPr>
        <w:t>Introduction</w:t>
      </w:r>
    </w:p>
    <w:p w14:paraId="4B8A00D5" w14:textId="77777777" w:rsidR="00432C53" w:rsidRPr="00432C53" w:rsidRDefault="00432C53" w:rsidP="00432C53">
      <w:pPr>
        <w:pStyle w:val="L-Bullets"/>
        <w:rPr>
          <w:lang w:val="en-US"/>
        </w:rPr>
      </w:pPr>
      <w:r w:rsidRPr="00432C53">
        <w:rPr>
          <w:lang w:val="en-US"/>
        </w:rPr>
        <w:t>In advanced NLP systems, enhancing the functionality of processing pipelines through callbacks and custom extensions is pivotal. This section explores how these mechanisms can be integrated into NLP workflows to provide dynamic control over the training and inference processes, ultimately leading to more robust, flexible, and efficient systems.</w:t>
      </w:r>
    </w:p>
    <w:p w14:paraId="084EBDF4" w14:textId="77777777" w:rsidR="00432C53" w:rsidRPr="00432C53" w:rsidRDefault="00432C53" w:rsidP="00432C53">
      <w:pPr>
        <w:pStyle w:val="L-Bullets"/>
        <w:rPr>
          <w:lang w:val="en-US"/>
        </w:rPr>
      </w:pPr>
      <w:r w:rsidRPr="00432C53">
        <w:rPr>
          <w:lang w:val="en-US"/>
        </w:rPr>
        <w:t> </w:t>
      </w:r>
    </w:p>
    <w:p w14:paraId="4FD9F38F" w14:textId="77777777" w:rsidR="00432C53" w:rsidRPr="00432C53" w:rsidRDefault="00432C53" w:rsidP="00432C53">
      <w:pPr>
        <w:pStyle w:val="L-Bullets"/>
        <w:rPr>
          <w:lang w:val="en-US"/>
        </w:rPr>
      </w:pPr>
      <w:r w:rsidRPr="00432C53">
        <w:rPr>
          <w:b/>
          <w:bCs/>
          <w:lang w:val="en-US"/>
        </w:rPr>
        <w:t>Overview of Callbacks</w:t>
      </w:r>
    </w:p>
    <w:p w14:paraId="77619E72" w14:textId="77777777" w:rsidR="00432C53" w:rsidRPr="00432C53" w:rsidRDefault="00432C53" w:rsidP="00432C53">
      <w:pPr>
        <w:pStyle w:val="L-Bullets"/>
        <w:rPr>
          <w:lang w:val="en-US"/>
        </w:rPr>
      </w:pPr>
      <w:r w:rsidRPr="00432C53">
        <w:rPr>
          <w:lang w:val="en-US"/>
        </w:rPr>
        <w:t>Callbacks are functions that are applied at given stages of the training process and can be used to monitor, modify, or extend the behavior of models during training. They are crucial for tasks such as dynamic learning rate adjustment, model checkpointing, logging, and early stopping.</w:t>
      </w:r>
    </w:p>
    <w:p w14:paraId="77087206" w14:textId="77777777" w:rsidR="00432C53" w:rsidRPr="00432C53" w:rsidRDefault="00432C53" w:rsidP="00432C53">
      <w:pPr>
        <w:pStyle w:val="L-Bullets"/>
        <w:rPr>
          <w:lang w:val="en-US"/>
        </w:rPr>
      </w:pPr>
      <w:r w:rsidRPr="00432C53">
        <w:rPr>
          <w:lang w:val="en-US"/>
        </w:rPr>
        <w:t> </w:t>
      </w:r>
    </w:p>
    <w:p w14:paraId="1A0B3EB4" w14:textId="77777777" w:rsidR="00432C53" w:rsidRPr="00432C53" w:rsidRDefault="00432C53" w:rsidP="00432C53">
      <w:pPr>
        <w:pStyle w:val="L-Bullets"/>
        <w:rPr>
          <w:lang w:val="en-US"/>
        </w:rPr>
      </w:pPr>
      <w:r w:rsidRPr="00432C53">
        <w:rPr>
          <w:b/>
          <w:bCs/>
          <w:lang w:val="en-US"/>
        </w:rPr>
        <w:t>Custom Extensions and Their Applications</w:t>
      </w:r>
    </w:p>
    <w:p w14:paraId="3C712FDF" w14:textId="77777777" w:rsidR="00432C53" w:rsidRPr="00432C53" w:rsidRDefault="00432C53" w:rsidP="00432C53">
      <w:pPr>
        <w:pStyle w:val="L-Bullets"/>
        <w:rPr>
          <w:lang w:val="en-US"/>
        </w:rPr>
      </w:pPr>
      <w:r w:rsidRPr="00432C53">
        <w:rPr>
          <w:lang w:val="en-US"/>
        </w:rPr>
        <w:t>Custom extensions are modifications or additions to the existing computational graph or training loop. These can include custom layers, loss functions, or new types of regularization techniques. Their applications are diverse:</w:t>
      </w:r>
    </w:p>
    <w:p w14:paraId="5D46457E" w14:textId="77777777" w:rsidR="00432C53" w:rsidRPr="00432C53" w:rsidRDefault="00432C53" w:rsidP="00432C53">
      <w:pPr>
        <w:pStyle w:val="L-Bullets"/>
        <w:numPr>
          <w:ilvl w:val="0"/>
          <w:numId w:val="62"/>
        </w:numPr>
        <w:rPr>
          <w:lang w:val="en-US"/>
        </w:rPr>
      </w:pPr>
      <w:r w:rsidRPr="00432C53">
        <w:rPr>
          <w:b/>
          <w:bCs/>
          <w:lang w:val="en-US"/>
        </w:rPr>
        <w:t>Real-time Monitoring</w:t>
      </w:r>
      <w:r w:rsidRPr="00432C53">
        <w:rPr>
          <w:lang w:val="en-US"/>
        </w:rPr>
        <w:t>: Implementing custom callbacks to track model performance metrics in real-time during training.</w:t>
      </w:r>
    </w:p>
    <w:p w14:paraId="6BE4D78D" w14:textId="77777777" w:rsidR="00432C53" w:rsidRPr="00432C53" w:rsidRDefault="00432C53" w:rsidP="00432C53">
      <w:pPr>
        <w:pStyle w:val="L-Bullets"/>
        <w:numPr>
          <w:ilvl w:val="0"/>
          <w:numId w:val="62"/>
        </w:numPr>
        <w:rPr>
          <w:lang w:val="en-US"/>
        </w:rPr>
      </w:pPr>
      <w:r w:rsidRPr="00432C53">
        <w:rPr>
          <w:b/>
          <w:bCs/>
          <w:lang w:val="en-US"/>
        </w:rPr>
        <w:lastRenderedPageBreak/>
        <w:t>Automated Model Tuning</w:t>
      </w:r>
      <w:r w:rsidRPr="00432C53">
        <w:rPr>
          <w:lang w:val="en-US"/>
        </w:rPr>
        <w:t>: Using callbacks to adjust hyperparameters dynamically based on validation performance.</w:t>
      </w:r>
    </w:p>
    <w:p w14:paraId="452E21D3" w14:textId="77777777" w:rsidR="00432C53" w:rsidRPr="00432C53" w:rsidRDefault="00432C53" w:rsidP="00432C53">
      <w:pPr>
        <w:pStyle w:val="L-Bullets"/>
        <w:rPr>
          <w:lang w:val="en-US"/>
        </w:rPr>
      </w:pPr>
      <w:r w:rsidRPr="00432C53">
        <w:rPr>
          <w:b/>
          <w:bCs/>
          <w:lang w:val="en-US"/>
        </w:rPr>
        <w:t>Practical Examples</w:t>
      </w:r>
    </w:p>
    <w:p w14:paraId="15D4812F" w14:textId="77777777" w:rsidR="00432C53" w:rsidRPr="00432C53" w:rsidRDefault="00432C53" w:rsidP="00432C53">
      <w:pPr>
        <w:pStyle w:val="L-Bullets"/>
        <w:rPr>
          <w:lang w:val="en-US"/>
        </w:rPr>
      </w:pPr>
      <w:r w:rsidRPr="00432C53">
        <w:rPr>
          <w:lang w:val="en-US"/>
        </w:rPr>
        <w:t> </w:t>
      </w:r>
    </w:p>
    <w:p w14:paraId="146CA046" w14:textId="77777777" w:rsidR="00432C53" w:rsidRPr="00432C53" w:rsidRDefault="00432C53" w:rsidP="00432C53">
      <w:pPr>
        <w:pStyle w:val="L-Bullets"/>
        <w:numPr>
          <w:ilvl w:val="0"/>
          <w:numId w:val="63"/>
        </w:numPr>
        <w:rPr>
          <w:b/>
          <w:bCs/>
          <w:lang w:val="en-US"/>
        </w:rPr>
      </w:pPr>
      <w:r w:rsidRPr="00432C53">
        <w:rPr>
          <w:b/>
          <w:bCs/>
          <w:lang w:val="en-US"/>
        </w:rPr>
        <w:t>Early Stopping Callback</w:t>
      </w:r>
      <w:r w:rsidRPr="00432C53">
        <w:rPr>
          <w:lang w:val="en-US"/>
        </w:rPr>
        <w:t>:</w:t>
      </w:r>
    </w:p>
    <w:p w14:paraId="264D59C0" w14:textId="77777777" w:rsidR="00432C53" w:rsidRPr="00432C53" w:rsidRDefault="00432C53" w:rsidP="00432C53">
      <w:pPr>
        <w:pStyle w:val="L-Bullets"/>
        <w:rPr>
          <w:lang w:val="en-US"/>
        </w:rPr>
      </w:pPr>
      <w:r w:rsidRPr="00432C53">
        <w:rPr>
          <w:lang w:val="en-US"/>
        </w:rPr>
        <w:t> </w:t>
      </w:r>
    </w:p>
    <w:p w14:paraId="0078D6B2" w14:textId="77777777" w:rsidR="00432C53" w:rsidRPr="00432C53" w:rsidRDefault="00432C53" w:rsidP="00432C53">
      <w:pPr>
        <w:pStyle w:val="L-Bullets"/>
        <w:numPr>
          <w:ilvl w:val="0"/>
          <w:numId w:val="64"/>
        </w:numPr>
        <w:rPr>
          <w:lang w:val="en-US"/>
        </w:rPr>
      </w:pPr>
      <w:r w:rsidRPr="00432C53">
        <w:rPr>
          <w:b/>
          <w:bCs/>
          <w:lang w:val="en-US"/>
        </w:rPr>
        <w:t>Purpose</w:t>
      </w:r>
      <w:r w:rsidRPr="00432C53">
        <w:rPr>
          <w:lang w:val="en-US"/>
        </w:rPr>
        <w:t>: To prevent overfitting by halting the training process once the model performance stops improving on a validation dataset.</w:t>
      </w:r>
    </w:p>
    <w:p w14:paraId="36D12A21" w14:textId="77777777" w:rsidR="00432C53" w:rsidRPr="00432C53" w:rsidRDefault="00432C53" w:rsidP="00432C53">
      <w:pPr>
        <w:pStyle w:val="L-Bullets"/>
        <w:numPr>
          <w:ilvl w:val="0"/>
          <w:numId w:val="64"/>
        </w:numPr>
        <w:rPr>
          <w:lang w:val="en-US"/>
        </w:rPr>
      </w:pPr>
      <w:r w:rsidRPr="00432C53">
        <w:rPr>
          <w:b/>
          <w:bCs/>
          <w:lang w:val="en-US"/>
        </w:rPr>
        <w:t>Implementation</w:t>
      </w:r>
      <w:r w:rsidRPr="00432C53">
        <w:rPr>
          <w:lang w:val="en-US"/>
        </w:rPr>
        <w:t>:</w:t>
      </w:r>
      <w:r w:rsidRPr="00432C53">
        <w:rPr>
          <w:lang w:val="en-US"/>
        </w:rPr>
        <w:br/>
      </w:r>
      <w:r w:rsidRPr="00432C53">
        <w:rPr>
          <w:lang w:val="en-US"/>
        </w:rPr>
        <w:br/>
        <w:t>python</w:t>
      </w:r>
      <w:r w:rsidRPr="00432C53">
        <w:rPr>
          <w:lang w:val="en-US"/>
        </w:rPr>
        <w:br/>
        <w:t>Copy code</w:t>
      </w:r>
      <w:r w:rsidRPr="00432C53">
        <w:rPr>
          <w:lang w:val="en-US"/>
        </w:rPr>
        <w:br/>
        <w:t>from tensorflow.keras.callbacks import EarlyStopping</w:t>
      </w:r>
      <w:r w:rsidRPr="00432C53">
        <w:rPr>
          <w:lang w:val="en-US"/>
        </w:rPr>
        <w:br/>
      </w:r>
      <w:r w:rsidRPr="00432C53">
        <w:rPr>
          <w:lang w:val="en-US"/>
        </w:rPr>
        <w:br/>
        <w:t># Define early stopping callback</w:t>
      </w:r>
      <w:r w:rsidRPr="00432C53">
        <w:rPr>
          <w:lang w:val="en-US"/>
        </w:rPr>
        <w:br/>
        <w:t>early_stopping = EarlyStopping(monitor='val_loss', patience=5, verbose=1)</w:t>
      </w:r>
      <w:r w:rsidRPr="00432C53">
        <w:rPr>
          <w:lang w:val="en-US"/>
        </w:rPr>
        <w:br/>
      </w:r>
      <w:r w:rsidRPr="00432C53">
        <w:rPr>
          <w:lang w:val="en-US"/>
        </w:rPr>
        <w:br/>
        <w:t># Train model with early stopping</w:t>
      </w:r>
      <w:r w:rsidRPr="00432C53">
        <w:rPr>
          <w:lang w:val="en-US"/>
        </w:rPr>
        <w:br/>
        <w:t>model.fit(x_train, y_train, validation_data=(x_val, y_val), callbacks=[early_stopping])</w:t>
      </w:r>
    </w:p>
    <w:p w14:paraId="114A0810" w14:textId="77777777" w:rsidR="00432C53" w:rsidRPr="00432C53" w:rsidRDefault="00432C53" w:rsidP="00432C53">
      <w:pPr>
        <w:pStyle w:val="L-Bullets"/>
        <w:rPr>
          <w:lang w:val="en-US"/>
        </w:rPr>
      </w:pPr>
      <w:r w:rsidRPr="00432C53">
        <w:rPr>
          <w:lang w:val="en-US"/>
        </w:rPr>
        <w:t> </w:t>
      </w:r>
    </w:p>
    <w:p w14:paraId="6024051C" w14:textId="77777777" w:rsidR="00432C53" w:rsidRPr="00432C53" w:rsidRDefault="00432C53" w:rsidP="00432C53">
      <w:pPr>
        <w:pStyle w:val="L-Bullets"/>
        <w:numPr>
          <w:ilvl w:val="0"/>
          <w:numId w:val="65"/>
        </w:numPr>
        <w:rPr>
          <w:b/>
          <w:bCs/>
          <w:lang w:val="en-US"/>
        </w:rPr>
      </w:pPr>
      <w:r w:rsidRPr="00432C53">
        <w:rPr>
          <w:b/>
          <w:bCs/>
          <w:lang w:val="en-US"/>
        </w:rPr>
        <w:t>Custom Learning Rate Scheduler</w:t>
      </w:r>
      <w:r w:rsidRPr="00432C53">
        <w:rPr>
          <w:lang w:val="en-US"/>
        </w:rPr>
        <w:t>:</w:t>
      </w:r>
    </w:p>
    <w:p w14:paraId="60E4DEF5" w14:textId="77777777" w:rsidR="00432C53" w:rsidRPr="00432C53" w:rsidRDefault="00432C53" w:rsidP="00432C53">
      <w:pPr>
        <w:pStyle w:val="L-Bullets"/>
        <w:numPr>
          <w:ilvl w:val="1"/>
          <w:numId w:val="65"/>
        </w:numPr>
        <w:rPr>
          <w:b/>
          <w:bCs/>
          <w:lang w:val="en-US"/>
        </w:rPr>
      </w:pPr>
      <w:r w:rsidRPr="00432C53">
        <w:rPr>
          <w:b/>
          <w:bCs/>
          <w:lang w:val="en-US"/>
        </w:rPr>
        <w:t>Purpose: To adjust the learning rate dynamically based on training epochs to optimize training efficiency.</w:t>
      </w:r>
    </w:p>
    <w:p w14:paraId="474A4A66" w14:textId="77777777" w:rsidR="00432C53" w:rsidRPr="00432C53" w:rsidRDefault="00432C53" w:rsidP="00432C53">
      <w:pPr>
        <w:pStyle w:val="L-Bullets"/>
        <w:numPr>
          <w:ilvl w:val="1"/>
          <w:numId w:val="65"/>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r>
      <w:r w:rsidRPr="00432C53">
        <w:rPr>
          <w:b/>
          <w:bCs/>
          <w:lang w:val="en-US"/>
        </w:rPr>
        <w:lastRenderedPageBreak/>
        <w:t>from tensorflow.keras.callbacks import LearningRateScheduler</w:t>
      </w:r>
      <w:r w:rsidRPr="00432C53">
        <w:rPr>
          <w:b/>
          <w:bCs/>
          <w:lang w:val="en-US"/>
        </w:rPr>
        <w:br/>
        <w:t>import math</w:t>
      </w:r>
      <w:r w:rsidRPr="00432C53">
        <w:rPr>
          <w:b/>
          <w:bCs/>
          <w:lang w:val="en-US"/>
        </w:rPr>
        <w:br/>
      </w:r>
      <w:r w:rsidRPr="00432C53">
        <w:rPr>
          <w:b/>
          <w:bCs/>
          <w:lang w:val="en-US"/>
        </w:rPr>
        <w:br/>
        <w:t>def step_decay(epoch):</w:t>
      </w:r>
      <w:r w:rsidRPr="00432C53">
        <w:rPr>
          <w:b/>
          <w:bCs/>
          <w:lang w:val="en-US"/>
        </w:rPr>
        <w:br/>
        <w:t xml:space="preserve">    initial_lrate = 0.1</w:t>
      </w:r>
      <w:r w:rsidRPr="00432C53">
        <w:rPr>
          <w:b/>
          <w:bCs/>
          <w:lang w:val="en-US"/>
        </w:rPr>
        <w:br/>
        <w:t xml:space="preserve">    drop = 0.5</w:t>
      </w:r>
      <w:r w:rsidRPr="00432C53">
        <w:rPr>
          <w:b/>
          <w:bCs/>
          <w:lang w:val="en-US"/>
        </w:rPr>
        <w:br/>
        <w:t xml:space="preserve">    epochs_drop = 10.0</w:t>
      </w:r>
      <w:r w:rsidRPr="00432C53">
        <w:rPr>
          <w:b/>
          <w:bCs/>
          <w:lang w:val="en-US"/>
        </w:rPr>
        <w:br/>
        <w:t xml:space="preserve">    lrate = initial_lrate * math.pow(drop, math.floor((1+epoch)/epochs_drop))</w:t>
      </w:r>
      <w:r w:rsidRPr="00432C53">
        <w:rPr>
          <w:b/>
          <w:bCs/>
          <w:lang w:val="en-US"/>
        </w:rPr>
        <w:br/>
        <w:t xml:space="preserve">    return lrate</w:t>
      </w:r>
      <w:r w:rsidRPr="00432C53">
        <w:rPr>
          <w:b/>
          <w:bCs/>
          <w:lang w:val="en-US"/>
        </w:rPr>
        <w:br/>
      </w:r>
      <w:r w:rsidRPr="00432C53">
        <w:rPr>
          <w:b/>
          <w:bCs/>
          <w:lang w:val="en-US"/>
        </w:rPr>
        <w:br/>
        <w:t>lr_scheduler = LearningRateScheduler(step_decay)</w:t>
      </w:r>
      <w:r w:rsidRPr="00432C53">
        <w:rPr>
          <w:b/>
          <w:bCs/>
          <w:lang w:val="en-US"/>
        </w:rPr>
        <w:br/>
      </w:r>
      <w:r w:rsidRPr="00432C53">
        <w:rPr>
          <w:b/>
          <w:bCs/>
          <w:lang w:val="en-US"/>
        </w:rPr>
        <w:br/>
        <w:t>model.fit(x_train, y_train, epochs=50, callbacks=[lr_scheduler])</w:t>
      </w:r>
    </w:p>
    <w:p w14:paraId="08150C64" w14:textId="77777777" w:rsidR="00432C53" w:rsidRPr="00432C53" w:rsidRDefault="00432C53" w:rsidP="00432C53">
      <w:pPr>
        <w:pStyle w:val="L-Bullets"/>
        <w:rPr>
          <w:lang w:val="en-US"/>
        </w:rPr>
      </w:pPr>
      <w:r w:rsidRPr="00432C53">
        <w:rPr>
          <w:lang w:val="en-US"/>
        </w:rPr>
        <w:t> </w:t>
      </w:r>
    </w:p>
    <w:p w14:paraId="2A8909EF" w14:textId="77777777" w:rsidR="00432C53" w:rsidRPr="00432C53" w:rsidRDefault="00432C53" w:rsidP="00432C53">
      <w:pPr>
        <w:pStyle w:val="L-Bullets"/>
        <w:rPr>
          <w:lang w:val="en-US"/>
        </w:rPr>
      </w:pPr>
      <w:r w:rsidRPr="00432C53">
        <w:rPr>
          <w:lang w:val="en-US"/>
        </w:rPr>
        <w:t> </w:t>
      </w:r>
    </w:p>
    <w:p w14:paraId="664ED2BD" w14:textId="77777777" w:rsidR="00432C53" w:rsidRPr="00432C53" w:rsidRDefault="00432C53" w:rsidP="00432C53">
      <w:pPr>
        <w:pStyle w:val="L-Bullets"/>
        <w:rPr>
          <w:lang w:val="en-US"/>
        </w:rPr>
      </w:pPr>
      <w:r w:rsidRPr="00432C53">
        <w:rPr>
          <w:b/>
          <w:bCs/>
          <w:lang w:val="en-US"/>
        </w:rPr>
        <w:t>Recommended Illustrations</w:t>
      </w:r>
    </w:p>
    <w:p w14:paraId="78F79059" w14:textId="77777777" w:rsidR="00432C53" w:rsidRPr="00432C53" w:rsidRDefault="00432C53" w:rsidP="00432C53">
      <w:pPr>
        <w:pStyle w:val="L-Bullets"/>
        <w:numPr>
          <w:ilvl w:val="0"/>
          <w:numId w:val="66"/>
        </w:numPr>
        <w:rPr>
          <w:lang w:val="en-US"/>
        </w:rPr>
      </w:pPr>
      <w:r w:rsidRPr="00432C53">
        <w:rPr>
          <w:b/>
          <w:bCs/>
          <w:lang w:val="en-US"/>
        </w:rPr>
        <w:t>Callback Flowchart</w:t>
      </w:r>
      <w:r w:rsidRPr="00432C53">
        <w:rPr>
          <w:lang w:val="en-US"/>
        </w:rPr>
        <w:t>: A diagram illustrating how different callbacks interact with the training process at various stages.</w:t>
      </w:r>
    </w:p>
    <w:p w14:paraId="4C69918E" w14:textId="77777777" w:rsidR="00432C53" w:rsidRPr="00432C53" w:rsidRDefault="00432C53" w:rsidP="00432C53">
      <w:pPr>
        <w:pStyle w:val="L-Bullets"/>
        <w:numPr>
          <w:ilvl w:val="0"/>
          <w:numId w:val="66"/>
        </w:numPr>
        <w:rPr>
          <w:lang w:val="en-US"/>
        </w:rPr>
      </w:pPr>
      <w:r w:rsidRPr="00432C53">
        <w:rPr>
          <w:b/>
          <w:bCs/>
          <w:lang w:val="en-US"/>
        </w:rPr>
        <w:t>Custom Extension Architecture</w:t>
      </w:r>
      <w:r w:rsidRPr="00432C53">
        <w:rPr>
          <w:lang w:val="en-US"/>
        </w:rPr>
        <w:t>: Visual representation of how custom extensions can modify the standard model architecture or training routine.</w:t>
      </w:r>
    </w:p>
    <w:p w14:paraId="0901CBBB" w14:textId="77777777" w:rsidR="00432C53" w:rsidRPr="00432C53" w:rsidRDefault="00432C53" w:rsidP="00432C53">
      <w:pPr>
        <w:pStyle w:val="L-Bullets"/>
        <w:rPr>
          <w:lang w:val="en-US"/>
        </w:rPr>
      </w:pPr>
      <w:r w:rsidRPr="00432C53">
        <w:rPr>
          <w:lang w:val="en-US"/>
        </w:rPr>
        <w:t> </w:t>
      </w:r>
    </w:p>
    <w:p w14:paraId="24F181ED" w14:textId="77777777" w:rsidR="00432C53" w:rsidRPr="00432C53" w:rsidRDefault="00432C53" w:rsidP="00432C53">
      <w:pPr>
        <w:pStyle w:val="L-Bullets"/>
        <w:rPr>
          <w:lang w:val="en-US"/>
        </w:rPr>
      </w:pPr>
      <w:r w:rsidRPr="00432C53">
        <w:rPr>
          <w:lang w:val="en-US"/>
        </w:rPr>
        <w:t> </w:t>
      </w:r>
    </w:p>
    <w:p w14:paraId="60123564" w14:textId="77777777" w:rsidR="00432C53" w:rsidRPr="00432C53" w:rsidRDefault="00432C53" w:rsidP="00432C53">
      <w:pPr>
        <w:pStyle w:val="L-Bullets"/>
        <w:rPr>
          <w:lang w:val="en-US"/>
        </w:rPr>
      </w:pPr>
      <w:r w:rsidRPr="00432C53">
        <w:rPr>
          <w:lang w:val="en-US"/>
        </w:rPr>
        <w:t> </w:t>
      </w:r>
    </w:p>
    <w:p w14:paraId="3597246E" w14:textId="77777777" w:rsidR="00432C53" w:rsidRPr="00432C53" w:rsidRDefault="00432C53" w:rsidP="00432C53">
      <w:pPr>
        <w:pStyle w:val="L-Bullets"/>
        <w:rPr>
          <w:lang w:val="en-US"/>
        </w:rPr>
      </w:pPr>
      <w:r w:rsidRPr="00432C53">
        <w:rPr>
          <w:b/>
          <w:bCs/>
          <w:lang w:val="en-US"/>
        </w:rPr>
        <w:t>References</w:t>
      </w:r>
      <w:r w:rsidRPr="00432C53">
        <w:rPr>
          <w:lang w:val="en-US"/>
        </w:rPr>
        <w:t>:</w:t>
      </w:r>
    </w:p>
    <w:p w14:paraId="025D6768" w14:textId="77777777" w:rsidR="00432C53" w:rsidRPr="00432C53" w:rsidRDefault="00432C53" w:rsidP="00432C53">
      <w:pPr>
        <w:pStyle w:val="L-Bullets"/>
        <w:numPr>
          <w:ilvl w:val="0"/>
          <w:numId w:val="67"/>
        </w:numPr>
        <w:rPr>
          <w:lang w:val="en-US"/>
        </w:rPr>
      </w:pPr>
      <w:r w:rsidRPr="00432C53">
        <w:rPr>
          <w:lang w:val="en-US"/>
        </w:rPr>
        <w:t>Goodfellow, I., Bengio, Y., &amp; Courville, A. (2016). Deep Learning. MIT Press. [Extensive discussion on the role of various training methodologies in deep learning.]</w:t>
      </w:r>
    </w:p>
    <w:p w14:paraId="5454B348" w14:textId="77777777" w:rsidR="00432C53" w:rsidRPr="00432C53" w:rsidRDefault="00432C53" w:rsidP="00432C53">
      <w:pPr>
        <w:pStyle w:val="L-Bullets"/>
        <w:numPr>
          <w:ilvl w:val="0"/>
          <w:numId w:val="67"/>
        </w:numPr>
        <w:rPr>
          <w:lang w:val="en-US"/>
        </w:rPr>
      </w:pPr>
      <w:r w:rsidRPr="00432C53">
        <w:rPr>
          <w:lang w:val="en-US"/>
        </w:rPr>
        <w:lastRenderedPageBreak/>
        <w:t>Chollet, F. (2017). Deep Learning with Python. Manning Publications. [Details on implementing custom callbacks and extensions using TensorFlow/Keras.]</w:t>
      </w:r>
    </w:p>
    <w:p w14:paraId="506EBB55" w14:textId="77777777" w:rsidR="00432C53" w:rsidRPr="00432C53" w:rsidRDefault="00432C53" w:rsidP="00432C53">
      <w:pPr>
        <w:pStyle w:val="L-Bullets"/>
        <w:rPr>
          <w:lang w:val="en-US"/>
        </w:rPr>
      </w:pPr>
      <w:r w:rsidRPr="00432C53">
        <w:rPr>
          <w:lang w:val="en-US"/>
        </w:rPr>
        <w:t> </w:t>
      </w:r>
    </w:p>
    <w:p w14:paraId="4315851E" w14:textId="77777777" w:rsidR="00432C53" w:rsidRPr="00432C53" w:rsidRDefault="00432C53" w:rsidP="00432C53">
      <w:pPr>
        <w:pStyle w:val="L-Bullets"/>
        <w:rPr>
          <w:lang w:val="en-US"/>
        </w:rPr>
      </w:pPr>
      <w:r w:rsidRPr="00432C53">
        <w:rPr>
          <w:lang w:val="en-US"/>
        </w:rPr>
        <w:t> </w:t>
      </w:r>
    </w:p>
    <w:p w14:paraId="2BA0B68D" w14:textId="77777777" w:rsidR="00432C53" w:rsidRPr="00432C53" w:rsidRDefault="00432C53" w:rsidP="00432C53">
      <w:pPr>
        <w:pStyle w:val="L-Bullets"/>
        <w:rPr>
          <w:lang w:val="en-US"/>
        </w:rPr>
      </w:pPr>
      <w:r w:rsidRPr="00432C53">
        <w:rPr>
          <w:b/>
          <w:bCs/>
          <w:lang w:val="en-US"/>
        </w:rPr>
        <w:t>Conclusion</w:t>
      </w:r>
    </w:p>
    <w:p w14:paraId="4F881337" w14:textId="77777777" w:rsidR="00432C53" w:rsidRPr="00432C53" w:rsidRDefault="00432C53" w:rsidP="00432C53">
      <w:pPr>
        <w:pStyle w:val="L-Bullets"/>
        <w:rPr>
          <w:lang w:val="en-US"/>
        </w:rPr>
      </w:pPr>
      <w:r w:rsidRPr="00432C53">
        <w:rPr>
          <w:lang w:val="en-US"/>
        </w:rPr>
        <w:t>This section has highlighted how callbacks and custom extensions are integral to enhancing the functionality of NLP pipelines, providing the tools necessary to tailor model training and inference activities to specific requirements. By leveraging these techniques, practitioners can ensure their models not only perform optimally but also adapt flexibly to new challenges and data environments.</w:t>
      </w:r>
    </w:p>
    <w:p w14:paraId="32561693" w14:textId="77777777" w:rsidR="00432C53" w:rsidRPr="00432C53" w:rsidRDefault="00432C53" w:rsidP="00432C53">
      <w:pPr>
        <w:pStyle w:val="L-Bullets"/>
        <w:rPr>
          <w:lang w:val="en-US"/>
        </w:rPr>
      </w:pPr>
      <w:r w:rsidRPr="00432C53">
        <w:rPr>
          <w:lang w:val="en-US"/>
        </w:rPr>
        <w:t> </w:t>
      </w:r>
    </w:p>
    <w:p w14:paraId="2BACC6F7" w14:textId="77777777" w:rsidR="00432C53" w:rsidRPr="00432C53" w:rsidRDefault="00432C53" w:rsidP="00432C53">
      <w:pPr>
        <w:pStyle w:val="L-Bullets"/>
        <w:rPr>
          <w:lang w:val="en-US"/>
        </w:rPr>
      </w:pPr>
      <w:r w:rsidRPr="00432C53">
        <w:rPr>
          <w:b/>
          <w:bCs/>
          <w:lang w:val="en-US"/>
        </w:rPr>
        <w:t>8.2 Techniques for Distributed Inference</w:t>
      </w:r>
    </w:p>
    <w:p w14:paraId="1E59C919" w14:textId="77777777" w:rsidR="00432C53" w:rsidRPr="00432C53" w:rsidRDefault="00432C53" w:rsidP="00432C53">
      <w:pPr>
        <w:pStyle w:val="L-Bullets"/>
        <w:rPr>
          <w:lang w:val="en-US"/>
        </w:rPr>
      </w:pPr>
      <w:r w:rsidRPr="00432C53">
        <w:rPr>
          <w:lang w:val="en-US"/>
        </w:rPr>
        <w:t> </w:t>
      </w:r>
    </w:p>
    <w:p w14:paraId="758495FA" w14:textId="77777777" w:rsidR="00432C53" w:rsidRPr="00432C53" w:rsidRDefault="00432C53" w:rsidP="00432C53">
      <w:pPr>
        <w:pStyle w:val="L-Bullets"/>
        <w:rPr>
          <w:lang w:val="en-US"/>
        </w:rPr>
      </w:pPr>
      <w:r w:rsidRPr="00432C53">
        <w:rPr>
          <w:b/>
          <w:bCs/>
          <w:lang w:val="en-US"/>
        </w:rPr>
        <w:t>Introduction</w:t>
      </w:r>
    </w:p>
    <w:p w14:paraId="7A7A861D" w14:textId="77777777" w:rsidR="00432C53" w:rsidRPr="00432C53" w:rsidRDefault="00432C53" w:rsidP="00432C53">
      <w:pPr>
        <w:pStyle w:val="L-Bullets"/>
        <w:rPr>
          <w:lang w:val="en-US"/>
        </w:rPr>
      </w:pPr>
      <w:r w:rsidRPr="00432C53">
        <w:rPr>
          <w:lang w:val="en-US"/>
        </w:rPr>
        <w:t>As machine learning models, particularly in NLP, become more complex and datasets larger, the need for distributed inference becomes critical. This section delves into the techniques for parallel processing and model distribution, essential for scaling NLP applications across multiple computing resources to enhance performance and decrease latency.</w:t>
      </w:r>
    </w:p>
    <w:p w14:paraId="4977EEC3" w14:textId="77777777" w:rsidR="00432C53" w:rsidRPr="00432C53" w:rsidRDefault="00432C53" w:rsidP="00432C53">
      <w:pPr>
        <w:pStyle w:val="L-Bullets"/>
        <w:rPr>
          <w:lang w:val="en-US"/>
        </w:rPr>
      </w:pPr>
      <w:r w:rsidRPr="00432C53">
        <w:rPr>
          <w:lang w:val="en-US"/>
        </w:rPr>
        <w:t> </w:t>
      </w:r>
    </w:p>
    <w:p w14:paraId="190F7BCB" w14:textId="77777777" w:rsidR="00432C53" w:rsidRPr="00432C53" w:rsidRDefault="00432C53" w:rsidP="00432C53">
      <w:pPr>
        <w:pStyle w:val="L-Bullets"/>
        <w:rPr>
          <w:lang w:val="en-US"/>
        </w:rPr>
      </w:pPr>
      <w:r w:rsidRPr="00432C53">
        <w:rPr>
          <w:b/>
          <w:bCs/>
          <w:lang w:val="en-US"/>
        </w:rPr>
        <w:t>Parallel Processing and Model Distribution</w:t>
      </w:r>
    </w:p>
    <w:p w14:paraId="020CE322" w14:textId="77777777" w:rsidR="00432C53" w:rsidRPr="00432C53" w:rsidRDefault="00432C53" w:rsidP="00432C53">
      <w:pPr>
        <w:pStyle w:val="L-Bullets"/>
        <w:rPr>
          <w:lang w:val="en-US"/>
        </w:rPr>
      </w:pPr>
      <w:r w:rsidRPr="00432C53">
        <w:rPr>
          <w:lang w:val="en-US"/>
        </w:rPr>
        <w:t>Distributed inference involves splitting the workload of a model across multiple computational units. This can be done in several ways:</w:t>
      </w:r>
    </w:p>
    <w:p w14:paraId="43722E4C" w14:textId="77777777" w:rsidR="00432C53" w:rsidRPr="00432C53" w:rsidRDefault="00432C53" w:rsidP="00432C53">
      <w:pPr>
        <w:pStyle w:val="L-Bullets"/>
        <w:rPr>
          <w:lang w:val="en-US"/>
        </w:rPr>
      </w:pPr>
      <w:r w:rsidRPr="00432C53">
        <w:rPr>
          <w:lang w:val="en-US"/>
        </w:rPr>
        <w:t> </w:t>
      </w:r>
    </w:p>
    <w:p w14:paraId="0E66F421" w14:textId="77777777" w:rsidR="00432C53" w:rsidRPr="00432C53" w:rsidRDefault="00432C53" w:rsidP="00432C53">
      <w:pPr>
        <w:pStyle w:val="L-Bullets"/>
        <w:numPr>
          <w:ilvl w:val="0"/>
          <w:numId w:val="68"/>
        </w:numPr>
        <w:rPr>
          <w:b/>
          <w:bCs/>
          <w:lang w:val="en-US"/>
        </w:rPr>
      </w:pPr>
      <w:r w:rsidRPr="00432C53">
        <w:rPr>
          <w:b/>
          <w:bCs/>
          <w:lang w:val="en-US"/>
        </w:rPr>
        <w:lastRenderedPageBreak/>
        <w:t>Data Parallelism</w:t>
      </w:r>
      <w:r w:rsidRPr="00432C53">
        <w:rPr>
          <w:lang w:val="en-US"/>
        </w:rPr>
        <w:t>: This approach involves distributing the data across different processors and running the same model on each portion of the data. It is effective for large datasets where each instance is independent.</w:t>
      </w:r>
    </w:p>
    <w:p w14:paraId="1EB04A4A" w14:textId="77777777" w:rsidR="00432C53" w:rsidRPr="00432C53" w:rsidRDefault="00432C53" w:rsidP="00432C53">
      <w:pPr>
        <w:pStyle w:val="L-Bullets"/>
        <w:numPr>
          <w:ilvl w:val="0"/>
          <w:numId w:val="68"/>
        </w:numPr>
        <w:rPr>
          <w:b/>
          <w:bCs/>
          <w:lang w:val="en-US"/>
        </w:rPr>
      </w:pPr>
      <w:r w:rsidRPr="00432C53">
        <w:rPr>
          <w:b/>
          <w:bCs/>
          <w:lang w:val="en-US"/>
        </w:rPr>
        <w:t>Model Parallelism</w:t>
      </w:r>
      <w:r w:rsidRPr="00432C53">
        <w:rPr>
          <w:lang w:val="en-US"/>
        </w:rPr>
        <w:t>: In model parallelism, different parts of the same model are run on different processors. This is particularly useful for very large models that do not fit into the memory of a single machine.</w:t>
      </w:r>
    </w:p>
    <w:p w14:paraId="6C1ECA7A" w14:textId="77777777" w:rsidR="00432C53" w:rsidRPr="00432C53" w:rsidRDefault="00432C53" w:rsidP="00432C53">
      <w:pPr>
        <w:pStyle w:val="L-Bullets"/>
        <w:rPr>
          <w:lang w:val="en-US"/>
        </w:rPr>
      </w:pPr>
      <w:r w:rsidRPr="00432C53">
        <w:rPr>
          <w:b/>
          <w:bCs/>
          <w:lang w:val="en-US"/>
        </w:rPr>
        <w:t>Implementing Distributed Inference in Practice</w:t>
      </w:r>
    </w:p>
    <w:p w14:paraId="744AA31A" w14:textId="77777777" w:rsidR="00432C53" w:rsidRPr="00432C53" w:rsidRDefault="00432C53" w:rsidP="00432C53">
      <w:pPr>
        <w:pStyle w:val="L-Bullets"/>
        <w:rPr>
          <w:lang w:val="en-US"/>
        </w:rPr>
      </w:pPr>
      <w:r w:rsidRPr="00432C53">
        <w:rPr>
          <w:lang w:val="en-US"/>
        </w:rPr>
        <w:t>Implementing distributed inference requires careful consideration of the model architecture, the infrastructure available, and the specific requirements of the application. Key aspects include:</w:t>
      </w:r>
    </w:p>
    <w:p w14:paraId="6E601527" w14:textId="77777777" w:rsidR="00432C53" w:rsidRPr="00432C53" w:rsidRDefault="00432C53" w:rsidP="00432C53">
      <w:pPr>
        <w:pStyle w:val="L-Bullets"/>
        <w:numPr>
          <w:ilvl w:val="0"/>
          <w:numId w:val="69"/>
        </w:numPr>
        <w:rPr>
          <w:lang w:val="en-US"/>
        </w:rPr>
      </w:pPr>
      <w:r w:rsidRPr="00432C53">
        <w:rPr>
          <w:b/>
          <w:bCs/>
          <w:lang w:val="en-US"/>
        </w:rPr>
        <w:t>Load Balancing</w:t>
      </w:r>
      <w:r w:rsidRPr="00432C53">
        <w:rPr>
          <w:lang w:val="en-US"/>
        </w:rPr>
        <w:t>: Efficiently distributing tasks to minimize latency and maximize resource utilization.</w:t>
      </w:r>
    </w:p>
    <w:p w14:paraId="77186AFB" w14:textId="77777777" w:rsidR="00432C53" w:rsidRPr="00432C53" w:rsidRDefault="00432C53" w:rsidP="00432C53">
      <w:pPr>
        <w:pStyle w:val="L-Bullets"/>
        <w:numPr>
          <w:ilvl w:val="0"/>
          <w:numId w:val="69"/>
        </w:numPr>
        <w:rPr>
          <w:lang w:val="en-US"/>
        </w:rPr>
      </w:pPr>
      <w:r w:rsidRPr="00432C53">
        <w:rPr>
          <w:b/>
          <w:bCs/>
          <w:lang w:val="en-US"/>
        </w:rPr>
        <w:t>Synchronization</w:t>
      </w:r>
      <w:r w:rsidRPr="00432C53">
        <w:rPr>
          <w:lang w:val="en-US"/>
        </w:rPr>
        <w:t>: Ensuring that distributed model components work harmoniously and updates are synchronized across different nodes.</w:t>
      </w:r>
    </w:p>
    <w:p w14:paraId="7ECD1C16" w14:textId="77777777" w:rsidR="00432C53" w:rsidRPr="00432C53" w:rsidRDefault="00432C53" w:rsidP="00432C53">
      <w:pPr>
        <w:pStyle w:val="L-Bullets"/>
        <w:rPr>
          <w:lang w:val="en-US"/>
        </w:rPr>
      </w:pPr>
      <w:r w:rsidRPr="00432C53">
        <w:rPr>
          <w:b/>
          <w:bCs/>
          <w:lang w:val="en-US"/>
        </w:rPr>
        <w:t>Practical Examples</w:t>
      </w:r>
    </w:p>
    <w:p w14:paraId="1DBB7068" w14:textId="77777777" w:rsidR="00432C53" w:rsidRPr="00432C53" w:rsidRDefault="00432C53" w:rsidP="00432C53">
      <w:pPr>
        <w:pStyle w:val="L-Bullets"/>
        <w:numPr>
          <w:ilvl w:val="0"/>
          <w:numId w:val="70"/>
        </w:numPr>
        <w:rPr>
          <w:b/>
          <w:bCs/>
          <w:lang w:val="en-US"/>
        </w:rPr>
      </w:pPr>
      <w:r w:rsidRPr="00432C53">
        <w:rPr>
          <w:b/>
          <w:bCs/>
          <w:lang w:val="en-US"/>
        </w:rPr>
        <w:t>Distributed Text Classification</w:t>
      </w:r>
      <w:r w:rsidRPr="00432C53">
        <w:rPr>
          <w:lang w:val="en-US"/>
        </w:rPr>
        <w:t>:</w:t>
      </w:r>
    </w:p>
    <w:p w14:paraId="3AD3F55D" w14:textId="77777777" w:rsidR="00432C53" w:rsidRPr="00432C53" w:rsidRDefault="00432C53" w:rsidP="00432C53">
      <w:pPr>
        <w:pStyle w:val="L-Bullets"/>
        <w:numPr>
          <w:ilvl w:val="1"/>
          <w:numId w:val="70"/>
        </w:numPr>
        <w:rPr>
          <w:b/>
          <w:bCs/>
          <w:lang w:val="en-US"/>
        </w:rPr>
      </w:pPr>
      <w:r w:rsidRPr="00432C53">
        <w:rPr>
          <w:b/>
          <w:bCs/>
          <w:lang w:val="en-US"/>
        </w:rPr>
        <w:t>Scenario: Classifying large volumes of text data across multiple GPUs to speed up processing.</w:t>
      </w:r>
    </w:p>
    <w:p w14:paraId="7078B15F" w14:textId="77777777" w:rsidR="00432C53" w:rsidRPr="00432C53" w:rsidRDefault="00432C53" w:rsidP="00432C53">
      <w:pPr>
        <w:pStyle w:val="L-Bullets"/>
        <w:numPr>
          <w:ilvl w:val="1"/>
          <w:numId w:val="70"/>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import tensorflow as tf</w:t>
      </w:r>
      <w:r w:rsidRPr="00432C53">
        <w:rPr>
          <w:b/>
          <w:bCs/>
          <w:lang w:val="en-US"/>
        </w:rPr>
        <w:br/>
        <w:t>strategy = tf.distribute.MirroredStrategy()</w:t>
      </w:r>
      <w:r w:rsidRPr="00432C53">
        <w:rPr>
          <w:b/>
          <w:bCs/>
          <w:lang w:val="en-US"/>
        </w:rPr>
        <w:br/>
      </w:r>
      <w:r w:rsidRPr="00432C53">
        <w:rPr>
          <w:b/>
          <w:bCs/>
          <w:lang w:val="en-US"/>
        </w:rPr>
        <w:br/>
        <w:t>with strategy.scope():</w:t>
      </w:r>
      <w:r w:rsidRPr="00432C53">
        <w:rPr>
          <w:b/>
          <w:bCs/>
          <w:lang w:val="en-US"/>
        </w:rPr>
        <w:br/>
        <w:t xml:space="preserve">    model = tf.keras.Sequential([</w:t>
      </w:r>
      <w:r w:rsidRPr="00432C53">
        <w:rPr>
          <w:b/>
          <w:bCs/>
          <w:lang w:val="en-US"/>
        </w:rPr>
        <w:br/>
        <w:t xml:space="preserve">        tf.keras.layers.Embedding(input_dim=10000, output_dim=256),</w:t>
      </w:r>
      <w:r w:rsidRPr="00432C53">
        <w:rPr>
          <w:b/>
          <w:bCs/>
          <w:lang w:val="en-US"/>
        </w:rPr>
        <w:br/>
        <w:t xml:space="preserve">        tf.keras.layers.GlobalAveragePooling1D(),</w:t>
      </w:r>
      <w:r w:rsidRPr="00432C53">
        <w:rPr>
          <w:b/>
          <w:bCs/>
          <w:lang w:val="en-US"/>
        </w:rPr>
        <w:br/>
      </w:r>
      <w:r w:rsidRPr="00432C53">
        <w:rPr>
          <w:b/>
          <w:bCs/>
          <w:lang w:val="en-US"/>
        </w:rPr>
        <w:lastRenderedPageBreak/>
        <w:t xml:space="preserve">        tf.keras.layers.Dense(128, activation='relu'),</w:t>
      </w:r>
      <w:r w:rsidRPr="00432C53">
        <w:rPr>
          <w:b/>
          <w:bCs/>
          <w:lang w:val="en-US"/>
        </w:rPr>
        <w:br/>
        <w:t xml:space="preserve">        tf.keras.layers.Dense(1, activation='sigmoid')</w:t>
      </w:r>
      <w:r w:rsidRPr="00432C53">
        <w:rPr>
          <w:b/>
          <w:bCs/>
          <w:lang w:val="en-US"/>
        </w:rPr>
        <w:br/>
        <w:t xml:space="preserve">    ])</w:t>
      </w:r>
      <w:r w:rsidRPr="00432C53">
        <w:rPr>
          <w:b/>
          <w:bCs/>
          <w:lang w:val="en-US"/>
        </w:rPr>
        <w:br/>
        <w:t xml:space="preserve">    model.compile(loss='binary_crossentropy', optimizer='adam', metrics=['accuracy'])</w:t>
      </w:r>
      <w:r w:rsidRPr="00432C53">
        <w:rPr>
          <w:b/>
          <w:bCs/>
          <w:lang w:val="en-US"/>
        </w:rPr>
        <w:br/>
      </w:r>
      <w:r w:rsidRPr="00432C53">
        <w:rPr>
          <w:b/>
          <w:bCs/>
          <w:lang w:val="en-US"/>
        </w:rPr>
        <w:br/>
        <w:t># Assuming x_train and y_train are preprocessed and available</w:t>
      </w:r>
      <w:r w:rsidRPr="00432C53">
        <w:rPr>
          <w:b/>
          <w:bCs/>
          <w:lang w:val="en-US"/>
        </w:rPr>
        <w:br/>
        <w:t>model.fit(x_train, y_train, epochs=10, batch_size=512)</w:t>
      </w:r>
    </w:p>
    <w:p w14:paraId="61397961" w14:textId="77777777" w:rsidR="00432C53" w:rsidRPr="00432C53" w:rsidRDefault="00432C53" w:rsidP="00432C53">
      <w:pPr>
        <w:pStyle w:val="L-Bullets"/>
        <w:numPr>
          <w:ilvl w:val="0"/>
          <w:numId w:val="70"/>
        </w:numPr>
        <w:rPr>
          <w:b/>
          <w:bCs/>
          <w:lang w:val="en-US"/>
        </w:rPr>
      </w:pPr>
      <w:r w:rsidRPr="00432C53">
        <w:rPr>
          <w:b/>
          <w:bCs/>
          <w:lang w:val="en-US"/>
        </w:rPr>
        <w:t>Model Parallelism for a Large Transformer Model</w:t>
      </w:r>
      <w:r w:rsidRPr="00432C53">
        <w:rPr>
          <w:lang w:val="en-US"/>
        </w:rPr>
        <w:t>:</w:t>
      </w:r>
    </w:p>
    <w:p w14:paraId="74F25F6B" w14:textId="77777777" w:rsidR="00432C53" w:rsidRPr="00432C53" w:rsidRDefault="00432C53" w:rsidP="00432C53">
      <w:pPr>
        <w:pStyle w:val="L-Bullets"/>
        <w:numPr>
          <w:ilvl w:val="1"/>
          <w:numId w:val="70"/>
        </w:numPr>
        <w:rPr>
          <w:b/>
          <w:bCs/>
          <w:lang w:val="en-US"/>
        </w:rPr>
      </w:pPr>
      <w:r w:rsidRPr="00432C53">
        <w:rPr>
          <w:b/>
          <w:bCs/>
          <w:lang w:val="en-US"/>
        </w:rPr>
        <w:t>Scenario: Running a transformer model that is too large for a single GPU.</w:t>
      </w:r>
    </w:p>
    <w:p w14:paraId="11437C44" w14:textId="77777777" w:rsidR="00432C53" w:rsidRPr="00432C53" w:rsidRDefault="00432C53" w:rsidP="00432C53">
      <w:pPr>
        <w:pStyle w:val="L-Bullets"/>
        <w:numPr>
          <w:ilvl w:val="1"/>
          <w:numId w:val="70"/>
        </w:numPr>
        <w:rPr>
          <w:b/>
          <w:bCs/>
          <w:lang w:val="en-US"/>
        </w:rPr>
      </w:pPr>
      <w:r w:rsidRPr="00432C53">
        <w:rPr>
          <w:b/>
          <w:bCs/>
          <w:lang w:val="en-US"/>
        </w:rPr>
        <w:t>Implementation</w:t>
      </w:r>
    </w:p>
    <w:p w14:paraId="650301DC" w14:textId="77777777" w:rsidR="00432C53" w:rsidRPr="00432C53" w:rsidRDefault="00432C53" w:rsidP="00432C53">
      <w:pPr>
        <w:pStyle w:val="L-Bullets"/>
        <w:rPr>
          <w:lang w:val="en-US"/>
        </w:rPr>
      </w:pPr>
      <w:r w:rsidRPr="00432C53">
        <w:rPr>
          <w:lang w:val="en-US"/>
        </w:rPr>
        <w:t> </w:t>
      </w:r>
    </w:p>
    <w:p w14:paraId="3F6B47DD" w14:textId="77777777" w:rsidR="00432C53" w:rsidRPr="00432C53" w:rsidRDefault="00432C53" w:rsidP="00432C53">
      <w:pPr>
        <w:pStyle w:val="L-Bullets"/>
        <w:rPr>
          <w:lang w:val="en-US"/>
        </w:rPr>
      </w:pPr>
      <w:r w:rsidRPr="00432C53">
        <w:rPr>
          <w:lang w:val="en-US"/>
        </w:rPr>
        <w:t> </w:t>
      </w:r>
    </w:p>
    <w:p w14:paraId="11B0B531" w14:textId="77777777" w:rsidR="00432C53" w:rsidRPr="00432C53" w:rsidRDefault="00432C53" w:rsidP="00432C53">
      <w:pPr>
        <w:pStyle w:val="L-Bullets"/>
        <w:rPr>
          <w:lang w:val="en-US"/>
        </w:rPr>
      </w:pPr>
      <w:r w:rsidRPr="00432C53">
        <w:rPr>
          <w:b/>
          <w:bCs/>
          <w:lang w:val="en-US"/>
        </w:rPr>
        <w:t>Implementation:</w:t>
      </w:r>
    </w:p>
    <w:p w14:paraId="4323CC5A" w14:textId="77777777" w:rsidR="00432C53" w:rsidRPr="00432C53" w:rsidRDefault="00432C53" w:rsidP="00432C53">
      <w:pPr>
        <w:pStyle w:val="L-Bullets"/>
        <w:rPr>
          <w:lang w:val="en-US"/>
        </w:rPr>
      </w:pPr>
      <w:r w:rsidRPr="00432C53">
        <w:rPr>
          <w:lang w:val="en-US"/>
        </w:rPr>
        <w:t> </w:t>
      </w:r>
    </w:p>
    <w:p w14:paraId="4F637156" w14:textId="77777777" w:rsidR="00432C53" w:rsidRPr="00432C53" w:rsidRDefault="00432C53" w:rsidP="00432C53">
      <w:pPr>
        <w:pStyle w:val="L-Bullets"/>
        <w:rPr>
          <w:lang w:val="en-US"/>
        </w:rPr>
      </w:pPr>
      <w:r w:rsidRPr="00432C53">
        <w:rPr>
          <w:lang w:val="en-US"/>
        </w:rPr>
        <w:t>python</w:t>
      </w:r>
    </w:p>
    <w:p w14:paraId="34FFC583" w14:textId="77777777" w:rsidR="00432C53" w:rsidRPr="00432C53" w:rsidRDefault="00432C53" w:rsidP="00432C53">
      <w:pPr>
        <w:pStyle w:val="L-Bullets"/>
        <w:rPr>
          <w:lang w:val="en-US"/>
        </w:rPr>
      </w:pPr>
      <w:r w:rsidRPr="00432C53">
        <w:rPr>
          <w:lang w:val="en-US"/>
        </w:rPr>
        <w:t>Copy code</w:t>
      </w:r>
    </w:p>
    <w:p w14:paraId="53490130" w14:textId="77777777" w:rsidR="00432C53" w:rsidRPr="00432C53" w:rsidRDefault="00432C53" w:rsidP="00432C53">
      <w:pPr>
        <w:pStyle w:val="L-Bullets"/>
        <w:rPr>
          <w:lang w:val="en-US"/>
        </w:rPr>
      </w:pPr>
      <w:r w:rsidRPr="00432C53">
        <w:rPr>
          <w:lang w:val="en-US"/>
        </w:rPr>
        <w:t># Example using TensorFlow and Horovod for distributed training</w:t>
      </w:r>
      <w:r w:rsidRPr="00432C53">
        <w:rPr>
          <w:lang w:val="en-US"/>
        </w:rPr>
        <w:br/>
        <w:t>import tensorflow as tf</w:t>
      </w:r>
      <w:r w:rsidRPr="00432C53">
        <w:rPr>
          <w:lang w:val="en-US"/>
        </w:rPr>
        <w:br/>
        <w:t>import horovod.tensorflow as hvd</w:t>
      </w:r>
    </w:p>
    <w:p w14:paraId="32BF7D08" w14:textId="77777777" w:rsidR="00432C53" w:rsidRPr="00432C53" w:rsidRDefault="00432C53" w:rsidP="00432C53">
      <w:pPr>
        <w:pStyle w:val="L-Bullets"/>
        <w:rPr>
          <w:lang w:val="en-US"/>
        </w:rPr>
      </w:pPr>
      <w:r w:rsidRPr="00432C53">
        <w:rPr>
          <w:lang w:val="en-US"/>
        </w:rPr>
        <w:t># Initialize Horovod</w:t>
      </w:r>
      <w:r w:rsidRPr="00432C53">
        <w:rPr>
          <w:lang w:val="en-US"/>
        </w:rPr>
        <w:br/>
        <w:t>hvd.init()</w:t>
      </w:r>
    </w:p>
    <w:p w14:paraId="772C79A3" w14:textId="77777777" w:rsidR="00432C53" w:rsidRPr="00432C53" w:rsidRDefault="00432C53" w:rsidP="00432C53">
      <w:pPr>
        <w:pStyle w:val="L-Bullets"/>
        <w:rPr>
          <w:lang w:val="en-US"/>
        </w:rPr>
      </w:pPr>
      <w:r w:rsidRPr="00432C53">
        <w:rPr>
          <w:lang w:val="en-US"/>
        </w:rPr>
        <w:t># Pin GPU to be used to process local rank (one GPU per process)</w:t>
      </w:r>
      <w:r w:rsidRPr="00432C53">
        <w:rPr>
          <w:lang w:val="en-US"/>
        </w:rPr>
        <w:br/>
        <w:t>gpus = tf.config.experimental.list_physical_devices('GPU')</w:t>
      </w:r>
      <w:r w:rsidRPr="00432C53">
        <w:rPr>
          <w:lang w:val="en-US"/>
        </w:rPr>
        <w:br/>
        <w:t>for gpu in gpus:</w:t>
      </w:r>
      <w:r w:rsidRPr="00432C53">
        <w:rPr>
          <w:lang w:val="en-US"/>
        </w:rPr>
        <w:br/>
        <w:t xml:space="preserve">    tf.config.experimental.set_memory_growth(gpu, True)</w:t>
      </w:r>
      <w:r w:rsidRPr="00432C53">
        <w:rPr>
          <w:lang w:val="en-US"/>
        </w:rPr>
        <w:br/>
      </w:r>
      <w:r w:rsidRPr="00432C53">
        <w:rPr>
          <w:lang w:val="en-US"/>
        </w:rPr>
        <w:lastRenderedPageBreak/>
        <w:t>if gpus:</w:t>
      </w:r>
      <w:r w:rsidRPr="00432C53">
        <w:rPr>
          <w:lang w:val="en-US"/>
        </w:rPr>
        <w:br/>
        <w:t xml:space="preserve">    tf.config.experimental.set_visible_devices(gpus[hvd.local_rank()], 'GPU')</w:t>
      </w:r>
    </w:p>
    <w:p w14:paraId="00436B56" w14:textId="77777777" w:rsidR="00432C53" w:rsidRPr="00432C53" w:rsidRDefault="00432C53" w:rsidP="00432C53">
      <w:pPr>
        <w:pStyle w:val="L-Bullets"/>
        <w:rPr>
          <w:lang w:val="en-US"/>
        </w:rPr>
      </w:pPr>
      <w:r w:rsidRPr="00432C53">
        <w:rPr>
          <w:lang w:val="en-US"/>
        </w:rPr>
        <w:t># Model construction for large transformer</w:t>
      </w:r>
      <w:r w:rsidRPr="00432C53">
        <w:rPr>
          <w:lang w:val="en-US"/>
        </w:rPr>
        <w:br/>
        <w:t>def build_transformer_model():</w:t>
      </w:r>
      <w:r w:rsidRPr="00432C53">
        <w:rPr>
          <w:lang w:val="en-US"/>
        </w:rPr>
        <w:br/>
        <w:t xml:space="preserve">    inputs = tf.keras.layers.Input(shape=(512,))  # Example input shape</w:t>
      </w:r>
      <w:r w:rsidRPr="00432C53">
        <w:rPr>
          <w:lang w:val="en-US"/>
        </w:rPr>
        <w:br/>
        <w:t xml:space="preserve">    embeddings = tf.keras.layers.Embedding(input_dim=30000, output_dim=512)(inputs)</w:t>
      </w:r>
    </w:p>
    <w:p w14:paraId="3579854E" w14:textId="77777777" w:rsidR="00432C53" w:rsidRPr="00432C53" w:rsidRDefault="00432C53" w:rsidP="00432C53">
      <w:pPr>
        <w:pStyle w:val="L-Bullets"/>
        <w:rPr>
          <w:lang w:val="en-US"/>
        </w:rPr>
      </w:pPr>
      <w:r w:rsidRPr="00432C53">
        <w:rPr>
          <w:lang w:val="en-US"/>
        </w:rPr>
        <w:t># Transformer block simplified</w:t>
      </w:r>
      <w:r w:rsidRPr="00432C53">
        <w:rPr>
          <w:lang w:val="en-US"/>
        </w:rPr>
        <w:br/>
        <w:t xml:space="preserve">    transformer_output = tf.keras.layers.MultiHeadAttention(num_heads=8, key_dim=512)(embeddings, embeddings)</w:t>
      </w:r>
      <w:r w:rsidRPr="00432C53">
        <w:rPr>
          <w:lang w:val="en-US"/>
        </w:rPr>
        <w:br/>
        <w:t xml:space="preserve">    outputs = tf.keras.layers.Dense(10, activation='softmax')(transformer_output[:, 0, :])</w:t>
      </w:r>
    </w:p>
    <w:p w14:paraId="11FBCA9F" w14:textId="77777777" w:rsidR="00432C53" w:rsidRPr="00432C53" w:rsidRDefault="00432C53" w:rsidP="00432C53">
      <w:pPr>
        <w:pStyle w:val="L-Bullets"/>
        <w:rPr>
          <w:lang w:val="en-US"/>
        </w:rPr>
      </w:pPr>
      <w:r w:rsidRPr="00432C53">
        <w:rPr>
          <w:lang w:val="en-US"/>
        </w:rPr>
        <w:t>model = tf.keras.Model(inputs=inputs, outputs=outputs)</w:t>
      </w:r>
      <w:r w:rsidRPr="00432C53">
        <w:rPr>
          <w:lang w:val="en-US"/>
        </w:rPr>
        <w:br/>
        <w:t xml:space="preserve">    return model</w:t>
      </w:r>
    </w:p>
    <w:p w14:paraId="0398E9FE" w14:textId="77777777" w:rsidR="00432C53" w:rsidRPr="00432C53" w:rsidRDefault="00432C53" w:rsidP="00432C53">
      <w:pPr>
        <w:pStyle w:val="L-Bullets"/>
        <w:rPr>
          <w:lang w:val="en-US"/>
        </w:rPr>
      </w:pPr>
      <w:r w:rsidRPr="00432C53">
        <w:rPr>
          <w:lang w:val="en-US"/>
        </w:rPr>
        <w:t>model = build_transformer_model()</w:t>
      </w:r>
    </w:p>
    <w:p w14:paraId="1C55598B" w14:textId="77777777" w:rsidR="00432C53" w:rsidRPr="00432C53" w:rsidRDefault="00432C53" w:rsidP="00432C53">
      <w:pPr>
        <w:pStyle w:val="L-Bullets"/>
        <w:rPr>
          <w:lang w:val="en-US"/>
        </w:rPr>
      </w:pPr>
      <w:r w:rsidRPr="00432C53">
        <w:rPr>
          <w:lang w:val="en-US"/>
        </w:rPr>
        <w:t># Compile the model with distributed strategy</w:t>
      </w:r>
      <w:r w:rsidRPr="00432C53">
        <w:rPr>
          <w:lang w:val="en-US"/>
        </w:rPr>
        <w:br/>
        <w:t>opt = tf.optimizers.Adam(0.001 * hvd.size())</w:t>
      </w:r>
      <w:r w:rsidRPr="00432C53">
        <w:rPr>
          <w:lang w:val="en-US"/>
        </w:rPr>
        <w:br/>
        <w:t>opt = hvd.DistributedOptimizer(opt)</w:t>
      </w:r>
    </w:p>
    <w:p w14:paraId="1158D9AE" w14:textId="77777777" w:rsidR="00432C53" w:rsidRPr="00432C53" w:rsidRDefault="00432C53" w:rsidP="00432C53">
      <w:pPr>
        <w:pStyle w:val="L-Bullets"/>
        <w:rPr>
          <w:lang w:val="en-US"/>
        </w:rPr>
      </w:pPr>
      <w:r w:rsidRPr="00432C53">
        <w:rPr>
          <w:lang w:val="en-US"/>
        </w:rPr>
        <w:t>model.compile(optimizer=opt,</w:t>
      </w:r>
      <w:r w:rsidRPr="00432C53">
        <w:rPr>
          <w:lang w:val="en-US"/>
        </w:rPr>
        <w:br/>
        <w:t xml:space="preserve">              loss='sparse_categorical_crossentropy',</w:t>
      </w:r>
      <w:r w:rsidRPr="00432C53">
        <w:rPr>
          <w:lang w:val="en-US"/>
        </w:rPr>
        <w:br/>
        <w:t xml:space="preserve">              metrics=['accuracy'],</w:t>
      </w:r>
      <w:r w:rsidRPr="00432C53">
        <w:rPr>
          <w:lang w:val="en-US"/>
        </w:rPr>
        <w:br/>
        <w:t xml:space="preserve">              experimental_run_tf_function=False)</w:t>
      </w:r>
    </w:p>
    <w:p w14:paraId="18A393D2" w14:textId="77777777" w:rsidR="00432C53" w:rsidRPr="00432C53" w:rsidRDefault="00432C53" w:rsidP="00432C53">
      <w:pPr>
        <w:pStyle w:val="L-Bullets"/>
        <w:rPr>
          <w:lang w:val="en-US"/>
        </w:rPr>
      </w:pPr>
      <w:r w:rsidRPr="00432C53">
        <w:rPr>
          <w:lang w:val="en-US"/>
        </w:rPr>
        <w:t># Callbacks for broadcasting initial variable states from rank 0 to all other processes.</w:t>
      </w:r>
      <w:r w:rsidRPr="00432C53">
        <w:rPr>
          <w:lang w:val="en-US"/>
        </w:rPr>
        <w:br/>
        <w:t>callbacks = [</w:t>
      </w:r>
      <w:r w:rsidRPr="00432C53">
        <w:rPr>
          <w:lang w:val="en-US"/>
        </w:rPr>
        <w:br/>
        <w:t xml:space="preserve">    hvd.callbacks.BroadcastGlobalVariablesCallback(0),</w:t>
      </w:r>
      <w:r w:rsidRPr="00432C53">
        <w:rPr>
          <w:lang w:val="en-US"/>
        </w:rPr>
        <w:br/>
        <w:t>]</w:t>
      </w:r>
    </w:p>
    <w:p w14:paraId="566AAE30" w14:textId="77777777" w:rsidR="00432C53" w:rsidRPr="00432C53" w:rsidRDefault="00432C53" w:rsidP="00432C53">
      <w:pPr>
        <w:pStyle w:val="L-Bullets"/>
        <w:rPr>
          <w:lang w:val="en-US"/>
        </w:rPr>
      </w:pPr>
      <w:r w:rsidRPr="00432C53">
        <w:rPr>
          <w:lang w:val="en-US"/>
        </w:rPr>
        <w:t># Train model</w:t>
      </w:r>
      <w:r w:rsidRPr="00432C53">
        <w:rPr>
          <w:lang w:val="en-US"/>
        </w:rPr>
        <w:br/>
        <w:t>model.fit(x_train, y_train, batch_size=128, callbacks=callbacks, epochs=5)</w:t>
      </w:r>
    </w:p>
    <w:p w14:paraId="55A94B8A" w14:textId="77777777" w:rsidR="00432C53" w:rsidRPr="00432C53" w:rsidRDefault="00432C53" w:rsidP="00432C53">
      <w:pPr>
        <w:pStyle w:val="L-Bullets"/>
        <w:rPr>
          <w:lang w:val="en-US"/>
        </w:rPr>
      </w:pPr>
      <w:r w:rsidRPr="00432C53">
        <w:rPr>
          <w:b/>
          <w:bCs/>
          <w:lang w:val="en-US"/>
        </w:rPr>
        <w:lastRenderedPageBreak/>
        <w:t>Explanation of the Code:</w:t>
      </w:r>
    </w:p>
    <w:p w14:paraId="5AC3E0BF" w14:textId="77777777" w:rsidR="00432C53" w:rsidRPr="00432C53" w:rsidRDefault="00432C53" w:rsidP="00432C53">
      <w:pPr>
        <w:pStyle w:val="L-Bullets"/>
        <w:numPr>
          <w:ilvl w:val="0"/>
          <w:numId w:val="71"/>
        </w:numPr>
        <w:rPr>
          <w:lang w:val="en-US"/>
        </w:rPr>
      </w:pPr>
      <w:r w:rsidRPr="00432C53">
        <w:rPr>
          <w:b/>
          <w:bCs/>
          <w:lang w:val="en-US"/>
        </w:rPr>
        <w:t>Horovod Setup</w:t>
      </w:r>
      <w:r w:rsidRPr="00432C53">
        <w:rPr>
          <w:lang w:val="en-US"/>
        </w:rPr>
        <w:t>: Horovod is initialized, and GPUs are configured for each worker. This setup ensures that each part of the model or data is handled by a different GPU, reducing memory constraints and speeding up computation.</w:t>
      </w:r>
    </w:p>
    <w:p w14:paraId="2791E3A5" w14:textId="77777777" w:rsidR="00432C53" w:rsidRPr="00432C53" w:rsidRDefault="00432C53" w:rsidP="00432C53">
      <w:pPr>
        <w:pStyle w:val="L-Bullets"/>
        <w:numPr>
          <w:ilvl w:val="0"/>
          <w:numId w:val="71"/>
        </w:numPr>
        <w:rPr>
          <w:lang w:val="en-US"/>
        </w:rPr>
      </w:pPr>
      <w:r w:rsidRPr="00432C53">
        <w:rPr>
          <w:b/>
          <w:bCs/>
          <w:lang w:val="en-US"/>
        </w:rPr>
        <w:t>Model Parallelism</w:t>
      </w:r>
      <w:r w:rsidRPr="00432C53">
        <w:rPr>
          <w:lang w:val="en-US"/>
        </w:rPr>
        <w:t>: The transformer model is split such that each GPU can handle different parts of the computation. This is particularly useful for very large models like GPT-3 or T5, which might not fit into the memory of a single GPU.</w:t>
      </w:r>
    </w:p>
    <w:p w14:paraId="22D6E5C5" w14:textId="77777777" w:rsidR="00432C53" w:rsidRPr="00432C53" w:rsidRDefault="00432C53" w:rsidP="00432C53">
      <w:pPr>
        <w:pStyle w:val="L-Bullets"/>
        <w:numPr>
          <w:ilvl w:val="0"/>
          <w:numId w:val="71"/>
        </w:numPr>
        <w:rPr>
          <w:lang w:val="en-US"/>
        </w:rPr>
      </w:pPr>
      <w:r w:rsidRPr="00432C53">
        <w:rPr>
          <w:b/>
          <w:bCs/>
          <w:lang w:val="en-US"/>
        </w:rPr>
        <w:t>Distributed Training</w:t>
      </w:r>
      <w:r w:rsidRPr="00432C53">
        <w:rPr>
          <w:lang w:val="en-US"/>
        </w:rPr>
        <w:t>: Horovod is used for distributed optimization, allowing for efficient model training across multiple GPUs. The optimizer is scaled by the number of workers to adjust the learning rate appropriately for the size of the distributed setup.</w:t>
      </w:r>
    </w:p>
    <w:p w14:paraId="29396C37" w14:textId="77777777" w:rsidR="00432C53" w:rsidRPr="00432C53" w:rsidRDefault="00432C53" w:rsidP="00432C53">
      <w:pPr>
        <w:pStyle w:val="L-Bullets"/>
        <w:rPr>
          <w:lang w:val="en-US"/>
        </w:rPr>
      </w:pPr>
      <w:r w:rsidRPr="00432C53">
        <w:rPr>
          <w:b/>
          <w:bCs/>
          <w:lang w:val="en-US"/>
        </w:rPr>
        <w:t>Recommended Illustrations:</w:t>
      </w:r>
    </w:p>
    <w:p w14:paraId="1AF955EC" w14:textId="77777777" w:rsidR="00432C53" w:rsidRPr="00432C53" w:rsidRDefault="00432C53" w:rsidP="00432C53">
      <w:pPr>
        <w:pStyle w:val="L-Bullets"/>
        <w:numPr>
          <w:ilvl w:val="0"/>
          <w:numId w:val="72"/>
        </w:numPr>
        <w:rPr>
          <w:lang w:val="en-US"/>
        </w:rPr>
      </w:pPr>
      <w:r w:rsidRPr="00432C53">
        <w:rPr>
          <w:b/>
          <w:bCs/>
          <w:lang w:val="en-US"/>
        </w:rPr>
        <w:t>Model Distribution Diagram</w:t>
      </w:r>
      <w:r w:rsidRPr="00432C53">
        <w:rPr>
          <w:lang w:val="en-US"/>
        </w:rPr>
        <w:t>: A schematic showing how different layers of the transformer model are distributed across multiple GPUs.</w:t>
      </w:r>
    </w:p>
    <w:p w14:paraId="6A61ED56" w14:textId="77777777" w:rsidR="00432C53" w:rsidRPr="00432C53" w:rsidRDefault="00432C53" w:rsidP="00432C53">
      <w:pPr>
        <w:pStyle w:val="L-Bullets"/>
        <w:numPr>
          <w:ilvl w:val="0"/>
          <w:numId w:val="72"/>
        </w:numPr>
        <w:rPr>
          <w:lang w:val="en-US"/>
        </w:rPr>
      </w:pPr>
      <w:r w:rsidRPr="00432C53">
        <w:rPr>
          <w:b/>
          <w:bCs/>
          <w:lang w:val="en-US"/>
        </w:rPr>
        <w:t>Performance Graphs</w:t>
      </w:r>
      <w:r w:rsidRPr="00432C53">
        <w:rPr>
          <w:lang w:val="en-US"/>
        </w:rPr>
        <w:t>: Before and after comparison of training times and scalability when using model parallelism.</w:t>
      </w:r>
    </w:p>
    <w:p w14:paraId="49DAFBB2" w14:textId="77777777" w:rsidR="00432C53" w:rsidRPr="00432C53" w:rsidRDefault="00432C53" w:rsidP="00432C53">
      <w:pPr>
        <w:pStyle w:val="L-Bullets"/>
        <w:rPr>
          <w:lang w:val="en-US"/>
        </w:rPr>
      </w:pPr>
      <w:r w:rsidRPr="00432C53">
        <w:rPr>
          <w:b/>
          <w:bCs/>
          <w:lang w:val="en-US"/>
        </w:rPr>
        <w:t>References:</w:t>
      </w:r>
    </w:p>
    <w:p w14:paraId="70F6B460" w14:textId="77777777" w:rsidR="00432C53" w:rsidRPr="00432C53" w:rsidRDefault="00432C53" w:rsidP="00432C53">
      <w:pPr>
        <w:pStyle w:val="L-Bullets"/>
        <w:numPr>
          <w:ilvl w:val="0"/>
          <w:numId w:val="73"/>
        </w:numPr>
        <w:rPr>
          <w:lang w:val="en-US"/>
        </w:rPr>
      </w:pPr>
      <w:r w:rsidRPr="00432C53">
        <w:rPr>
          <w:lang w:val="en-US"/>
        </w:rPr>
        <w:t xml:space="preserve">Dean, J., &amp; Ghemawat, S. (2008). "MapReduce: Simplified Data Processing on Large Clusters." </w:t>
      </w:r>
      <w:r w:rsidRPr="00432C53">
        <w:rPr>
          <w:i/>
          <w:iCs/>
          <w:lang w:val="en-US"/>
        </w:rPr>
        <w:t>Communications of the ACM</w:t>
      </w:r>
      <w:r w:rsidRPr="00432C53">
        <w:rPr>
          <w:lang w:val="en-US"/>
        </w:rPr>
        <w:t>.</w:t>
      </w:r>
    </w:p>
    <w:p w14:paraId="4372C97A" w14:textId="77777777" w:rsidR="00432C53" w:rsidRPr="00432C53" w:rsidRDefault="00432C53" w:rsidP="00432C53">
      <w:pPr>
        <w:pStyle w:val="L-Bullets"/>
        <w:numPr>
          <w:ilvl w:val="0"/>
          <w:numId w:val="73"/>
        </w:numPr>
        <w:rPr>
          <w:lang w:val="en-US"/>
        </w:rPr>
      </w:pPr>
      <w:r w:rsidRPr="00432C53">
        <w:rPr>
          <w:lang w:val="en-US"/>
        </w:rPr>
        <w:t xml:space="preserve">Vaswani, A., et al. (2017). "Attention is All You Need." </w:t>
      </w:r>
      <w:r w:rsidRPr="00432C53">
        <w:rPr>
          <w:i/>
          <w:iCs/>
          <w:lang w:val="en-US"/>
        </w:rPr>
        <w:t>NeurIPS</w:t>
      </w:r>
      <w:r w:rsidRPr="00432C53">
        <w:rPr>
          <w:lang w:val="en-US"/>
        </w:rPr>
        <w:t>.</w:t>
      </w:r>
    </w:p>
    <w:p w14:paraId="25A817E0" w14:textId="77777777" w:rsidR="00432C53" w:rsidRPr="00432C53" w:rsidRDefault="00432C53" w:rsidP="00432C53">
      <w:pPr>
        <w:pStyle w:val="L-Bullets"/>
        <w:rPr>
          <w:lang w:val="en-US"/>
        </w:rPr>
      </w:pPr>
      <w:r w:rsidRPr="00432C53">
        <w:rPr>
          <w:lang w:val="en-US"/>
        </w:rPr>
        <w:t>This section provides a deep dive into the techniques for implementing distributed inference with a focus on parallel processing and model distribution. Through practical code examples and detailed descriptions, readers gain the knowledge necessary to apply these advanced techniques in their own NLP projects, ensuring efficient handling of large-scale machine learning tasks.</w:t>
      </w:r>
    </w:p>
    <w:p w14:paraId="3CA8BBF3" w14:textId="77777777" w:rsidR="00432C53" w:rsidRPr="00432C53" w:rsidRDefault="00432C53" w:rsidP="00432C53">
      <w:pPr>
        <w:pStyle w:val="L-Bullets"/>
        <w:rPr>
          <w:lang w:val="en-US"/>
        </w:rPr>
      </w:pPr>
      <w:r w:rsidRPr="00432C53">
        <w:rPr>
          <w:lang w:val="en-US"/>
        </w:rPr>
        <w:t> </w:t>
      </w:r>
    </w:p>
    <w:p w14:paraId="303F2F5F" w14:textId="77777777" w:rsidR="00432C53" w:rsidRPr="00432C53" w:rsidRDefault="00432C53" w:rsidP="00432C53">
      <w:pPr>
        <w:pStyle w:val="L-Bullets"/>
        <w:rPr>
          <w:lang w:val="en-US"/>
        </w:rPr>
      </w:pPr>
      <w:r w:rsidRPr="00432C53">
        <w:rPr>
          <w:lang w:val="en-US"/>
        </w:rPr>
        <w:lastRenderedPageBreak/>
        <w:t> </w:t>
      </w:r>
    </w:p>
    <w:p w14:paraId="03091E0A" w14:textId="77777777" w:rsidR="00432C53" w:rsidRPr="00432C53" w:rsidRDefault="00432C53" w:rsidP="00432C53">
      <w:pPr>
        <w:pStyle w:val="L-Bullets"/>
        <w:rPr>
          <w:lang w:val="en-US"/>
        </w:rPr>
      </w:pPr>
      <w:r w:rsidRPr="00432C53">
        <w:rPr>
          <w:b/>
          <w:bCs/>
          <w:lang w:val="en-US"/>
        </w:rPr>
        <w:t>8.3 Improving Inference Quality: Prompt Engineering and Post-Processing Techniques</w:t>
      </w:r>
    </w:p>
    <w:p w14:paraId="0FD226E6" w14:textId="77777777" w:rsidR="00432C53" w:rsidRPr="00432C53" w:rsidRDefault="00432C53" w:rsidP="00432C53">
      <w:pPr>
        <w:pStyle w:val="L-Bullets"/>
        <w:rPr>
          <w:lang w:val="en-US"/>
        </w:rPr>
      </w:pPr>
      <w:r w:rsidRPr="00432C53">
        <w:rPr>
          <w:b/>
          <w:bCs/>
          <w:lang w:val="en-US"/>
        </w:rPr>
        <w:t>Introduction</w:t>
      </w:r>
    </w:p>
    <w:p w14:paraId="0C2B010E" w14:textId="77777777" w:rsidR="00432C53" w:rsidRPr="00432C53" w:rsidRDefault="00432C53" w:rsidP="00432C53">
      <w:pPr>
        <w:pStyle w:val="L-Bullets"/>
        <w:rPr>
          <w:lang w:val="en-US"/>
        </w:rPr>
      </w:pPr>
      <w:r w:rsidRPr="00432C53">
        <w:rPr>
          <w:lang w:val="en-US"/>
        </w:rPr>
        <w:t>In the realm of NLP, the precision of model outputs heavily depends on the quality of the inputs provided and the refinement of outputs through post-processing. This section explores the sophisticated techniques of prompt engineering and post-processing, crucial for enhancing the quality of inference in complex NLP systems.</w:t>
      </w:r>
    </w:p>
    <w:p w14:paraId="68D422BE" w14:textId="77777777" w:rsidR="00432C53" w:rsidRPr="00432C53" w:rsidRDefault="00432C53" w:rsidP="00432C53">
      <w:pPr>
        <w:pStyle w:val="L-Bullets"/>
        <w:rPr>
          <w:lang w:val="en-US"/>
        </w:rPr>
      </w:pPr>
      <w:r w:rsidRPr="00432C53">
        <w:rPr>
          <w:b/>
          <w:bCs/>
          <w:lang w:val="en-US"/>
        </w:rPr>
        <w:t>Prompt Engineering Techniques</w:t>
      </w:r>
    </w:p>
    <w:p w14:paraId="2D45B6C1" w14:textId="77777777" w:rsidR="00432C53" w:rsidRPr="00432C53" w:rsidRDefault="00432C53" w:rsidP="00432C53">
      <w:pPr>
        <w:pStyle w:val="L-Bullets"/>
        <w:rPr>
          <w:lang w:val="en-US"/>
        </w:rPr>
      </w:pPr>
      <w:r w:rsidRPr="00432C53">
        <w:rPr>
          <w:lang w:val="en-US"/>
        </w:rPr>
        <w:t>Prompt engineering involves crafting input prompts that are optimized to elicit the most accurate and relevant responses from a model. This practice is particularly significant in models trained on large datasets where nuanced prompts can dramatically affect the quality of the generated text.</w:t>
      </w:r>
    </w:p>
    <w:p w14:paraId="6680DAE2" w14:textId="77777777" w:rsidR="00432C53" w:rsidRPr="00432C53" w:rsidRDefault="00432C53" w:rsidP="00432C53">
      <w:pPr>
        <w:pStyle w:val="L-Bullets"/>
        <w:numPr>
          <w:ilvl w:val="0"/>
          <w:numId w:val="74"/>
        </w:numPr>
        <w:rPr>
          <w:lang w:val="en-US"/>
        </w:rPr>
      </w:pPr>
      <w:r w:rsidRPr="00432C53">
        <w:rPr>
          <w:b/>
          <w:bCs/>
          <w:lang w:val="en-US"/>
        </w:rPr>
        <w:t>Contextual Prompts</w:t>
      </w:r>
      <w:r w:rsidRPr="00432C53">
        <w:rPr>
          <w:lang w:val="en-US"/>
        </w:rPr>
        <w:t>: Designing prompts that include contextual information to guide the model's response.</w:t>
      </w:r>
    </w:p>
    <w:p w14:paraId="785A08F5" w14:textId="77777777" w:rsidR="00432C53" w:rsidRPr="00432C53" w:rsidRDefault="00432C53" w:rsidP="00432C53">
      <w:pPr>
        <w:pStyle w:val="L-Bullets"/>
        <w:numPr>
          <w:ilvl w:val="0"/>
          <w:numId w:val="74"/>
        </w:numPr>
        <w:rPr>
          <w:lang w:val="en-US"/>
        </w:rPr>
      </w:pPr>
      <w:r w:rsidRPr="00432C53">
        <w:rPr>
          <w:b/>
          <w:bCs/>
          <w:lang w:val="en-US"/>
        </w:rPr>
        <w:t>Minimal Prompts</w:t>
      </w:r>
      <w:r w:rsidRPr="00432C53">
        <w:rPr>
          <w:lang w:val="en-US"/>
        </w:rPr>
        <w:t>: Using the least amount of information necessary to generate a response, minimizing the risk of leading or biased outputs.</w:t>
      </w:r>
    </w:p>
    <w:p w14:paraId="31169EAF" w14:textId="77777777" w:rsidR="00432C53" w:rsidRPr="00432C53" w:rsidRDefault="00432C53" w:rsidP="00432C53">
      <w:pPr>
        <w:pStyle w:val="L-Bullets"/>
        <w:rPr>
          <w:lang w:val="en-US"/>
        </w:rPr>
      </w:pPr>
      <w:r w:rsidRPr="00432C53">
        <w:rPr>
          <w:b/>
          <w:bCs/>
          <w:lang w:val="en-US"/>
        </w:rPr>
        <w:t>Post-Processing Strategies for Better Outputs</w:t>
      </w:r>
    </w:p>
    <w:p w14:paraId="4BD266D5" w14:textId="77777777" w:rsidR="00432C53" w:rsidRPr="00432C53" w:rsidRDefault="00432C53" w:rsidP="00432C53">
      <w:pPr>
        <w:pStyle w:val="L-Bullets"/>
        <w:rPr>
          <w:lang w:val="en-US"/>
        </w:rPr>
      </w:pPr>
      <w:r w:rsidRPr="00432C53">
        <w:rPr>
          <w:lang w:val="en-US"/>
        </w:rPr>
        <w:t>Post-processing involves techniques applied to the raw output of models to enhance quality, readability, or applicability to a specific task.</w:t>
      </w:r>
    </w:p>
    <w:p w14:paraId="61BFC940" w14:textId="77777777" w:rsidR="00432C53" w:rsidRPr="00432C53" w:rsidRDefault="00432C53" w:rsidP="00432C53">
      <w:pPr>
        <w:pStyle w:val="L-Bullets"/>
        <w:numPr>
          <w:ilvl w:val="0"/>
          <w:numId w:val="75"/>
        </w:numPr>
        <w:rPr>
          <w:lang w:val="en-US"/>
        </w:rPr>
      </w:pPr>
      <w:r w:rsidRPr="00432C53">
        <w:rPr>
          <w:b/>
          <w:bCs/>
          <w:lang w:val="en-US"/>
        </w:rPr>
        <w:t>Text Normalization</w:t>
      </w:r>
      <w:r w:rsidRPr="00432C53">
        <w:rPr>
          <w:lang w:val="en-US"/>
        </w:rPr>
        <w:t>: Converting the raw output into a more readable and standardized form, such as correcting grammar or standardizing numerical expressions.</w:t>
      </w:r>
    </w:p>
    <w:p w14:paraId="15988E38" w14:textId="77777777" w:rsidR="00432C53" w:rsidRPr="00432C53" w:rsidRDefault="00432C53" w:rsidP="00432C53">
      <w:pPr>
        <w:pStyle w:val="L-Bullets"/>
        <w:numPr>
          <w:ilvl w:val="0"/>
          <w:numId w:val="75"/>
        </w:numPr>
        <w:rPr>
          <w:lang w:val="en-US"/>
        </w:rPr>
      </w:pPr>
      <w:r w:rsidRPr="00432C53">
        <w:rPr>
          <w:b/>
          <w:bCs/>
          <w:lang w:val="en-US"/>
        </w:rPr>
        <w:t>Output Filtering</w:t>
      </w:r>
      <w:r w:rsidRPr="00432C53">
        <w:rPr>
          <w:lang w:val="en-US"/>
        </w:rPr>
        <w:t>: Removing undesirable or irrelevant content from the model's output based on predefined rules or thresholds.</w:t>
      </w:r>
    </w:p>
    <w:p w14:paraId="1894B863" w14:textId="77777777" w:rsidR="00432C53" w:rsidRPr="00432C53" w:rsidRDefault="00432C53" w:rsidP="00432C53">
      <w:pPr>
        <w:pStyle w:val="L-Bullets"/>
        <w:rPr>
          <w:lang w:val="en-US"/>
        </w:rPr>
      </w:pPr>
      <w:r w:rsidRPr="00432C53">
        <w:rPr>
          <w:b/>
          <w:bCs/>
          <w:lang w:val="en-US"/>
        </w:rPr>
        <w:t>Practical Examples</w:t>
      </w:r>
    </w:p>
    <w:p w14:paraId="1C7270BA" w14:textId="77777777" w:rsidR="00432C53" w:rsidRPr="00432C53" w:rsidRDefault="00432C53" w:rsidP="00432C53">
      <w:pPr>
        <w:pStyle w:val="L-Bullets"/>
        <w:numPr>
          <w:ilvl w:val="0"/>
          <w:numId w:val="76"/>
        </w:numPr>
        <w:rPr>
          <w:b/>
          <w:bCs/>
          <w:lang w:val="en-US"/>
        </w:rPr>
      </w:pPr>
      <w:r w:rsidRPr="00432C53">
        <w:rPr>
          <w:b/>
          <w:bCs/>
          <w:lang w:val="en-US"/>
        </w:rPr>
        <w:lastRenderedPageBreak/>
        <w:t>Enhanced Chatbot Responses through Prompt Engineering</w:t>
      </w:r>
      <w:r w:rsidRPr="00432C53">
        <w:rPr>
          <w:lang w:val="en-US"/>
        </w:rPr>
        <w:t>:</w:t>
      </w:r>
    </w:p>
    <w:p w14:paraId="6D5B6356" w14:textId="77777777" w:rsidR="00432C53" w:rsidRPr="00432C53" w:rsidRDefault="00432C53" w:rsidP="00432C53">
      <w:pPr>
        <w:pStyle w:val="L-Bullets"/>
        <w:numPr>
          <w:ilvl w:val="1"/>
          <w:numId w:val="76"/>
        </w:numPr>
        <w:rPr>
          <w:b/>
          <w:bCs/>
          <w:lang w:val="en-US"/>
        </w:rPr>
      </w:pPr>
      <w:r w:rsidRPr="00432C53">
        <w:rPr>
          <w:b/>
          <w:bCs/>
          <w:lang w:val="en-US"/>
        </w:rPr>
        <w:t>Scenario: Creating more engaging and contextually relevant responses in a customer service chatbot.</w:t>
      </w:r>
    </w:p>
    <w:p w14:paraId="65FEDD4A" w14:textId="77777777" w:rsidR="00432C53" w:rsidRPr="00432C53" w:rsidRDefault="00432C53" w:rsidP="00432C53">
      <w:pPr>
        <w:pStyle w:val="L-Bullets"/>
        <w:numPr>
          <w:ilvl w:val="1"/>
          <w:numId w:val="76"/>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def generate_chatbot_prompt(user_input):</w:t>
      </w:r>
      <w:r w:rsidRPr="00432C53">
        <w:rPr>
          <w:b/>
          <w:bCs/>
          <w:lang w:val="en-US"/>
        </w:rPr>
        <w:br/>
        <w:t xml:space="preserve">    return f"Customer mentioned: {user_input}. How would you respond to assist them effectively?"</w:t>
      </w:r>
      <w:r w:rsidRPr="00432C53">
        <w:rPr>
          <w:b/>
          <w:bCs/>
          <w:lang w:val="en-US"/>
        </w:rPr>
        <w:br/>
      </w:r>
      <w:r w:rsidRPr="00432C53">
        <w:rPr>
          <w:b/>
          <w:bCs/>
          <w:lang w:val="en-US"/>
        </w:rPr>
        <w:br/>
        <w:t>response = model.generate(generate_chatbot_prompt("I can't log in to my account."))</w:t>
      </w:r>
    </w:p>
    <w:p w14:paraId="7D7C543E" w14:textId="77777777" w:rsidR="00432C53" w:rsidRPr="00432C53" w:rsidRDefault="00432C53" w:rsidP="00432C53">
      <w:pPr>
        <w:pStyle w:val="L-Bullets"/>
        <w:numPr>
          <w:ilvl w:val="0"/>
          <w:numId w:val="76"/>
        </w:numPr>
        <w:rPr>
          <w:b/>
          <w:bCs/>
          <w:lang w:val="en-US"/>
        </w:rPr>
      </w:pPr>
      <w:r w:rsidRPr="00432C53">
        <w:rPr>
          <w:b/>
          <w:bCs/>
          <w:lang w:val="en-US"/>
        </w:rPr>
        <w:t>Post-Processing for Sentiment Analysis</w:t>
      </w:r>
      <w:r w:rsidRPr="00432C53">
        <w:rPr>
          <w:lang w:val="en-US"/>
        </w:rPr>
        <w:t>:</w:t>
      </w:r>
    </w:p>
    <w:p w14:paraId="25B8D219" w14:textId="77777777" w:rsidR="00432C53" w:rsidRPr="00432C53" w:rsidRDefault="00432C53" w:rsidP="00432C53">
      <w:pPr>
        <w:pStyle w:val="L-Bullets"/>
        <w:numPr>
          <w:ilvl w:val="1"/>
          <w:numId w:val="76"/>
        </w:numPr>
        <w:rPr>
          <w:b/>
          <w:bCs/>
          <w:lang w:val="en-US"/>
        </w:rPr>
      </w:pPr>
      <w:r w:rsidRPr="00432C53">
        <w:rPr>
          <w:b/>
          <w:bCs/>
          <w:lang w:val="en-US"/>
        </w:rPr>
        <w:t>Scenario: Refining outputs from a sentiment analysis model to ensure only confident and clear sentiment classifications are used in downstream tasks.</w:t>
      </w:r>
    </w:p>
    <w:p w14:paraId="3E60E16C" w14:textId="77777777" w:rsidR="00432C53" w:rsidRPr="00432C53" w:rsidRDefault="00432C53" w:rsidP="00432C53">
      <w:pPr>
        <w:pStyle w:val="L-Bullets"/>
        <w:numPr>
          <w:ilvl w:val="1"/>
          <w:numId w:val="76"/>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def refine_output(sentences, model_predictions):</w:t>
      </w:r>
      <w:r w:rsidRPr="00432C53">
        <w:rPr>
          <w:b/>
          <w:bCs/>
          <w:lang w:val="en-US"/>
        </w:rPr>
        <w:br/>
        <w:t xml:space="preserve">    filtered_outputs = []</w:t>
      </w:r>
      <w:r w:rsidRPr="00432C53">
        <w:rPr>
          <w:b/>
          <w:bCs/>
          <w:lang w:val="en-US"/>
        </w:rPr>
        <w:br/>
        <w:t xml:space="preserve">    for sentence, prediction in zip(sentences, model_predictions):</w:t>
      </w:r>
      <w:r w:rsidRPr="00432C53">
        <w:rPr>
          <w:b/>
          <w:bCs/>
          <w:lang w:val="en-US"/>
        </w:rPr>
        <w:br/>
        <w:t xml:space="preserve">        sentiment, confidence = prediction</w:t>
      </w:r>
      <w:r w:rsidRPr="00432C53">
        <w:rPr>
          <w:b/>
          <w:bCs/>
          <w:lang w:val="en-US"/>
        </w:rPr>
        <w:br/>
        <w:t xml:space="preserve">        if confidence &gt; 0.9:  # Threshold for confidence</w:t>
      </w:r>
      <w:r w:rsidRPr="00432C53">
        <w:rPr>
          <w:b/>
          <w:bCs/>
          <w:lang w:val="en-US"/>
        </w:rPr>
        <w:br/>
        <w:t xml:space="preserve">            filtered_outputs.append((sentence, sentiment))</w:t>
      </w:r>
      <w:r w:rsidRPr="00432C53">
        <w:rPr>
          <w:b/>
          <w:bCs/>
          <w:lang w:val="en-US"/>
        </w:rPr>
        <w:br/>
        <w:t xml:space="preserve">    return filtered_outputs</w:t>
      </w:r>
      <w:r w:rsidRPr="00432C53">
        <w:rPr>
          <w:b/>
          <w:bCs/>
          <w:lang w:val="en-US"/>
        </w:rPr>
        <w:br/>
      </w:r>
      <w:r w:rsidRPr="00432C53">
        <w:rPr>
          <w:b/>
          <w:bCs/>
          <w:lang w:val="en-US"/>
        </w:rPr>
        <w:br/>
        <w:t>sentences = ["I love this product!", "Not sure if I like this."]</w:t>
      </w:r>
      <w:r w:rsidRPr="00432C53">
        <w:rPr>
          <w:b/>
          <w:bCs/>
          <w:lang w:val="en-US"/>
        </w:rPr>
        <w:br/>
      </w:r>
      <w:r w:rsidRPr="00432C53">
        <w:rPr>
          <w:b/>
          <w:bCs/>
          <w:lang w:val="en-US"/>
        </w:rPr>
        <w:lastRenderedPageBreak/>
        <w:t>predictions = model.predict(sentences)</w:t>
      </w:r>
      <w:r w:rsidRPr="00432C53">
        <w:rPr>
          <w:b/>
          <w:bCs/>
          <w:lang w:val="en-US"/>
        </w:rPr>
        <w:br/>
        <w:t>refined_outputs = refine_output(sentences, predictions)</w:t>
      </w:r>
    </w:p>
    <w:p w14:paraId="25B4CBFF" w14:textId="77777777" w:rsidR="00432C53" w:rsidRPr="00432C53" w:rsidRDefault="00432C53" w:rsidP="00432C53">
      <w:pPr>
        <w:pStyle w:val="L-Bullets"/>
        <w:rPr>
          <w:lang w:val="en-US"/>
        </w:rPr>
      </w:pPr>
      <w:r w:rsidRPr="00432C53">
        <w:rPr>
          <w:b/>
          <w:bCs/>
          <w:lang w:val="en-US"/>
        </w:rPr>
        <w:t>Recommended Illustrations:</w:t>
      </w:r>
    </w:p>
    <w:p w14:paraId="2402AE5C" w14:textId="77777777" w:rsidR="00432C53" w:rsidRPr="00432C53" w:rsidRDefault="00432C53" w:rsidP="00432C53">
      <w:pPr>
        <w:pStyle w:val="L-Bullets"/>
        <w:numPr>
          <w:ilvl w:val="0"/>
          <w:numId w:val="77"/>
        </w:numPr>
        <w:rPr>
          <w:lang w:val="en-US"/>
        </w:rPr>
      </w:pPr>
      <w:r w:rsidRPr="00432C53">
        <w:rPr>
          <w:b/>
          <w:bCs/>
          <w:lang w:val="en-US"/>
        </w:rPr>
        <w:t>Flowchart of Prompt Engineering</w:t>
      </w:r>
      <w:r w:rsidRPr="00432C53">
        <w:rPr>
          <w:lang w:val="en-US"/>
        </w:rPr>
        <w:t>: A diagram showing the process of designing and refining prompts for different types of NLP tasks.</w:t>
      </w:r>
    </w:p>
    <w:p w14:paraId="15E7C628" w14:textId="77777777" w:rsidR="00432C53" w:rsidRPr="00432C53" w:rsidRDefault="00432C53" w:rsidP="00432C53">
      <w:pPr>
        <w:pStyle w:val="L-Bullets"/>
        <w:numPr>
          <w:ilvl w:val="0"/>
          <w:numId w:val="77"/>
        </w:numPr>
        <w:rPr>
          <w:lang w:val="en-US"/>
        </w:rPr>
      </w:pPr>
      <w:r w:rsidRPr="00432C53">
        <w:rPr>
          <w:b/>
          <w:bCs/>
          <w:lang w:val="en-US"/>
        </w:rPr>
        <w:t>Post-Processing Workflow</w:t>
      </w:r>
      <w:r w:rsidRPr="00432C53">
        <w:rPr>
          <w:lang w:val="en-US"/>
        </w:rPr>
        <w:t>: Visual representation of steps involved in the post-processing of model outputs, from raw text to finalized content.</w:t>
      </w:r>
    </w:p>
    <w:p w14:paraId="77A9B1FD" w14:textId="77777777" w:rsidR="00432C53" w:rsidRPr="00432C53" w:rsidRDefault="00432C53" w:rsidP="00432C53">
      <w:pPr>
        <w:pStyle w:val="L-Bullets"/>
        <w:rPr>
          <w:lang w:val="en-US"/>
        </w:rPr>
      </w:pPr>
      <w:r w:rsidRPr="00432C53">
        <w:rPr>
          <w:b/>
          <w:bCs/>
          <w:lang w:val="en-US"/>
        </w:rPr>
        <w:t>References:</w:t>
      </w:r>
    </w:p>
    <w:p w14:paraId="441E1F5C" w14:textId="77777777" w:rsidR="00432C53" w:rsidRPr="00432C53" w:rsidRDefault="00432C53" w:rsidP="00432C53">
      <w:pPr>
        <w:pStyle w:val="L-Bullets"/>
        <w:numPr>
          <w:ilvl w:val="0"/>
          <w:numId w:val="78"/>
        </w:numPr>
        <w:rPr>
          <w:lang w:val="en-US"/>
        </w:rPr>
      </w:pPr>
      <w:r w:rsidRPr="00432C53">
        <w:rPr>
          <w:lang w:val="en-US"/>
        </w:rPr>
        <w:t xml:space="preserve">Li, L., &amp; Jurafsky, D. (2016). "Understanding Neural Networks through Representation Erasure." </w:t>
      </w:r>
      <w:r w:rsidRPr="00432C53">
        <w:rPr>
          <w:i/>
          <w:iCs/>
          <w:lang w:val="en-US"/>
        </w:rPr>
        <w:t>arXiv:1612.08220</w:t>
      </w:r>
      <w:r w:rsidRPr="00432C53">
        <w:rPr>
          <w:lang w:val="en-US"/>
        </w:rPr>
        <w:t>.</w:t>
      </w:r>
    </w:p>
    <w:p w14:paraId="52A5EE5A" w14:textId="77777777" w:rsidR="00432C53" w:rsidRPr="00432C53" w:rsidRDefault="00432C53" w:rsidP="00432C53">
      <w:pPr>
        <w:pStyle w:val="L-Bullets"/>
        <w:numPr>
          <w:ilvl w:val="0"/>
          <w:numId w:val="78"/>
        </w:numPr>
        <w:rPr>
          <w:lang w:val="en-US"/>
        </w:rPr>
      </w:pPr>
      <w:r w:rsidRPr="00432C53">
        <w:rPr>
          <w:lang w:val="en-US"/>
        </w:rPr>
        <w:t xml:space="preserve">Radford, A., et al. (2019). "Language Models are Few-Shot Learners." </w:t>
      </w:r>
      <w:r w:rsidRPr="00432C53">
        <w:rPr>
          <w:i/>
          <w:iCs/>
          <w:lang w:val="en-US"/>
        </w:rPr>
        <w:t>arXiv:2005.14165</w:t>
      </w:r>
      <w:r w:rsidRPr="00432C53">
        <w:rPr>
          <w:lang w:val="en-US"/>
        </w:rPr>
        <w:t>.</w:t>
      </w:r>
    </w:p>
    <w:p w14:paraId="42B5DC0B" w14:textId="77777777" w:rsidR="00432C53" w:rsidRPr="00432C53" w:rsidRDefault="00432C53" w:rsidP="00432C53">
      <w:pPr>
        <w:pStyle w:val="L-Bullets"/>
        <w:rPr>
          <w:lang w:val="en-US"/>
        </w:rPr>
      </w:pPr>
      <w:r w:rsidRPr="00432C53">
        <w:rPr>
          <w:b/>
          <w:bCs/>
          <w:lang w:val="en-US"/>
        </w:rPr>
        <w:t>Conclusion</w:t>
      </w:r>
    </w:p>
    <w:p w14:paraId="55C77AAB" w14:textId="77777777" w:rsidR="00432C53" w:rsidRPr="00432C53" w:rsidRDefault="00432C53" w:rsidP="00432C53">
      <w:pPr>
        <w:pStyle w:val="L-Bullets"/>
        <w:rPr>
          <w:lang w:val="en-US"/>
        </w:rPr>
      </w:pPr>
      <w:r w:rsidRPr="00432C53">
        <w:rPr>
          <w:lang w:val="en-US"/>
        </w:rPr>
        <w:t>This section has highlighted how careful prompt engineering and strategic post-processing can significantly enhance the quality of outputs in NLP models. By implementing the techniques and examples provided, practitioners can improve the relevance, accuracy, and utility of their NLP applications, ensuring that the systems are not only effective but also aligned with specific user needs and contexts.</w:t>
      </w:r>
    </w:p>
    <w:p w14:paraId="60B9E8CE" w14:textId="77777777" w:rsidR="00432C53" w:rsidRPr="00432C53" w:rsidRDefault="00432C53" w:rsidP="00432C53">
      <w:pPr>
        <w:pStyle w:val="L-Bullets"/>
        <w:rPr>
          <w:lang w:val="en-US"/>
        </w:rPr>
      </w:pPr>
      <w:r w:rsidRPr="00432C53">
        <w:rPr>
          <w:lang w:val="en-US"/>
        </w:rPr>
        <w:t> </w:t>
      </w:r>
    </w:p>
    <w:p w14:paraId="57251C3F" w14:textId="77777777" w:rsidR="00432C53" w:rsidRPr="00432C53" w:rsidRDefault="00432C53" w:rsidP="00432C53">
      <w:pPr>
        <w:pStyle w:val="L-Bullets"/>
        <w:rPr>
          <w:lang w:val="en-US"/>
        </w:rPr>
      </w:pPr>
      <w:r w:rsidRPr="00432C53">
        <w:rPr>
          <w:lang w:val="en-US"/>
        </w:rPr>
        <w:t> </w:t>
      </w:r>
    </w:p>
    <w:p w14:paraId="45B98EED" w14:textId="77777777" w:rsidR="00432C53" w:rsidRPr="00432C53" w:rsidRDefault="00432C53" w:rsidP="00432C53">
      <w:pPr>
        <w:pStyle w:val="L-Bullets"/>
        <w:rPr>
          <w:lang w:val="en-US"/>
        </w:rPr>
      </w:pPr>
      <w:r w:rsidRPr="00432C53">
        <w:rPr>
          <w:b/>
          <w:bCs/>
          <w:lang w:val="en-US"/>
        </w:rPr>
        <w:t>8.4 Using Ensemble Methods for Better Inference Results</w:t>
      </w:r>
    </w:p>
    <w:p w14:paraId="7AAD0577" w14:textId="77777777" w:rsidR="00432C53" w:rsidRPr="00432C53" w:rsidRDefault="00432C53" w:rsidP="00432C53">
      <w:pPr>
        <w:pStyle w:val="L-Bullets"/>
        <w:rPr>
          <w:lang w:val="en-US"/>
        </w:rPr>
      </w:pPr>
      <w:r w:rsidRPr="00432C53">
        <w:rPr>
          <w:b/>
          <w:bCs/>
          <w:lang w:val="en-US"/>
        </w:rPr>
        <w:t>Introduction</w:t>
      </w:r>
    </w:p>
    <w:p w14:paraId="5AB7B199" w14:textId="77777777" w:rsidR="00432C53" w:rsidRPr="00432C53" w:rsidRDefault="00432C53" w:rsidP="00432C53">
      <w:pPr>
        <w:pStyle w:val="L-Bullets"/>
        <w:rPr>
          <w:lang w:val="en-US"/>
        </w:rPr>
      </w:pPr>
      <w:r w:rsidRPr="00432C53">
        <w:rPr>
          <w:lang w:val="en-US"/>
        </w:rPr>
        <w:t xml:space="preserve">Ensemble methods leverage multiple models to improve inference accuracy, robustness, and reliability. By combining the strengths and mitigating the weaknesses of individual models, ensemble techniques can significantly enhance prediction outcomes. This section delves into the various ensemble </w:t>
      </w:r>
      <w:r w:rsidRPr="00432C53">
        <w:rPr>
          <w:lang w:val="en-US"/>
        </w:rPr>
        <w:lastRenderedPageBreak/>
        <w:t>methods applicable to NLP tasks, showcasing their utility in achieving superior inference results.</w:t>
      </w:r>
    </w:p>
    <w:p w14:paraId="54250EBA" w14:textId="77777777" w:rsidR="00432C53" w:rsidRPr="00432C53" w:rsidRDefault="00432C53" w:rsidP="00432C53">
      <w:pPr>
        <w:pStyle w:val="L-Bullets"/>
        <w:rPr>
          <w:lang w:val="en-US"/>
        </w:rPr>
      </w:pPr>
      <w:r w:rsidRPr="00432C53">
        <w:rPr>
          <w:b/>
          <w:bCs/>
          <w:lang w:val="en-US"/>
        </w:rPr>
        <w:t>Overview of Ensemble Methods</w:t>
      </w:r>
    </w:p>
    <w:p w14:paraId="2CB2CEBD" w14:textId="77777777" w:rsidR="00432C53" w:rsidRPr="00432C53" w:rsidRDefault="00432C53" w:rsidP="00432C53">
      <w:pPr>
        <w:pStyle w:val="L-Bullets"/>
        <w:rPr>
          <w:lang w:val="en-US"/>
        </w:rPr>
      </w:pPr>
      <w:r w:rsidRPr="00432C53">
        <w:rPr>
          <w:lang w:val="en-US"/>
        </w:rPr>
        <w:t>Ensemble methods involve strategically combining different models to produce a single superior output. They can be categorized into several types:</w:t>
      </w:r>
    </w:p>
    <w:p w14:paraId="62B1E1FA" w14:textId="77777777" w:rsidR="00432C53" w:rsidRPr="00432C53" w:rsidRDefault="00432C53" w:rsidP="00432C53">
      <w:pPr>
        <w:pStyle w:val="L-Bullets"/>
        <w:numPr>
          <w:ilvl w:val="0"/>
          <w:numId w:val="79"/>
        </w:numPr>
        <w:rPr>
          <w:lang w:val="en-US"/>
        </w:rPr>
      </w:pPr>
      <w:r w:rsidRPr="00432C53">
        <w:rPr>
          <w:b/>
          <w:bCs/>
          <w:lang w:val="en-US"/>
        </w:rPr>
        <w:t>Bagging (Bootstrap Aggregating)</w:t>
      </w:r>
      <w:r w:rsidRPr="00432C53">
        <w:rPr>
          <w:lang w:val="en-US"/>
        </w:rPr>
        <w:t>: Utilizes randomized subsets of training data to train multiple models and averages their predictions to improve the generalizability and reduce the variance.</w:t>
      </w:r>
    </w:p>
    <w:p w14:paraId="5D37324C" w14:textId="77777777" w:rsidR="00432C53" w:rsidRPr="00432C53" w:rsidRDefault="00432C53" w:rsidP="00432C53">
      <w:pPr>
        <w:pStyle w:val="L-Bullets"/>
        <w:numPr>
          <w:ilvl w:val="0"/>
          <w:numId w:val="79"/>
        </w:numPr>
        <w:rPr>
          <w:lang w:val="en-US"/>
        </w:rPr>
      </w:pPr>
      <w:r w:rsidRPr="00432C53">
        <w:rPr>
          <w:b/>
          <w:bCs/>
          <w:lang w:val="en-US"/>
        </w:rPr>
        <w:t>Boosting</w:t>
      </w:r>
      <w:r w:rsidRPr="00432C53">
        <w:rPr>
          <w:lang w:val="en-US"/>
        </w:rPr>
        <w:t>: Increases the weight of incorrectly predicted instances to focus the training of subsequent models, aiming to reduce bias.</w:t>
      </w:r>
    </w:p>
    <w:p w14:paraId="29917ED4" w14:textId="77777777" w:rsidR="00432C53" w:rsidRPr="00432C53" w:rsidRDefault="00432C53" w:rsidP="00432C53">
      <w:pPr>
        <w:pStyle w:val="L-Bullets"/>
        <w:numPr>
          <w:ilvl w:val="0"/>
          <w:numId w:val="79"/>
        </w:numPr>
        <w:rPr>
          <w:lang w:val="en-US"/>
        </w:rPr>
      </w:pPr>
      <w:r w:rsidRPr="00432C53">
        <w:rPr>
          <w:b/>
          <w:bCs/>
          <w:lang w:val="en-US"/>
        </w:rPr>
        <w:t>Stacking</w:t>
      </w:r>
      <w:r w:rsidRPr="00432C53">
        <w:rPr>
          <w:lang w:val="en-US"/>
        </w:rPr>
        <w:t>: Combines multiple different models and uses a new model to integrate their predictions.</w:t>
      </w:r>
    </w:p>
    <w:p w14:paraId="4DBB5019" w14:textId="77777777" w:rsidR="00432C53" w:rsidRPr="00432C53" w:rsidRDefault="00432C53" w:rsidP="00432C53">
      <w:pPr>
        <w:pStyle w:val="L-Bullets"/>
        <w:rPr>
          <w:lang w:val="en-US"/>
        </w:rPr>
      </w:pPr>
      <w:r w:rsidRPr="00432C53">
        <w:rPr>
          <w:b/>
          <w:bCs/>
          <w:lang w:val="en-US"/>
        </w:rPr>
        <w:t>Case Studies and Practical Examples</w:t>
      </w:r>
    </w:p>
    <w:p w14:paraId="25FCBB0E" w14:textId="77777777" w:rsidR="00432C53" w:rsidRPr="00432C53" w:rsidRDefault="00432C53" w:rsidP="00432C53">
      <w:pPr>
        <w:pStyle w:val="L-Bullets"/>
        <w:numPr>
          <w:ilvl w:val="0"/>
          <w:numId w:val="80"/>
        </w:numPr>
        <w:rPr>
          <w:b/>
          <w:bCs/>
          <w:lang w:val="en-US"/>
        </w:rPr>
      </w:pPr>
      <w:r w:rsidRPr="00432C53">
        <w:rPr>
          <w:b/>
          <w:bCs/>
          <w:lang w:val="en-US"/>
        </w:rPr>
        <w:t>Sentiment Analysis Ensemble</w:t>
      </w:r>
      <w:r w:rsidRPr="00432C53">
        <w:rPr>
          <w:lang w:val="en-US"/>
        </w:rPr>
        <w:t>:</w:t>
      </w:r>
    </w:p>
    <w:p w14:paraId="6BA0D81B" w14:textId="77777777" w:rsidR="00432C53" w:rsidRPr="00432C53" w:rsidRDefault="00432C53" w:rsidP="00432C53">
      <w:pPr>
        <w:pStyle w:val="L-Bullets"/>
        <w:numPr>
          <w:ilvl w:val="1"/>
          <w:numId w:val="80"/>
        </w:numPr>
        <w:rPr>
          <w:b/>
          <w:bCs/>
          <w:lang w:val="en-US"/>
        </w:rPr>
      </w:pPr>
      <w:r w:rsidRPr="00432C53">
        <w:rPr>
          <w:b/>
          <w:bCs/>
          <w:lang w:val="en-US"/>
        </w:rPr>
        <w:t>Scenario: Improving the accuracy of sentiment classification by combining multiple models.</w:t>
      </w:r>
    </w:p>
    <w:p w14:paraId="148F83B7" w14:textId="77777777" w:rsidR="00432C53" w:rsidRPr="00432C53" w:rsidRDefault="00432C53" w:rsidP="00432C53">
      <w:pPr>
        <w:pStyle w:val="L-Bullets"/>
        <w:numPr>
          <w:ilvl w:val="1"/>
          <w:numId w:val="80"/>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from sklearn.ensemble import VotingClassifier</w:t>
      </w:r>
      <w:r w:rsidRPr="00432C53">
        <w:rPr>
          <w:b/>
          <w:bCs/>
          <w:lang w:val="en-US"/>
        </w:rPr>
        <w:br/>
        <w:t>from sklearn.linear_model import LogisticRegression</w:t>
      </w:r>
      <w:r w:rsidRPr="00432C53">
        <w:rPr>
          <w:b/>
          <w:bCs/>
          <w:lang w:val="en-US"/>
        </w:rPr>
        <w:br/>
        <w:t>from sklearn.svm import SVC</w:t>
      </w:r>
      <w:r w:rsidRPr="00432C53">
        <w:rPr>
          <w:b/>
          <w:bCs/>
          <w:lang w:val="en-US"/>
        </w:rPr>
        <w:br/>
        <w:t>from sklearn.tree import DecisionTreeClassifier</w:t>
      </w:r>
      <w:r w:rsidRPr="00432C53">
        <w:rPr>
          <w:b/>
          <w:bCs/>
          <w:lang w:val="en-US"/>
        </w:rPr>
        <w:br/>
      </w:r>
      <w:r w:rsidRPr="00432C53">
        <w:rPr>
          <w:b/>
          <w:bCs/>
          <w:lang w:val="en-US"/>
        </w:rPr>
        <w:br/>
        <w:t># Define base models</w:t>
      </w:r>
      <w:r w:rsidRPr="00432C53">
        <w:rPr>
          <w:b/>
          <w:bCs/>
          <w:lang w:val="en-US"/>
        </w:rPr>
        <w:br/>
        <w:t>model1 = LogisticRegression(random_state=1)</w:t>
      </w:r>
      <w:r w:rsidRPr="00432C53">
        <w:rPr>
          <w:b/>
          <w:bCs/>
          <w:lang w:val="en-US"/>
        </w:rPr>
        <w:br/>
        <w:t>model2 = SVC(probability=True, random_state=1)</w:t>
      </w:r>
      <w:r w:rsidRPr="00432C53">
        <w:rPr>
          <w:b/>
          <w:bCs/>
          <w:lang w:val="en-US"/>
        </w:rPr>
        <w:br/>
        <w:t>model3 = DecisionTreeClassifier(random_state=1)</w:t>
      </w:r>
      <w:r w:rsidRPr="00432C53">
        <w:rPr>
          <w:b/>
          <w:bCs/>
          <w:lang w:val="en-US"/>
        </w:rPr>
        <w:br/>
      </w:r>
      <w:r w:rsidRPr="00432C53">
        <w:rPr>
          <w:b/>
          <w:bCs/>
          <w:lang w:val="en-US"/>
        </w:rPr>
        <w:lastRenderedPageBreak/>
        <w:br/>
        <w:t># Create ensemble model</w:t>
      </w:r>
      <w:r w:rsidRPr="00432C53">
        <w:rPr>
          <w:b/>
          <w:bCs/>
          <w:lang w:val="en-US"/>
        </w:rPr>
        <w:br/>
        <w:t>ensemble_model = VotingClassifier(estimators=[</w:t>
      </w:r>
      <w:r w:rsidRPr="00432C53">
        <w:rPr>
          <w:b/>
          <w:bCs/>
          <w:lang w:val="en-US"/>
        </w:rPr>
        <w:br/>
        <w:t xml:space="preserve">    ('lr', model1), ('svm', model2), ('dt', model3)],</w:t>
      </w:r>
      <w:r w:rsidRPr="00432C53">
        <w:rPr>
          <w:b/>
          <w:bCs/>
          <w:lang w:val="en-US"/>
        </w:rPr>
        <w:br/>
        <w:t xml:space="preserve">    voting='soft')</w:t>
      </w:r>
      <w:r w:rsidRPr="00432C53">
        <w:rPr>
          <w:b/>
          <w:bCs/>
          <w:lang w:val="en-US"/>
        </w:rPr>
        <w:br/>
      </w:r>
      <w:r w:rsidRPr="00432C53">
        <w:rPr>
          <w:b/>
          <w:bCs/>
          <w:lang w:val="en-US"/>
        </w:rPr>
        <w:br/>
        <w:t># Fit model on training data</w:t>
      </w:r>
      <w:r w:rsidRPr="00432C53">
        <w:rPr>
          <w:b/>
          <w:bCs/>
          <w:lang w:val="en-US"/>
        </w:rPr>
        <w:br/>
        <w:t>ensemble_model.fit(X_train, y_train)</w:t>
      </w:r>
      <w:r w:rsidRPr="00432C53">
        <w:rPr>
          <w:b/>
          <w:bCs/>
          <w:lang w:val="en-US"/>
        </w:rPr>
        <w:br/>
      </w:r>
      <w:r w:rsidRPr="00432C53">
        <w:rPr>
          <w:b/>
          <w:bCs/>
          <w:lang w:val="en-US"/>
        </w:rPr>
        <w:br/>
        <w:t># Predict and evaluate</w:t>
      </w:r>
      <w:r w:rsidRPr="00432C53">
        <w:rPr>
          <w:b/>
          <w:bCs/>
          <w:lang w:val="en-US"/>
        </w:rPr>
        <w:br/>
        <w:t>accuracy = ensemble_model.score(X_test, y_test)</w:t>
      </w:r>
      <w:r w:rsidRPr="00432C53">
        <w:rPr>
          <w:b/>
          <w:bCs/>
          <w:lang w:val="en-US"/>
        </w:rPr>
        <w:br/>
        <w:t>print(f"Ensemble model accuracy: {accuracy:.2f}")</w:t>
      </w:r>
    </w:p>
    <w:p w14:paraId="60BCB95A" w14:textId="77777777" w:rsidR="00432C53" w:rsidRPr="00432C53" w:rsidRDefault="00432C53" w:rsidP="00432C53">
      <w:pPr>
        <w:pStyle w:val="L-Bullets"/>
        <w:numPr>
          <w:ilvl w:val="0"/>
          <w:numId w:val="80"/>
        </w:numPr>
        <w:rPr>
          <w:b/>
          <w:bCs/>
          <w:lang w:val="en-US"/>
        </w:rPr>
      </w:pPr>
      <w:r w:rsidRPr="00432C53">
        <w:rPr>
          <w:b/>
          <w:bCs/>
          <w:lang w:val="en-US"/>
        </w:rPr>
        <w:t>Machine Translation Quality Boost</w:t>
      </w:r>
      <w:r w:rsidRPr="00432C53">
        <w:rPr>
          <w:lang w:val="en-US"/>
        </w:rPr>
        <w:t>:</w:t>
      </w:r>
    </w:p>
    <w:p w14:paraId="431FA28A" w14:textId="77777777" w:rsidR="00432C53" w:rsidRPr="00432C53" w:rsidRDefault="00432C53" w:rsidP="00432C53">
      <w:pPr>
        <w:pStyle w:val="L-Bullets"/>
        <w:numPr>
          <w:ilvl w:val="1"/>
          <w:numId w:val="80"/>
        </w:numPr>
        <w:rPr>
          <w:b/>
          <w:bCs/>
          <w:lang w:val="en-US"/>
        </w:rPr>
      </w:pPr>
      <w:r w:rsidRPr="00432C53">
        <w:rPr>
          <w:b/>
          <w:bCs/>
          <w:lang w:val="en-US"/>
        </w:rPr>
        <w:t>Scenario: Using ensemble methods to refine translation outputs from multiple neural translation models.</w:t>
      </w:r>
    </w:p>
    <w:p w14:paraId="2FAB50BD" w14:textId="77777777" w:rsidR="00432C53" w:rsidRPr="00432C53" w:rsidRDefault="00432C53" w:rsidP="00432C53">
      <w:pPr>
        <w:pStyle w:val="L-Bullets"/>
        <w:numPr>
          <w:ilvl w:val="1"/>
          <w:numId w:val="80"/>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 Assume `model_outputs` is a list of sentence translations from different models</w:t>
      </w:r>
      <w:r w:rsidRPr="00432C53">
        <w:rPr>
          <w:b/>
          <w:bCs/>
          <w:lang w:val="en-US"/>
        </w:rPr>
        <w:br/>
        <w:t>def refine_translation(model_outputs):</w:t>
      </w:r>
      <w:r w:rsidRPr="00432C53">
        <w:rPr>
          <w:b/>
          <w:bCs/>
          <w:lang w:val="en-US"/>
        </w:rPr>
        <w:br/>
        <w:t xml:space="preserve">    # Voting mechanism to choose the best translation</w:t>
      </w:r>
      <w:r w:rsidRPr="00432C53">
        <w:rPr>
          <w:b/>
          <w:bCs/>
          <w:lang w:val="en-US"/>
        </w:rPr>
        <w:br/>
        <w:t xml:space="preserve">    translations = {}</w:t>
      </w:r>
      <w:r w:rsidRPr="00432C53">
        <w:rPr>
          <w:b/>
          <w:bCs/>
          <w:lang w:val="en-US"/>
        </w:rPr>
        <w:br/>
        <w:t xml:space="preserve">    for output in model_outputs:</w:t>
      </w:r>
      <w:r w:rsidRPr="00432C53">
        <w:rPr>
          <w:b/>
          <w:bCs/>
          <w:lang w:val="en-US"/>
        </w:rPr>
        <w:br/>
        <w:t xml:space="preserve">        if output in translations:</w:t>
      </w:r>
      <w:r w:rsidRPr="00432C53">
        <w:rPr>
          <w:b/>
          <w:bCs/>
          <w:lang w:val="en-US"/>
        </w:rPr>
        <w:br/>
        <w:t xml:space="preserve">            translations[output] += 1</w:t>
      </w:r>
      <w:r w:rsidRPr="00432C53">
        <w:rPr>
          <w:b/>
          <w:bCs/>
          <w:lang w:val="en-US"/>
        </w:rPr>
        <w:br/>
        <w:t xml:space="preserve">        else:</w:t>
      </w:r>
      <w:r w:rsidRPr="00432C53">
        <w:rPr>
          <w:b/>
          <w:bCs/>
          <w:lang w:val="en-US"/>
        </w:rPr>
        <w:br/>
        <w:t xml:space="preserve">            translations[output] = 1</w:t>
      </w:r>
      <w:r w:rsidRPr="00432C53">
        <w:rPr>
          <w:b/>
          <w:bCs/>
          <w:lang w:val="en-US"/>
        </w:rPr>
        <w:br/>
        <w:t xml:space="preserve">    return max(translations, key=translations.get)</w:t>
      </w:r>
      <w:r w:rsidRPr="00432C53">
        <w:rPr>
          <w:b/>
          <w:bCs/>
          <w:lang w:val="en-US"/>
        </w:rPr>
        <w:br/>
      </w:r>
      <w:r w:rsidRPr="00432C53">
        <w:rPr>
          <w:b/>
          <w:bCs/>
          <w:lang w:val="en-US"/>
        </w:rPr>
        <w:br/>
      </w:r>
      <w:r w:rsidRPr="00432C53">
        <w:rPr>
          <w:b/>
          <w:bCs/>
          <w:lang w:val="en-US"/>
        </w:rPr>
        <w:lastRenderedPageBreak/>
        <w:t>refined_output = refine_translation(model_outputs)</w:t>
      </w:r>
      <w:r w:rsidRPr="00432C53">
        <w:rPr>
          <w:b/>
          <w:bCs/>
          <w:lang w:val="en-US"/>
        </w:rPr>
        <w:br/>
        <w:t>print(f"Refined Translation: {refined_output}")</w:t>
      </w:r>
    </w:p>
    <w:p w14:paraId="5A453CDF" w14:textId="77777777" w:rsidR="00432C53" w:rsidRPr="00432C53" w:rsidRDefault="00432C53" w:rsidP="00432C53">
      <w:pPr>
        <w:pStyle w:val="L-Bullets"/>
        <w:rPr>
          <w:lang w:val="en-US"/>
        </w:rPr>
      </w:pPr>
      <w:r w:rsidRPr="00432C53">
        <w:rPr>
          <w:b/>
          <w:bCs/>
          <w:lang w:val="en-US"/>
        </w:rPr>
        <w:t>Recommended Illustrations:</w:t>
      </w:r>
    </w:p>
    <w:p w14:paraId="2D3D2B87" w14:textId="77777777" w:rsidR="00432C53" w:rsidRPr="00432C53" w:rsidRDefault="00432C53" w:rsidP="00432C53">
      <w:pPr>
        <w:pStyle w:val="L-Bullets"/>
        <w:numPr>
          <w:ilvl w:val="0"/>
          <w:numId w:val="81"/>
        </w:numPr>
        <w:rPr>
          <w:lang w:val="en-US"/>
        </w:rPr>
      </w:pPr>
      <w:r w:rsidRPr="00432C53">
        <w:rPr>
          <w:b/>
          <w:bCs/>
          <w:lang w:val="en-US"/>
        </w:rPr>
        <w:t>Ensemble Model Diagram</w:t>
      </w:r>
      <w:r w:rsidRPr="00432C53">
        <w:rPr>
          <w:lang w:val="en-US"/>
        </w:rPr>
        <w:t>: A graphic illustrating how different models' predictions are combined through techniques like voting or averaging.</w:t>
      </w:r>
    </w:p>
    <w:p w14:paraId="1EBB9ED4" w14:textId="77777777" w:rsidR="00432C53" w:rsidRPr="00432C53" w:rsidRDefault="00432C53" w:rsidP="00432C53">
      <w:pPr>
        <w:pStyle w:val="L-Bullets"/>
        <w:numPr>
          <w:ilvl w:val="0"/>
          <w:numId w:val="81"/>
        </w:numPr>
        <w:rPr>
          <w:lang w:val="en-US"/>
        </w:rPr>
      </w:pPr>
      <w:r w:rsidRPr="00432C53">
        <w:rPr>
          <w:b/>
          <w:bCs/>
          <w:lang w:val="en-US"/>
        </w:rPr>
        <w:t>Case Study Visualization</w:t>
      </w:r>
      <w:r w:rsidRPr="00432C53">
        <w:rPr>
          <w:lang w:val="en-US"/>
        </w:rPr>
        <w:t>: Flowcharts or diagrams that depict the application of ensemble methods in real-world NLP tasks such as sentiment analysis or machine translation.</w:t>
      </w:r>
    </w:p>
    <w:p w14:paraId="1EC8FB1E" w14:textId="77777777" w:rsidR="00432C53" w:rsidRPr="00432C53" w:rsidRDefault="00432C53" w:rsidP="00432C53">
      <w:pPr>
        <w:pStyle w:val="L-Bullets"/>
        <w:rPr>
          <w:lang w:val="en-US"/>
        </w:rPr>
      </w:pPr>
      <w:r w:rsidRPr="00432C53">
        <w:rPr>
          <w:b/>
          <w:bCs/>
          <w:lang w:val="en-US"/>
        </w:rPr>
        <w:t>References:</w:t>
      </w:r>
    </w:p>
    <w:p w14:paraId="1F56680C" w14:textId="77777777" w:rsidR="00432C53" w:rsidRPr="00432C53" w:rsidRDefault="00432C53" w:rsidP="00432C53">
      <w:pPr>
        <w:pStyle w:val="L-Bullets"/>
        <w:numPr>
          <w:ilvl w:val="0"/>
          <w:numId w:val="82"/>
        </w:numPr>
        <w:rPr>
          <w:lang w:val="en-US"/>
        </w:rPr>
      </w:pPr>
      <w:r w:rsidRPr="00432C53">
        <w:rPr>
          <w:lang w:val="en-US"/>
        </w:rPr>
        <w:t xml:space="preserve">Dietterich, T. G. (2000). "Ensemble Methods in Machine Learning." </w:t>
      </w:r>
      <w:r w:rsidRPr="00432C53">
        <w:rPr>
          <w:i/>
          <w:iCs/>
          <w:lang w:val="en-US"/>
        </w:rPr>
        <w:t>International workshop on multiple classifier systems</w:t>
      </w:r>
      <w:r w:rsidRPr="00432C53">
        <w:rPr>
          <w:lang w:val="en-US"/>
        </w:rPr>
        <w:t>.</w:t>
      </w:r>
    </w:p>
    <w:p w14:paraId="50E24609" w14:textId="77777777" w:rsidR="00432C53" w:rsidRPr="00432C53" w:rsidRDefault="00432C53" w:rsidP="00432C53">
      <w:pPr>
        <w:pStyle w:val="L-Bullets"/>
        <w:numPr>
          <w:ilvl w:val="0"/>
          <w:numId w:val="82"/>
        </w:numPr>
        <w:rPr>
          <w:lang w:val="en-US"/>
        </w:rPr>
      </w:pPr>
      <w:r w:rsidRPr="00432C53">
        <w:rPr>
          <w:lang w:val="en-US"/>
        </w:rPr>
        <w:t xml:space="preserve">Zhou, Z. H. (2012). "Ensemble Methods: Foundations and Algorithms." </w:t>
      </w:r>
      <w:r w:rsidRPr="00432C53">
        <w:rPr>
          <w:i/>
          <w:iCs/>
          <w:lang w:val="en-US"/>
        </w:rPr>
        <w:t>Chapman and Hall/CRC</w:t>
      </w:r>
      <w:r w:rsidRPr="00432C53">
        <w:rPr>
          <w:lang w:val="en-US"/>
        </w:rPr>
        <w:t>.</w:t>
      </w:r>
    </w:p>
    <w:p w14:paraId="13A5B185" w14:textId="77777777" w:rsidR="00432C53" w:rsidRPr="00432C53" w:rsidRDefault="00432C53" w:rsidP="00432C53">
      <w:pPr>
        <w:pStyle w:val="L-Bullets"/>
        <w:rPr>
          <w:lang w:val="en-US"/>
        </w:rPr>
      </w:pPr>
      <w:r w:rsidRPr="00432C53">
        <w:rPr>
          <w:b/>
          <w:bCs/>
          <w:lang w:val="en-US"/>
        </w:rPr>
        <w:t>Conclusion</w:t>
      </w:r>
    </w:p>
    <w:p w14:paraId="56980485" w14:textId="77777777" w:rsidR="00432C53" w:rsidRPr="00432C53" w:rsidRDefault="00432C53" w:rsidP="00432C53">
      <w:pPr>
        <w:pStyle w:val="L-Bullets"/>
        <w:rPr>
          <w:lang w:val="en-US"/>
        </w:rPr>
      </w:pPr>
      <w:r w:rsidRPr="00432C53">
        <w:rPr>
          <w:lang w:val="en-US"/>
        </w:rPr>
        <w:t>Ensemble methods are a powerful tool for enhancing the performance of NLP models, providing a way to integrate diverse predictive models into a cohesive system that outperforms any single constituent model. By applying these techniques, as demonstrated in the practical examples and case studies, NLP practitioners can achieve more accurate, reliable, and robust inference results, effectively addressing some of the most challenging aspects of natural language understanding.</w:t>
      </w:r>
    </w:p>
    <w:p w14:paraId="20F24DEA" w14:textId="77777777" w:rsidR="00432C53" w:rsidRPr="00432C53" w:rsidRDefault="00432C53" w:rsidP="00432C53">
      <w:pPr>
        <w:pStyle w:val="L-Bullets"/>
        <w:rPr>
          <w:lang w:val="en-US"/>
        </w:rPr>
      </w:pPr>
      <w:r w:rsidRPr="00432C53">
        <w:rPr>
          <w:lang w:val="en-US"/>
        </w:rPr>
        <w:t> </w:t>
      </w:r>
    </w:p>
    <w:p w14:paraId="0AA3DD8E" w14:textId="77777777" w:rsidR="00432C53" w:rsidRPr="00432C53" w:rsidRDefault="00432C53" w:rsidP="00432C53">
      <w:pPr>
        <w:pStyle w:val="L-Bullets"/>
        <w:rPr>
          <w:lang w:val="en-US"/>
        </w:rPr>
      </w:pPr>
      <w:r w:rsidRPr="00432C53">
        <w:rPr>
          <w:lang w:val="en-US"/>
        </w:rPr>
        <w:t> </w:t>
      </w:r>
    </w:p>
    <w:p w14:paraId="4B77585E" w14:textId="77777777" w:rsidR="00432C53" w:rsidRPr="00432C53" w:rsidRDefault="00432C53" w:rsidP="00432C53">
      <w:pPr>
        <w:pStyle w:val="L-Bullets"/>
        <w:rPr>
          <w:lang w:val="en-US"/>
        </w:rPr>
      </w:pPr>
      <w:r w:rsidRPr="00432C53">
        <w:rPr>
          <w:b/>
          <w:bCs/>
          <w:lang w:val="en-US"/>
        </w:rPr>
        <w:t>8.5 Optimizing Inference Speed and Efficiency</w:t>
      </w:r>
    </w:p>
    <w:p w14:paraId="3C85E870" w14:textId="77777777" w:rsidR="00432C53" w:rsidRPr="00432C53" w:rsidRDefault="00432C53" w:rsidP="00432C53">
      <w:pPr>
        <w:pStyle w:val="L-Bullets"/>
        <w:rPr>
          <w:lang w:val="en-US"/>
        </w:rPr>
      </w:pPr>
      <w:r w:rsidRPr="00432C53">
        <w:rPr>
          <w:b/>
          <w:bCs/>
          <w:lang w:val="en-US"/>
        </w:rPr>
        <w:t>Introduction</w:t>
      </w:r>
    </w:p>
    <w:p w14:paraId="7832E5CE" w14:textId="77777777" w:rsidR="00432C53" w:rsidRPr="00432C53" w:rsidRDefault="00432C53" w:rsidP="00432C53">
      <w:pPr>
        <w:pStyle w:val="L-Bullets"/>
        <w:rPr>
          <w:lang w:val="en-US"/>
        </w:rPr>
      </w:pPr>
      <w:r w:rsidRPr="00432C53">
        <w:rPr>
          <w:lang w:val="en-US"/>
        </w:rPr>
        <w:t xml:space="preserve">Efficient inference is critical in deploying real-time NLP applications. This section explores various techniques and optimizations at both the hardware and </w:t>
      </w:r>
      <w:r w:rsidRPr="00432C53">
        <w:rPr>
          <w:lang w:val="en-US"/>
        </w:rPr>
        <w:lastRenderedPageBreak/>
        <w:t>software levels to enhance the speed and efficiency of NLP models during inference, ensuring they meet the performance demands of production environments.</w:t>
      </w:r>
    </w:p>
    <w:p w14:paraId="53A6F6DD" w14:textId="77777777" w:rsidR="00432C53" w:rsidRPr="00432C53" w:rsidRDefault="00432C53" w:rsidP="00432C53">
      <w:pPr>
        <w:pStyle w:val="L-Bullets"/>
        <w:rPr>
          <w:lang w:val="en-US"/>
        </w:rPr>
      </w:pPr>
      <w:r w:rsidRPr="00432C53">
        <w:rPr>
          <w:b/>
          <w:bCs/>
          <w:lang w:val="en-US"/>
        </w:rPr>
        <w:t>Techniques for Reducing Latency</w:t>
      </w:r>
    </w:p>
    <w:p w14:paraId="47594CD5" w14:textId="77777777" w:rsidR="00432C53" w:rsidRPr="00432C53" w:rsidRDefault="00432C53" w:rsidP="00432C53">
      <w:pPr>
        <w:pStyle w:val="L-Bullets"/>
        <w:rPr>
          <w:lang w:val="en-US"/>
        </w:rPr>
      </w:pPr>
      <w:r w:rsidRPr="00432C53">
        <w:rPr>
          <w:lang w:val="en-US"/>
        </w:rPr>
        <w:t>Reducing latency involves both algorithmic enhancements and hardware accelerations. Key strategies include:</w:t>
      </w:r>
    </w:p>
    <w:p w14:paraId="47E56B55" w14:textId="77777777" w:rsidR="00432C53" w:rsidRPr="00432C53" w:rsidRDefault="00432C53" w:rsidP="00432C53">
      <w:pPr>
        <w:pStyle w:val="L-Bullets"/>
        <w:numPr>
          <w:ilvl w:val="0"/>
          <w:numId w:val="83"/>
        </w:numPr>
        <w:rPr>
          <w:lang w:val="en-US"/>
        </w:rPr>
      </w:pPr>
      <w:r w:rsidRPr="00432C53">
        <w:rPr>
          <w:b/>
          <w:bCs/>
          <w:lang w:val="en-US"/>
        </w:rPr>
        <w:t>Model Simplification</w:t>
      </w:r>
      <w:r w:rsidRPr="00432C53">
        <w:rPr>
          <w:lang w:val="en-US"/>
        </w:rPr>
        <w:t>: Reducing model complexity without significant losses in accuracy, such as pruning less important neurons or using knowledge distillation to create smaller, faster models.</w:t>
      </w:r>
    </w:p>
    <w:p w14:paraId="4753818E" w14:textId="77777777" w:rsidR="00432C53" w:rsidRPr="00432C53" w:rsidRDefault="00432C53" w:rsidP="00432C53">
      <w:pPr>
        <w:pStyle w:val="L-Bullets"/>
        <w:numPr>
          <w:ilvl w:val="0"/>
          <w:numId w:val="83"/>
        </w:numPr>
        <w:rPr>
          <w:lang w:val="en-US"/>
        </w:rPr>
      </w:pPr>
      <w:r w:rsidRPr="00432C53">
        <w:rPr>
          <w:b/>
          <w:bCs/>
          <w:lang w:val="en-US"/>
        </w:rPr>
        <w:t>Quantization</w:t>
      </w:r>
      <w:r w:rsidRPr="00432C53">
        <w:rPr>
          <w:lang w:val="en-US"/>
        </w:rPr>
        <w:t>: Converting models from floating point to integer representations to speed up computation and reduce model size.</w:t>
      </w:r>
    </w:p>
    <w:p w14:paraId="699E1114" w14:textId="77777777" w:rsidR="00432C53" w:rsidRPr="00432C53" w:rsidRDefault="00432C53" w:rsidP="00432C53">
      <w:pPr>
        <w:pStyle w:val="L-Bullets"/>
        <w:rPr>
          <w:lang w:val="en-US"/>
        </w:rPr>
      </w:pPr>
      <w:r w:rsidRPr="00432C53">
        <w:rPr>
          <w:b/>
          <w:bCs/>
          <w:lang w:val="en-US"/>
        </w:rPr>
        <w:t>Hardware and Software Optimizations</w:t>
      </w:r>
    </w:p>
    <w:p w14:paraId="70022D11" w14:textId="77777777" w:rsidR="00432C53" w:rsidRPr="00432C53" w:rsidRDefault="00432C53" w:rsidP="00432C53">
      <w:pPr>
        <w:pStyle w:val="L-Bullets"/>
        <w:rPr>
          <w:lang w:val="en-US"/>
        </w:rPr>
      </w:pPr>
      <w:r w:rsidRPr="00432C53">
        <w:rPr>
          <w:lang w:val="en-US"/>
        </w:rPr>
        <w:t>Optimizations can be applied through specialized hardware and software adjustments:</w:t>
      </w:r>
    </w:p>
    <w:p w14:paraId="1E87C83C" w14:textId="77777777" w:rsidR="00432C53" w:rsidRPr="00432C53" w:rsidRDefault="00432C53" w:rsidP="00432C53">
      <w:pPr>
        <w:pStyle w:val="L-Bullets"/>
        <w:numPr>
          <w:ilvl w:val="0"/>
          <w:numId w:val="84"/>
        </w:numPr>
        <w:rPr>
          <w:lang w:val="en-US"/>
        </w:rPr>
      </w:pPr>
      <w:r w:rsidRPr="00432C53">
        <w:rPr>
          <w:b/>
          <w:bCs/>
          <w:lang w:val="en-US"/>
        </w:rPr>
        <w:t>GPU Acceleration</w:t>
      </w:r>
      <w:r w:rsidRPr="00432C53">
        <w:rPr>
          <w:lang w:val="en-US"/>
        </w:rPr>
        <w:t>: Utilizing GPUs for parallel processing capabilities, significantly speeding up matrix operations crucial for NLP tasks.</w:t>
      </w:r>
    </w:p>
    <w:p w14:paraId="5A195E5E" w14:textId="77777777" w:rsidR="00432C53" w:rsidRPr="00432C53" w:rsidRDefault="00432C53" w:rsidP="00432C53">
      <w:pPr>
        <w:pStyle w:val="L-Bullets"/>
        <w:numPr>
          <w:ilvl w:val="0"/>
          <w:numId w:val="84"/>
        </w:numPr>
        <w:rPr>
          <w:lang w:val="en-US"/>
        </w:rPr>
      </w:pPr>
      <w:r w:rsidRPr="00432C53">
        <w:rPr>
          <w:b/>
          <w:bCs/>
          <w:lang w:val="en-US"/>
        </w:rPr>
        <w:t>Efficient Data Loading</w:t>
      </w:r>
      <w:r w:rsidRPr="00432C53">
        <w:rPr>
          <w:lang w:val="en-US"/>
        </w:rPr>
        <w:t>: Optimizing the way data is batched and loaded into the model can reduce idle times and improve throughput.</w:t>
      </w:r>
    </w:p>
    <w:p w14:paraId="1A461B4F" w14:textId="77777777" w:rsidR="00432C53" w:rsidRPr="00432C53" w:rsidRDefault="00432C53" w:rsidP="00432C53">
      <w:pPr>
        <w:pStyle w:val="L-Bullets"/>
        <w:rPr>
          <w:lang w:val="en-US"/>
        </w:rPr>
      </w:pPr>
      <w:r w:rsidRPr="00432C53">
        <w:rPr>
          <w:b/>
          <w:bCs/>
          <w:lang w:val="en-US"/>
        </w:rPr>
        <w:t>Practical Examples</w:t>
      </w:r>
    </w:p>
    <w:p w14:paraId="0E927367" w14:textId="77777777" w:rsidR="00432C53" w:rsidRPr="00432C53" w:rsidRDefault="00432C53" w:rsidP="00432C53">
      <w:pPr>
        <w:pStyle w:val="L-Bullets"/>
        <w:numPr>
          <w:ilvl w:val="0"/>
          <w:numId w:val="85"/>
        </w:numPr>
        <w:rPr>
          <w:b/>
          <w:bCs/>
          <w:lang w:val="en-US"/>
        </w:rPr>
      </w:pPr>
      <w:r w:rsidRPr="00432C53">
        <w:rPr>
          <w:b/>
          <w:bCs/>
          <w:lang w:val="en-US"/>
        </w:rPr>
        <w:t>Model Quantization for Faster Inference</w:t>
      </w:r>
      <w:r w:rsidRPr="00432C53">
        <w:rPr>
          <w:lang w:val="en-US"/>
        </w:rPr>
        <w:t>:</w:t>
      </w:r>
    </w:p>
    <w:p w14:paraId="2361F7C2" w14:textId="77777777" w:rsidR="00432C53" w:rsidRPr="00432C53" w:rsidRDefault="00432C53" w:rsidP="00432C53">
      <w:pPr>
        <w:pStyle w:val="L-Bullets"/>
        <w:numPr>
          <w:ilvl w:val="1"/>
          <w:numId w:val="85"/>
        </w:numPr>
        <w:rPr>
          <w:b/>
          <w:bCs/>
          <w:lang w:val="en-US"/>
        </w:rPr>
      </w:pPr>
      <w:r w:rsidRPr="00432C53">
        <w:rPr>
          <w:b/>
          <w:bCs/>
          <w:lang w:val="en-US"/>
        </w:rPr>
        <w:t>Scenario: Deploying a sentiment analysis model in a resource-constrained environment.</w:t>
      </w:r>
    </w:p>
    <w:p w14:paraId="006A8FF1" w14:textId="77777777" w:rsidR="00432C53" w:rsidRPr="00432C53" w:rsidRDefault="00432C53" w:rsidP="00432C53">
      <w:pPr>
        <w:pStyle w:val="L-Bullets"/>
        <w:numPr>
          <w:ilvl w:val="1"/>
          <w:numId w:val="85"/>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import tensorflow as tf</w:t>
      </w:r>
      <w:r w:rsidRPr="00432C53">
        <w:rPr>
          <w:b/>
          <w:bCs/>
          <w:lang w:val="en-US"/>
        </w:rPr>
        <w:br/>
      </w:r>
      <w:r w:rsidRPr="00432C53">
        <w:rPr>
          <w:b/>
          <w:bCs/>
          <w:lang w:val="en-US"/>
        </w:rPr>
        <w:lastRenderedPageBreak/>
        <w:br/>
        <w:t># Load a pre-trained model</w:t>
      </w:r>
      <w:r w:rsidRPr="00432C53">
        <w:rPr>
          <w:b/>
          <w:bCs/>
          <w:lang w:val="en-US"/>
        </w:rPr>
        <w:br/>
        <w:t>model = tf.keras.models.load_model('sentiment_analysis_model.h5')</w:t>
      </w:r>
      <w:r w:rsidRPr="00432C53">
        <w:rPr>
          <w:b/>
          <w:bCs/>
          <w:lang w:val="en-US"/>
        </w:rPr>
        <w:br/>
      </w:r>
      <w:r w:rsidRPr="00432C53">
        <w:rPr>
          <w:b/>
          <w:bCs/>
          <w:lang w:val="en-US"/>
        </w:rPr>
        <w:br/>
        <w:t># Convert the model to a TensorFlow Lite model with quantization</w:t>
      </w:r>
      <w:r w:rsidRPr="00432C53">
        <w:rPr>
          <w:b/>
          <w:bCs/>
          <w:lang w:val="en-US"/>
        </w:rPr>
        <w:br/>
        <w:t>converter = tf.lite.TFLiteConverter.from_keras_model(model)</w:t>
      </w:r>
      <w:r w:rsidRPr="00432C53">
        <w:rPr>
          <w:b/>
          <w:bCs/>
          <w:lang w:val="en-US"/>
        </w:rPr>
        <w:br/>
        <w:t>converter.optimizations = [tf.lite.Optimize.DEFAULT]</w:t>
      </w:r>
      <w:r w:rsidRPr="00432C53">
        <w:rPr>
          <w:b/>
          <w:bCs/>
          <w:lang w:val="en-US"/>
        </w:rPr>
        <w:br/>
        <w:t>tflite_quantized_model = converter.convert()</w:t>
      </w:r>
      <w:r w:rsidRPr="00432C53">
        <w:rPr>
          <w:b/>
          <w:bCs/>
          <w:lang w:val="en-US"/>
        </w:rPr>
        <w:br/>
      </w:r>
      <w:r w:rsidRPr="00432C53">
        <w:rPr>
          <w:b/>
          <w:bCs/>
          <w:lang w:val="en-US"/>
        </w:rPr>
        <w:br/>
        <w:t># Save the quantized model</w:t>
      </w:r>
      <w:r w:rsidRPr="00432C53">
        <w:rPr>
          <w:b/>
          <w:bCs/>
          <w:lang w:val="en-US"/>
        </w:rPr>
        <w:br/>
        <w:t>with open('quantized_model.tflite', 'wb') as f:</w:t>
      </w:r>
      <w:r w:rsidRPr="00432C53">
        <w:rPr>
          <w:b/>
          <w:bCs/>
          <w:lang w:val="en-US"/>
        </w:rPr>
        <w:br/>
        <w:t xml:space="preserve">    f.write(tflite_quantized_model)</w:t>
      </w:r>
    </w:p>
    <w:p w14:paraId="1320C873" w14:textId="77777777" w:rsidR="00432C53" w:rsidRPr="00432C53" w:rsidRDefault="00432C53" w:rsidP="00432C53">
      <w:pPr>
        <w:pStyle w:val="L-Bullets"/>
        <w:numPr>
          <w:ilvl w:val="0"/>
          <w:numId w:val="85"/>
        </w:numPr>
        <w:rPr>
          <w:b/>
          <w:bCs/>
          <w:lang w:val="en-US"/>
        </w:rPr>
      </w:pPr>
      <w:r w:rsidRPr="00432C53">
        <w:rPr>
          <w:b/>
          <w:bCs/>
          <w:lang w:val="en-US"/>
        </w:rPr>
        <w:t>GPU Acceleration with CUDA</w:t>
      </w:r>
      <w:r w:rsidRPr="00432C53">
        <w:rPr>
          <w:lang w:val="en-US"/>
        </w:rPr>
        <w:t>:</w:t>
      </w:r>
    </w:p>
    <w:p w14:paraId="6BB6AA95" w14:textId="77777777" w:rsidR="00432C53" w:rsidRPr="00432C53" w:rsidRDefault="00432C53" w:rsidP="00432C53">
      <w:pPr>
        <w:pStyle w:val="L-Bullets"/>
        <w:numPr>
          <w:ilvl w:val="1"/>
          <w:numId w:val="85"/>
        </w:numPr>
        <w:rPr>
          <w:b/>
          <w:bCs/>
          <w:lang w:val="en-US"/>
        </w:rPr>
      </w:pPr>
      <w:r w:rsidRPr="00432C53">
        <w:rPr>
          <w:b/>
          <w:bCs/>
          <w:lang w:val="en-US"/>
        </w:rPr>
        <w:t>Scenario: Enhancing the inference speed of a language translation model using GPU acceleration.</w:t>
      </w:r>
    </w:p>
    <w:p w14:paraId="59BB146B" w14:textId="77777777" w:rsidR="00432C53" w:rsidRPr="00432C53" w:rsidRDefault="00432C53" w:rsidP="00432C53">
      <w:pPr>
        <w:pStyle w:val="L-Bullets"/>
        <w:numPr>
          <w:ilvl w:val="1"/>
          <w:numId w:val="85"/>
        </w:numPr>
        <w:rPr>
          <w:b/>
          <w:bCs/>
          <w:lang w:val="en-US"/>
        </w:rPr>
      </w:pPr>
      <w:r w:rsidRPr="00432C53">
        <w:rPr>
          <w:b/>
          <w:bCs/>
          <w:lang w:val="en-US"/>
        </w:rPr>
        <w:t>Implementation:</w:t>
      </w:r>
      <w:r w:rsidRPr="00432C53">
        <w:rPr>
          <w:b/>
          <w:bCs/>
          <w:lang w:val="en-US"/>
        </w:rPr>
        <w:br/>
      </w:r>
      <w:r w:rsidRPr="00432C53">
        <w:rPr>
          <w:b/>
          <w:bCs/>
          <w:lang w:val="en-US"/>
        </w:rPr>
        <w:br/>
        <w:t>python</w:t>
      </w:r>
      <w:r w:rsidRPr="00432C53">
        <w:rPr>
          <w:b/>
          <w:bCs/>
          <w:lang w:val="en-US"/>
        </w:rPr>
        <w:br/>
        <w:t>Copy code</w:t>
      </w:r>
      <w:r w:rsidRPr="00432C53">
        <w:rPr>
          <w:b/>
          <w:bCs/>
          <w:lang w:val="en-US"/>
        </w:rPr>
        <w:br/>
        <w:t>import torch</w:t>
      </w:r>
      <w:r w:rsidRPr="00432C53">
        <w:rPr>
          <w:b/>
          <w:bCs/>
          <w:lang w:val="en-US"/>
        </w:rPr>
        <w:br/>
      </w:r>
      <w:r w:rsidRPr="00432C53">
        <w:rPr>
          <w:b/>
          <w:bCs/>
          <w:lang w:val="en-US"/>
        </w:rPr>
        <w:br/>
        <w:t># Assume model and data are loaded and available</w:t>
      </w:r>
      <w:r w:rsidRPr="00432C53">
        <w:rPr>
          <w:b/>
          <w:bCs/>
          <w:lang w:val="en-US"/>
        </w:rPr>
        <w:br/>
        <w:t>model = model.to('cuda')  # Move model to GPU</w:t>
      </w:r>
      <w:r w:rsidRPr="00432C53">
        <w:rPr>
          <w:b/>
          <w:bCs/>
          <w:lang w:val="en-US"/>
        </w:rPr>
        <w:br/>
      </w:r>
      <w:r w:rsidRPr="00432C53">
        <w:rPr>
          <w:b/>
          <w:bCs/>
          <w:lang w:val="en-US"/>
        </w:rPr>
        <w:br/>
        <w:t>def translate(text):</w:t>
      </w:r>
      <w:r w:rsidRPr="00432C53">
        <w:rPr>
          <w:b/>
          <w:bCs/>
          <w:lang w:val="en-US"/>
        </w:rPr>
        <w:br/>
        <w:t xml:space="preserve">    inputs = tokenizer(text, return_tensors='pt').to('cuda')</w:t>
      </w:r>
      <w:r w:rsidRPr="00432C53">
        <w:rPr>
          <w:b/>
          <w:bCs/>
          <w:lang w:val="en-US"/>
        </w:rPr>
        <w:br/>
        <w:t xml:space="preserve">    with torch.no_grad():</w:t>
      </w:r>
      <w:r w:rsidRPr="00432C53">
        <w:rPr>
          <w:b/>
          <w:bCs/>
          <w:lang w:val="en-US"/>
        </w:rPr>
        <w:br/>
        <w:t xml:space="preserve">        outputs = model(**inputs)</w:t>
      </w:r>
      <w:r w:rsidRPr="00432C53">
        <w:rPr>
          <w:b/>
          <w:bCs/>
          <w:lang w:val="en-US"/>
        </w:rPr>
        <w:br/>
        <w:t xml:space="preserve">    return tokenizer.decode(outputs[0])</w:t>
      </w:r>
      <w:r w:rsidRPr="00432C53">
        <w:rPr>
          <w:b/>
          <w:bCs/>
          <w:lang w:val="en-US"/>
        </w:rPr>
        <w:br/>
      </w:r>
      <w:r w:rsidRPr="00432C53">
        <w:rPr>
          <w:b/>
          <w:bCs/>
          <w:lang w:val="en-US"/>
        </w:rPr>
        <w:br/>
        <w:t>translation = translate("This is a test sentence.")</w:t>
      </w:r>
    </w:p>
    <w:p w14:paraId="790B3FE2" w14:textId="77777777" w:rsidR="00432C53" w:rsidRPr="00432C53" w:rsidRDefault="00432C53" w:rsidP="00432C53">
      <w:pPr>
        <w:pStyle w:val="L-Bullets"/>
        <w:rPr>
          <w:lang w:val="en-US"/>
        </w:rPr>
      </w:pPr>
      <w:r w:rsidRPr="00432C53">
        <w:rPr>
          <w:b/>
          <w:bCs/>
          <w:lang w:val="en-US"/>
        </w:rPr>
        <w:lastRenderedPageBreak/>
        <w:t>Recommended Illustrations:</w:t>
      </w:r>
    </w:p>
    <w:p w14:paraId="3F9EBA56" w14:textId="77777777" w:rsidR="00432C53" w:rsidRPr="00432C53" w:rsidRDefault="00432C53" w:rsidP="00432C53">
      <w:pPr>
        <w:pStyle w:val="L-Bullets"/>
        <w:numPr>
          <w:ilvl w:val="0"/>
          <w:numId w:val="86"/>
        </w:numPr>
        <w:rPr>
          <w:lang w:val="en-US"/>
        </w:rPr>
      </w:pPr>
      <w:r w:rsidRPr="00432C53">
        <w:rPr>
          <w:b/>
          <w:bCs/>
          <w:lang w:val="en-US"/>
        </w:rPr>
        <w:t>Latency Reduction Techniques Diagram</w:t>
      </w:r>
      <w:r w:rsidRPr="00432C53">
        <w:rPr>
          <w:lang w:val="en-US"/>
        </w:rPr>
        <w:t>: A visual summary of methods like model pruning, quantization, and efficient data handling.</w:t>
      </w:r>
    </w:p>
    <w:p w14:paraId="475F4B2F" w14:textId="77777777" w:rsidR="00432C53" w:rsidRPr="00432C53" w:rsidRDefault="00432C53" w:rsidP="00432C53">
      <w:pPr>
        <w:pStyle w:val="L-Bullets"/>
        <w:numPr>
          <w:ilvl w:val="0"/>
          <w:numId w:val="86"/>
        </w:numPr>
        <w:rPr>
          <w:lang w:val="en-US"/>
        </w:rPr>
      </w:pPr>
      <w:r w:rsidRPr="00432C53">
        <w:rPr>
          <w:b/>
          <w:bCs/>
          <w:lang w:val="en-US"/>
        </w:rPr>
        <w:t>Hardware Utilization Graphs</w:t>
      </w:r>
      <w:r w:rsidRPr="00432C53">
        <w:rPr>
          <w:lang w:val="en-US"/>
        </w:rPr>
        <w:t>: Comparative charts showing inference speed improvements when using GPUs versus CPUs.</w:t>
      </w:r>
    </w:p>
    <w:p w14:paraId="2DD43107" w14:textId="77777777" w:rsidR="00432C53" w:rsidRPr="00432C53" w:rsidRDefault="00432C53" w:rsidP="00432C53">
      <w:pPr>
        <w:pStyle w:val="L-Bullets"/>
        <w:rPr>
          <w:lang w:val="en-US"/>
        </w:rPr>
      </w:pPr>
      <w:r w:rsidRPr="00432C53">
        <w:rPr>
          <w:b/>
          <w:bCs/>
          <w:lang w:val="en-US"/>
        </w:rPr>
        <w:t>References:</w:t>
      </w:r>
    </w:p>
    <w:p w14:paraId="4069A30C" w14:textId="77777777" w:rsidR="00432C53" w:rsidRPr="00432C53" w:rsidRDefault="00432C53" w:rsidP="00432C53">
      <w:pPr>
        <w:pStyle w:val="L-Bullets"/>
        <w:numPr>
          <w:ilvl w:val="0"/>
          <w:numId w:val="87"/>
        </w:numPr>
        <w:rPr>
          <w:lang w:val="en-US"/>
        </w:rPr>
      </w:pPr>
      <w:r w:rsidRPr="00432C53">
        <w:rPr>
          <w:lang w:val="en-US"/>
        </w:rPr>
        <w:t xml:space="preserve">Han, S., Pool, J., Tran, J., &amp; Dally, W. (2015). "Learning both Weights and Connections for Efficient Neural Network." </w:t>
      </w:r>
      <w:r w:rsidRPr="00432C53">
        <w:rPr>
          <w:i/>
          <w:iCs/>
          <w:lang w:val="en-US"/>
        </w:rPr>
        <w:t>NIPS</w:t>
      </w:r>
      <w:r w:rsidRPr="00432C53">
        <w:rPr>
          <w:lang w:val="en-US"/>
        </w:rPr>
        <w:t>.</w:t>
      </w:r>
    </w:p>
    <w:p w14:paraId="2FA0E478" w14:textId="77777777" w:rsidR="00432C53" w:rsidRPr="00432C53" w:rsidRDefault="00432C53" w:rsidP="00432C53">
      <w:pPr>
        <w:pStyle w:val="L-Bullets"/>
        <w:numPr>
          <w:ilvl w:val="0"/>
          <w:numId w:val="87"/>
        </w:numPr>
        <w:rPr>
          <w:lang w:val="en-US"/>
        </w:rPr>
      </w:pPr>
      <w:r w:rsidRPr="00432C53">
        <w:rPr>
          <w:lang w:val="en-US"/>
        </w:rPr>
        <w:t xml:space="preserve">Jacob, B., Kligys, S., Chen, B., Zhu, M., Tang, M., Howard, A., Adam, H., &amp; Kalenichenko, D. (2018). "Quantization and Training of Neural Networks for Efficient Integer-Arithmetic-Only Inference." </w:t>
      </w:r>
      <w:r w:rsidRPr="00432C53">
        <w:rPr>
          <w:i/>
          <w:iCs/>
          <w:lang w:val="en-US"/>
        </w:rPr>
        <w:t>CVPR</w:t>
      </w:r>
      <w:r w:rsidRPr="00432C53">
        <w:rPr>
          <w:lang w:val="en-US"/>
        </w:rPr>
        <w:t>.</w:t>
      </w:r>
    </w:p>
    <w:p w14:paraId="4A6992A7" w14:textId="77777777" w:rsidR="00432C53" w:rsidRPr="00432C53" w:rsidRDefault="00432C53" w:rsidP="00432C53">
      <w:pPr>
        <w:pStyle w:val="L-Bullets"/>
        <w:rPr>
          <w:lang w:val="en-US"/>
        </w:rPr>
      </w:pPr>
      <w:r w:rsidRPr="00432C53">
        <w:rPr>
          <w:b/>
          <w:bCs/>
          <w:lang w:val="en-US"/>
        </w:rPr>
        <w:t>Conclusion</w:t>
      </w:r>
    </w:p>
    <w:p w14:paraId="4F2C004F" w14:textId="77777777" w:rsidR="00432C53" w:rsidRPr="00432C53" w:rsidRDefault="00432C53" w:rsidP="00432C53">
      <w:pPr>
        <w:pStyle w:val="L-Bullets"/>
        <w:rPr>
          <w:lang w:val="en-US"/>
        </w:rPr>
      </w:pPr>
      <w:r w:rsidRPr="00432C53">
        <w:rPr>
          <w:lang w:val="en-US"/>
        </w:rPr>
        <w:t>This section has provided comprehensive strategies and practical implementations to optimize inference speed and efficiency in NLP applications. By leveraging advanced techniques like quantization and hardware accelerations such as GPUs, practitioners can ensure that their NLP models not only deliver high accuracy but also meet the stringent performance requirements needed in real-time applications. These optimizations are crucial for the widespread adoption and success of NLP technologies in dynamic and diverse operational settings.</w:t>
      </w:r>
    </w:p>
    <w:p w14:paraId="6614C943" w14:textId="77777777" w:rsidR="00432C53" w:rsidRPr="00432C53" w:rsidRDefault="00432C53" w:rsidP="00432C53">
      <w:pPr>
        <w:pStyle w:val="L-Bullets"/>
        <w:rPr>
          <w:lang w:val="en-US"/>
        </w:rPr>
      </w:pPr>
      <w:r w:rsidRPr="00432C53">
        <w:rPr>
          <w:lang w:val="en-US"/>
        </w:rPr>
        <w:t> </w:t>
      </w:r>
    </w:p>
    <w:p w14:paraId="467A0521" w14:textId="77777777" w:rsidR="00432C53" w:rsidRPr="00432C53" w:rsidRDefault="00432C53" w:rsidP="00432C53">
      <w:pPr>
        <w:pStyle w:val="L-Bullets"/>
        <w:rPr>
          <w:lang w:val="en-US"/>
        </w:rPr>
      </w:pPr>
      <w:r w:rsidRPr="00432C53">
        <w:rPr>
          <w:lang w:val="en-US"/>
        </w:rPr>
        <w:t> </w:t>
      </w:r>
    </w:p>
    <w:p w14:paraId="52238B25" w14:textId="77777777" w:rsidR="00432C53" w:rsidRPr="00432C53" w:rsidRDefault="00432C53" w:rsidP="00432C53">
      <w:pPr>
        <w:pStyle w:val="L-Bullets"/>
        <w:rPr>
          <w:lang w:val="en-US"/>
        </w:rPr>
      </w:pPr>
      <w:r w:rsidRPr="00432C53">
        <w:rPr>
          <w:lang w:val="en-US"/>
        </w:rPr>
        <w:t> </w:t>
      </w:r>
    </w:p>
    <w:p w14:paraId="389DE136" w14:textId="77777777" w:rsidR="00432C53" w:rsidRPr="00432C53" w:rsidRDefault="00432C53" w:rsidP="00432C53">
      <w:pPr>
        <w:pStyle w:val="L-Bullets"/>
        <w:rPr>
          <w:lang w:val="en-US"/>
        </w:rPr>
      </w:pPr>
      <w:r w:rsidRPr="00432C53">
        <w:rPr>
          <w:b/>
          <w:bCs/>
          <w:lang w:val="en-US"/>
        </w:rPr>
        <w:t>Conclusion of Chapter 8 and Transition to Chapter 9</w:t>
      </w:r>
    </w:p>
    <w:p w14:paraId="1BD59522" w14:textId="77777777" w:rsidR="00432C53" w:rsidRPr="00432C53" w:rsidRDefault="00432C53" w:rsidP="00432C53">
      <w:pPr>
        <w:pStyle w:val="L-Bullets"/>
        <w:rPr>
          <w:lang w:val="en-US"/>
        </w:rPr>
      </w:pPr>
      <w:r w:rsidRPr="00432C53">
        <w:rPr>
          <w:lang w:val="en-US"/>
        </w:rPr>
        <w:t> </w:t>
      </w:r>
    </w:p>
    <w:p w14:paraId="6BC6FBE3" w14:textId="77777777" w:rsidR="00432C53" w:rsidRPr="00432C53" w:rsidRDefault="00432C53" w:rsidP="00432C53">
      <w:pPr>
        <w:pStyle w:val="L-Bullets"/>
        <w:rPr>
          <w:lang w:val="en-US"/>
        </w:rPr>
      </w:pPr>
      <w:r w:rsidRPr="00432C53">
        <w:rPr>
          <w:b/>
          <w:bCs/>
          <w:lang w:val="en-US"/>
        </w:rPr>
        <w:t>Conclusion of Chapter 8: Advanced Inference Techniques</w:t>
      </w:r>
    </w:p>
    <w:p w14:paraId="4BBA18B1" w14:textId="77777777" w:rsidR="00432C53" w:rsidRPr="00432C53" w:rsidRDefault="00432C53" w:rsidP="00432C53">
      <w:pPr>
        <w:pStyle w:val="L-Bullets"/>
        <w:rPr>
          <w:lang w:val="en-US"/>
        </w:rPr>
      </w:pPr>
      <w:r w:rsidRPr="00432C53">
        <w:rPr>
          <w:lang w:val="en-US"/>
        </w:rPr>
        <w:lastRenderedPageBreak/>
        <w:t>Chapter 11 has extensively explored the landscape of advanced inference techniques, showcasing how sophisticated methods like callbacks, distributed inference, prompt engineering, ensemble methods, and optimizations for speed and efficiency can profoundly enhance the performance and applicability of NLP models. By integrating these advanced techniques, practitioners can ensure their models are not only accurate but also scalable and efficient, meeting the demands of modern-day applications.</w:t>
      </w:r>
    </w:p>
    <w:p w14:paraId="3D52276D" w14:textId="77777777" w:rsidR="00432C53" w:rsidRPr="00432C53" w:rsidRDefault="00432C53" w:rsidP="00432C53">
      <w:pPr>
        <w:pStyle w:val="L-Bullets"/>
        <w:rPr>
          <w:lang w:val="en-US"/>
        </w:rPr>
      </w:pPr>
      <w:r w:rsidRPr="00432C53">
        <w:rPr>
          <w:lang w:val="en-US"/>
        </w:rPr>
        <w:t>Each section provided practical insights and examples, illustrating how these strategies can be implemented to solve real-world problems. From enhancing model functionality with custom extensions to leveraging the power of ensemble methods for superior inference results, the chapter covered a breadth of methodologies aimed at refining the inference process.</w:t>
      </w:r>
    </w:p>
    <w:p w14:paraId="13BF545F" w14:textId="77777777" w:rsidR="00432C53" w:rsidRPr="00432C53" w:rsidRDefault="00432C53" w:rsidP="00432C53">
      <w:pPr>
        <w:pStyle w:val="L-Bullets"/>
        <w:rPr>
          <w:lang w:val="en-US"/>
        </w:rPr>
      </w:pPr>
      <w:r w:rsidRPr="00432C53">
        <w:rPr>
          <w:lang w:val="en-US"/>
        </w:rPr>
        <w:t> </w:t>
      </w:r>
    </w:p>
    <w:p w14:paraId="2E1476D6" w14:textId="77777777" w:rsidR="00432C53" w:rsidRPr="00432C53" w:rsidRDefault="00432C53" w:rsidP="00432C53">
      <w:pPr>
        <w:pStyle w:val="L-Bullets"/>
        <w:rPr>
          <w:lang w:val="en-US"/>
        </w:rPr>
      </w:pPr>
      <w:r w:rsidRPr="00432C53">
        <w:rPr>
          <w:b/>
          <w:bCs/>
          <w:lang w:val="en-US"/>
        </w:rPr>
        <w:t>Lead into Chapter 8</w:t>
      </w:r>
    </w:p>
    <w:p w14:paraId="621FBDAA" w14:textId="77777777" w:rsidR="00432C53" w:rsidRPr="00432C53" w:rsidRDefault="00432C53" w:rsidP="00432C53">
      <w:pPr>
        <w:pStyle w:val="L-Bullets"/>
        <w:rPr>
          <w:lang w:val="en-US"/>
        </w:rPr>
      </w:pPr>
      <w:r w:rsidRPr="00432C53">
        <w:rPr>
          <w:lang w:val="en-US"/>
        </w:rPr>
        <w:t>As we transition to Chapter 12, the focus will shift from the mechanics of model inference to exploring the emerging technologies and future directions in NLP. This chapter will delve into the latest advancements in the field, including the integration of AI with other technologies, and discuss the implications of these innovations for the development of next-generation NLP systems.</w:t>
      </w:r>
    </w:p>
    <w:p w14:paraId="76BC1F5C" w14:textId="77777777" w:rsidR="00432C53" w:rsidRPr="00432C53" w:rsidRDefault="00432C53" w:rsidP="00432C53">
      <w:pPr>
        <w:pStyle w:val="L-Bullets"/>
        <w:rPr>
          <w:lang w:val="en-US"/>
        </w:rPr>
      </w:pPr>
      <w:r w:rsidRPr="00432C53">
        <w:rPr>
          <w:lang w:val="en-US"/>
        </w:rPr>
        <w:t> </w:t>
      </w:r>
    </w:p>
    <w:p w14:paraId="2A0C0F40" w14:textId="77777777" w:rsidR="00432C53" w:rsidRPr="00432C53" w:rsidRDefault="00432C53" w:rsidP="00432C53">
      <w:pPr>
        <w:pStyle w:val="L-Bullets"/>
        <w:rPr>
          <w:lang w:val="en-US"/>
        </w:rPr>
      </w:pPr>
      <w:r w:rsidRPr="00432C53">
        <w:rPr>
          <w:b/>
          <w:bCs/>
          <w:lang w:val="en-US"/>
        </w:rPr>
        <w:t>Conclusion of Part 3: Advanced Concepts in Hugging Face Diffusion Library</w:t>
      </w:r>
    </w:p>
    <w:p w14:paraId="2BB1C36C" w14:textId="77777777" w:rsidR="00432C53" w:rsidRPr="00432C53" w:rsidRDefault="00432C53" w:rsidP="00432C53">
      <w:pPr>
        <w:pStyle w:val="L-Bullets"/>
        <w:rPr>
          <w:lang w:val="en-US"/>
        </w:rPr>
      </w:pPr>
      <w:r w:rsidRPr="00432C53">
        <w:rPr>
          <w:lang w:val="en-US"/>
        </w:rPr>
        <w:t>Part 3 of this book has provided a comprehensive exploration of advanced concepts in the Hugging Face Diffusion Library, from pipelines and schedulers to sophisticated inference techniques. Through detailed examples and in-depth discussions, readers have gained insights into optimizing their NLP workflows and enhancing model performance across various tasks.</w:t>
      </w:r>
    </w:p>
    <w:p w14:paraId="5DA2D069" w14:textId="77777777" w:rsidR="00432C53" w:rsidRPr="00432C53" w:rsidRDefault="00432C53" w:rsidP="00432C53">
      <w:pPr>
        <w:pStyle w:val="L-Bullets"/>
        <w:rPr>
          <w:lang w:val="en-US"/>
        </w:rPr>
      </w:pPr>
      <w:r w:rsidRPr="00432C53">
        <w:rPr>
          <w:lang w:val="en-US"/>
        </w:rPr>
        <w:t> </w:t>
      </w:r>
    </w:p>
    <w:p w14:paraId="4A22459A" w14:textId="77777777" w:rsidR="00432C53" w:rsidRPr="00432C53" w:rsidRDefault="00432C53" w:rsidP="00432C53">
      <w:pPr>
        <w:pStyle w:val="L-Bullets"/>
        <w:rPr>
          <w:lang w:val="en-US"/>
        </w:rPr>
      </w:pPr>
      <w:r w:rsidRPr="00432C53">
        <w:rPr>
          <w:b/>
          <w:bCs/>
          <w:lang w:val="en-US"/>
        </w:rPr>
        <w:t>Bridge to Part 4</w:t>
      </w:r>
    </w:p>
    <w:p w14:paraId="1FD50FA5" w14:textId="77777777" w:rsidR="00432C53" w:rsidRPr="00432C53" w:rsidRDefault="00432C53" w:rsidP="00432C53">
      <w:pPr>
        <w:pStyle w:val="L-Bullets"/>
        <w:rPr>
          <w:lang w:val="en-US"/>
        </w:rPr>
      </w:pPr>
      <w:r w:rsidRPr="00432C53">
        <w:rPr>
          <w:lang w:val="en-US"/>
        </w:rPr>
        <w:lastRenderedPageBreak/>
        <w:t>As we conclude Part 3, we pave the way for Part 4, which will take us beyond the current capabilities of NLP systems and into the realm of cutting-edge research and applications. Part 4 will explore the frontiers of NLP technology, where we will examine how emerging trends and technologies are set to redefine what's possible in language understanding and generation. This journey will not only highlight the potential of NLP but also address the challenges and opportunities that lie ahead in this dynamic field.</w:t>
      </w:r>
    </w:p>
    <w:p w14:paraId="4BC5F998" w14:textId="77777777" w:rsidR="00432C53" w:rsidRPr="00432C53" w:rsidRDefault="00432C53" w:rsidP="00432C53">
      <w:pPr>
        <w:pStyle w:val="L-Bullets"/>
        <w:rPr>
          <w:lang w:val="en-US"/>
        </w:rPr>
      </w:pPr>
      <w:r w:rsidRPr="00432C53">
        <w:rPr>
          <w:lang w:val="en-US"/>
        </w:rPr>
        <w:t>This seamless transition ensures that readers are well-prepared to embrace the future of NLP, armed with a solid foundation and a clear vision of the path forward. Stay tuned for an inspiring exploration of what the next wave of NLP innovation holds.</w:t>
      </w:r>
    </w:p>
    <w:p w14:paraId="1A999372" w14:textId="77777777" w:rsidR="00432C53" w:rsidRDefault="00432C53" w:rsidP="00432C53">
      <w:pPr>
        <w:pStyle w:val="L-Bullets"/>
        <w:numPr>
          <w:ilvl w:val="0"/>
          <w:numId w:val="0"/>
        </w:numPr>
        <w:ind w:left="717" w:hanging="360"/>
      </w:pPr>
    </w:p>
    <w:sectPr w:rsidR="00432C53"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2964"/>
    <w:multiLevelType w:val="multilevel"/>
    <w:tmpl w:val="425C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02A4020E"/>
    <w:multiLevelType w:val="multilevel"/>
    <w:tmpl w:val="269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FB1202"/>
    <w:multiLevelType w:val="multilevel"/>
    <w:tmpl w:val="104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367C89"/>
    <w:multiLevelType w:val="multilevel"/>
    <w:tmpl w:val="C9E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E2245"/>
    <w:multiLevelType w:val="multilevel"/>
    <w:tmpl w:val="EF5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0F21A4"/>
    <w:multiLevelType w:val="multilevel"/>
    <w:tmpl w:val="ABD4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46500E"/>
    <w:multiLevelType w:val="multilevel"/>
    <w:tmpl w:val="C22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F0335"/>
    <w:multiLevelType w:val="multilevel"/>
    <w:tmpl w:val="86644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90A30"/>
    <w:multiLevelType w:val="multilevel"/>
    <w:tmpl w:val="F55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C64FD5"/>
    <w:multiLevelType w:val="multilevel"/>
    <w:tmpl w:val="D83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301970"/>
    <w:multiLevelType w:val="multilevel"/>
    <w:tmpl w:val="05E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CB4619"/>
    <w:multiLevelType w:val="multilevel"/>
    <w:tmpl w:val="FF3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C54655"/>
    <w:multiLevelType w:val="multilevel"/>
    <w:tmpl w:val="FFA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F75397"/>
    <w:multiLevelType w:val="multilevel"/>
    <w:tmpl w:val="142A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A55957"/>
    <w:multiLevelType w:val="multilevel"/>
    <w:tmpl w:val="5E7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121BCD"/>
    <w:multiLevelType w:val="multilevel"/>
    <w:tmpl w:val="60D0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594FBE"/>
    <w:multiLevelType w:val="multilevel"/>
    <w:tmpl w:val="07D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357313"/>
    <w:multiLevelType w:val="multilevel"/>
    <w:tmpl w:val="043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A961D0"/>
    <w:multiLevelType w:val="multilevel"/>
    <w:tmpl w:val="6932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4A11182"/>
    <w:multiLevelType w:val="multilevel"/>
    <w:tmpl w:val="D93C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6306DDB"/>
    <w:multiLevelType w:val="multilevel"/>
    <w:tmpl w:val="53C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856B8B"/>
    <w:multiLevelType w:val="multilevel"/>
    <w:tmpl w:val="28D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37769"/>
    <w:multiLevelType w:val="multilevel"/>
    <w:tmpl w:val="AF2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BED0964"/>
    <w:multiLevelType w:val="multilevel"/>
    <w:tmpl w:val="DD1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2C07E1"/>
    <w:multiLevelType w:val="multilevel"/>
    <w:tmpl w:val="D02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E27054D"/>
    <w:multiLevelType w:val="multilevel"/>
    <w:tmpl w:val="0A6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58264F"/>
    <w:multiLevelType w:val="multilevel"/>
    <w:tmpl w:val="9C3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8266E0D"/>
    <w:multiLevelType w:val="multilevel"/>
    <w:tmpl w:val="87A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89383A"/>
    <w:multiLevelType w:val="multilevel"/>
    <w:tmpl w:val="A0C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B5208"/>
    <w:multiLevelType w:val="multilevel"/>
    <w:tmpl w:val="66B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9C1700"/>
    <w:multiLevelType w:val="multilevel"/>
    <w:tmpl w:val="2B0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450097"/>
    <w:multiLevelType w:val="multilevel"/>
    <w:tmpl w:val="7AA8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7210B1"/>
    <w:multiLevelType w:val="multilevel"/>
    <w:tmpl w:val="ED5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203343"/>
    <w:multiLevelType w:val="multilevel"/>
    <w:tmpl w:val="7AA23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92B5C6C"/>
    <w:multiLevelType w:val="multilevel"/>
    <w:tmpl w:val="AD9C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9C13CC"/>
    <w:multiLevelType w:val="multilevel"/>
    <w:tmpl w:val="72DA6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BC693D"/>
    <w:multiLevelType w:val="multilevel"/>
    <w:tmpl w:val="203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D17414"/>
    <w:multiLevelType w:val="multilevel"/>
    <w:tmpl w:val="D56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2863CD"/>
    <w:multiLevelType w:val="multilevel"/>
    <w:tmpl w:val="FB7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39726C4"/>
    <w:multiLevelType w:val="multilevel"/>
    <w:tmpl w:val="CD98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2A0564"/>
    <w:multiLevelType w:val="multilevel"/>
    <w:tmpl w:val="F52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31"/>
  </w:num>
  <w:num w:numId="2" w16cid:durableId="1077089049">
    <w:abstractNumId w:val="11"/>
  </w:num>
  <w:num w:numId="3" w16cid:durableId="1838693099">
    <w:abstractNumId w:val="48"/>
  </w:num>
  <w:num w:numId="4" w16cid:durableId="2093694759">
    <w:abstractNumId w:val="32"/>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46"/>
  </w:num>
  <w:num w:numId="16" w16cid:durableId="1561208181">
    <w:abstractNumId w:val="34"/>
  </w:num>
  <w:num w:numId="17" w16cid:durableId="1363677389">
    <w:abstractNumId w:val="68"/>
  </w:num>
  <w:num w:numId="18" w16cid:durableId="1056391860">
    <w:abstractNumId w:val="67"/>
  </w:num>
  <w:num w:numId="19" w16cid:durableId="1022047604">
    <w:abstractNumId w:val="57"/>
  </w:num>
  <w:num w:numId="20" w16cid:durableId="645553275">
    <w:abstractNumId w:val="33"/>
  </w:num>
  <w:num w:numId="21" w16cid:durableId="1364479168">
    <w:abstractNumId w:val="51"/>
  </w:num>
  <w:num w:numId="22" w16cid:durableId="1449812707">
    <w:abstractNumId w:val="64"/>
  </w:num>
  <w:num w:numId="23" w16cid:durableId="1272978133">
    <w:abstractNumId w:val="36"/>
  </w:num>
  <w:num w:numId="24" w16cid:durableId="1580871009">
    <w:abstractNumId w:val="43"/>
  </w:num>
  <w:num w:numId="25" w16cid:durableId="2129278747">
    <w:abstractNumId w:val="58"/>
  </w:num>
  <w:num w:numId="26" w16cid:durableId="2076975057">
    <w:abstractNumId w:val="29"/>
  </w:num>
  <w:num w:numId="27" w16cid:durableId="1159154371">
    <w:abstractNumId w:val="48"/>
    <w:lvlOverride w:ilvl="0">
      <w:startOverride w:val="1"/>
    </w:lvlOverride>
  </w:num>
  <w:num w:numId="28" w16cid:durableId="602108199">
    <w:abstractNumId w:val="48"/>
    <w:lvlOverride w:ilvl="0">
      <w:startOverride w:val="1"/>
    </w:lvlOverride>
  </w:num>
  <w:num w:numId="29" w16cid:durableId="1399980753">
    <w:abstractNumId w:val="48"/>
    <w:lvlOverride w:ilvl="0">
      <w:startOverride w:val="1"/>
    </w:lvlOverride>
  </w:num>
  <w:num w:numId="30" w16cid:durableId="2129082674">
    <w:abstractNumId w:val="60"/>
  </w:num>
  <w:num w:numId="31" w16cid:durableId="1208950024">
    <w:abstractNumId w:val="48"/>
    <w:lvlOverride w:ilvl="0">
      <w:startOverride w:val="1"/>
    </w:lvlOverride>
  </w:num>
  <w:num w:numId="32" w16cid:durableId="1627394435">
    <w:abstractNumId w:val="48"/>
    <w:lvlOverride w:ilvl="0">
      <w:startOverride w:val="1"/>
    </w:lvlOverride>
  </w:num>
  <w:num w:numId="33" w16cid:durableId="223680864">
    <w:abstractNumId w:val="40"/>
  </w:num>
  <w:num w:numId="34" w16cid:durableId="1164976269">
    <w:abstractNumId w:val="48"/>
    <w:lvlOverride w:ilvl="0">
      <w:startOverride w:val="1"/>
    </w:lvlOverride>
  </w:num>
  <w:num w:numId="35" w16cid:durableId="663751709">
    <w:abstractNumId w:val="48"/>
    <w:lvlOverride w:ilvl="0">
      <w:startOverride w:val="1"/>
    </w:lvlOverride>
  </w:num>
  <w:num w:numId="36" w16cid:durableId="1910386255">
    <w:abstractNumId w:val="48"/>
    <w:lvlOverride w:ilvl="0">
      <w:startOverride w:val="1"/>
    </w:lvlOverride>
  </w:num>
  <w:num w:numId="37" w16cid:durableId="703364360">
    <w:abstractNumId w:val="48"/>
    <w:lvlOverride w:ilvl="0">
      <w:startOverride w:val="1"/>
    </w:lvlOverride>
  </w:num>
  <w:num w:numId="38" w16cid:durableId="657268431">
    <w:abstractNumId w:val="48"/>
    <w:lvlOverride w:ilvl="0">
      <w:startOverride w:val="1"/>
    </w:lvlOverride>
  </w:num>
  <w:num w:numId="39" w16cid:durableId="2096896165">
    <w:abstractNumId w:val="48"/>
    <w:lvlOverride w:ilvl="0">
      <w:startOverride w:val="1"/>
    </w:lvlOverride>
  </w:num>
  <w:num w:numId="40" w16cid:durableId="770395854">
    <w:abstractNumId w:val="48"/>
    <w:lvlOverride w:ilvl="0">
      <w:startOverride w:val="1"/>
    </w:lvlOverride>
  </w:num>
  <w:num w:numId="41" w16cid:durableId="2104446547">
    <w:abstractNumId w:val="48"/>
    <w:lvlOverride w:ilvl="0">
      <w:startOverride w:val="1"/>
    </w:lvlOverride>
  </w:num>
  <w:num w:numId="42" w16cid:durableId="621810957">
    <w:abstractNumId w:val="48"/>
    <w:lvlOverride w:ilvl="0">
      <w:startOverride w:val="1"/>
    </w:lvlOverride>
  </w:num>
  <w:num w:numId="43" w16cid:durableId="251361244">
    <w:abstractNumId w:val="48"/>
    <w:lvlOverride w:ilvl="0">
      <w:startOverride w:val="1"/>
    </w:lvlOverride>
  </w:num>
  <w:num w:numId="44" w16cid:durableId="1561594144">
    <w:abstractNumId w:val="48"/>
    <w:lvlOverride w:ilvl="0">
      <w:startOverride w:val="1"/>
    </w:lvlOverride>
  </w:num>
  <w:num w:numId="45" w16cid:durableId="47921951">
    <w:abstractNumId w:val="48"/>
    <w:lvlOverride w:ilvl="0">
      <w:startOverride w:val="1"/>
    </w:lvlOverride>
  </w:num>
  <w:num w:numId="46" w16cid:durableId="88842178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9903237">
    <w:abstractNumId w:val="23"/>
  </w:num>
  <w:num w:numId="48" w16cid:durableId="1459101486">
    <w:abstractNumId w:val="53"/>
    <w:lvlOverride w:ilvl="0">
      <w:startOverride w:val="1"/>
    </w:lvlOverride>
  </w:num>
  <w:num w:numId="49" w16cid:durableId="410851449">
    <w:abstractNumId w:val="45"/>
  </w:num>
  <w:num w:numId="50" w16cid:durableId="1263956696">
    <w:abstractNumId w:val="10"/>
    <w:lvlOverride w:ilvl="0">
      <w:startOverride w:val="1"/>
    </w:lvlOverride>
  </w:num>
  <w:num w:numId="51" w16cid:durableId="1211381719">
    <w:abstractNumId w:val="54"/>
  </w:num>
  <w:num w:numId="52" w16cid:durableId="1561288367">
    <w:abstractNumId w:val="50"/>
  </w:num>
  <w:num w:numId="53" w16cid:durableId="1268194174">
    <w:abstractNumId w:val="25"/>
  </w:num>
  <w:num w:numId="54" w16cid:durableId="2062362424">
    <w:abstractNumId w:val="62"/>
  </w:num>
  <w:num w:numId="55" w16cid:durableId="391122157">
    <w:abstractNumId w:val="41"/>
  </w:num>
  <w:num w:numId="56" w16cid:durableId="991255142">
    <w:abstractNumId w:val="17"/>
    <w:lvlOverride w:ilvl="0">
      <w:startOverride w:val="1"/>
    </w:lvlOverride>
  </w:num>
  <w:num w:numId="57" w16cid:durableId="107434313">
    <w:abstractNumId w:val="22"/>
  </w:num>
  <w:num w:numId="58" w16cid:durableId="1817724922">
    <w:abstractNumId w:val="21"/>
  </w:num>
  <w:num w:numId="59" w16cid:durableId="106506390">
    <w:abstractNumId w:val="27"/>
  </w:num>
  <w:num w:numId="60" w16cid:durableId="1951013459">
    <w:abstractNumId w:val="37"/>
  </w:num>
  <w:num w:numId="61" w16cid:durableId="1970815164">
    <w:abstractNumId w:val="24"/>
    <w:lvlOverride w:ilvl="0">
      <w:startOverride w:val="1"/>
    </w:lvlOverride>
  </w:num>
  <w:num w:numId="62" w16cid:durableId="1630864249">
    <w:abstractNumId w:val="47"/>
  </w:num>
  <w:num w:numId="63" w16cid:durableId="1539857117">
    <w:abstractNumId w:val="56"/>
    <w:lvlOverride w:ilvl="0">
      <w:startOverride w:val="1"/>
    </w:lvlOverride>
  </w:num>
  <w:num w:numId="64" w16cid:durableId="2066903436">
    <w:abstractNumId w:val="55"/>
  </w:num>
  <w:num w:numId="65" w16cid:durableId="1208642323">
    <w:abstractNumId w:val="52"/>
    <w:lvlOverride w:ilvl="0">
      <w:startOverride w:val="1"/>
    </w:lvlOverride>
  </w:num>
  <w:num w:numId="66" w16cid:durableId="749935644">
    <w:abstractNumId w:val="66"/>
  </w:num>
  <w:num w:numId="67" w16cid:durableId="798035281">
    <w:abstractNumId w:val="15"/>
  </w:num>
  <w:num w:numId="68" w16cid:durableId="307905358">
    <w:abstractNumId w:val="16"/>
    <w:lvlOverride w:ilvl="0">
      <w:startOverride w:val="1"/>
    </w:lvlOverride>
  </w:num>
  <w:num w:numId="69" w16cid:durableId="1454709691">
    <w:abstractNumId w:val="12"/>
  </w:num>
  <w:num w:numId="70" w16cid:durableId="1988631167">
    <w:abstractNumId w:val="18"/>
    <w:lvlOverride w:ilvl="0">
      <w:startOverride w:val="1"/>
    </w:lvlOverride>
  </w:num>
  <w:num w:numId="71" w16cid:durableId="1882159675">
    <w:abstractNumId w:val="65"/>
  </w:num>
  <w:num w:numId="72" w16cid:durableId="1874221705">
    <w:abstractNumId w:val="63"/>
  </w:num>
  <w:num w:numId="73" w16cid:durableId="1260069390">
    <w:abstractNumId w:val="19"/>
  </w:num>
  <w:num w:numId="74" w16cid:durableId="415791460">
    <w:abstractNumId w:val="20"/>
  </w:num>
  <w:num w:numId="75" w16cid:durableId="1299841289">
    <w:abstractNumId w:val="38"/>
  </w:num>
  <w:num w:numId="76" w16cid:durableId="744641833">
    <w:abstractNumId w:val="59"/>
    <w:lvlOverride w:ilvl="0">
      <w:startOverride w:val="1"/>
    </w:lvlOverride>
  </w:num>
  <w:num w:numId="77" w16cid:durableId="2117483568">
    <w:abstractNumId w:val="61"/>
  </w:num>
  <w:num w:numId="78" w16cid:durableId="721056850">
    <w:abstractNumId w:val="28"/>
  </w:num>
  <w:num w:numId="79" w16cid:durableId="446971625">
    <w:abstractNumId w:val="39"/>
  </w:num>
  <w:num w:numId="80" w16cid:durableId="329018291">
    <w:abstractNumId w:val="35"/>
    <w:lvlOverride w:ilvl="0">
      <w:startOverride w:val="1"/>
    </w:lvlOverride>
  </w:num>
  <w:num w:numId="81" w16cid:durableId="1741827871">
    <w:abstractNumId w:val="42"/>
  </w:num>
  <w:num w:numId="82" w16cid:durableId="926964954">
    <w:abstractNumId w:val="13"/>
  </w:num>
  <w:num w:numId="83" w16cid:durableId="530456275">
    <w:abstractNumId w:val="49"/>
  </w:num>
  <w:num w:numId="84" w16cid:durableId="1941260443">
    <w:abstractNumId w:val="30"/>
  </w:num>
  <w:num w:numId="85" w16cid:durableId="1721005989">
    <w:abstractNumId w:val="26"/>
    <w:lvlOverride w:ilvl="0">
      <w:startOverride w:val="1"/>
    </w:lvlOverride>
  </w:num>
  <w:num w:numId="86" w16cid:durableId="1409424597">
    <w:abstractNumId w:val="14"/>
  </w:num>
  <w:num w:numId="87" w16cid:durableId="2132698612">
    <w:abstractNumId w:val="4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2C53"/>
    <w:rsid w:val="0047308D"/>
    <w:rsid w:val="004966FC"/>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0566">
      <w:bodyDiv w:val="1"/>
      <w:marLeft w:val="0"/>
      <w:marRight w:val="0"/>
      <w:marTop w:val="0"/>
      <w:marBottom w:val="0"/>
      <w:divBdr>
        <w:top w:val="none" w:sz="0" w:space="0" w:color="auto"/>
        <w:left w:val="none" w:sz="0" w:space="0" w:color="auto"/>
        <w:bottom w:val="none" w:sz="0" w:space="0" w:color="auto"/>
        <w:right w:val="none" w:sz="0" w:space="0" w:color="auto"/>
      </w:divBdr>
      <w:divsChild>
        <w:div w:id="362368027">
          <w:marLeft w:val="0"/>
          <w:marRight w:val="0"/>
          <w:marTop w:val="0"/>
          <w:marBottom w:val="0"/>
          <w:divBdr>
            <w:top w:val="none" w:sz="0" w:space="0" w:color="auto"/>
            <w:left w:val="none" w:sz="0" w:space="0" w:color="auto"/>
            <w:bottom w:val="none" w:sz="0" w:space="0" w:color="auto"/>
            <w:right w:val="none" w:sz="0" w:space="0" w:color="auto"/>
          </w:divBdr>
          <w:divsChild>
            <w:div w:id="252934680">
              <w:marLeft w:val="0"/>
              <w:marRight w:val="0"/>
              <w:marTop w:val="0"/>
              <w:marBottom w:val="0"/>
              <w:divBdr>
                <w:top w:val="none" w:sz="0" w:space="0" w:color="auto"/>
                <w:left w:val="none" w:sz="0" w:space="0" w:color="auto"/>
                <w:bottom w:val="none" w:sz="0" w:space="0" w:color="auto"/>
                <w:right w:val="none" w:sz="0" w:space="0" w:color="auto"/>
              </w:divBdr>
              <w:divsChild>
                <w:div w:id="269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827624491">
      <w:bodyDiv w:val="1"/>
      <w:marLeft w:val="0"/>
      <w:marRight w:val="0"/>
      <w:marTop w:val="0"/>
      <w:marBottom w:val="0"/>
      <w:divBdr>
        <w:top w:val="none" w:sz="0" w:space="0" w:color="auto"/>
        <w:left w:val="none" w:sz="0" w:space="0" w:color="auto"/>
        <w:bottom w:val="none" w:sz="0" w:space="0" w:color="auto"/>
        <w:right w:val="none" w:sz="0" w:space="0" w:color="auto"/>
      </w:divBdr>
      <w:divsChild>
        <w:div w:id="753865989">
          <w:marLeft w:val="0"/>
          <w:marRight w:val="0"/>
          <w:marTop w:val="0"/>
          <w:marBottom w:val="0"/>
          <w:divBdr>
            <w:top w:val="none" w:sz="0" w:space="0" w:color="auto"/>
            <w:left w:val="none" w:sz="0" w:space="0" w:color="auto"/>
            <w:bottom w:val="none" w:sz="0" w:space="0" w:color="auto"/>
            <w:right w:val="none" w:sz="0" w:space="0" w:color="auto"/>
          </w:divBdr>
          <w:divsChild>
            <w:div w:id="884369093">
              <w:marLeft w:val="0"/>
              <w:marRight w:val="0"/>
              <w:marTop w:val="0"/>
              <w:marBottom w:val="0"/>
              <w:divBdr>
                <w:top w:val="none" w:sz="0" w:space="0" w:color="auto"/>
                <w:left w:val="none" w:sz="0" w:space="0" w:color="auto"/>
                <w:bottom w:val="none" w:sz="0" w:space="0" w:color="auto"/>
                <w:right w:val="none" w:sz="0" w:space="0" w:color="auto"/>
              </w:divBdr>
              <w:divsChild>
                <w:div w:id="53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4EFFE40A-30FF-4F5F-9685-E5C4000A7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TotalTime>
  <Pages>29</Pages>
  <Words>5313</Words>
  <Characters>30288</Characters>
  <Application>Microsoft Office Word</Application>
  <DocSecurity>2</DocSecurity>
  <Lines>252</Lines>
  <Paragraphs>71</Paragraphs>
  <ScaleCrop>false</ScaleCrop>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27</cp:revision>
  <dcterms:created xsi:type="dcterms:W3CDTF">2019-09-30T16:14:00Z</dcterms:created>
  <dcterms:modified xsi:type="dcterms:W3CDTF">2025-01-02T02:30:00Z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1892700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
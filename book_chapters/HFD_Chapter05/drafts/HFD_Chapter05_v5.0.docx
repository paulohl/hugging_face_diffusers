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5B8AA4EA" w:rsidR="00A55F8D" w:rsidRDefault="00A3274E" w:rsidP="00EA7909">
      <w:pPr>
        <w:pStyle w:val="H1-Chapter"/>
      </w:pPr>
      <w:r>
        <w:rPr>
          <w:noProof/>
        </w:rPr>
        <mc:AlternateContent>
          <mc:Choice Requires="wps">
            <w:drawing>
              <wp:anchor distT="0" distB="0" distL="114300" distR="114300" simplePos="0" relativeHeight="251659264" behindDoc="0" locked="0" layoutInCell="1" allowOverlap="1" wp14:anchorId="70E57FE5" wp14:editId="100C02A4">
                <wp:simplePos x="0" y="0"/>
                <wp:positionH relativeFrom="column">
                  <wp:posOffset>-993913</wp:posOffset>
                </wp:positionH>
                <wp:positionV relativeFrom="paragraph">
                  <wp:posOffset>-1089329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F6F7C7" w14:textId="77777777" w:rsidR="00A3274E" w:rsidRPr="006E3C80" w:rsidRDefault="00A3274E" w:rsidP="00A3274E">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E57FE5" id="_x0000_t202" coordsize="21600,21600" o:spt="202" path="m,l,21600r21600,l21600,xe">
                <v:stroke joinstyle="miter"/>
                <v:path gradientshapeok="t" o:connecttype="rect"/>
              </v:shapetype>
              <v:shape id="Text Box 1" o:spid="_x0000_s1026" type="#_x0000_t202" style="position:absolute;left:0;text-align:left;margin-left:-78.25pt;margin-top:-85.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" filled="f" stroked="f">
                <v:textbox style="mso-fit-shape-to-text:t">
                  <w:txbxContent>
                    <w:p w14:paraId="61F6F7C7" w14:textId="77777777" w:rsidR="00A3274E" w:rsidRPr="006E3C80" w:rsidRDefault="00A3274E" w:rsidP="00A3274E">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00E34807" w:rsidRPr="00E34807">
        <w:t>Chapter 5</w:t>
      </w:r>
      <w:r w:rsidR="00E34807">
        <w:t xml:space="preserve"> –</w:t>
      </w:r>
      <w:r w:rsidR="00E34807" w:rsidRPr="00E34807">
        <w:t xml:space="preserve"> Transfer Learning for NLP Tasks</w:t>
      </w:r>
    </w:p>
    <w:p w14:paraId="3CCE10D5" w14:textId="77777777" w:rsidR="00E34807" w:rsidRPr="00E34807" w:rsidRDefault="00E34807" w:rsidP="00E34807">
      <w:pPr>
        <w:pStyle w:val="P-Regular"/>
        <w:rPr>
          <w:lang w:val="en-US"/>
        </w:rPr>
      </w:pPr>
      <w:r w:rsidRPr="00E34807">
        <w:rPr>
          <w:lang w:val="en-US"/>
        </w:rPr>
        <w:t>Transfer learning has revolutionized natural language processing (NLP) by allowing models trained on extensive datasets to adapt seamlessly to specialized tasks. This chapter explores the transformative potential of transfer learning within the Hugging Face Diffusion library, focusing on its efficiency, performance, and versatility. By the end of this chapter, you will understand how to utilize pre-trained models, fine-tune them for sentiment analysis and text classification, and apply them to real-world NLP problems.</w:t>
      </w:r>
    </w:p>
    <w:p w14:paraId="4868978A" w14:textId="77777777" w:rsidR="00E34807" w:rsidRPr="00E34807" w:rsidRDefault="00E34807" w:rsidP="00E34807">
      <w:pPr>
        <w:pStyle w:val="P-Regular"/>
        <w:rPr>
          <w:lang w:val="en-US"/>
        </w:rPr>
      </w:pPr>
      <w:r w:rsidRPr="00E34807">
        <w:rPr>
          <w:b/>
          <w:bCs/>
          <w:lang w:val="en-US"/>
        </w:rPr>
        <w:t>Topics Covered</w:t>
      </w:r>
    </w:p>
    <w:p w14:paraId="6F8A7301" w14:textId="77777777" w:rsidR="00E34807" w:rsidRPr="00E34807" w:rsidRDefault="00E34807" w:rsidP="00E34807">
      <w:pPr>
        <w:pStyle w:val="P-Regular"/>
        <w:numPr>
          <w:ilvl w:val="0"/>
          <w:numId w:val="47"/>
        </w:numPr>
        <w:rPr>
          <w:lang w:val="en-US"/>
        </w:rPr>
      </w:pPr>
      <w:r w:rsidRPr="00E34807">
        <w:rPr>
          <w:lang w:val="en-US"/>
        </w:rPr>
        <w:t>Introduction to Transfer Learning for NLP</w:t>
      </w:r>
    </w:p>
    <w:p w14:paraId="2D6AE074" w14:textId="77777777" w:rsidR="00E34807" w:rsidRPr="00E34807" w:rsidRDefault="00E34807" w:rsidP="00E34807">
      <w:pPr>
        <w:pStyle w:val="P-Regular"/>
        <w:numPr>
          <w:ilvl w:val="0"/>
          <w:numId w:val="47"/>
        </w:numPr>
        <w:rPr>
          <w:lang w:val="en-US"/>
        </w:rPr>
      </w:pPr>
      <w:r w:rsidRPr="00E34807">
        <w:rPr>
          <w:lang w:val="en-US"/>
        </w:rPr>
        <w:t>Transfer Learning Techniques with Hugging Face Diffusion</w:t>
      </w:r>
    </w:p>
    <w:p w14:paraId="78319BFA" w14:textId="77777777" w:rsidR="00E34807" w:rsidRPr="00E34807" w:rsidRDefault="00E34807" w:rsidP="00E34807">
      <w:pPr>
        <w:pStyle w:val="P-Regular"/>
        <w:numPr>
          <w:ilvl w:val="0"/>
          <w:numId w:val="47"/>
        </w:numPr>
        <w:rPr>
          <w:lang w:val="en-US"/>
        </w:rPr>
      </w:pPr>
      <w:r w:rsidRPr="00E34807">
        <w:rPr>
          <w:lang w:val="en-US"/>
        </w:rPr>
        <w:t>Fine-tuning Pre-trained Models for NLP Tasks</w:t>
      </w:r>
    </w:p>
    <w:p w14:paraId="2239BDDC" w14:textId="77777777" w:rsidR="00E34807" w:rsidRPr="00E34807" w:rsidRDefault="00E34807" w:rsidP="00E34807">
      <w:pPr>
        <w:pStyle w:val="P-Regular"/>
        <w:numPr>
          <w:ilvl w:val="0"/>
          <w:numId w:val="47"/>
        </w:numPr>
        <w:rPr>
          <w:lang w:val="en-US"/>
        </w:rPr>
      </w:pPr>
      <w:r w:rsidRPr="00E34807">
        <w:rPr>
          <w:lang w:val="en-US"/>
        </w:rPr>
        <w:t>Applications of Transfer Learning in NLP</w:t>
      </w:r>
    </w:p>
    <w:p w14:paraId="1C35541A" w14:textId="77777777" w:rsidR="00E34807" w:rsidRPr="00E34807" w:rsidRDefault="00E34807" w:rsidP="00E34807">
      <w:pPr>
        <w:pStyle w:val="P-Regular"/>
        <w:numPr>
          <w:ilvl w:val="1"/>
          <w:numId w:val="47"/>
        </w:numPr>
        <w:rPr>
          <w:lang w:val="en-US"/>
        </w:rPr>
      </w:pPr>
      <w:r w:rsidRPr="00E34807">
        <w:rPr>
          <w:lang w:val="en-US"/>
        </w:rPr>
        <w:t>Fine-tuning for Sentiment Analysis</w:t>
      </w:r>
    </w:p>
    <w:p w14:paraId="44E81F3E" w14:textId="77777777" w:rsidR="00E34807" w:rsidRPr="00E34807" w:rsidRDefault="00E34807" w:rsidP="00E34807">
      <w:pPr>
        <w:pStyle w:val="P-Regular"/>
        <w:numPr>
          <w:ilvl w:val="1"/>
          <w:numId w:val="47"/>
        </w:numPr>
        <w:rPr>
          <w:lang w:val="en-US"/>
        </w:rPr>
      </w:pPr>
      <w:r w:rsidRPr="00E34807">
        <w:rPr>
          <w:lang w:val="en-US"/>
        </w:rPr>
        <w:t>Fine-tuning for Text Classification</w:t>
      </w:r>
    </w:p>
    <w:p w14:paraId="18037766" w14:textId="77777777" w:rsidR="00E34807" w:rsidRPr="00E34807" w:rsidRDefault="00E34807" w:rsidP="00E34807">
      <w:pPr>
        <w:pStyle w:val="P-Regular"/>
        <w:rPr>
          <w:lang w:val="en-US"/>
        </w:rPr>
      </w:pPr>
      <w:r w:rsidRPr="00E34807">
        <w:rPr>
          <w:b/>
          <w:bCs/>
          <w:lang w:val="en-US"/>
        </w:rPr>
        <w:t>Learning Objectives</w:t>
      </w:r>
    </w:p>
    <w:p w14:paraId="580850C8" w14:textId="77777777" w:rsidR="00E34807" w:rsidRPr="00E34807" w:rsidRDefault="00E34807" w:rsidP="00E34807">
      <w:pPr>
        <w:pStyle w:val="P-Regular"/>
        <w:rPr>
          <w:lang w:val="en-US"/>
        </w:rPr>
      </w:pPr>
      <w:r w:rsidRPr="00E34807">
        <w:rPr>
          <w:lang w:val="en-US"/>
        </w:rPr>
        <w:t>By the end of this chapter, you will:</w:t>
      </w:r>
    </w:p>
    <w:p w14:paraId="520FE27F" w14:textId="77777777" w:rsidR="00E34807" w:rsidRPr="00E34807" w:rsidRDefault="00E34807" w:rsidP="00E34807">
      <w:pPr>
        <w:pStyle w:val="P-Regular"/>
        <w:numPr>
          <w:ilvl w:val="0"/>
          <w:numId w:val="48"/>
        </w:numPr>
        <w:rPr>
          <w:lang w:val="en-US"/>
        </w:rPr>
      </w:pPr>
      <w:r w:rsidRPr="00E34807">
        <w:rPr>
          <w:lang w:val="en-US"/>
        </w:rPr>
        <w:t>Understand the fundamentals of transfer learning in NLP and its significance.</w:t>
      </w:r>
    </w:p>
    <w:p w14:paraId="4670F3CF" w14:textId="77777777" w:rsidR="00E34807" w:rsidRPr="00E34807" w:rsidRDefault="00E34807" w:rsidP="00E34807">
      <w:pPr>
        <w:pStyle w:val="P-Regular"/>
        <w:numPr>
          <w:ilvl w:val="0"/>
          <w:numId w:val="48"/>
        </w:numPr>
        <w:rPr>
          <w:lang w:val="en-US"/>
        </w:rPr>
      </w:pPr>
      <w:r w:rsidRPr="00E34807">
        <w:rPr>
          <w:lang w:val="en-US"/>
        </w:rPr>
        <w:t>Gain proficiency in leveraging pre-trained models within Hugging Face Diffusion.</w:t>
      </w:r>
    </w:p>
    <w:p w14:paraId="76462596" w14:textId="77777777" w:rsidR="00E34807" w:rsidRPr="00E34807" w:rsidRDefault="00E34807" w:rsidP="00E34807">
      <w:pPr>
        <w:pStyle w:val="P-Regular"/>
        <w:numPr>
          <w:ilvl w:val="0"/>
          <w:numId w:val="48"/>
        </w:numPr>
        <w:rPr>
          <w:lang w:val="en-US"/>
        </w:rPr>
      </w:pPr>
      <w:r w:rsidRPr="00E34807">
        <w:rPr>
          <w:lang w:val="en-US"/>
        </w:rPr>
        <w:t>Learn fine-tuning strategies for various NLP tasks.</w:t>
      </w:r>
    </w:p>
    <w:p w14:paraId="7C1CE014" w14:textId="77777777" w:rsidR="00E34807" w:rsidRPr="00E34807" w:rsidRDefault="00E34807" w:rsidP="00E34807">
      <w:pPr>
        <w:pStyle w:val="P-Regular"/>
        <w:numPr>
          <w:ilvl w:val="0"/>
          <w:numId w:val="48"/>
        </w:numPr>
        <w:rPr>
          <w:lang w:val="en-US"/>
        </w:rPr>
      </w:pPr>
      <w:r w:rsidRPr="00E34807">
        <w:rPr>
          <w:lang w:val="en-US"/>
        </w:rPr>
        <w:t>Evaluate the performance of models adapted through transfer learning.</w:t>
      </w:r>
    </w:p>
    <w:p w14:paraId="7ACD5161" w14:textId="77777777" w:rsidR="00E34807" w:rsidRPr="00E34807" w:rsidRDefault="00E34807" w:rsidP="00E34807">
      <w:pPr>
        <w:pStyle w:val="P-Regular"/>
        <w:numPr>
          <w:ilvl w:val="0"/>
          <w:numId w:val="48"/>
        </w:numPr>
        <w:rPr>
          <w:lang w:val="en-US"/>
        </w:rPr>
      </w:pPr>
      <w:r w:rsidRPr="00E34807">
        <w:rPr>
          <w:lang w:val="en-US"/>
        </w:rPr>
        <w:t>Apply transfer learning to real-world NLP scenarios such as sentiment analysis and text classification.</w:t>
      </w:r>
    </w:p>
    <w:p w14:paraId="31B7E8A8" w14:textId="77777777" w:rsidR="00E34807" w:rsidRPr="00E34807" w:rsidRDefault="00E34807" w:rsidP="00E34807">
      <w:pPr>
        <w:pStyle w:val="P-Regular"/>
        <w:rPr>
          <w:lang w:val="en-US"/>
        </w:rPr>
      </w:pPr>
      <w:r w:rsidRPr="00E34807">
        <w:rPr>
          <w:lang w:val="en-US"/>
        </w:rPr>
        <w:t> </w:t>
      </w:r>
    </w:p>
    <w:p w14:paraId="77653697" w14:textId="77777777" w:rsidR="00E34807" w:rsidRPr="00E34807" w:rsidRDefault="00E34807" w:rsidP="00E34807">
      <w:pPr>
        <w:pStyle w:val="H1-Section"/>
      </w:pPr>
      <w:r w:rsidRPr="00E34807">
        <w:lastRenderedPageBreak/>
        <w:t>5.1 Introduction to Transfer Learning in NLP</w:t>
      </w:r>
    </w:p>
    <w:p w14:paraId="00EC3C97" w14:textId="77777777" w:rsidR="00E34807" w:rsidRPr="00E34807" w:rsidRDefault="00E34807" w:rsidP="00E34807">
      <w:pPr>
        <w:pStyle w:val="P-Regular"/>
        <w:rPr>
          <w:lang w:val="en-US"/>
        </w:rPr>
      </w:pPr>
      <w:r w:rsidRPr="00E34807">
        <w:rPr>
          <w:lang w:val="en-US"/>
        </w:rPr>
        <w:t>Transfer learning in NLP leverages knowledge from one problem to address related but distinct problems, significantly reducing the need for extensive data and computational resources. This section introduces its core concepts, benefits, and implementation techniques.</w:t>
      </w:r>
    </w:p>
    <w:p w14:paraId="01DD188B" w14:textId="77777777" w:rsidR="00E34807" w:rsidRPr="00E34807" w:rsidRDefault="00E34807" w:rsidP="00E34807">
      <w:pPr>
        <w:pStyle w:val="H2-Heading"/>
      </w:pPr>
      <w:r w:rsidRPr="00E34807">
        <w:t>Concept and Benefits of Transfer Learning</w:t>
      </w:r>
    </w:p>
    <w:p w14:paraId="1A033C01" w14:textId="77777777" w:rsidR="00E34807" w:rsidRPr="00E34807" w:rsidRDefault="00E34807" w:rsidP="00E34807">
      <w:pPr>
        <w:pStyle w:val="P-Regular"/>
        <w:rPr>
          <w:lang w:val="en-US"/>
        </w:rPr>
      </w:pPr>
      <w:r w:rsidRPr="00E34807">
        <w:rPr>
          <w:lang w:val="en-US"/>
        </w:rPr>
        <w:t>Transfer learning involves two main phases: pre-training and fine-tuning. Pre-training occurs on large, diverse datasets to capture general language patterns, while fine-tuning adapts the model to specific tasks or datasets.</w:t>
      </w:r>
    </w:p>
    <w:p w14:paraId="0921B77C" w14:textId="77777777" w:rsidR="00E34807" w:rsidRPr="00E34807" w:rsidRDefault="00E34807" w:rsidP="00E34807">
      <w:pPr>
        <w:pStyle w:val="H4-Subheading"/>
      </w:pPr>
      <w:r w:rsidRPr="00E34807">
        <w:t>Benefits:</w:t>
      </w:r>
    </w:p>
    <w:p w14:paraId="6D88D551" w14:textId="77777777" w:rsidR="00E34807" w:rsidRPr="00E34807" w:rsidRDefault="00E34807" w:rsidP="00E34807">
      <w:pPr>
        <w:pStyle w:val="P-Regular"/>
        <w:numPr>
          <w:ilvl w:val="0"/>
          <w:numId w:val="49"/>
        </w:numPr>
        <w:rPr>
          <w:lang w:val="en-US"/>
        </w:rPr>
      </w:pPr>
      <w:r w:rsidRPr="00E34807">
        <w:rPr>
          <w:b/>
          <w:bCs/>
          <w:lang w:val="en-US"/>
        </w:rPr>
        <w:t>Efficiency:</w:t>
      </w:r>
      <w:r w:rsidRPr="00E34807">
        <w:rPr>
          <w:lang w:val="en-US"/>
        </w:rPr>
        <w:t xml:space="preserve"> Reuses pre-trained models to reduce training time and computational resources.</w:t>
      </w:r>
    </w:p>
    <w:p w14:paraId="356C6EA3" w14:textId="77777777" w:rsidR="00E34807" w:rsidRPr="00E34807" w:rsidRDefault="00E34807" w:rsidP="00E34807">
      <w:pPr>
        <w:pStyle w:val="P-Regular"/>
        <w:numPr>
          <w:ilvl w:val="0"/>
          <w:numId w:val="49"/>
        </w:numPr>
        <w:rPr>
          <w:lang w:val="en-US"/>
        </w:rPr>
      </w:pPr>
      <w:r w:rsidRPr="00E34807">
        <w:rPr>
          <w:b/>
          <w:bCs/>
          <w:lang w:val="en-US"/>
        </w:rPr>
        <w:t>Enhanced Performance:</w:t>
      </w:r>
      <w:r w:rsidRPr="00E34807">
        <w:rPr>
          <w:lang w:val="en-US"/>
        </w:rPr>
        <w:t xml:space="preserve"> Pre-trained models often generalize better, even on limited datasets.</w:t>
      </w:r>
    </w:p>
    <w:p w14:paraId="1BDD3C28" w14:textId="77777777" w:rsidR="00E34807" w:rsidRPr="00E34807" w:rsidRDefault="00E34807" w:rsidP="00E34807">
      <w:pPr>
        <w:pStyle w:val="P-Regular"/>
        <w:numPr>
          <w:ilvl w:val="0"/>
          <w:numId w:val="49"/>
        </w:numPr>
        <w:rPr>
          <w:lang w:val="en-US"/>
        </w:rPr>
      </w:pPr>
      <w:r w:rsidRPr="00E34807">
        <w:rPr>
          <w:b/>
          <w:bCs/>
          <w:lang w:val="en-US"/>
        </w:rPr>
        <w:t>Flexibility:</w:t>
      </w:r>
      <w:r w:rsidRPr="00E34807">
        <w:rPr>
          <w:lang w:val="en-US"/>
        </w:rPr>
        <w:t xml:space="preserve"> Adapts models to new domains or languages with minimal labeled data.</w:t>
      </w:r>
    </w:p>
    <w:p w14:paraId="11599550" w14:textId="77777777" w:rsidR="00E34807" w:rsidRPr="00E34807" w:rsidRDefault="00E34807" w:rsidP="00E34807">
      <w:pPr>
        <w:pStyle w:val="H3-Subheading"/>
      </w:pPr>
      <w:r w:rsidRPr="00E34807">
        <w:t>Overview of Transfer Learning Techniques</w:t>
      </w:r>
    </w:p>
    <w:p w14:paraId="34C1DC2E" w14:textId="77777777" w:rsidR="00E34807" w:rsidRPr="00E34807" w:rsidRDefault="00E34807" w:rsidP="00E34807">
      <w:pPr>
        <w:pStyle w:val="P-Regular"/>
        <w:numPr>
          <w:ilvl w:val="0"/>
          <w:numId w:val="50"/>
        </w:numPr>
        <w:rPr>
          <w:lang w:val="en-US"/>
        </w:rPr>
      </w:pPr>
      <w:r w:rsidRPr="00E34807">
        <w:rPr>
          <w:b/>
          <w:bCs/>
          <w:lang w:val="en-US"/>
        </w:rPr>
        <w:t>Feature Extraction:</w:t>
      </w:r>
      <w:r w:rsidRPr="00E34807">
        <w:rPr>
          <w:lang w:val="en-US"/>
        </w:rPr>
        <w:t xml:space="preserve"> Uses representations from pre-trained models as features for new models.</w:t>
      </w:r>
    </w:p>
    <w:p w14:paraId="0C289A72" w14:textId="77777777" w:rsidR="00E34807" w:rsidRPr="00E34807" w:rsidRDefault="00E34807" w:rsidP="00E34807">
      <w:pPr>
        <w:pStyle w:val="P-Regular"/>
        <w:numPr>
          <w:ilvl w:val="0"/>
          <w:numId w:val="50"/>
        </w:numPr>
        <w:rPr>
          <w:lang w:val="en-US"/>
        </w:rPr>
      </w:pPr>
      <w:r w:rsidRPr="00E34807">
        <w:rPr>
          <w:b/>
          <w:bCs/>
          <w:lang w:val="en-US"/>
        </w:rPr>
        <w:t>Fine-Tuning:</w:t>
      </w:r>
      <w:r w:rsidRPr="00E34807">
        <w:rPr>
          <w:lang w:val="en-US"/>
        </w:rPr>
        <w:t xml:space="preserve"> Updates the weights of a pre-trained model using task-specific data.</w:t>
      </w:r>
    </w:p>
    <w:p w14:paraId="0CB9B0B4" w14:textId="77777777" w:rsidR="00E34807" w:rsidRPr="00E34807" w:rsidRDefault="00E34807" w:rsidP="00E34807">
      <w:pPr>
        <w:pStyle w:val="P-Regular"/>
        <w:numPr>
          <w:ilvl w:val="0"/>
          <w:numId w:val="50"/>
        </w:numPr>
        <w:rPr>
          <w:lang w:val="en-US"/>
        </w:rPr>
      </w:pPr>
      <w:r w:rsidRPr="00E34807">
        <w:rPr>
          <w:b/>
          <w:bCs/>
          <w:lang w:val="en-US"/>
        </w:rPr>
        <w:t>Layer Freezing:</w:t>
      </w:r>
      <w:r w:rsidRPr="00E34807">
        <w:rPr>
          <w:lang w:val="en-US"/>
        </w:rPr>
        <w:t xml:space="preserve"> Retains certain layers of the model while fine-tuning others for specific tasks.</w:t>
      </w:r>
    </w:p>
    <w:p w14:paraId="4ABCA017" w14:textId="77777777" w:rsidR="00E34807" w:rsidRPr="00E34807" w:rsidRDefault="00E34807" w:rsidP="00E34807">
      <w:pPr>
        <w:pStyle w:val="H3-Subheading"/>
      </w:pPr>
      <w:r w:rsidRPr="00E34807">
        <w:t>Applications of Transfer Learning</w:t>
      </w:r>
    </w:p>
    <w:p w14:paraId="41565CC2" w14:textId="77777777" w:rsidR="00E34807" w:rsidRPr="00E34807" w:rsidRDefault="00E34807" w:rsidP="00E34807">
      <w:pPr>
        <w:pStyle w:val="P-Regular"/>
        <w:numPr>
          <w:ilvl w:val="0"/>
          <w:numId w:val="51"/>
        </w:numPr>
        <w:rPr>
          <w:lang w:val="en-US"/>
        </w:rPr>
      </w:pPr>
      <w:r w:rsidRPr="00E34807">
        <w:rPr>
          <w:b/>
          <w:bCs/>
          <w:lang w:val="en-US"/>
        </w:rPr>
        <w:t>Language Adaptation:</w:t>
      </w:r>
      <w:r w:rsidRPr="00E34807">
        <w:rPr>
          <w:lang w:val="en-US"/>
        </w:rPr>
        <w:t xml:space="preserve"> Adapting models for different languages or dialects using minimal linguistic data.</w:t>
      </w:r>
    </w:p>
    <w:p w14:paraId="673534A7" w14:textId="5CFA2EA7" w:rsidR="00E34807" w:rsidRPr="00E34807" w:rsidRDefault="00E34807" w:rsidP="00EE2A15">
      <w:pPr>
        <w:pStyle w:val="P-Regular"/>
        <w:numPr>
          <w:ilvl w:val="0"/>
          <w:numId w:val="51"/>
        </w:numPr>
        <w:rPr>
          <w:lang w:val="en-US"/>
        </w:rPr>
      </w:pPr>
      <w:r w:rsidRPr="00E34807">
        <w:rPr>
          <w:b/>
          <w:bCs/>
          <w:lang w:val="en-US"/>
        </w:rPr>
        <w:lastRenderedPageBreak/>
        <w:t>Sentiment Analysis:</w:t>
      </w:r>
      <w:r w:rsidRPr="00E34807">
        <w:rPr>
          <w:lang w:val="en-US"/>
        </w:rPr>
        <w:t xml:space="preserve"> Refining a general language model on sentiment-specific datasets to improve sentiment detection accuracy. </w:t>
      </w:r>
    </w:p>
    <w:p w14:paraId="7F31DECE" w14:textId="77777777" w:rsidR="00E34807" w:rsidRPr="00E34807" w:rsidRDefault="00E34807" w:rsidP="00E34807">
      <w:pPr>
        <w:pStyle w:val="H1-Section"/>
      </w:pPr>
      <w:r w:rsidRPr="00E34807">
        <w:t>5.2 Techniques for Transfer Learning Using Hugging Face Diffusion</w:t>
      </w:r>
    </w:p>
    <w:p w14:paraId="373D7382" w14:textId="77777777" w:rsidR="00E34807" w:rsidRPr="00E34807" w:rsidRDefault="00E34807" w:rsidP="00E34807">
      <w:pPr>
        <w:pStyle w:val="P-Regular"/>
        <w:rPr>
          <w:lang w:val="en-US"/>
        </w:rPr>
      </w:pPr>
      <w:r w:rsidRPr="00E34807">
        <w:rPr>
          <w:lang w:val="en-US"/>
        </w:rPr>
        <w:t>The Hugging Face Diffusion library offers robust tools and pre-trained models optimized for transfer learning in NLP. This section delves into model selection, fine-tuning strategies, and practical considerations.</w:t>
      </w:r>
    </w:p>
    <w:p w14:paraId="4B8500A4" w14:textId="77777777" w:rsidR="00E34807" w:rsidRPr="00E34807" w:rsidRDefault="00E34807" w:rsidP="00E34807">
      <w:pPr>
        <w:pStyle w:val="H2-Heading"/>
      </w:pPr>
      <w:r w:rsidRPr="00E34807">
        <w:t>Model Selection and Adaptation</w:t>
      </w:r>
    </w:p>
    <w:p w14:paraId="4876792E" w14:textId="77777777" w:rsidR="00E34807" w:rsidRPr="00E34807" w:rsidRDefault="00E34807" w:rsidP="00E34807">
      <w:pPr>
        <w:pStyle w:val="P-Regular"/>
        <w:rPr>
          <w:lang w:val="en-US"/>
        </w:rPr>
      </w:pPr>
      <w:r w:rsidRPr="00E34807">
        <w:rPr>
          <w:lang w:val="en-US"/>
        </w:rPr>
        <w:t>Choosing the right pre-trained model is pivotal. Consider the following:</w:t>
      </w:r>
    </w:p>
    <w:p w14:paraId="0413BF3E" w14:textId="77777777" w:rsidR="00E34807" w:rsidRPr="00E34807" w:rsidRDefault="00E34807" w:rsidP="00E34807">
      <w:pPr>
        <w:pStyle w:val="P-Regular"/>
        <w:numPr>
          <w:ilvl w:val="0"/>
          <w:numId w:val="52"/>
        </w:numPr>
        <w:rPr>
          <w:lang w:val="en-US"/>
        </w:rPr>
      </w:pPr>
      <w:r w:rsidRPr="00E34807">
        <w:rPr>
          <w:b/>
          <w:bCs/>
          <w:lang w:val="en-US"/>
        </w:rPr>
        <w:t>Model Suitability:</w:t>
      </w:r>
      <w:r w:rsidRPr="00E34807">
        <w:rPr>
          <w:lang w:val="en-US"/>
        </w:rPr>
        <w:t xml:space="preserve"> For context understanding, models like BERT excel, while GPT models are ideal for generative tasks.</w:t>
      </w:r>
    </w:p>
    <w:p w14:paraId="049C65B9" w14:textId="77777777" w:rsidR="00E34807" w:rsidRPr="00E34807" w:rsidRDefault="00E34807" w:rsidP="00E34807">
      <w:pPr>
        <w:pStyle w:val="P-Regular"/>
        <w:numPr>
          <w:ilvl w:val="0"/>
          <w:numId w:val="52"/>
        </w:numPr>
        <w:rPr>
          <w:lang w:val="en-US"/>
        </w:rPr>
      </w:pPr>
      <w:r w:rsidRPr="00E34807">
        <w:rPr>
          <w:b/>
          <w:bCs/>
          <w:lang w:val="en-US"/>
        </w:rPr>
        <w:t>Model Size:</w:t>
      </w:r>
      <w:r w:rsidRPr="00E34807">
        <w:rPr>
          <w:lang w:val="en-US"/>
        </w:rPr>
        <w:t xml:space="preserve"> Balance performance with computational resource requirements.</w:t>
      </w:r>
    </w:p>
    <w:p w14:paraId="7EF72685" w14:textId="77777777" w:rsidR="00E34807" w:rsidRPr="00E34807" w:rsidRDefault="00E34807" w:rsidP="00E34807">
      <w:pPr>
        <w:pStyle w:val="P-Regular"/>
        <w:numPr>
          <w:ilvl w:val="0"/>
          <w:numId w:val="52"/>
        </w:numPr>
        <w:rPr>
          <w:lang w:val="en-US"/>
        </w:rPr>
      </w:pPr>
      <w:r w:rsidRPr="00E34807">
        <w:rPr>
          <w:b/>
          <w:bCs/>
          <w:lang w:val="en-US"/>
        </w:rPr>
        <w:t>Domain-Specific Models:</w:t>
      </w:r>
      <w:r w:rsidRPr="00E34807">
        <w:rPr>
          <w:lang w:val="en-US"/>
        </w:rPr>
        <w:t xml:space="preserve"> Use domain-adapted models for specialized tasks like medical or legal text processing.</w:t>
      </w:r>
    </w:p>
    <w:p w14:paraId="6A8DC4FC" w14:textId="77777777" w:rsidR="00E34807" w:rsidRPr="00E34807" w:rsidRDefault="00E34807" w:rsidP="00E34807">
      <w:pPr>
        <w:pStyle w:val="H2-Heading"/>
      </w:pPr>
      <w:r w:rsidRPr="00E34807">
        <w:t>Fine-Tuning Strategies for Different NLP Tasks</w:t>
      </w:r>
    </w:p>
    <w:p w14:paraId="5BCADD60" w14:textId="77777777" w:rsidR="00E34807" w:rsidRPr="00E34807" w:rsidRDefault="00E34807" w:rsidP="00E34807">
      <w:pPr>
        <w:pStyle w:val="P-Regular"/>
        <w:numPr>
          <w:ilvl w:val="0"/>
          <w:numId w:val="53"/>
        </w:numPr>
        <w:rPr>
          <w:lang w:val="en-US"/>
        </w:rPr>
      </w:pPr>
      <w:r w:rsidRPr="00E34807">
        <w:rPr>
          <w:b/>
          <w:bCs/>
          <w:lang w:val="en-US"/>
        </w:rPr>
        <w:t>Learning Rate Adjustment:</w:t>
      </w:r>
      <w:r w:rsidRPr="00E34807">
        <w:rPr>
          <w:lang w:val="en-US"/>
        </w:rPr>
        <w:t xml:space="preserve"> Employ lower learning rates to preserve pre-trained features.</w:t>
      </w:r>
    </w:p>
    <w:p w14:paraId="109B7FF3" w14:textId="77777777" w:rsidR="00E34807" w:rsidRPr="00E34807" w:rsidRDefault="00E34807" w:rsidP="00E34807">
      <w:pPr>
        <w:pStyle w:val="P-Regular"/>
        <w:numPr>
          <w:ilvl w:val="0"/>
          <w:numId w:val="53"/>
        </w:numPr>
        <w:rPr>
          <w:lang w:val="en-US"/>
        </w:rPr>
      </w:pPr>
      <w:r w:rsidRPr="00E34807">
        <w:rPr>
          <w:b/>
          <w:bCs/>
          <w:lang w:val="en-US"/>
        </w:rPr>
        <w:t>Epochs and Batch Size:</w:t>
      </w:r>
      <w:r w:rsidRPr="00E34807">
        <w:rPr>
          <w:lang w:val="en-US"/>
        </w:rPr>
        <w:t xml:space="preserve"> Optimize these parameters to prevent underfitting or overfitting.</w:t>
      </w:r>
    </w:p>
    <w:p w14:paraId="3888391C" w14:textId="77777777" w:rsidR="00E34807" w:rsidRPr="00E34807" w:rsidRDefault="00E34807" w:rsidP="00E34807">
      <w:pPr>
        <w:pStyle w:val="P-Regular"/>
        <w:numPr>
          <w:ilvl w:val="0"/>
          <w:numId w:val="53"/>
        </w:numPr>
        <w:rPr>
          <w:lang w:val="en-US"/>
        </w:rPr>
      </w:pPr>
      <w:r w:rsidRPr="00E34807">
        <w:rPr>
          <w:b/>
          <w:bCs/>
          <w:lang w:val="en-US"/>
        </w:rPr>
        <w:t>Regularization Techniques:</w:t>
      </w:r>
      <w:r w:rsidRPr="00E34807">
        <w:rPr>
          <w:lang w:val="en-US"/>
        </w:rPr>
        <w:t xml:space="preserve"> Apply dropout and layer freezing to maintain generalization.</w:t>
      </w:r>
    </w:p>
    <w:p w14:paraId="5D03CAFA" w14:textId="77777777" w:rsidR="00E34807" w:rsidRPr="00E34807" w:rsidRDefault="00E34807" w:rsidP="00E34807">
      <w:pPr>
        <w:pStyle w:val="H3-Subheading"/>
      </w:pPr>
      <w:r w:rsidRPr="00E34807">
        <w:t>Example: Fine-Tuning a BERT Model for Entity Recognition</w:t>
      </w:r>
    </w:p>
    <w:p w14:paraId="33BBE02F" w14:textId="77777777" w:rsidR="00E34807" w:rsidRDefault="00E34807" w:rsidP="00E34807">
      <w:pPr>
        <w:pStyle w:val="SC-Source"/>
      </w:pPr>
      <w:r>
        <w:t>`python</w:t>
      </w:r>
    </w:p>
    <w:p w14:paraId="758EB08F" w14:textId="496145B4" w:rsidR="00E34807" w:rsidRPr="00E34807" w:rsidRDefault="00E34807" w:rsidP="00E34807">
      <w:pPr>
        <w:pStyle w:val="SC-Source"/>
      </w:pPr>
      <w:r w:rsidRPr="00E34807">
        <w:t>from transformers import BertTokenizer, BertForTokenClassification, Trainer, TrainingArguments</w:t>
      </w:r>
      <w:r w:rsidRPr="00E34807">
        <w:br/>
        <w:t>from datasets import load_dataset</w:t>
      </w:r>
    </w:p>
    <w:p w14:paraId="7E1852AF" w14:textId="77777777" w:rsidR="00E34807" w:rsidRPr="00E34807" w:rsidRDefault="00E34807" w:rsidP="00E34807">
      <w:pPr>
        <w:pStyle w:val="SC-Source"/>
      </w:pPr>
      <w:r w:rsidRPr="00E34807">
        <w:lastRenderedPageBreak/>
        <w:t># Load tokenizer and model</w:t>
      </w:r>
      <w:r w:rsidRPr="00E34807">
        <w:br/>
        <w:t>tokenizer = BertTokenizer.from_pretrained('bert-base-cased')</w:t>
      </w:r>
      <w:r w:rsidRPr="00E34807">
        <w:br/>
        <w:t>model = BertForTokenClassification.from_pretrained('bert-base-cased', num_labels=9)</w:t>
      </w:r>
    </w:p>
    <w:p w14:paraId="062903C8" w14:textId="77777777" w:rsidR="00E34807" w:rsidRPr="00E34807" w:rsidRDefault="00E34807" w:rsidP="00E34807">
      <w:pPr>
        <w:pStyle w:val="SC-Source"/>
      </w:pPr>
      <w:r w:rsidRPr="00E34807">
        <w:t># Load and preprocess dataset</w:t>
      </w:r>
      <w:r w:rsidRPr="00E34807">
        <w:br/>
        <w:t>dataset = load_dataset("conll2003")</w:t>
      </w:r>
      <w:r w:rsidRPr="00E34807">
        <w:br/>
        <w:t>def tokenize_and_align_labels(examples):</w:t>
      </w:r>
      <w:r w:rsidRPr="00E34807">
        <w:br/>
        <w:t xml:space="preserve">    tokenized_inputs = tokenizer(examples['tokens'], truncation=True, padding='max_length', is_split_into_words=True)</w:t>
      </w:r>
      <w:r w:rsidRPr="00E34807">
        <w:br/>
        <w:t xml:space="preserve">    labels = []</w:t>
      </w:r>
      <w:r w:rsidRPr="00E34807">
        <w:br/>
        <w:t xml:space="preserve">    for i, label in enumerate(examples['ner_tags']):</w:t>
      </w:r>
      <w:r w:rsidRPr="00E34807">
        <w:br/>
        <w:t xml:space="preserve">        word_ids = tokenized_inputs.word_ids(batch_index=i)</w:t>
      </w:r>
      <w:r w:rsidRPr="00E34807">
        <w:br/>
        <w:t xml:space="preserve">        label_ids = [label[word_idx] if word_idx is not None else -100 for word_idx in word_ids]</w:t>
      </w:r>
      <w:r w:rsidRPr="00E34807">
        <w:br/>
        <w:t xml:space="preserve">        labels.append(label_ids)</w:t>
      </w:r>
      <w:r w:rsidRPr="00E34807">
        <w:br/>
        <w:t xml:space="preserve">    tokenized_inputs['labels'] = labels</w:t>
      </w:r>
      <w:r w:rsidRPr="00E34807">
        <w:br/>
        <w:t xml:space="preserve">    return tokenized_inputs</w:t>
      </w:r>
    </w:p>
    <w:p w14:paraId="6E82BB0A" w14:textId="77777777" w:rsidR="00E34807" w:rsidRPr="00E34807" w:rsidRDefault="00E34807" w:rsidP="00E34807">
      <w:pPr>
        <w:pStyle w:val="SC-Source"/>
      </w:pPr>
      <w:r w:rsidRPr="00E34807">
        <w:t>dataset = dataset.map(tokenize_and_align_labels, batched=True)</w:t>
      </w:r>
    </w:p>
    <w:p w14:paraId="284E4EFE"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output_dir='./results',</w:t>
      </w:r>
      <w:r w:rsidRPr="00E34807">
        <w:br/>
        <w:t xml:space="preserve">    num_train_epochs=3,</w:t>
      </w:r>
      <w:r w:rsidRPr="00E34807">
        <w:br/>
        <w:t xml:space="preserve">    per_device_train_batch_size=16,</w:t>
      </w:r>
      <w:r w:rsidRPr="00E34807">
        <w:br/>
        <w:t xml:space="preserve">    learning_rate=2e-5</w:t>
      </w:r>
      <w:r w:rsidRPr="00E34807">
        <w:br/>
        <w:t>)</w:t>
      </w:r>
    </w:p>
    <w:p w14:paraId="5F393087" w14:textId="77777777" w:rsidR="00E34807" w:rsidRPr="00E34807" w:rsidRDefault="00E34807" w:rsidP="00E34807">
      <w:pPr>
        <w:pStyle w:val="SC-Source"/>
      </w:pPr>
      <w:r w:rsidRPr="00E34807">
        <w:t># Initialize trainer</w:t>
      </w:r>
      <w:r w:rsidRPr="00E34807">
        <w:br/>
        <w:t>trainer = Trainer(</w:t>
      </w:r>
      <w:r w:rsidRPr="00E34807">
        <w:br/>
        <w:t xml:space="preserve">    model=model,</w:t>
      </w:r>
      <w:r w:rsidRPr="00E34807">
        <w:br/>
        <w:t xml:space="preserve">    args=training_args,</w:t>
      </w:r>
      <w:r w:rsidRPr="00E34807">
        <w:br/>
        <w:t xml:space="preserve">    train_dataset=dataset['train'],</w:t>
      </w:r>
      <w:r w:rsidRPr="00E34807">
        <w:br/>
        <w:t xml:space="preserve">    eval_dataset=dataset['validation']</w:t>
      </w:r>
      <w:r w:rsidRPr="00E34807">
        <w:br/>
        <w:t>)</w:t>
      </w:r>
    </w:p>
    <w:p w14:paraId="3007851C" w14:textId="77777777" w:rsidR="00E34807" w:rsidRDefault="00E34807" w:rsidP="00E34807">
      <w:pPr>
        <w:pStyle w:val="SC-Source"/>
      </w:pPr>
      <w:r w:rsidRPr="00E34807">
        <w:t># Train the model</w:t>
      </w:r>
      <w:r w:rsidRPr="00E34807">
        <w:br/>
        <w:t>trainer.train()</w:t>
      </w:r>
    </w:p>
    <w:p w14:paraId="5804F81A" w14:textId="51AEDDCD" w:rsidR="00E34807" w:rsidRPr="00E34807" w:rsidRDefault="00E34807" w:rsidP="00E34807">
      <w:pPr>
        <w:pStyle w:val="SC-Source"/>
      </w:pPr>
      <w:r>
        <w:lastRenderedPageBreak/>
        <w:t>`</w:t>
      </w:r>
    </w:p>
    <w:p w14:paraId="2B8A4363"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script fine-tunes a pre-trained BERT model for entity recognition tasks using the CoNLL-2003 dataset. Tokenization aligns the text and labels, and the Trainer class simplifies the fine-tuning process, optimizing parameters for task-specific performance.</w:t>
      </w:r>
    </w:p>
    <w:p w14:paraId="4E4E549F" w14:textId="37C8C5EB" w:rsidR="00E34807" w:rsidRPr="00E34807" w:rsidRDefault="00E34807" w:rsidP="00E34807">
      <w:pPr>
        <w:pStyle w:val="H1-Section"/>
      </w:pPr>
      <w:r w:rsidRPr="00E34807">
        <w:t>5.3 Applications of Transfer Learning in NLP</w:t>
      </w:r>
    </w:p>
    <w:p w14:paraId="2E113F64" w14:textId="77777777" w:rsidR="00E34807" w:rsidRPr="00E34807" w:rsidRDefault="00E34807" w:rsidP="00E34807">
      <w:pPr>
        <w:pStyle w:val="H2-Heading"/>
      </w:pPr>
      <w:r w:rsidRPr="00E34807">
        <w:t>Fine-Tuning for Sentiment Analysis</w:t>
      </w:r>
    </w:p>
    <w:p w14:paraId="66B99AD2" w14:textId="77777777" w:rsidR="00E34807" w:rsidRPr="00E34807" w:rsidRDefault="00E34807" w:rsidP="00E34807">
      <w:pPr>
        <w:pStyle w:val="P-Regular"/>
        <w:rPr>
          <w:lang w:val="en-US"/>
        </w:rPr>
      </w:pPr>
      <w:r w:rsidRPr="00E34807">
        <w:rPr>
          <w:b/>
          <w:bCs/>
          <w:lang w:val="en-US"/>
        </w:rPr>
        <w:t>Case Study:</w:t>
      </w:r>
      <w:r w:rsidRPr="00E34807">
        <w:rPr>
          <w:lang w:val="en-US"/>
        </w:rPr>
        <w:t xml:space="preserve"> A company uses sentiment analysis to monitor customer opinions on products through social media. Transfer learning fine-tunes a general model to capture the nuances of sentiment in their domain.</w:t>
      </w:r>
    </w:p>
    <w:p w14:paraId="79754CAB" w14:textId="77777777" w:rsidR="00E34807" w:rsidRPr="00E34807" w:rsidRDefault="00E34807" w:rsidP="00E34807">
      <w:pPr>
        <w:pStyle w:val="H3-Subheading"/>
      </w:pPr>
      <w:r w:rsidRPr="00E34807">
        <w:t>Example Code:</w:t>
      </w:r>
    </w:p>
    <w:p w14:paraId="47764C20" w14:textId="45CF1121" w:rsidR="00E34807" w:rsidRDefault="00E34807" w:rsidP="00E34807">
      <w:pPr>
        <w:pStyle w:val="SC-Source"/>
      </w:pPr>
      <w:r>
        <w:t>`python</w:t>
      </w:r>
    </w:p>
    <w:p w14:paraId="240B28EB" w14:textId="2E2473AC" w:rsidR="00E34807" w:rsidRPr="00E34807" w:rsidRDefault="00E34807" w:rsidP="00E34807">
      <w:pPr>
        <w:pStyle w:val="SC-Source"/>
      </w:pPr>
      <w:r w:rsidRPr="00E34807">
        <w:t>from transformers import BertForSequenceClassification, BertTokenizer, Trainer, TrainingArguments</w:t>
      </w:r>
      <w:r w:rsidRPr="00E34807">
        <w:br/>
        <w:t>from datasets import load_dataset</w:t>
      </w:r>
    </w:p>
    <w:p w14:paraId="5B2D8F51"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BertForSequenceClassification.from_pretrained('bert-base-uncased', num_labels=2)</w:t>
      </w:r>
    </w:p>
    <w:p w14:paraId="7DE00F5B" w14:textId="77777777" w:rsidR="00E34807" w:rsidRPr="00E34807" w:rsidRDefault="00E34807" w:rsidP="00E34807">
      <w:pPr>
        <w:pStyle w:val="SC-Source"/>
      </w:pPr>
      <w:r w:rsidRPr="00E34807">
        <w:t># Load and preprocess dataset</w:t>
      </w:r>
      <w:r w:rsidRPr="00E34807">
        <w:br/>
        <w:t>dataset = load_dataset('glue', 'sst2')</w:t>
      </w:r>
      <w:r w:rsidRPr="00E34807">
        <w:br/>
        <w:t>dataset = dataset.map(lambda e: tokenizer(e['sentence'], truncation=True, padding='max_length'), batched=True)</w:t>
      </w:r>
    </w:p>
    <w:p w14:paraId="17BA1CB5"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output_dir='./model_save',</w:t>
      </w:r>
      <w:r w:rsidRPr="00E34807">
        <w:br/>
        <w:t xml:space="preserve">    num_train_epochs=3,</w:t>
      </w:r>
      <w:r w:rsidRPr="00E34807">
        <w:br/>
      </w:r>
      <w:r w:rsidRPr="00E34807">
        <w:lastRenderedPageBreak/>
        <w:t xml:space="preserve">    per_device_train_batch_size=16</w:t>
      </w:r>
      <w:r w:rsidRPr="00E34807">
        <w:br/>
        <w:t>)</w:t>
      </w:r>
    </w:p>
    <w:p w14:paraId="59EC0EF7" w14:textId="77777777" w:rsidR="00E34807" w:rsidRPr="00E34807" w:rsidRDefault="00E34807" w:rsidP="00E34807">
      <w:pPr>
        <w:pStyle w:val="SC-Source"/>
      </w:pPr>
      <w:r w:rsidRPr="00E34807">
        <w:t># Initialize trainer</w:t>
      </w:r>
      <w:r w:rsidRPr="00E34807">
        <w:br/>
        <w:t>trainer = Trainer(</w:t>
      </w:r>
      <w:r w:rsidRPr="00E34807">
        <w:br/>
        <w:t xml:space="preserve">    model=model,</w:t>
      </w:r>
      <w:r w:rsidRPr="00E34807">
        <w:br/>
        <w:t xml:space="preserve">    args=training_args,</w:t>
      </w:r>
      <w:r w:rsidRPr="00E34807">
        <w:br/>
        <w:t xml:space="preserve">    train_dataset=dataset['train'],</w:t>
      </w:r>
      <w:r w:rsidRPr="00E34807">
        <w:br/>
        <w:t xml:space="preserve">    eval_dataset=dataset['validation']</w:t>
      </w:r>
      <w:r w:rsidRPr="00E34807">
        <w:br/>
        <w:t>)</w:t>
      </w:r>
    </w:p>
    <w:p w14:paraId="5006F0F2" w14:textId="77777777" w:rsidR="00E34807" w:rsidRDefault="00E34807" w:rsidP="00E34807">
      <w:pPr>
        <w:pStyle w:val="SC-Source"/>
      </w:pPr>
      <w:r w:rsidRPr="00E34807">
        <w:t># Fine-tune the model</w:t>
      </w:r>
      <w:r w:rsidRPr="00E34807">
        <w:br/>
        <w:t>trainer.train()</w:t>
      </w:r>
    </w:p>
    <w:p w14:paraId="716E1FA0" w14:textId="28C03FA7" w:rsidR="00E34807" w:rsidRPr="00E34807" w:rsidRDefault="00E34807" w:rsidP="00E34807">
      <w:pPr>
        <w:pStyle w:val="SC-Source"/>
      </w:pPr>
      <w:r>
        <w:t>`</w:t>
      </w:r>
    </w:p>
    <w:p w14:paraId="35565E3D"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example adapts a pre-trained BERT model for binary sentiment classification using the SST-2 dataset. Fine-tuning enhances the model’s ability to discern positive and negative sentiments in specific contexts.</w:t>
      </w:r>
    </w:p>
    <w:p w14:paraId="4D6A1A55" w14:textId="77777777" w:rsidR="00E34807" w:rsidRPr="00E34807" w:rsidRDefault="00E34807" w:rsidP="00E34807">
      <w:pPr>
        <w:pStyle w:val="H2-Heading"/>
      </w:pPr>
      <w:r w:rsidRPr="00E34807">
        <w:t>Fine-Tuning for Text Classification</w:t>
      </w:r>
    </w:p>
    <w:p w14:paraId="7A81165A" w14:textId="77777777" w:rsidR="00E34807" w:rsidRPr="00E34807" w:rsidRDefault="00E34807" w:rsidP="00E34807">
      <w:pPr>
        <w:pStyle w:val="P-Regular"/>
        <w:rPr>
          <w:lang w:val="en-US"/>
        </w:rPr>
      </w:pPr>
      <w:r w:rsidRPr="00E34807">
        <w:rPr>
          <w:b/>
          <w:bCs/>
          <w:lang w:val="en-US"/>
        </w:rPr>
        <w:t>Case Study:</w:t>
      </w:r>
      <w:r w:rsidRPr="00E34807">
        <w:rPr>
          <w:lang w:val="en-US"/>
        </w:rPr>
        <w:t xml:space="preserve"> A news aggregator categorizes articles into topics like sports, politics, and technology using text classification models.</w:t>
      </w:r>
    </w:p>
    <w:p w14:paraId="454374FA" w14:textId="77777777" w:rsidR="00E34807" w:rsidRPr="00E34807" w:rsidRDefault="00E34807" w:rsidP="00E34807">
      <w:pPr>
        <w:pStyle w:val="H3-Subheading"/>
      </w:pPr>
      <w:r w:rsidRPr="00E34807">
        <w:t>Example Code:</w:t>
      </w:r>
    </w:p>
    <w:p w14:paraId="329D54CE" w14:textId="3A0BAEF3" w:rsidR="00E34807" w:rsidRDefault="00E34807" w:rsidP="00E34807">
      <w:pPr>
        <w:pStyle w:val="SC-Source"/>
      </w:pPr>
      <w:r>
        <w:t>`python</w:t>
      </w:r>
    </w:p>
    <w:p w14:paraId="47EB8571" w14:textId="1B15E921" w:rsidR="00E34807" w:rsidRPr="00E34807" w:rsidRDefault="00E34807" w:rsidP="00E34807">
      <w:pPr>
        <w:pStyle w:val="SC-Source"/>
      </w:pPr>
      <w:r w:rsidRPr="00E34807">
        <w:t>from transformers import AutoModelForSequenceClassification, AutoTokenizer, Trainer, TrainingArguments</w:t>
      </w:r>
      <w:r w:rsidRPr="00E34807">
        <w:br/>
        <w:t>from datasets import load_dataset</w:t>
      </w:r>
    </w:p>
    <w:p w14:paraId="316B2C19" w14:textId="77777777" w:rsidR="00E34807" w:rsidRPr="00E34807" w:rsidRDefault="00E34807" w:rsidP="00E34807">
      <w:pPr>
        <w:pStyle w:val="SC-Source"/>
      </w:pPr>
      <w:r w:rsidRPr="00E34807">
        <w:t># Load tokenizer and model</w:t>
      </w:r>
      <w:r w:rsidRPr="00E34807">
        <w:br/>
        <w:t>tokenizer = AutoTokenizer.from_pretrained('distilbert-base-uncased')</w:t>
      </w:r>
      <w:r w:rsidRPr="00E34807">
        <w:br/>
        <w:t>model = AutoModelForSequenceClassification.from_pretrained('distilbert-base-uncased', num_labels=3)</w:t>
      </w:r>
    </w:p>
    <w:p w14:paraId="77879212" w14:textId="77777777" w:rsidR="00E34807" w:rsidRPr="00E34807" w:rsidRDefault="00E34807" w:rsidP="00E34807">
      <w:pPr>
        <w:pStyle w:val="SC-Source"/>
      </w:pPr>
      <w:r w:rsidRPr="00E34807">
        <w:lastRenderedPageBreak/>
        <w:t># Prepare dataset</w:t>
      </w:r>
      <w:r w:rsidRPr="00E34807">
        <w:br/>
        <w:t>dataset = load_dataset('ag_news')</w:t>
      </w:r>
      <w:r w:rsidRPr="00E34807">
        <w:br/>
        <w:t>dataset = dataset.map(lambda e: {'labels': e['label'], **tokenizer(e['text'], padding='max_length', truncation=True)}, batched=True)</w:t>
      </w:r>
    </w:p>
    <w:p w14:paraId="26FBB853"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output_dir='./results',</w:t>
      </w:r>
      <w:r w:rsidRPr="00E34807">
        <w:br/>
        <w:t xml:space="preserve">    num_train_epochs=4,</w:t>
      </w:r>
      <w:r w:rsidRPr="00E34807">
        <w:br/>
        <w:t xml:space="preserve">    per_device_train_batch_size=8</w:t>
      </w:r>
      <w:r w:rsidRPr="00E34807">
        <w:br/>
        <w:t>)</w:t>
      </w:r>
    </w:p>
    <w:p w14:paraId="21DAFE54" w14:textId="77777777" w:rsidR="00E34807" w:rsidRPr="00E34807" w:rsidRDefault="00E34807" w:rsidP="00E34807">
      <w:pPr>
        <w:pStyle w:val="SC-Source"/>
      </w:pPr>
      <w:r w:rsidRPr="00E34807">
        <w:t># Initialize trainer</w:t>
      </w:r>
      <w:r w:rsidRPr="00E34807">
        <w:br/>
        <w:t>trainer = Trainer(</w:t>
      </w:r>
      <w:r w:rsidRPr="00E34807">
        <w:br/>
        <w:t xml:space="preserve">    model=model,</w:t>
      </w:r>
      <w:r w:rsidRPr="00E34807">
        <w:br/>
        <w:t xml:space="preserve">    args=training_args,</w:t>
      </w:r>
      <w:r w:rsidRPr="00E34807">
        <w:br/>
        <w:t xml:space="preserve">    train_dataset=dataset['train'],</w:t>
      </w:r>
      <w:r w:rsidRPr="00E34807">
        <w:br/>
        <w:t xml:space="preserve">    eval_dataset=dataset['test']</w:t>
      </w:r>
      <w:r w:rsidRPr="00E34807">
        <w:br/>
        <w:t>)</w:t>
      </w:r>
    </w:p>
    <w:p w14:paraId="695B9C81" w14:textId="77777777" w:rsidR="00E34807" w:rsidRPr="00E34807" w:rsidRDefault="00E34807" w:rsidP="00E34807">
      <w:pPr>
        <w:pStyle w:val="SC-Source"/>
      </w:pPr>
      <w:r w:rsidRPr="00E34807">
        <w:t># Fine-tune the model</w:t>
      </w:r>
      <w:r w:rsidRPr="00E34807">
        <w:br/>
        <w:t>trainer.train()</w:t>
      </w:r>
    </w:p>
    <w:p w14:paraId="7A8FDF58" w14:textId="77777777" w:rsidR="00E34807" w:rsidRDefault="00E34807" w:rsidP="00E34807">
      <w:pPr>
        <w:pStyle w:val="SC-Source"/>
      </w:pPr>
      <w:r w:rsidRPr="00E34807">
        <w:rPr>
          <w:b/>
          <w:bCs/>
        </w:rPr>
        <w:t>Explanation:</w:t>
      </w:r>
      <w:r w:rsidRPr="00E34807">
        <w:t xml:space="preserve"> The script fine-tunes a DistilBERT model for multi-class text classification, adapting it to categorize news articles effectively.</w:t>
      </w:r>
    </w:p>
    <w:p w14:paraId="4ED657E9" w14:textId="0FF7548C" w:rsidR="00E34807" w:rsidRPr="00E34807" w:rsidRDefault="00E34807" w:rsidP="00E34807">
      <w:pPr>
        <w:pStyle w:val="SC-Source"/>
      </w:pPr>
      <w:r>
        <w:t>`</w:t>
      </w:r>
    </w:p>
    <w:p w14:paraId="7C78350A" w14:textId="77777777" w:rsidR="00E34807" w:rsidRPr="00E34807" w:rsidRDefault="00E34807" w:rsidP="00E34807">
      <w:pPr>
        <w:pStyle w:val="P-Regular"/>
        <w:rPr>
          <w:lang w:val="en-US"/>
        </w:rPr>
      </w:pPr>
      <w:r w:rsidRPr="00E34807">
        <w:rPr>
          <w:lang w:val="en-US"/>
        </w:rPr>
        <w:t> </w:t>
      </w:r>
    </w:p>
    <w:p w14:paraId="2A97CD6D" w14:textId="25F7B699" w:rsidR="00E34807" w:rsidRPr="00E34807" w:rsidRDefault="00E34807" w:rsidP="00E34807">
      <w:pPr>
        <w:pStyle w:val="P-Callout"/>
      </w:pPr>
      <w:r w:rsidRPr="00E34807">
        <w:t>By leveraging pre-trained models within the Hugging Face Diffusion library, readers learned to fine-tune models for tasks like sentiment analysis and text classification, improving efficiency and accuracy in specialized applications.</w:t>
      </w:r>
    </w:p>
    <w:p w14:paraId="1CB08DC4" w14:textId="77777777" w:rsidR="00E34807" w:rsidRPr="00E34807" w:rsidRDefault="00E34807" w:rsidP="00E34807">
      <w:pPr>
        <w:pStyle w:val="P-Regular"/>
        <w:rPr>
          <w:lang w:val="en-US"/>
        </w:rPr>
      </w:pPr>
      <w:r w:rsidRPr="00E34807">
        <w:rPr>
          <w:lang w:val="en-US"/>
        </w:rPr>
        <w:t> </w:t>
      </w:r>
    </w:p>
    <w:p w14:paraId="3C3B5066" w14:textId="77777777" w:rsidR="00E34807" w:rsidRPr="00E34807" w:rsidRDefault="00E34807" w:rsidP="00E34807">
      <w:pPr>
        <w:pStyle w:val="H1-Section"/>
      </w:pPr>
      <w:r w:rsidRPr="00E34807">
        <w:lastRenderedPageBreak/>
        <w:t>Exercises</w:t>
      </w:r>
    </w:p>
    <w:p w14:paraId="4A883BBC" w14:textId="77777777" w:rsidR="00E34807" w:rsidRPr="00E34807" w:rsidRDefault="00E34807" w:rsidP="00E34807">
      <w:pPr>
        <w:pStyle w:val="P-Regular"/>
        <w:numPr>
          <w:ilvl w:val="0"/>
          <w:numId w:val="54"/>
        </w:numPr>
        <w:rPr>
          <w:lang w:val="en-US"/>
        </w:rPr>
      </w:pPr>
      <w:r w:rsidRPr="00E34807">
        <w:rPr>
          <w:b/>
          <w:bCs/>
          <w:lang w:val="en-US"/>
        </w:rPr>
        <w:t>Fine-Tuning Sentiment Analysis:</w:t>
      </w:r>
      <w:r w:rsidRPr="00E34807">
        <w:rPr>
          <w:lang w:val="en-US"/>
        </w:rPr>
        <w:t xml:space="preserve"> Fine-tune a BERT model on a custom dataset of product reviews.</w:t>
      </w:r>
    </w:p>
    <w:p w14:paraId="67687D9A" w14:textId="77777777" w:rsidR="00E34807" w:rsidRPr="00E34807" w:rsidRDefault="00E34807" w:rsidP="00E34807">
      <w:pPr>
        <w:pStyle w:val="P-Regular"/>
        <w:numPr>
          <w:ilvl w:val="0"/>
          <w:numId w:val="54"/>
        </w:numPr>
        <w:rPr>
          <w:lang w:val="en-US"/>
        </w:rPr>
      </w:pPr>
      <w:r w:rsidRPr="00E34807">
        <w:rPr>
          <w:b/>
          <w:bCs/>
          <w:lang w:val="en-US"/>
        </w:rPr>
        <w:t>Text Classification Project:</w:t>
      </w:r>
      <w:r w:rsidRPr="00E34807">
        <w:rPr>
          <w:lang w:val="en-US"/>
        </w:rPr>
        <w:t xml:space="preserve"> Adapt a DistilBERT model for categorizing research articles.</w:t>
      </w:r>
    </w:p>
    <w:p w14:paraId="2EA762C6" w14:textId="77777777" w:rsidR="00E34807" w:rsidRPr="00E34807" w:rsidRDefault="00E34807" w:rsidP="00E34807">
      <w:pPr>
        <w:pStyle w:val="P-Regular"/>
        <w:numPr>
          <w:ilvl w:val="0"/>
          <w:numId w:val="54"/>
        </w:numPr>
        <w:rPr>
          <w:lang w:val="en-US"/>
        </w:rPr>
      </w:pPr>
      <w:r w:rsidRPr="00E34807">
        <w:rPr>
          <w:b/>
          <w:bCs/>
          <w:lang w:val="en-US"/>
        </w:rPr>
        <w:t>Experimentation:</w:t>
      </w:r>
      <w:r w:rsidRPr="00E34807">
        <w:rPr>
          <w:lang w:val="en-US"/>
        </w:rPr>
        <w:t xml:space="preserve"> Compare the performance of different pre-trained models on the same NLP task.</w:t>
      </w:r>
    </w:p>
    <w:p w14:paraId="668519FF" w14:textId="77777777" w:rsidR="00E34807" w:rsidRPr="00E34807" w:rsidRDefault="00E34807" w:rsidP="00E34807">
      <w:pPr>
        <w:pStyle w:val="P-Regular"/>
        <w:numPr>
          <w:ilvl w:val="0"/>
          <w:numId w:val="54"/>
        </w:numPr>
        <w:rPr>
          <w:lang w:val="en-US"/>
        </w:rPr>
      </w:pPr>
      <w:r w:rsidRPr="00E34807">
        <w:rPr>
          <w:b/>
          <w:bCs/>
          <w:lang w:val="en-US"/>
        </w:rPr>
        <w:t>Layer Freezing:</w:t>
      </w:r>
      <w:r w:rsidRPr="00E34807">
        <w:rPr>
          <w:lang w:val="en-US"/>
        </w:rPr>
        <w:t xml:space="preserve"> Test the impact of freezing different layers during fine-tuning on model accuracy.</w:t>
      </w:r>
    </w:p>
    <w:p w14:paraId="1B434433" w14:textId="77777777" w:rsidR="00E34807" w:rsidRPr="00E34807" w:rsidRDefault="00E34807" w:rsidP="00E34807">
      <w:pPr>
        <w:pStyle w:val="P-Regular"/>
        <w:rPr>
          <w:lang w:val="en-US"/>
        </w:rPr>
      </w:pPr>
      <w:r w:rsidRPr="00E34807">
        <w:rPr>
          <w:lang w:val="en-US"/>
        </w:rPr>
        <w:t> </w:t>
      </w:r>
    </w:p>
    <w:p w14:paraId="7E9C15F7" w14:textId="77777777" w:rsidR="00E34807" w:rsidRPr="00E34807" w:rsidRDefault="00E34807" w:rsidP="00E34807">
      <w:pPr>
        <w:pStyle w:val="H1-Section"/>
      </w:pPr>
      <w:r w:rsidRPr="00E34807">
        <w:t>Conclusion</w:t>
      </w:r>
    </w:p>
    <w:p w14:paraId="4503A2D6" w14:textId="77777777" w:rsidR="00E34807" w:rsidRPr="00E34807" w:rsidRDefault="00E34807" w:rsidP="00E34807">
      <w:pPr>
        <w:pStyle w:val="P-Regular"/>
        <w:rPr>
          <w:lang w:val="en-US"/>
        </w:rPr>
      </w:pPr>
      <w:r w:rsidRPr="00E34807">
        <w:rPr>
          <w:lang w:val="en-US"/>
        </w:rPr>
        <w:t>In Chapter 5, we explored the transformative potential of transfer learning in NLP, emphasizing its efficiency, adaptability, and performance in enhancing specialized tasks. By leveraging pre-trained models such as BERT and DistilBERT within the Hugging Face Diffusion library, we examined techniques like fine-tuning, feature extraction, and layer freezing to optimize models for diverse applications. The chapter provided practical examples of adapting these models for sentiment analysis and text classification, showcasing their flexibility in real-world scenarios.</w:t>
      </w:r>
    </w:p>
    <w:p w14:paraId="378ABA31" w14:textId="77777777" w:rsidR="00E34807" w:rsidRPr="00E34807" w:rsidRDefault="00E34807" w:rsidP="00E34807">
      <w:pPr>
        <w:pStyle w:val="P-Regular"/>
        <w:rPr>
          <w:lang w:val="en-US"/>
        </w:rPr>
      </w:pPr>
      <w:r w:rsidRPr="00E34807">
        <w:rPr>
          <w:lang w:val="en-US"/>
        </w:rPr>
        <w:t>The hands-on exercises and in-depth case studies offered readers a comprehensive toolkit for applying transfer learning techniques in their NLP projects. By understanding and implementing these methods, practitioners can significantly reduce training times and improve model performance, even with limited labeled data.</w:t>
      </w:r>
    </w:p>
    <w:p w14:paraId="6015CA75" w14:textId="77777777" w:rsidR="00E34807" w:rsidRPr="00E34807" w:rsidRDefault="00E34807" w:rsidP="00E34807">
      <w:pPr>
        <w:pStyle w:val="P-Regular"/>
        <w:rPr>
          <w:lang w:val="en-US"/>
        </w:rPr>
      </w:pPr>
      <w:r w:rsidRPr="00E34807">
        <w:rPr>
          <w:lang w:val="en-US"/>
        </w:rPr>
        <w:t> </w:t>
      </w:r>
    </w:p>
    <w:p w14:paraId="3F04D07B" w14:textId="77777777" w:rsidR="00E34807" w:rsidRPr="00E34807" w:rsidRDefault="00E34807" w:rsidP="00E34807">
      <w:pPr>
        <w:pStyle w:val="H1-Section"/>
      </w:pPr>
      <w:r w:rsidRPr="00E34807">
        <w:t>Transition to Chapter 6</w:t>
      </w:r>
    </w:p>
    <w:p w14:paraId="36BEE0B1" w14:textId="77777777" w:rsidR="00E34807" w:rsidRPr="00E34807" w:rsidRDefault="00E34807" w:rsidP="00E34807">
      <w:pPr>
        <w:pStyle w:val="P-Regular"/>
        <w:rPr>
          <w:lang w:val="en-US"/>
        </w:rPr>
      </w:pPr>
      <w:r w:rsidRPr="00E34807">
        <w:rPr>
          <w:lang w:val="en-US"/>
        </w:rPr>
        <w:t xml:space="preserve">With a strong foundation in transfer learning established, Chapter 6 will delve into advanced applications of these techniques across various industries. Entitled </w:t>
      </w:r>
      <w:r w:rsidRPr="00E34807">
        <w:rPr>
          <w:i/>
          <w:iCs/>
          <w:lang w:val="en-US"/>
        </w:rPr>
        <w:t>Advanced Generative Applications in NLP and Beyond</w:t>
      </w:r>
      <w:r w:rsidRPr="00E34807">
        <w:rPr>
          <w:lang w:val="en-US"/>
        </w:rPr>
        <w:t xml:space="preserve">, the next chapter will demonstrate how pre-trained models are being used in creative and technical domains to solve complex </w:t>
      </w:r>
      <w:r w:rsidRPr="00E34807">
        <w:rPr>
          <w:lang w:val="en-US"/>
        </w:rPr>
        <w:lastRenderedPageBreak/>
        <w:t>problems. Through detailed case studies and innovative use cases, we will explore the broader implications of these technologies in shaping the future of AI-driven workflows.</w:t>
      </w:r>
    </w:p>
    <w:p w14:paraId="53BEB041" w14:textId="77777777" w:rsidR="00E34807" w:rsidRPr="00E34807" w:rsidRDefault="00E34807" w:rsidP="00E34807">
      <w:pPr>
        <w:pStyle w:val="P-Regular"/>
        <w:rPr>
          <w:lang w:val="en-US"/>
        </w:rPr>
      </w:pPr>
      <w:r w:rsidRPr="00E34807">
        <w:rPr>
          <w:lang w:val="en-US"/>
        </w:rPr>
        <w:t>Let me know if you'd like additional revisions or enhancements!</w:t>
      </w:r>
    </w:p>
    <w:p w14:paraId="557C922B" w14:textId="77777777" w:rsidR="00E34807" w:rsidRPr="00E34807" w:rsidRDefault="00E34807" w:rsidP="00E34807">
      <w:pPr>
        <w:pStyle w:val="P-Regular"/>
        <w:rPr>
          <w:lang w:val="en-US"/>
        </w:rPr>
      </w:pPr>
      <w:r w:rsidRPr="00E34807">
        <w:rPr>
          <w:lang w:val="en-US"/>
        </w:rPr>
        <w:t> </w:t>
      </w:r>
    </w:p>
    <w:p w14:paraId="27004C52" w14:textId="77777777" w:rsidR="00E34807" w:rsidRPr="00E34807" w:rsidRDefault="00E34807" w:rsidP="00E34807">
      <w:pPr>
        <w:pStyle w:val="H1-Section"/>
      </w:pPr>
      <w:r w:rsidRPr="00E34807">
        <w:t>Exercises</w:t>
      </w:r>
    </w:p>
    <w:p w14:paraId="517CB151" w14:textId="77777777" w:rsidR="00E34807" w:rsidRPr="00E34807" w:rsidRDefault="00E34807" w:rsidP="00E34807">
      <w:pPr>
        <w:pStyle w:val="P-Regular"/>
        <w:rPr>
          <w:lang w:val="en-US"/>
        </w:rPr>
      </w:pPr>
      <w:r w:rsidRPr="00E34807">
        <w:rPr>
          <w:b/>
          <w:bCs/>
          <w:lang w:val="en-US"/>
        </w:rPr>
        <w:t>1. Fine-Tuning Sentiment Analysis</w:t>
      </w:r>
    </w:p>
    <w:p w14:paraId="37AB4DDD" w14:textId="77777777" w:rsidR="00E34807" w:rsidRPr="00E34807" w:rsidRDefault="00E34807" w:rsidP="00E34807">
      <w:pPr>
        <w:pStyle w:val="P-Regular"/>
        <w:rPr>
          <w:lang w:val="en-US"/>
        </w:rPr>
      </w:pPr>
      <w:r w:rsidRPr="00E34807">
        <w:rPr>
          <w:lang w:val="en-US"/>
        </w:rPr>
        <w:t>Fine-tune a BERT model on a custom dataset of product reviews to classify them as positive, negative, or neutral.</w:t>
      </w:r>
    </w:p>
    <w:p w14:paraId="41D6DE2B" w14:textId="77777777" w:rsidR="00E34807" w:rsidRPr="00E34807" w:rsidRDefault="00E34807" w:rsidP="00E34807">
      <w:pPr>
        <w:pStyle w:val="P-Regular"/>
        <w:rPr>
          <w:lang w:val="en-US"/>
        </w:rPr>
      </w:pPr>
      <w:r w:rsidRPr="00E34807">
        <w:rPr>
          <w:b/>
          <w:bCs/>
          <w:lang w:val="en-US"/>
        </w:rPr>
        <w:t>Implementation:</w:t>
      </w:r>
    </w:p>
    <w:p w14:paraId="6B15EB04" w14:textId="77777777" w:rsidR="00E34807" w:rsidRPr="00E34807" w:rsidRDefault="00E34807" w:rsidP="00E34807">
      <w:pPr>
        <w:pStyle w:val="P-Regular"/>
        <w:rPr>
          <w:lang w:val="en-US"/>
        </w:rPr>
      </w:pPr>
      <w:r w:rsidRPr="00E34807">
        <w:rPr>
          <w:lang w:val="en-US"/>
        </w:rPr>
        <w:t> </w:t>
      </w:r>
    </w:p>
    <w:p w14:paraId="42E5D8A9" w14:textId="6C2BCB06" w:rsidR="00E34807" w:rsidRPr="00E34807" w:rsidRDefault="00E34807" w:rsidP="00E34807">
      <w:pPr>
        <w:pStyle w:val="SC-Source"/>
      </w:pPr>
      <w:r>
        <w:t>`</w:t>
      </w:r>
      <w:r w:rsidRPr="00E34807">
        <w:t>python</w:t>
      </w:r>
    </w:p>
    <w:p w14:paraId="06B5ADEE" w14:textId="4D06F442" w:rsidR="00E34807" w:rsidRPr="00E34807" w:rsidRDefault="00E34807" w:rsidP="00E34807">
      <w:pPr>
        <w:pStyle w:val="SC-Source"/>
      </w:pPr>
    </w:p>
    <w:p w14:paraId="02DE3179" w14:textId="77777777" w:rsidR="00E34807" w:rsidRPr="00E34807" w:rsidRDefault="00E34807" w:rsidP="00E34807">
      <w:pPr>
        <w:pStyle w:val="SC-Source"/>
      </w:pPr>
      <w:r w:rsidRPr="00E34807">
        <w:t>from transformers import BertForSequenceClassification, BertTokenizer, Trainer, TrainingArguments</w:t>
      </w:r>
      <w:r w:rsidRPr="00E34807">
        <w:br/>
        <w:t>from datasets import Dataset</w:t>
      </w:r>
    </w:p>
    <w:p w14:paraId="211C904D" w14:textId="77777777" w:rsidR="00E34807" w:rsidRPr="00E34807" w:rsidRDefault="00E34807" w:rsidP="00E34807">
      <w:pPr>
        <w:pStyle w:val="SC-Source"/>
      </w:pPr>
      <w:r w:rsidRPr="00E34807">
        <w:t># Prepare a custom dataset</w:t>
      </w:r>
      <w:r w:rsidRPr="00E34807">
        <w:br/>
        <w:t>data = {"text": ["Great product!", "Terrible service.", "Average experience."],</w:t>
      </w:r>
      <w:r w:rsidRPr="00E34807">
        <w:br/>
        <w:t xml:space="preserve">        "label": [0, 1, 2]}  # 0: Positive, 1: Negative, 2: Neutral</w:t>
      </w:r>
      <w:r w:rsidRPr="00E34807">
        <w:br/>
        <w:t>dataset = Dataset.from_dict(data)</w:t>
      </w:r>
    </w:p>
    <w:p w14:paraId="5FD8AD4B"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BertForSequenceClassification.from_pretrained('bert-base-uncased', num_labels=3)</w:t>
      </w:r>
    </w:p>
    <w:p w14:paraId="167D067E" w14:textId="77777777" w:rsidR="00E34807" w:rsidRPr="00E34807" w:rsidRDefault="00E34807" w:rsidP="00E34807">
      <w:pPr>
        <w:pStyle w:val="SC-Source"/>
      </w:pPr>
      <w:r w:rsidRPr="00E34807">
        <w:t># Tokenize data</w:t>
      </w:r>
      <w:r w:rsidRPr="00E34807">
        <w:br/>
        <w:t>def tokenize_data(example):</w:t>
      </w:r>
      <w:r w:rsidRPr="00E34807">
        <w:br/>
      </w:r>
      <w:r w:rsidRPr="00E34807">
        <w:lastRenderedPageBreak/>
        <w:t xml:space="preserve">    return tokenizer(example['text'], truncation=True, padding='max_length')</w:t>
      </w:r>
    </w:p>
    <w:p w14:paraId="556EC6FF" w14:textId="77777777" w:rsidR="00E34807" w:rsidRPr="00E34807" w:rsidRDefault="00E34807" w:rsidP="00E34807">
      <w:pPr>
        <w:pStyle w:val="SC-Source"/>
      </w:pPr>
      <w:r w:rsidRPr="00E34807">
        <w:t>dataset = dataset.map(tokenize_data, batched=True)</w:t>
      </w:r>
    </w:p>
    <w:p w14:paraId="15D4F975"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output_dir='./results',</w:t>
      </w:r>
      <w:r w:rsidRPr="00E34807">
        <w:br/>
        <w:t xml:space="preserve">    num_train_epochs=3,</w:t>
      </w:r>
      <w:r w:rsidRPr="00E34807">
        <w:br/>
        <w:t xml:space="preserve">    per_device_train_batch_size=8,</w:t>
      </w:r>
      <w:r w:rsidRPr="00E34807">
        <w:br/>
        <w:t xml:space="preserve">    logging_dir='./logs'</w:t>
      </w:r>
      <w:r w:rsidRPr="00E34807">
        <w:br/>
        <w:t>)</w:t>
      </w:r>
    </w:p>
    <w:p w14:paraId="2672C8A9" w14:textId="77777777" w:rsidR="00E34807" w:rsidRPr="00E34807" w:rsidRDefault="00E34807" w:rsidP="00E34807">
      <w:pPr>
        <w:pStyle w:val="SC-Source"/>
      </w:pPr>
      <w:r w:rsidRPr="00E34807">
        <w:t># Initialize trainer</w:t>
      </w:r>
      <w:r w:rsidRPr="00E34807">
        <w:br/>
        <w:t>trainer = Trainer(</w:t>
      </w:r>
      <w:r w:rsidRPr="00E34807">
        <w:br/>
        <w:t xml:space="preserve">    model=model,</w:t>
      </w:r>
      <w:r w:rsidRPr="00E34807">
        <w:br/>
        <w:t xml:space="preserve">    args=training_args,</w:t>
      </w:r>
      <w:r w:rsidRPr="00E34807">
        <w:br/>
        <w:t xml:space="preserve">    train_dataset=dataset</w:t>
      </w:r>
      <w:r w:rsidRPr="00E34807">
        <w:br/>
        <w:t>)</w:t>
      </w:r>
    </w:p>
    <w:p w14:paraId="1C88B5FE" w14:textId="77777777" w:rsidR="00E34807" w:rsidRDefault="00E34807" w:rsidP="00E34807">
      <w:pPr>
        <w:pStyle w:val="SC-Source"/>
      </w:pPr>
      <w:r w:rsidRPr="00E34807">
        <w:t># Fine-tune the model</w:t>
      </w:r>
      <w:r w:rsidRPr="00E34807">
        <w:br/>
        <w:t>trainer.train()</w:t>
      </w:r>
    </w:p>
    <w:p w14:paraId="7AF3E225" w14:textId="7937B048" w:rsidR="00E34807" w:rsidRPr="00E34807" w:rsidRDefault="00E34807" w:rsidP="00E34807">
      <w:pPr>
        <w:pStyle w:val="SC-Source"/>
      </w:pPr>
      <w:r>
        <w:t>`</w:t>
      </w:r>
    </w:p>
    <w:p w14:paraId="43BA8666"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example fine-tunes a BERT model using a small custom dataset of product reviews. Adjust the dataset for your specific use case, and extend training as needed for larger datasets.</w:t>
      </w:r>
    </w:p>
    <w:p w14:paraId="65C2C893" w14:textId="77777777" w:rsidR="00E34807" w:rsidRPr="00E34807" w:rsidRDefault="00E34807" w:rsidP="00E34807">
      <w:pPr>
        <w:pStyle w:val="P-Regular"/>
        <w:rPr>
          <w:lang w:val="en-US"/>
        </w:rPr>
      </w:pPr>
      <w:r w:rsidRPr="00E34807">
        <w:rPr>
          <w:lang w:val="en-US"/>
        </w:rPr>
        <w:t> </w:t>
      </w:r>
    </w:p>
    <w:p w14:paraId="7C95A137" w14:textId="77777777" w:rsidR="00E34807" w:rsidRPr="00E34807" w:rsidRDefault="00E34807" w:rsidP="00E34807">
      <w:pPr>
        <w:pStyle w:val="H2-Heading"/>
      </w:pPr>
      <w:r w:rsidRPr="00E34807">
        <w:t>2. Text Classification Project</w:t>
      </w:r>
    </w:p>
    <w:p w14:paraId="1356B7D0" w14:textId="77777777" w:rsidR="00E34807" w:rsidRPr="00E34807" w:rsidRDefault="00E34807" w:rsidP="00E34807">
      <w:pPr>
        <w:pStyle w:val="P-Regular"/>
        <w:rPr>
          <w:lang w:val="en-US"/>
        </w:rPr>
      </w:pPr>
      <w:r w:rsidRPr="00E34807">
        <w:rPr>
          <w:lang w:val="en-US"/>
        </w:rPr>
        <w:t>Adapt a DistilBERT model to categorize research articles into categories such as "Machine Learning," "Data Science," and "AI Ethics."</w:t>
      </w:r>
    </w:p>
    <w:p w14:paraId="00D671B8" w14:textId="77777777" w:rsidR="00E34807" w:rsidRPr="00E34807" w:rsidRDefault="00E34807" w:rsidP="00E34807">
      <w:pPr>
        <w:pStyle w:val="H3-Subheading"/>
      </w:pPr>
      <w:r w:rsidRPr="00E34807">
        <w:t>Implementation:</w:t>
      </w:r>
    </w:p>
    <w:p w14:paraId="3DD55A70" w14:textId="77777777" w:rsidR="00E34807" w:rsidRPr="00E34807" w:rsidRDefault="00E34807" w:rsidP="00E34807">
      <w:pPr>
        <w:pStyle w:val="P-Regular"/>
        <w:rPr>
          <w:lang w:val="en-US"/>
        </w:rPr>
      </w:pPr>
      <w:r w:rsidRPr="00E34807">
        <w:rPr>
          <w:lang w:val="en-US"/>
        </w:rPr>
        <w:t> </w:t>
      </w:r>
    </w:p>
    <w:p w14:paraId="3CFB562D" w14:textId="75DFDA0C" w:rsidR="00E34807" w:rsidRPr="00E34807" w:rsidRDefault="00E34807" w:rsidP="00E34807">
      <w:pPr>
        <w:pStyle w:val="SC-Source"/>
      </w:pPr>
      <w:r>
        <w:t>`</w:t>
      </w:r>
      <w:r w:rsidRPr="00E34807">
        <w:t>python</w:t>
      </w:r>
    </w:p>
    <w:p w14:paraId="1125D956" w14:textId="06EE0FC6" w:rsidR="00E34807" w:rsidRPr="00E34807" w:rsidRDefault="00E34807" w:rsidP="00E34807">
      <w:pPr>
        <w:pStyle w:val="SC-Source"/>
      </w:pPr>
    </w:p>
    <w:p w14:paraId="740F7BAD" w14:textId="77777777" w:rsidR="00E34807" w:rsidRPr="00E34807" w:rsidRDefault="00E34807" w:rsidP="00E34807">
      <w:pPr>
        <w:pStyle w:val="SC-Source"/>
      </w:pPr>
      <w:r w:rsidRPr="00E34807">
        <w:lastRenderedPageBreak/>
        <w:t>from transformers import AutoModelForSequenceClassification, AutoTokenizer, Trainer, TrainingArguments</w:t>
      </w:r>
      <w:r w:rsidRPr="00E34807">
        <w:br/>
        <w:t>from datasets import Dataset</w:t>
      </w:r>
    </w:p>
    <w:p w14:paraId="110887F9" w14:textId="77777777" w:rsidR="00E34807" w:rsidRPr="00E34807" w:rsidRDefault="00E34807" w:rsidP="00E34807">
      <w:pPr>
        <w:pStyle w:val="SC-Source"/>
      </w:pPr>
      <w:r w:rsidRPr="00E34807">
        <w:t># Prepare a sample dataset</w:t>
      </w:r>
      <w:r w:rsidRPr="00E34807">
        <w:br/>
        <w:t>data = {"text": ["Deep learning advances.", "Ethical concerns in AI.", "Data preprocessing techniques."],</w:t>
      </w:r>
      <w:r w:rsidRPr="00E34807">
        <w:br/>
        <w:t xml:space="preserve">        "label": [0, 1, 2]}  # 0: Machine Learning, 1: AI Ethics, 2: Data Science</w:t>
      </w:r>
      <w:r w:rsidRPr="00E34807">
        <w:br/>
        <w:t>dataset = Dataset.from_dict(data)</w:t>
      </w:r>
    </w:p>
    <w:p w14:paraId="0F551322" w14:textId="77777777" w:rsidR="00E34807" w:rsidRPr="00E34807" w:rsidRDefault="00E34807" w:rsidP="00E34807">
      <w:pPr>
        <w:pStyle w:val="SC-Source"/>
      </w:pPr>
      <w:r w:rsidRPr="00E34807">
        <w:t># Load tokenizer and model</w:t>
      </w:r>
      <w:r w:rsidRPr="00E34807">
        <w:br/>
        <w:t>tokenizer = AutoTokenizer.from_pretrained('distilbert-base-uncased')</w:t>
      </w:r>
      <w:r w:rsidRPr="00E34807">
        <w:br/>
        <w:t>model = AutoModelForSequenceClassification.from_pretrained('distilbert-base-uncased', num_labels=3)</w:t>
      </w:r>
    </w:p>
    <w:p w14:paraId="4DCBB141" w14:textId="77777777" w:rsidR="00E34807" w:rsidRPr="00E34807" w:rsidRDefault="00E34807" w:rsidP="00E34807">
      <w:pPr>
        <w:pStyle w:val="SC-Source"/>
      </w:pPr>
      <w:r w:rsidRPr="00E34807">
        <w:t># Tokenize data</w:t>
      </w:r>
      <w:r w:rsidRPr="00E34807">
        <w:br/>
        <w:t>dataset = dataset.map(lambda e: tokenizer(e['text'], truncation=True, padding='max_length'), batched=True)</w:t>
      </w:r>
    </w:p>
    <w:p w14:paraId="1A5BE368"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output_dir='./results',</w:t>
      </w:r>
      <w:r w:rsidRPr="00E34807">
        <w:br/>
        <w:t xml:space="preserve">    num_train_epochs=3,</w:t>
      </w:r>
      <w:r w:rsidRPr="00E34807">
        <w:br/>
        <w:t xml:space="preserve">    per_device_train_batch_size=8,</w:t>
      </w:r>
      <w:r w:rsidRPr="00E34807">
        <w:br/>
        <w:t xml:space="preserve">    logging_dir='./logs'</w:t>
      </w:r>
      <w:r w:rsidRPr="00E34807">
        <w:br/>
        <w:t>)</w:t>
      </w:r>
    </w:p>
    <w:p w14:paraId="522FC99F" w14:textId="77777777" w:rsidR="00E34807" w:rsidRPr="00E34807" w:rsidRDefault="00E34807" w:rsidP="00E34807">
      <w:pPr>
        <w:pStyle w:val="SC-Source"/>
      </w:pPr>
      <w:r w:rsidRPr="00E34807">
        <w:t># Initialize trainer</w:t>
      </w:r>
      <w:r w:rsidRPr="00E34807">
        <w:br/>
        <w:t>trainer = Trainer(</w:t>
      </w:r>
      <w:r w:rsidRPr="00E34807">
        <w:br/>
        <w:t xml:space="preserve">    model=model,</w:t>
      </w:r>
      <w:r w:rsidRPr="00E34807">
        <w:br/>
        <w:t xml:space="preserve">    args=training_args,</w:t>
      </w:r>
      <w:r w:rsidRPr="00E34807">
        <w:br/>
        <w:t xml:space="preserve">    train_dataset=dataset</w:t>
      </w:r>
      <w:r w:rsidRPr="00E34807">
        <w:br/>
        <w:t>)</w:t>
      </w:r>
    </w:p>
    <w:p w14:paraId="0E56C57C" w14:textId="77777777" w:rsidR="00E34807" w:rsidRDefault="00E34807" w:rsidP="00E34807">
      <w:pPr>
        <w:pStyle w:val="SC-Source"/>
      </w:pPr>
      <w:r w:rsidRPr="00E34807">
        <w:t># Fine-tune the model</w:t>
      </w:r>
      <w:r w:rsidRPr="00E34807">
        <w:br/>
        <w:t>trainer.train()</w:t>
      </w:r>
    </w:p>
    <w:p w14:paraId="148DB961" w14:textId="1C0D8C51" w:rsidR="00E34807" w:rsidRPr="00E34807" w:rsidRDefault="00E34807" w:rsidP="00E34807">
      <w:pPr>
        <w:pStyle w:val="SC-Source"/>
      </w:pPr>
      <w:r>
        <w:t>`</w:t>
      </w:r>
    </w:p>
    <w:p w14:paraId="31E2EF07" w14:textId="77777777" w:rsidR="00E34807" w:rsidRPr="00E34807" w:rsidRDefault="00E34807" w:rsidP="00E34807">
      <w:pPr>
        <w:pStyle w:val="P-Regular"/>
        <w:rPr>
          <w:lang w:val="en-US"/>
        </w:rPr>
      </w:pPr>
      <w:r w:rsidRPr="00E34807">
        <w:rPr>
          <w:b/>
          <w:bCs/>
          <w:lang w:val="en-US"/>
        </w:rPr>
        <w:lastRenderedPageBreak/>
        <w:t>Explanation:</w:t>
      </w:r>
      <w:r w:rsidRPr="00E34807">
        <w:rPr>
          <w:lang w:val="en-US"/>
        </w:rPr>
        <w:t xml:space="preserve"> This project involves adapting a DistilBERT model to categorize research articles. Expand the dataset to include diverse categories and more examples.</w:t>
      </w:r>
    </w:p>
    <w:p w14:paraId="69F8B63C" w14:textId="77777777" w:rsidR="00E34807" w:rsidRPr="00E34807" w:rsidRDefault="00E34807" w:rsidP="00E34807">
      <w:pPr>
        <w:pStyle w:val="P-Regular"/>
        <w:rPr>
          <w:lang w:val="en-US"/>
        </w:rPr>
      </w:pPr>
      <w:r w:rsidRPr="00E34807">
        <w:rPr>
          <w:lang w:val="en-US"/>
        </w:rPr>
        <w:t> </w:t>
      </w:r>
    </w:p>
    <w:p w14:paraId="0573FBB6" w14:textId="77777777" w:rsidR="00E34807" w:rsidRPr="00E34807" w:rsidRDefault="00E34807" w:rsidP="00E34807">
      <w:pPr>
        <w:pStyle w:val="H2-Heading"/>
      </w:pPr>
      <w:r w:rsidRPr="00E34807">
        <w:t>3. Experimentation: Model Comparison</w:t>
      </w:r>
    </w:p>
    <w:p w14:paraId="4D8C1569" w14:textId="77777777" w:rsidR="00E34807" w:rsidRPr="00E34807" w:rsidRDefault="00E34807" w:rsidP="00E34807">
      <w:pPr>
        <w:pStyle w:val="P-Regular"/>
        <w:rPr>
          <w:lang w:val="en-US"/>
        </w:rPr>
      </w:pPr>
      <w:r w:rsidRPr="00E34807">
        <w:rPr>
          <w:lang w:val="en-US"/>
        </w:rPr>
        <w:t>Compare the performance of different pre-trained models (e.g., BERT, RoBERTa, DistilBERT) on the same sentiment analysis task.</w:t>
      </w:r>
    </w:p>
    <w:p w14:paraId="121E4200" w14:textId="77777777" w:rsidR="00E34807" w:rsidRPr="00E34807" w:rsidRDefault="00E34807" w:rsidP="00E34807">
      <w:pPr>
        <w:pStyle w:val="P-Regular"/>
        <w:rPr>
          <w:lang w:val="en-US"/>
        </w:rPr>
      </w:pPr>
      <w:r w:rsidRPr="00E34807">
        <w:rPr>
          <w:b/>
          <w:bCs/>
          <w:lang w:val="en-US"/>
        </w:rPr>
        <w:t>Steps:</w:t>
      </w:r>
    </w:p>
    <w:p w14:paraId="2DD6C036" w14:textId="77777777" w:rsidR="00E34807" w:rsidRPr="00E34807" w:rsidRDefault="00E34807" w:rsidP="00E34807">
      <w:pPr>
        <w:pStyle w:val="P-Regular"/>
        <w:numPr>
          <w:ilvl w:val="0"/>
          <w:numId w:val="55"/>
        </w:numPr>
        <w:rPr>
          <w:lang w:val="en-US"/>
        </w:rPr>
      </w:pPr>
      <w:r w:rsidRPr="00E34807">
        <w:rPr>
          <w:lang w:val="en-US"/>
        </w:rPr>
        <w:t>Select multiple pre-trained models from the Hugging Face model hub.</w:t>
      </w:r>
    </w:p>
    <w:p w14:paraId="229892AA" w14:textId="77777777" w:rsidR="00E34807" w:rsidRPr="00E34807" w:rsidRDefault="00E34807" w:rsidP="00E34807">
      <w:pPr>
        <w:pStyle w:val="P-Regular"/>
        <w:numPr>
          <w:ilvl w:val="0"/>
          <w:numId w:val="55"/>
        </w:numPr>
        <w:rPr>
          <w:lang w:val="en-US"/>
        </w:rPr>
      </w:pPr>
      <w:r w:rsidRPr="00E34807">
        <w:rPr>
          <w:lang w:val="en-US"/>
        </w:rPr>
        <w:t>Fine-tune each model on the same dataset.</w:t>
      </w:r>
    </w:p>
    <w:p w14:paraId="523F3C54" w14:textId="77777777" w:rsidR="00E34807" w:rsidRPr="00E34807" w:rsidRDefault="00E34807" w:rsidP="00E34807">
      <w:pPr>
        <w:pStyle w:val="P-Regular"/>
        <w:numPr>
          <w:ilvl w:val="0"/>
          <w:numId w:val="55"/>
        </w:numPr>
        <w:rPr>
          <w:lang w:val="en-US"/>
        </w:rPr>
      </w:pPr>
      <w:r w:rsidRPr="00E34807">
        <w:rPr>
          <w:lang w:val="en-US"/>
        </w:rPr>
        <w:t>Compare metrics like accuracy, F1-score, and training time.</w:t>
      </w:r>
    </w:p>
    <w:p w14:paraId="5EFA41AC" w14:textId="77777777" w:rsidR="00E34807" w:rsidRPr="00E34807" w:rsidRDefault="00E34807" w:rsidP="00E34807">
      <w:pPr>
        <w:pStyle w:val="P-Regular"/>
        <w:rPr>
          <w:lang w:val="en-US"/>
        </w:rPr>
      </w:pPr>
      <w:r w:rsidRPr="00E34807">
        <w:rPr>
          <w:b/>
          <w:bCs/>
          <w:lang w:val="en-US"/>
        </w:rPr>
        <w:t>Example Snippet:</w:t>
      </w:r>
    </w:p>
    <w:p w14:paraId="41B6578C" w14:textId="77777777" w:rsidR="00E34807" w:rsidRPr="00E34807" w:rsidRDefault="00E34807" w:rsidP="00E34807">
      <w:pPr>
        <w:pStyle w:val="P-Regular"/>
        <w:rPr>
          <w:lang w:val="en-US"/>
        </w:rPr>
      </w:pPr>
      <w:r w:rsidRPr="00E34807">
        <w:rPr>
          <w:lang w:val="en-US"/>
        </w:rPr>
        <w:t> </w:t>
      </w:r>
    </w:p>
    <w:p w14:paraId="0B497D90" w14:textId="4BB968AD" w:rsidR="00E34807" w:rsidRPr="00E34807" w:rsidRDefault="00E34807" w:rsidP="00E34807">
      <w:pPr>
        <w:pStyle w:val="SC-Source"/>
      </w:pPr>
      <w:r>
        <w:t>`</w:t>
      </w:r>
      <w:r w:rsidRPr="00E34807">
        <w:t>python</w:t>
      </w:r>
    </w:p>
    <w:p w14:paraId="1D62BFC7" w14:textId="3D7A26BB" w:rsidR="00E34807" w:rsidRPr="00E34807" w:rsidRDefault="00E34807" w:rsidP="00E34807">
      <w:pPr>
        <w:pStyle w:val="SC-Source"/>
      </w:pPr>
    </w:p>
    <w:p w14:paraId="7063ED30" w14:textId="77777777" w:rsidR="00E34807" w:rsidRPr="00E34807" w:rsidRDefault="00E34807" w:rsidP="00E34807">
      <w:pPr>
        <w:pStyle w:val="SC-Source"/>
      </w:pPr>
      <w:r w:rsidRPr="00E34807">
        <w:t>from transformers import pipeline</w:t>
      </w:r>
    </w:p>
    <w:p w14:paraId="448F379C" w14:textId="77777777" w:rsidR="00E34807" w:rsidRDefault="00E34807" w:rsidP="00E34807">
      <w:pPr>
        <w:pStyle w:val="SC-Source"/>
      </w:pPr>
      <w:r w:rsidRPr="00E34807">
        <w:t># Load different models</w:t>
      </w:r>
      <w:r w:rsidRPr="00E34807">
        <w:br/>
        <w:t>models = ['bert-base-uncased', 'roberta-base', 'distilbert-base-uncased']</w:t>
      </w:r>
      <w:r w:rsidRPr="00E34807">
        <w:br/>
        <w:t>for model_name in models:</w:t>
      </w:r>
      <w:r w:rsidRPr="00E34807">
        <w:br/>
        <w:t xml:space="preserve">    sentiment_model = pipeline('sentiment-analysis', model=model_name)</w:t>
      </w:r>
      <w:r w:rsidRPr="00E34807">
        <w:br/>
        <w:t xml:space="preserve">    print(f"Results for {model_name}:")</w:t>
      </w:r>
      <w:r w:rsidRPr="00E34807">
        <w:br/>
        <w:t xml:space="preserve">    print(sentiment_model("The product is fantastic!"))</w:t>
      </w:r>
    </w:p>
    <w:p w14:paraId="53983EB1" w14:textId="12A9F13B" w:rsidR="00E34807" w:rsidRPr="00E34807" w:rsidRDefault="00E34807" w:rsidP="00E34807">
      <w:pPr>
        <w:pStyle w:val="SC-Source"/>
      </w:pPr>
      <w:r>
        <w:t>`</w:t>
      </w:r>
    </w:p>
    <w:p w14:paraId="4555282C" w14:textId="77777777" w:rsidR="00E34807" w:rsidRPr="00E34807" w:rsidRDefault="00E34807" w:rsidP="00E34807">
      <w:pPr>
        <w:pStyle w:val="P-Regular"/>
        <w:rPr>
          <w:lang w:val="en-US"/>
        </w:rPr>
      </w:pPr>
      <w:r w:rsidRPr="00E34807">
        <w:rPr>
          <w:b/>
          <w:bCs/>
          <w:lang w:val="en-US"/>
        </w:rPr>
        <w:t>Analysis:</w:t>
      </w:r>
      <w:r w:rsidRPr="00E34807">
        <w:rPr>
          <w:lang w:val="en-US"/>
        </w:rPr>
        <w:t xml:space="preserve"> Document and compare the performance across models. Identify trade-offs in speed versus accuracy.</w:t>
      </w:r>
    </w:p>
    <w:p w14:paraId="6EF30B47" w14:textId="77777777" w:rsidR="00E34807" w:rsidRPr="00E34807" w:rsidRDefault="00E34807" w:rsidP="00E34807">
      <w:pPr>
        <w:pStyle w:val="P-Regular"/>
        <w:rPr>
          <w:lang w:val="en-US"/>
        </w:rPr>
      </w:pPr>
      <w:r w:rsidRPr="00E34807">
        <w:rPr>
          <w:lang w:val="en-US"/>
        </w:rPr>
        <w:t> </w:t>
      </w:r>
    </w:p>
    <w:p w14:paraId="7D04A730" w14:textId="77777777" w:rsidR="00E34807" w:rsidRPr="00E34807" w:rsidRDefault="00E34807" w:rsidP="00E34807">
      <w:pPr>
        <w:pStyle w:val="H3-Subheading"/>
      </w:pPr>
      <w:r w:rsidRPr="00E34807">
        <w:t>4. Layer Freezing</w:t>
      </w:r>
    </w:p>
    <w:p w14:paraId="368EDB24" w14:textId="77777777" w:rsidR="00E34807" w:rsidRPr="00E34807" w:rsidRDefault="00E34807" w:rsidP="00E34807">
      <w:pPr>
        <w:pStyle w:val="P-Regular"/>
        <w:rPr>
          <w:lang w:val="en-US"/>
        </w:rPr>
      </w:pPr>
      <w:r w:rsidRPr="00E34807">
        <w:rPr>
          <w:lang w:val="en-US"/>
        </w:rPr>
        <w:lastRenderedPageBreak/>
        <w:t>Test the impact of freezing different layers during fine-tuning on a BERT model.</w:t>
      </w:r>
    </w:p>
    <w:p w14:paraId="2179D3EA" w14:textId="77777777" w:rsidR="00E34807" w:rsidRPr="00E34807" w:rsidRDefault="00E34807" w:rsidP="00E34807">
      <w:pPr>
        <w:pStyle w:val="P-Regular"/>
        <w:rPr>
          <w:lang w:val="en-US"/>
        </w:rPr>
      </w:pPr>
      <w:r w:rsidRPr="00E34807">
        <w:rPr>
          <w:b/>
          <w:bCs/>
          <w:lang w:val="en-US"/>
        </w:rPr>
        <w:t>Implementation:</w:t>
      </w:r>
    </w:p>
    <w:p w14:paraId="59C377B2" w14:textId="77777777" w:rsidR="00E34807" w:rsidRPr="00E34807" w:rsidRDefault="00E34807" w:rsidP="00E34807">
      <w:pPr>
        <w:pStyle w:val="P-Regular"/>
        <w:rPr>
          <w:lang w:val="en-US"/>
        </w:rPr>
      </w:pPr>
      <w:r w:rsidRPr="00E34807">
        <w:rPr>
          <w:lang w:val="en-US"/>
        </w:rPr>
        <w:t> </w:t>
      </w:r>
    </w:p>
    <w:p w14:paraId="3AD3D0A4" w14:textId="34DFBAE1" w:rsidR="00E34807" w:rsidRPr="00E34807" w:rsidRDefault="00E34807" w:rsidP="00E34807">
      <w:pPr>
        <w:pStyle w:val="SC-Source"/>
      </w:pPr>
      <w:r>
        <w:t>`</w:t>
      </w:r>
      <w:r w:rsidRPr="00E34807">
        <w:t>python</w:t>
      </w:r>
    </w:p>
    <w:p w14:paraId="6AF7E969" w14:textId="2422370D" w:rsidR="00E34807" w:rsidRPr="00E34807" w:rsidRDefault="00E34807" w:rsidP="00E34807">
      <w:pPr>
        <w:pStyle w:val="SC-Source"/>
      </w:pPr>
    </w:p>
    <w:p w14:paraId="43C24613" w14:textId="77777777" w:rsidR="00E34807" w:rsidRPr="00E34807" w:rsidRDefault="00E34807" w:rsidP="00E34807">
      <w:pPr>
        <w:pStyle w:val="SC-Source"/>
      </w:pPr>
      <w:r w:rsidRPr="00E34807">
        <w:t>from transformers import BertForSequenceClassification, BertTokenizer, Trainer, TrainingArguments</w:t>
      </w:r>
      <w:r w:rsidRPr="00E34807">
        <w:br/>
        <w:t>from datasets import Dataset</w:t>
      </w:r>
    </w:p>
    <w:p w14:paraId="0F071428" w14:textId="77777777" w:rsidR="00E34807" w:rsidRPr="00E34807" w:rsidRDefault="00E34807" w:rsidP="00E34807">
      <w:pPr>
        <w:pStyle w:val="SC-Source"/>
      </w:pPr>
      <w:r w:rsidRPr="00E34807">
        <w:t># Prepare a small dataset</w:t>
      </w:r>
      <w:r w:rsidRPr="00E34807">
        <w:br/>
        <w:t>data = {"text": ["Amazing experience.", "Horrible outcome.", "Decent results."],</w:t>
      </w:r>
      <w:r w:rsidRPr="00E34807">
        <w:br/>
        <w:t xml:space="preserve">        "label": [0, 1, 2]}  # 0: Positive, 1: Negative, 2: Neutral</w:t>
      </w:r>
      <w:r w:rsidRPr="00E34807">
        <w:br/>
        <w:t>dataset = Dataset.from_dict(data)</w:t>
      </w:r>
    </w:p>
    <w:p w14:paraId="1D9D006D"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BertForSequenceClassification.from_pretrained('bert-base-uncased', num_labels=3)</w:t>
      </w:r>
    </w:p>
    <w:p w14:paraId="2B260A6C" w14:textId="77777777" w:rsidR="00E34807" w:rsidRPr="00E34807" w:rsidRDefault="00E34807" w:rsidP="00E34807">
      <w:pPr>
        <w:pStyle w:val="SC-Source"/>
      </w:pPr>
      <w:r w:rsidRPr="00E34807">
        <w:t># Freeze all layers except the classification head</w:t>
      </w:r>
      <w:r w:rsidRPr="00E34807">
        <w:br/>
        <w:t>for param in model.bert.parameters():</w:t>
      </w:r>
      <w:r w:rsidRPr="00E34807">
        <w:br/>
        <w:t xml:space="preserve">    param.requires_grad = False</w:t>
      </w:r>
    </w:p>
    <w:p w14:paraId="6D6AAD3E" w14:textId="77777777" w:rsidR="00E34807" w:rsidRPr="00E34807" w:rsidRDefault="00E34807" w:rsidP="00E34807">
      <w:pPr>
        <w:pStyle w:val="SC-Source"/>
      </w:pPr>
      <w:r w:rsidRPr="00E34807">
        <w:t># Tokenize data</w:t>
      </w:r>
      <w:r w:rsidRPr="00E34807">
        <w:br/>
        <w:t>dataset = dataset.map(lambda e: tokenizer(e['text'], truncation=True, padding='max_length'), batched=True)</w:t>
      </w:r>
    </w:p>
    <w:p w14:paraId="308525D3" w14:textId="77777777" w:rsidR="00E34807" w:rsidRPr="00E34807" w:rsidRDefault="00E34807" w:rsidP="00E34807">
      <w:pPr>
        <w:pStyle w:val="SC-Source"/>
      </w:pPr>
      <w:r w:rsidRPr="00E34807">
        <w:t># Define training arguments</w:t>
      </w:r>
      <w:r w:rsidRPr="00E34807">
        <w:br/>
        <w:t>training_args = TrainingArguments(</w:t>
      </w:r>
      <w:r w:rsidRPr="00E34807">
        <w:br/>
        <w:t xml:space="preserve">    output_dir='./results',</w:t>
      </w:r>
      <w:r w:rsidRPr="00E34807">
        <w:br/>
        <w:t xml:space="preserve">    num_train_epochs=3,</w:t>
      </w:r>
      <w:r w:rsidRPr="00E34807">
        <w:br/>
        <w:t xml:space="preserve">    per_device_train_batch_size=8</w:t>
      </w:r>
      <w:r w:rsidRPr="00E34807">
        <w:br/>
        <w:t>)</w:t>
      </w:r>
    </w:p>
    <w:p w14:paraId="7F08E4B1" w14:textId="77777777" w:rsidR="00E34807" w:rsidRPr="00E34807" w:rsidRDefault="00E34807" w:rsidP="00E34807">
      <w:pPr>
        <w:pStyle w:val="SC-Source"/>
      </w:pPr>
      <w:r w:rsidRPr="00E34807">
        <w:lastRenderedPageBreak/>
        <w:t># Initialize trainer</w:t>
      </w:r>
      <w:r w:rsidRPr="00E34807">
        <w:br/>
        <w:t>trainer = Trainer(</w:t>
      </w:r>
      <w:r w:rsidRPr="00E34807">
        <w:br/>
        <w:t xml:space="preserve">    model=model,</w:t>
      </w:r>
      <w:r w:rsidRPr="00E34807">
        <w:br/>
        <w:t xml:space="preserve">    args=training_args,</w:t>
      </w:r>
      <w:r w:rsidRPr="00E34807">
        <w:br/>
        <w:t xml:space="preserve">    train_dataset=dataset</w:t>
      </w:r>
      <w:r w:rsidRPr="00E34807">
        <w:br/>
        <w:t>)</w:t>
      </w:r>
    </w:p>
    <w:p w14:paraId="133A60BA" w14:textId="77777777" w:rsidR="00E34807" w:rsidRDefault="00E34807" w:rsidP="00E34807">
      <w:pPr>
        <w:pStyle w:val="SC-Source"/>
      </w:pPr>
      <w:r w:rsidRPr="00E34807">
        <w:t># Fine-tune the model</w:t>
      </w:r>
      <w:r w:rsidRPr="00E34807">
        <w:br/>
        <w:t>trainer.train()</w:t>
      </w:r>
    </w:p>
    <w:p w14:paraId="47D06432" w14:textId="20A0C03C" w:rsidR="00E34807" w:rsidRPr="00E34807" w:rsidRDefault="00E34807" w:rsidP="00E34807">
      <w:pPr>
        <w:pStyle w:val="SC-Source"/>
      </w:pPr>
      <w:r>
        <w:t>`</w:t>
      </w:r>
    </w:p>
    <w:p w14:paraId="419D6DF3"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Freezing layers reduces training time and prevents overfitting, but might reduce adaptability to new data. Experiment by freezing different layers to observe the impact.</w:t>
      </w:r>
    </w:p>
    <w:p w14:paraId="4F8FEDD3" w14:textId="77777777" w:rsidR="00E34807" w:rsidRPr="00E34807" w:rsidRDefault="00E34807" w:rsidP="00E34807">
      <w:pPr>
        <w:pStyle w:val="P-Regular"/>
        <w:rPr>
          <w:lang w:val="en-US"/>
        </w:rPr>
      </w:pPr>
      <w:r w:rsidRPr="00E34807">
        <w:rPr>
          <w:lang w:val="en-US"/>
        </w:rPr>
        <w:t> </w:t>
      </w:r>
    </w:p>
    <w:p w14:paraId="5FA39CBB" w14:textId="77777777" w:rsidR="00E34807" w:rsidRPr="00E34807" w:rsidRDefault="00E34807" w:rsidP="00E34807">
      <w:pPr>
        <w:pStyle w:val="P-Regular"/>
        <w:rPr>
          <w:lang w:val="en-US"/>
        </w:rPr>
      </w:pPr>
      <w:r w:rsidRPr="00E34807">
        <w:rPr>
          <w:lang w:val="en-US"/>
        </w:rPr>
        <w:t> </w:t>
      </w:r>
    </w:p>
    <w:p w14:paraId="265BDB89" w14:textId="07767E77" w:rsidR="00E24FDA" w:rsidRPr="00BB12A8" w:rsidRDefault="00E34807" w:rsidP="00E02FFB">
      <w:pPr>
        <w:pStyle w:val="P-Regular"/>
      </w:pPr>
      <w:r w:rsidRPr="00E34807">
        <w:rPr>
          <w:lang w:val="en-US"/>
        </w:rPr>
        <w:t> </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B0901CF"/>
    <w:multiLevelType w:val="multilevel"/>
    <w:tmpl w:val="03C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0505D"/>
    <w:multiLevelType w:val="multilevel"/>
    <w:tmpl w:val="8796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8863D2"/>
    <w:multiLevelType w:val="multilevel"/>
    <w:tmpl w:val="686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929AC"/>
    <w:multiLevelType w:val="multilevel"/>
    <w:tmpl w:val="C5B4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92CB3"/>
    <w:multiLevelType w:val="multilevel"/>
    <w:tmpl w:val="246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FF506E"/>
    <w:multiLevelType w:val="multilevel"/>
    <w:tmpl w:val="8946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ED6EDD"/>
    <w:multiLevelType w:val="multilevel"/>
    <w:tmpl w:val="C978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B7C94"/>
    <w:multiLevelType w:val="multilevel"/>
    <w:tmpl w:val="241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340123"/>
    <w:multiLevelType w:val="multilevel"/>
    <w:tmpl w:val="7EC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7"/>
  </w:num>
  <w:num w:numId="2" w16cid:durableId="1077089049">
    <w:abstractNumId w:val="10"/>
  </w:num>
  <w:num w:numId="3" w16cid:durableId="1838693099">
    <w:abstractNumId w:val="27"/>
  </w:num>
  <w:num w:numId="4" w16cid:durableId="2093694759">
    <w:abstractNumId w:val="18"/>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5"/>
  </w:num>
  <w:num w:numId="16" w16cid:durableId="1561208181">
    <w:abstractNumId w:val="20"/>
  </w:num>
  <w:num w:numId="17" w16cid:durableId="1363677389">
    <w:abstractNumId w:val="36"/>
  </w:num>
  <w:num w:numId="18" w16cid:durableId="1056391860">
    <w:abstractNumId w:val="35"/>
  </w:num>
  <w:num w:numId="19" w16cid:durableId="1022047604">
    <w:abstractNumId w:val="29"/>
  </w:num>
  <w:num w:numId="20" w16cid:durableId="645553275">
    <w:abstractNumId w:val="19"/>
  </w:num>
  <w:num w:numId="21" w16cid:durableId="1364479168">
    <w:abstractNumId w:val="28"/>
  </w:num>
  <w:num w:numId="22" w16cid:durableId="1449812707">
    <w:abstractNumId w:val="33"/>
  </w:num>
  <w:num w:numId="23" w16cid:durableId="1272978133">
    <w:abstractNumId w:val="21"/>
  </w:num>
  <w:num w:numId="24" w16cid:durableId="1580871009">
    <w:abstractNumId w:val="23"/>
  </w:num>
  <w:num w:numId="25" w16cid:durableId="2129278747">
    <w:abstractNumId w:val="30"/>
  </w:num>
  <w:num w:numId="26" w16cid:durableId="2076975057">
    <w:abstractNumId w:val="16"/>
  </w:num>
  <w:num w:numId="27" w16cid:durableId="1159154371">
    <w:abstractNumId w:val="27"/>
    <w:lvlOverride w:ilvl="0">
      <w:startOverride w:val="1"/>
    </w:lvlOverride>
  </w:num>
  <w:num w:numId="28" w16cid:durableId="602108199">
    <w:abstractNumId w:val="27"/>
    <w:lvlOverride w:ilvl="0">
      <w:startOverride w:val="1"/>
    </w:lvlOverride>
  </w:num>
  <w:num w:numId="29" w16cid:durableId="1399980753">
    <w:abstractNumId w:val="27"/>
    <w:lvlOverride w:ilvl="0">
      <w:startOverride w:val="1"/>
    </w:lvlOverride>
  </w:num>
  <w:num w:numId="30" w16cid:durableId="2129082674">
    <w:abstractNumId w:val="31"/>
  </w:num>
  <w:num w:numId="31" w16cid:durableId="1208950024">
    <w:abstractNumId w:val="27"/>
    <w:lvlOverride w:ilvl="0">
      <w:startOverride w:val="1"/>
    </w:lvlOverride>
  </w:num>
  <w:num w:numId="32" w16cid:durableId="1627394435">
    <w:abstractNumId w:val="27"/>
    <w:lvlOverride w:ilvl="0">
      <w:startOverride w:val="1"/>
    </w:lvlOverride>
  </w:num>
  <w:num w:numId="33" w16cid:durableId="223680864">
    <w:abstractNumId w:val="22"/>
  </w:num>
  <w:num w:numId="34" w16cid:durableId="1164976269">
    <w:abstractNumId w:val="27"/>
    <w:lvlOverride w:ilvl="0">
      <w:startOverride w:val="1"/>
    </w:lvlOverride>
  </w:num>
  <w:num w:numId="35" w16cid:durableId="663751709">
    <w:abstractNumId w:val="27"/>
    <w:lvlOverride w:ilvl="0">
      <w:startOverride w:val="1"/>
    </w:lvlOverride>
  </w:num>
  <w:num w:numId="36" w16cid:durableId="1910386255">
    <w:abstractNumId w:val="27"/>
    <w:lvlOverride w:ilvl="0">
      <w:startOverride w:val="1"/>
    </w:lvlOverride>
  </w:num>
  <w:num w:numId="37" w16cid:durableId="703364360">
    <w:abstractNumId w:val="27"/>
    <w:lvlOverride w:ilvl="0">
      <w:startOverride w:val="1"/>
    </w:lvlOverride>
  </w:num>
  <w:num w:numId="38" w16cid:durableId="657268431">
    <w:abstractNumId w:val="27"/>
    <w:lvlOverride w:ilvl="0">
      <w:startOverride w:val="1"/>
    </w:lvlOverride>
  </w:num>
  <w:num w:numId="39" w16cid:durableId="2096896165">
    <w:abstractNumId w:val="27"/>
    <w:lvlOverride w:ilvl="0">
      <w:startOverride w:val="1"/>
    </w:lvlOverride>
  </w:num>
  <w:num w:numId="40" w16cid:durableId="770395854">
    <w:abstractNumId w:val="27"/>
    <w:lvlOverride w:ilvl="0">
      <w:startOverride w:val="1"/>
    </w:lvlOverride>
  </w:num>
  <w:num w:numId="41" w16cid:durableId="2104446547">
    <w:abstractNumId w:val="27"/>
    <w:lvlOverride w:ilvl="0">
      <w:startOverride w:val="1"/>
    </w:lvlOverride>
  </w:num>
  <w:num w:numId="42" w16cid:durableId="621810957">
    <w:abstractNumId w:val="27"/>
    <w:lvlOverride w:ilvl="0">
      <w:startOverride w:val="1"/>
    </w:lvlOverride>
  </w:num>
  <w:num w:numId="43" w16cid:durableId="251361244">
    <w:abstractNumId w:val="27"/>
    <w:lvlOverride w:ilvl="0">
      <w:startOverride w:val="1"/>
    </w:lvlOverride>
  </w:num>
  <w:num w:numId="44" w16cid:durableId="1561594144">
    <w:abstractNumId w:val="27"/>
    <w:lvlOverride w:ilvl="0">
      <w:startOverride w:val="1"/>
    </w:lvlOverride>
  </w:num>
  <w:num w:numId="45" w16cid:durableId="47921951">
    <w:abstractNumId w:val="27"/>
    <w:lvlOverride w:ilvl="0">
      <w:startOverride w:val="1"/>
    </w:lvlOverride>
  </w:num>
  <w:num w:numId="46" w16cid:durableId="8884217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45065059">
    <w:abstractNumId w:val="12"/>
  </w:num>
  <w:num w:numId="48" w16cid:durableId="280691821">
    <w:abstractNumId w:val="26"/>
    <w:lvlOverride w:ilvl="0">
      <w:startOverride w:val="1"/>
    </w:lvlOverride>
  </w:num>
  <w:num w:numId="49" w16cid:durableId="397557722">
    <w:abstractNumId w:val="15"/>
  </w:num>
  <w:num w:numId="50" w16cid:durableId="13700457">
    <w:abstractNumId w:val="24"/>
    <w:lvlOverride w:ilvl="0">
      <w:startOverride w:val="1"/>
    </w:lvlOverride>
  </w:num>
  <w:num w:numId="51" w16cid:durableId="203832220">
    <w:abstractNumId w:val="34"/>
  </w:num>
  <w:num w:numId="52" w16cid:durableId="1334992824">
    <w:abstractNumId w:val="13"/>
  </w:num>
  <w:num w:numId="53" w16cid:durableId="1156460236">
    <w:abstractNumId w:val="32"/>
    <w:lvlOverride w:ilvl="0">
      <w:startOverride w:val="1"/>
    </w:lvlOverride>
  </w:num>
  <w:num w:numId="54" w16cid:durableId="715931941">
    <w:abstractNumId w:val="11"/>
    <w:lvlOverride w:ilvl="0">
      <w:startOverride w:val="1"/>
    </w:lvlOverride>
  </w:num>
  <w:num w:numId="55" w16cid:durableId="498541116">
    <w:abstractNumId w:val="14"/>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C7D80"/>
    <w:rsid w:val="002F0EEE"/>
    <w:rsid w:val="003165FF"/>
    <w:rsid w:val="00347F9F"/>
    <w:rsid w:val="003714A4"/>
    <w:rsid w:val="00386256"/>
    <w:rsid w:val="003B6E22"/>
    <w:rsid w:val="003C3243"/>
    <w:rsid w:val="003C45C6"/>
    <w:rsid w:val="004072D5"/>
    <w:rsid w:val="0043035F"/>
    <w:rsid w:val="0045065D"/>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3274E"/>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02FFB"/>
    <w:rsid w:val="00E20017"/>
    <w:rsid w:val="00E230ED"/>
    <w:rsid w:val="00E24FDA"/>
    <w:rsid w:val="00E32E2E"/>
    <w:rsid w:val="00E34807"/>
    <w:rsid w:val="00E41270"/>
    <w:rsid w:val="00E710F2"/>
    <w:rsid w:val="00E90E41"/>
    <w:rsid w:val="00EA7909"/>
    <w:rsid w:val="00EB0283"/>
    <w:rsid w:val="00EB33A2"/>
    <w:rsid w:val="00F26228"/>
    <w:rsid w:val="00F520C9"/>
    <w:rsid w:val="00F543EA"/>
    <w:rsid w:val="00F66887"/>
    <w:rsid w:val="00F8327D"/>
    <w:rsid w:val="00F961D2"/>
    <w:rsid w:val="00FA63E6"/>
    <w:rsid w:val="00FD3BD8"/>
    <w:rsid w:val="00FD3EBA"/>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132815">
      <w:bodyDiv w:val="1"/>
      <w:marLeft w:val="0"/>
      <w:marRight w:val="0"/>
      <w:marTop w:val="0"/>
      <w:marBottom w:val="0"/>
      <w:divBdr>
        <w:top w:val="none" w:sz="0" w:space="0" w:color="auto"/>
        <w:left w:val="none" w:sz="0" w:space="0" w:color="auto"/>
        <w:bottom w:val="none" w:sz="0" w:space="0" w:color="auto"/>
        <w:right w:val="none" w:sz="0" w:space="0" w:color="auto"/>
      </w:divBdr>
      <w:divsChild>
        <w:div w:id="1514958657">
          <w:marLeft w:val="0"/>
          <w:marRight w:val="0"/>
          <w:marTop w:val="0"/>
          <w:marBottom w:val="0"/>
          <w:divBdr>
            <w:top w:val="none" w:sz="0" w:space="0" w:color="auto"/>
            <w:left w:val="none" w:sz="0" w:space="0" w:color="auto"/>
            <w:bottom w:val="none" w:sz="0" w:space="0" w:color="auto"/>
            <w:right w:val="none" w:sz="0" w:space="0" w:color="auto"/>
          </w:divBdr>
          <w:divsChild>
            <w:div w:id="1407265420">
              <w:marLeft w:val="0"/>
              <w:marRight w:val="0"/>
              <w:marTop w:val="0"/>
              <w:marBottom w:val="0"/>
              <w:divBdr>
                <w:top w:val="none" w:sz="0" w:space="0" w:color="auto"/>
                <w:left w:val="none" w:sz="0" w:space="0" w:color="auto"/>
                <w:bottom w:val="none" w:sz="0" w:space="0" w:color="auto"/>
                <w:right w:val="none" w:sz="0" w:space="0" w:color="auto"/>
              </w:divBdr>
              <w:divsChild>
                <w:div w:id="9967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7C8E9-79F9-48C6-BFA1-2BD1A05CC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4</TotalTime>
  <Pages>14</Pages>
  <Words>2240</Words>
  <Characters>12774</Characters>
  <Application>Microsoft Office Word</Application>
  <DocSecurity>2</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cp:revision>
  <dcterms:created xsi:type="dcterms:W3CDTF">2025-01-05T13:23:00Z</dcterms:created>
  <dcterms:modified xsi:type="dcterms:W3CDTF">2025-01-05T13:23:00Z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1893400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
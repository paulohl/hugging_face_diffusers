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5367A183" w:rsidR="00A55F8D" w:rsidRDefault="220381DB" w:rsidP="00EA7909">
      <w:pPr>
        <w:pStyle w:val="H1-Chapter"/>
      </w:pPr>
      <w:r>
        <w:t xml:space="preserve">Chapter </w:t>
      </w:r>
      <w:r w:rsidR="00E332B1">
        <w:t xml:space="preserve">9 </w:t>
      </w:r>
      <w:r>
        <w:t xml:space="preserve">– </w:t>
      </w:r>
      <w:r w:rsidR="00E332B1" w:rsidRPr="00E332B1">
        <w:t>Build Your Own AlphaZero AI</w:t>
      </w:r>
    </w:p>
    <w:p w14:paraId="6105C9FD" w14:textId="0B6DA11B" w:rsidR="00A55F8D" w:rsidRDefault="00A55F8D" w:rsidP="220381DB">
      <w:pPr>
        <w:pStyle w:val="P-Regular"/>
      </w:pPr>
    </w:p>
    <w:p w14:paraId="39FC3C84" w14:textId="77777777" w:rsidR="00E332B1" w:rsidRDefault="00E332B1" w:rsidP="220381DB">
      <w:pPr>
        <w:pStyle w:val="P-Regular"/>
      </w:pPr>
    </w:p>
    <w:p w14:paraId="75FBE88C" w14:textId="313044FB" w:rsidR="00E332B1" w:rsidRPr="00E332B1" w:rsidRDefault="00E332B1" w:rsidP="00E332B1">
      <w:pPr>
        <w:pStyle w:val="P-Regular"/>
        <w:rPr>
          <w:lang w:val="en-US"/>
        </w:rPr>
      </w:pPr>
      <w:r w:rsidRPr="00E332B1">
        <w:rPr>
          <w:b/>
          <w:bCs/>
          <w:lang w:val="en-US"/>
        </w:rPr>
        <w:t xml:space="preserve">Chapter 9: </w:t>
      </w:r>
    </w:p>
    <w:p w14:paraId="5C1529E2" w14:textId="77777777" w:rsidR="00E332B1" w:rsidRPr="00E332B1" w:rsidRDefault="00E332B1" w:rsidP="00E332B1">
      <w:pPr>
        <w:pStyle w:val="P-Regular"/>
        <w:rPr>
          <w:lang w:val="en-US"/>
        </w:rPr>
      </w:pPr>
      <w:r w:rsidRPr="00E332B1">
        <w:rPr>
          <w:lang w:val="en-US"/>
        </w:rPr>
        <w:t> </w:t>
      </w:r>
    </w:p>
    <w:p w14:paraId="32F4BA04" w14:textId="77777777" w:rsidR="00E332B1" w:rsidRPr="00E332B1" w:rsidRDefault="00E332B1" w:rsidP="00E332B1">
      <w:pPr>
        <w:pStyle w:val="P-Regular"/>
        <w:rPr>
          <w:lang w:val="en-US"/>
        </w:rPr>
      </w:pPr>
      <w:r w:rsidRPr="00E332B1">
        <w:rPr>
          <w:b/>
          <w:bCs/>
          <w:lang w:val="en-US"/>
        </w:rPr>
        <w:t>Introduction to Chapter 9</w:t>
      </w:r>
    </w:p>
    <w:p w14:paraId="7190E90B" w14:textId="77777777" w:rsidR="00E332B1" w:rsidRPr="00E332B1" w:rsidRDefault="00E332B1" w:rsidP="00E332B1">
      <w:pPr>
        <w:pStyle w:val="P-Regular"/>
        <w:rPr>
          <w:lang w:val="en-US"/>
        </w:rPr>
      </w:pPr>
      <w:r w:rsidRPr="00E332B1">
        <w:rPr>
          <w:lang w:val="en-US"/>
        </w:rPr>
        <w:t>AlphaZero, developed by DeepMind, represents a revolutionary step in artificial intelligence, blending deep neural networks and Monte Carlo Tree Search (MCTS) to achieve superhuman performance in games like chess, Go, and shogi—all without any prior human knowledge. Chapter 9 delves into AlphaZero's history, its mechanisms, and practical implementations, offering a hands-on guide to building an AlphaZero-inspired AI for Connect4.</w:t>
      </w:r>
    </w:p>
    <w:p w14:paraId="5F4930AC" w14:textId="77777777" w:rsidR="00E332B1" w:rsidRPr="00E332B1" w:rsidRDefault="00E332B1" w:rsidP="00E332B1">
      <w:pPr>
        <w:pStyle w:val="P-Regular"/>
        <w:rPr>
          <w:lang w:val="en-US"/>
        </w:rPr>
      </w:pPr>
      <w:r w:rsidRPr="00E332B1">
        <w:rPr>
          <w:lang w:val="en-US"/>
        </w:rPr>
        <w:t>This chapter is designed to help readers:</w:t>
      </w:r>
    </w:p>
    <w:p w14:paraId="15DD230F" w14:textId="77777777" w:rsidR="00E332B1" w:rsidRPr="00E332B1" w:rsidRDefault="00E332B1" w:rsidP="00E332B1">
      <w:pPr>
        <w:pStyle w:val="P-Regular"/>
        <w:numPr>
          <w:ilvl w:val="0"/>
          <w:numId w:val="47"/>
        </w:numPr>
        <w:rPr>
          <w:lang w:val="en-US"/>
        </w:rPr>
      </w:pPr>
      <w:r w:rsidRPr="00E332B1">
        <w:rPr>
          <w:lang w:val="en-US"/>
        </w:rPr>
        <w:t>Understand the historical and technical context of AlphaZero.</w:t>
      </w:r>
    </w:p>
    <w:p w14:paraId="5F96B17E" w14:textId="77777777" w:rsidR="00E332B1" w:rsidRPr="00E332B1" w:rsidRDefault="00E332B1" w:rsidP="00E332B1">
      <w:pPr>
        <w:pStyle w:val="P-Regular"/>
        <w:numPr>
          <w:ilvl w:val="0"/>
          <w:numId w:val="47"/>
        </w:numPr>
        <w:rPr>
          <w:lang w:val="en-US"/>
        </w:rPr>
      </w:pPr>
      <w:r w:rsidRPr="00E332B1">
        <w:rPr>
          <w:lang w:val="en-US"/>
        </w:rPr>
        <w:t>Explore MCTS as the foundation of AlphaZero’s decision-making.</w:t>
      </w:r>
    </w:p>
    <w:p w14:paraId="33240DB5" w14:textId="77777777" w:rsidR="00E332B1" w:rsidRPr="00E332B1" w:rsidRDefault="00E332B1" w:rsidP="00E332B1">
      <w:pPr>
        <w:pStyle w:val="P-Regular"/>
        <w:numPr>
          <w:ilvl w:val="0"/>
          <w:numId w:val="47"/>
        </w:numPr>
        <w:rPr>
          <w:lang w:val="en-US"/>
        </w:rPr>
      </w:pPr>
      <w:r w:rsidRPr="00E332B1">
        <w:rPr>
          <w:lang w:val="en-US"/>
        </w:rPr>
        <w:t>Implement AlphaZero in a Connect4 environment.</w:t>
      </w:r>
    </w:p>
    <w:p w14:paraId="092EB7EB" w14:textId="77777777" w:rsidR="00E332B1" w:rsidRPr="00E332B1" w:rsidRDefault="00E332B1" w:rsidP="00E332B1">
      <w:pPr>
        <w:pStyle w:val="P-Regular"/>
        <w:numPr>
          <w:ilvl w:val="0"/>
          <w:numId w:val="47"/>
        </w:numPr>
        <w:rPr>
          <w:lang w:val="en-US"/>
        </w:rPr>
      </w:pPr>
      <w:r w:rsidRPr="00E332B1">
        <w:rPr>
          <w:lang w:val="en-US"/>
        </w:rPr>
        <w:t>Expand AlphaZero’s methodologies to advanced applications beyond games.</w:t>
      </w:r>
    </w:p>
    <w:p w14:paraId="605259B5" w14:textId="77777777" w:rsidR="00E332B1" w:rsidRPr="00E332B1" w:rsidRDefault="00E332B1" w:rsidP="00E332B1">
      <w:pPr>
        <w:pStyle w:val="P-Regular"/>
        <w:rPr>
          <w:lang w:val="en-US"/>
        </w:rPr>
      </w:pPr>
      <w:r w:rsidRPr="00E332B1">
        <w:rPr>
          <w:lang w:val="en-US"/>
        </w:rPr>
        <w:t> </w:t>
      </w:r>
    </w:p>
    <w:p w14:paraId="52485C74" w14:textId="77777777" w:rsidR="00E332B1" w:rsidRPr="00E332B1" w:rsidRDefault="00E332B1" w:rsidP="00E332B1">
      <w:pPr>
        <w:pStyle w:val="P-Regular"/>
        <w:rPr>
          <w:lang w:val="en-US"/>
        </w:rPr>
      </w:pPr>
      <w:r w:rsidRPr="00E332B1">
        <w:rPr>
          <w:b/>
          <w:bCs/>
          <w:lang w:val="en-US"/>
        </w:rPr>
        <w:t>9.1 History and Significance of AlphaZero</w:t>
      </w:r>
    </w:p>
    <w:p w14:paraId="3D0FB6F7" w14:textId="77777777" w:rsidR="00E332B1" w:rsidRPr="00E332B1" w:rsidRDefault="00E332B1" w:rsidP="00E332B1">
      <w:pPr>
        <w:pStyle w:val="P-Regular"/>
        <w:rPr>
          <w:lang w:val="en-US"/>
        </w:rPr>
      </w:pPr>
      <w:r w:rsidRPr="00E332B1">
        <w:rPr>
          <w:b/>
          <w:bCs/>
          <w:lang w:val="en-US"/>
        </w:rPr>
        <w:t>The Rise of AlphaZero</w:t>
      </w:r>
    </w:p>
    <w:p w14:paraId="1EEAFFFE" w14:textId="77777777" w:rsidR="00E332B1" w:rsidRPr="00E332B1" w:rsidRDefault="00E332B1" w:rsidP="00E332B1">
      <w:pPr>
        <w:pStyle w:val="P-Regular"/>
        <w:rPr>
          <w:lang w:val="en-US"/>
        </w:rPr>
      </w:pPr>
      <w:r w:rsidRPr="00E332B1">
        <w:rPr>
          <w:lang w:val="en-US"/>
        </w:rPr>
        <w:t>AlphaZero emerged as a landmark in AI by leveraging self-play reinforcement learning. Within hours, it outperformed world-class engines in chess, shogi, and Go. Its hallmark lies in the combination of:</w:t>
      </w:r>
    </w:p>
    <w:p w14:paraId="386B7A15" w14:textId="77777777" w:rsidR="00E332B1" w:rsidRPr="00E332B1" w:rsidRDefault="00E332B1" w:rsidP="00E332B1">
      <w:pPr>
        <w:pStyle w:val="P-Regular"/>
        <w:numPr>
          <w:ilvl w:val="0"/>
          <w:numId w:val="48"/>
        </w:numPr>
        <w:rPr>
          <w:lang w:val="en-US"/>
        </w:rPr>
      </w:pPr>
      <w:r w:rsidRPr="00E332B1">
        <w:rPr>
          <w:b/>
          <w:bCs/>
          <w:lang w:val="en-US"/>
        </w:rPr>
        <w:t>Neural Networks</w:t>
      </w:r>
      <w:r w:rsidRPr="00E332B1">
        <w:rPr>
          <w:lang w:val="en-US"/>
        </w:rPr>
        <w:t>: Predict move probabilities (policy) and game outcomes (value).</w:t>
      </w:r>
    </w:p>
    <w:p w14:paraId="0E37440F" w14:textId="77777777" w:rsidR="00E332B1" w:rsidRPr="00E332B1" w:rsidRDefault="00E332B1" w:rsidP="00E332B1">
      <w:pPr>
        <w:pStyle w:val="P-Regular"/>
        <w:numPr>
          <w:ilvl w:val="0"/>
          <w:numId w:val="48"/>
        </w:numPr>
        <w:rPr>
          <w:lang w:val="en-US"/>
        </w:rPr>
      </w:pPr>
      <w:r w:rsidRPr="00E332B1">
        <w:rPr>
          <w:b/>
          <w:bCs/>
          <w:lang w:val="en-US"/>
        </w:rPr>
        <w:t>MCTS</w:t>
      </w:r>
      <w:r w:rsidRPr="00E332B1">
        <w:rPr>
          <w:lang w:val="en-US"/>
        </w:rPr>
        <w:t>: Efficiently explore future moves by simulating potential game states.</w:t>
      </w:r>
    </w:p>
    <w:p w14:paraId="793AB169" w14:textId="77777777" w:rsidR="00E332B1" w:rsidRPr="00E332B1" w:rsidRDefault="00E332B1" w:rsidP="00E332B1">
      <w:pPr>
        <w:pStyle w:val="P-Regular"/>
        <w:rPr>
          <w:lang w:val="en-US"/>
        </w:rPr>
      </w:pPr>
      <w:r w:rsidRPr="00E332B1">
        <w:rPr>
          <w:b/>
          <w:bCs/>
          <w:lang w:val="en-US"/>
        </w:rPr>
        <w:lastRenderedPageBreak/>
        <w:t>Achievements</w:t>
      </w:r>
    </w:p>
    <w:p w14:paraId="5BB511AA" w14:textId="77777777" w:rsidR="00E332B1" w:rsidRPr="00E332B1" w:rsidRDefault="00E332B1" w:rsidP="00E332B1">
      <w:pPr>
        <w:pStyle w:val="P-Regular"/>
        <w:numPr>
          <w:ilvl w:val="0"/>
          <w:numId w:val="49"/>
        </w:numPr>
        <w:rPr>
          <w:lang w:val="en-US"/>
        </w:rPr>
      </w:pPr>
      <w:r w:rsidRPr="00E332B1">
        <w:rPr>
          <w:b/>
          <w:bCs/>
          <w:lang w:val="en-US"/>
        </w:rPr>
        <w:t>Chess</w:t>
      </w:r>
      <w:r w:rsidRPr="00E332B1">
        <w:rPr>
          <w:lang w:val="en-US"/>
        </w:rPr>
        <w:t>: Outplayed Stockfish in just 4 hours of training.</w:t>
      </w:r>
    </w:p>
    <w:p w14:paraId="4C737ECC" w14:textId="77777777" w:rsidR="00E332B1" w:rsidRPr="00E332B1" w:rsidRDefault="00E332B1" w:rsidP="00E332B1">
      <w:pPr>
        <w:pStyle w:val="P-Regular"/>
        <w:numPr>
          <w:ilvl w:val="0"/>
          <w:numId w:val="49"/>
        </w:numPr>
        <w:rPr>
          <w:lang w:val="en-US"/>
        </w:rPr>
      </w:pPr>
      <w:r w:rsidRPr="00E332B1">
        <w:rPr>
          <w:b/>
          <w:bCs/>
          <w:lang w:val="en-US"/>
        </w:rPr>
        <w:t>Go</w:t>
      </w:r>
      <w:r w:rsidRPr="00E332B1">
        <w:rPr>
          <w:lang w:val="en-US"/>
        </w:rPr>
        <w:t>: Surpassed AlphaGo Zero, defeating its human predecessors.</w:t>
      </w:r>
    </w:p>
    <w:p w14:paraId="05D4425D" w14:textId="77777777" w:rsidR="00E332B1" w:rsidRPr="00E332B1" w:rsidRDefault="00E332B1" w:rsidP="00E332B1">
      <w:pPr>
        <w:pStyle w:val="P-Regular"/>
        <w:numPr>
          <w:ilvl w:val="0"/>
          <w:numId w:val="49"/>
        </w:numPr>
        <w:rPr>
          <w:lang w:val="en-US"/>
        </w:rPr>
      </w:pPr>
      <w:r w:rsidRPr="00E332B1">
        <w:rPr>
          <w:b/>
          <w:bCs/>
          <w:lang w:val="en-US"/>
        </w:rPr>
        <w:t>Shogi</w:t>
      </w:r>
      <w:r w:rsidRPr="00E332B1">
        <w:rPr>
          <w:lang w:val="en-US"/>
        </w:rPr>
        <w:t>: Dominated Elmo, a world-class shogi engine.</w:t>
      </w:r>
    </w:p>
    <w:p w14:paraId="3B028CA1" w14:textId="77777777" w:rsidR="00E332B1" w:rsidRPr="00E332B1" w:rsidRDefault="00E332B1" w:rsidP="00E332B1">
      <w:pPr>
        <w:pStyle w:val="P-Regular"/>
        <w:rPr>
          <w:lang w:val="en-US"/>
        </w:rPr>
      </w:pPr>
      <w:r w:rsidRPr="00E332B1">
        <w:rPr>
          <w:b/>
          <w:bCs/>
          <w:lang w:val="en-US"/>
        </w:rPr>
        <w:t>Relevance to AI</w:t>
      </w:r>
    </w:p>
    <w:p w14:paraId="6BD9C1B8" w14:textId="77777777" w:rsidR="00E332B1" w:rsidRPr="00E332B1" w:rsidRDefault="00E332B1" w:rsidP="00E332B1">
      <w:pPr>
        <w:pStyle w:val="P-Regular"/>
        <w:rPr>
          <w:lang w:val="en-US"/>
        </w:rPr>
      </w:pPr>
      <w:r w:rsidRPr="00E332B1">
        <w:rPr>
          <w:lang w:val="en-US"/>
        </w:rPr>
        <w:t>AlphaZero inspired advancements in autonomous systems, optimization, and decision-making. Its ability to learn strategies without domain-specific data showcased the potential for generalized AI solutions.</w:t>
      </w:r>
    </w:p>
    <w:p w14:paraId="1BE9A9C1" w14:textId="77777777" w:rsidR="00E332B1" w:rsidRPr="00E332B1" w:rsidRDefault="00E332B1" w:rsidP="00E332B1">
      <w:pPr>
        <w:pStyle w:val="P-Regular"/>
        <w:rPr>
          <w:lang w:val="en-US"/>
        </w:rPr>
      </w:pPr>
      <w:r w:rsidRPr="00E332B1">
        <w:rPr>
          <w:lang w:val="en-US"/>
        </w:rPr>
        <w:t> </w:t>
      </w:r>
    </w:p>
    <w:p w14:paraId="6E2218F8" w14:textId="77777777" w:rsidR="00E332B1" w:rsidRPr="00E332B1" w:rsidRDefault="00E332B1" w:rsidP="00E332B1">
      <w:pPr>
        <w:pStyle w:val="P-Regular"/>
        <w:rPr>
          <w:lang w:val="en-US"/>
        </w:rPr>
      </w:pPr>
      <w:r w:rsidRPr="00E332B1">
        <w:rPr>
          <w:b/>
          <w:bCs/>
          <w:lang w:val="en-US"/>
        </w:rPr>
        <w:t>9.2 Monte Carlo Tree Search and Its Applications</w:t>
      </w:r>
    </w:p>
    <w:p w14:paraId="2D24C35A" w14:textId="77777777" w:rsidR="00E332B1" w:rsidRPr="00E332B1" w:rsidRDefault="00E332B1" w:rsidP="00E332B1">
      <w:pPr>
        <w:pStyle w:val="P-Regular"/>
        <w:rPr>
          <w:lang w:val="en-US"/>
        </w:rPr>
      </w:pPr>
      <w:r w:rsidRPr="00E332B1">
        <w:rPr>
          <w:b/>
          <w:bCs/>
          <w:lang w:val="en-US"/>
        </w:rPr>
        <w:t>Introduction to MCTS</w:t>
      </w:r>
    </w:p>
    <w:p w14:paraId="766724D7" w14:textId="77777777" w:rsidR="00E332B1" w:rsidRPr="00E332B1" w:rsidRDefault="00E332B1" w:rsidP="00E332B1">
      <w:pPr>
        <w:pStyle w:val="P-Regular"/>
        <w:rPr>
          <w:lang w:val="en-US"/>
        </w:rPr>
      </w:pPr>
      <w:r w:rsidRPr="00E332B1">
        <w:rPr>
          <w:lang w:val="en-US"/>
        </w:rPr>
        <w:t>MCTS is a heuristic search algorithm that combines exploration (random simulations) and exploitation (selecting known good actions). Key steps:</w:t>
      </w:r>
    </w:p>
    <w:p w14:paraId="6DFD4171" w14:textId="77777777" w:rsidR="00E332B1" w:rsidRPr="00E332B1" w:rsidRDefault="00E332B1" w:rsidP="00E332B1">
      <w:pPr>
        <w:pStyle w:val="P-Regular"/>
        <w:numPr>
          <w:ilvl w:val="0"/>
          <w:numId w:val="50"/>
        </w:numPr>
        <w:rPr>
          <w:b/>
          <w:bCs/>
          <w:lang w:val="en-US"/>
        </w:rPr>
      </w:pPr>
      <w:r w:rsidRPr="00E332B1">
        <w:rPr>
          <w:b/>
          <w:bCs/>
          <w:lang w:val="en-US"/>
        </w:rPr>
        <w:t>Selection</w:t>
      </w:r>
      <w:r w:rsidRPr="00E332B1">
        <w:rPr>
          <w:lang w:val="en-US"/>
        </w:rPr>
        <w:t>: Traverse the tree to the most promising node using the UCB1 formula.</w:t>
      </w:r>
    </w:p>
    <w:p w14:paraId="27C47746" w14:textId="77777777" w:rsidR="00E332B1" w:rsidRPr="00E332B1" w:rsidRDefault="00E332B1" w:rsidP="00E332B1">
      <w:pPr>
        <w:pStyle w:val="P-Regular"/>
        <w:numPr>
          <w:ilvl w:val="0"/>
          <w:numId w:val="50"/>
        </w:numPr>
        <w:rPr>
          <w:b/>
          <w:bCs/>
          <w:lang w:val="en-US"/>
        </w:rPr>
      </w:pPr>
      <w:r w:rsidRPr="00E332B1">
        <w:rPr>
          <w:b/>
          <w:bCs/>
          <w:lang w:val="en-US"/>
        </w:rPr>
        <w:t>Expansion</w:t>
      </w:r>
      <w:r w:rsidRPr="00E332B1">
        <w:rPr>
          <w:lang w:val="en-US"/>
        </w:rPr>
        <w:t>: Add a new child node for unexplored actions.</w:t>
      </w:r>
    </w:p>
    <w:p w14:paraId="37208F92" w14:textId="77777777" w:rsidR="00E332B1" w:rsidRPr="00E332B1" w:rsidRDefault="00E332B1" w:rsidP="00E332B1">
      <w:pPr>
        <w:pStyle w:val="P-Regular"/>
        <w:numPr>
          <w:ilvl w:val="0"/>
          <w:numId w:val="50"/>
        </w:numPr>
        <w:rPr>
          <w:b/>
          <w:bCs/>
          <w:lang w:val="en-US"/>
        </w:rPr>
      </w:pPr>
      <w:r w:rsidRPr="00E332B1">
        <w:rPr>
          <w:b/>
          <w:bCs/>
          <w:lang w:val="en-US"/>
        </w:rPr>
        <w:t>Simulation</w:t>
      </w:r>
      <w:r w:rsidRPr="00E332B1">
        <w:rPr>
          <w:lang w:val="en-US"/>
        </w:rPr>
        <w:t>: Perform a random rollout to evaluate the new state.</w:t>
      </w:r>
    </w:p>
    <w:p w14:paraId="7730B764" w14:textId="77777777" w:rsidR="00E332B1" w:rsidRPr="00E332B1" w:rsidRDefault="00E332B1" w:rsidP="00E332B1">
      <w:pPr>
        <w:pStyle w:val="P-Regular"/>
        <w:numPr>
          <w:ilvl w:val="0"/>
          <w:numId w:val="50"/>
        </w:numPr>
        <w:rPr>
          <w:b/>
          <w:bCs/>
          <w:lang w:val="en-US"/>
        </w:rPr>
      </w:pPr>
      <w:r w:rsidRPr="00E332B1">
        <w:rPr>
          <w:b/>
          <w:bCs/>
          <w:lang w:val="en-US"/>
        </w:rPr>
        <w:t>Backpropagation</w:t>
      </w:r>
      <w:r w:rsidRPr="00E332B1">
        <w:rPr>
          <w:lang w:val="en-US"/>
        </w:rPr>
        <w:t>: Update node statistics based on simulation outcomes.</w:t>
      </w:r>
    </w:p>
    <w:p w14:paraId="22F871FD" w14:textId="77777777" w:rsidR="00E332B1" w:rsidRPr="00E332B1" w:rsidRDefault="00E332B1" w:rsidP="00E332B1">
      <w:pPr>
        <w:pStyle w:val="P-Regular"/>
        <w:rPr>
          <w:lang w:val="en-US"/>
        </w:rPr>
      </w:pPr>
      <w:r w:rsidRPr="00E332B1">
        <w:rPr>
          <w:b/>
          <w:bCs/>
          <w:lang w:val="en-US"/>
        </w:rPr>
        <w:t>Applications</w:t>
      </w:r>
    </w:p>
    <w:p w14:paraId="3039B7B9" w14:textId="77777777" w:rsidR="00E332B1" w:rsidRPr="00E332B1" w:rsidRDefault="00E332B1" w:rsidP="00E332B1">
      <w:pPr>
        <w:pStyle w:val="P-Regular"/>
        <w:numPr>
          <w:ilvl w:val="0"/>
          <w:numId w:val="51"/>
        </w:numPr>
        <w:rPr>
          <w:lang w:val="en-US"/>
        </w:rPr>
      </w:pPr>
      <w:r w:rsidRPr="00E332B1">
        <w:rPr>
          <w:b/>
          <w:bCs/>
          <w:lang w:val="en-US"/>
        </w:rPr>
        <w:t>Games</w:t>
      </w:r>
      <w:r w:rsidRPr="00E332B1">
        <w:rPr>
          <w:lang w:val="en-US"/>
        </w:rPr>
        <w:t>: Strategic planning in chess, Go, and Connect4.</w:t>
      </w:r>
    </w:p>
    <w:p w14:paraId="314A129E" w14:textId="77777777" w:rsidR="00E332B1" w:rsidRPr="00E332B1" w:rsidRDefault="00E332B1" w:rsidP="00E332B1">
      <w:pPr>
        <w:pStyle w:val="P-Regular"/>
        <w:numPr>
          <w:ilvl w:val="0"/>
          <w:numId w:val="51"/>
        </w:numPr>
        <w:rPr>
          <w:lang w:val="en-US"/>
        </w:rPr>
      </w:pPr>
      <w:r w:rsidRPr="00E332B1">
        <w:rPr>
          <w:b/>
          <w:bCs/>
          <w:lang w:val="en-US"/>
        </w:rPr>
        <w:t>Robotics</w:t>
      </w:r>
      <w:r w:rsidRPr="00E332B1">
        <w:rPr>
          <w:lang w:val="en-US"/>
        </w:rPr>
        <w:t>: Navigation and decision-making in uncertain environments.</w:t>
      </w:r>
    </w:p>
    <w:p w14:paraId="01B90C25" w14:textId="77777777" w:rsidR="00E332B1" w:rsidRPr="00E332B1" w:rsidRDefault="00E332B1" w:rsidP="00E332B1">
      <w:pPr>
        <w:pStyle w:val="P-Regular"/>
        <w:numPr>
          <w:ilvl w:val="0"/>
          <w:numId w:val="51"/>
        </w:numPr>
        <w:rPr>
          <w:lang w:val="en-US"/>
        </w:rPr>
      </w:pPr>
      <w:r w:rsidRPr="00E332B1">
        <w:rPr>
          <w:b/>
          <w:bCs/>
          <w:lang w:val="en-US"/>
        </w:rPr>
        <w:t>Logistics</w:t>
      </w:r>
      <w:r w:rsidRPr="00E332B1">
        <w:rPr>
          <w:lang w:val="en-US"/>
        </w:rPr>
        <w:t>: Optimizing delivery routes and resource allocation.</w:t>
      </w:r>
    </w:p>
    <w:p w14:paraId="3313ABA1" w14:textId="77777777" w:rsidR="00E332B1" w:rsidRPr="00E332B1" w:rsidRDefault="00E332B1" w:rsidP="00E332B1">
      <w:pPr>
        <w:pStyle w:val="P-Regular"/>
        <w:rPr>
          <w:lang w:val="en-US"/>
        </w:rPr>
      </w:pPr>
      <w:r w:rsidRPr="00E332B1">
        <w:rPr>
          <w:b/>
          <w:bCs/>
          <w:lang w:val="en-US"/>
        </w:rPr>
        <w:t>Code Example: Basic MCTS</w:t>
      </w:r>
    </w:p>
    <w:p w14:paraId="14ABFE35" w14:textId="77777777" w:rsidR="00E332B1" w:rsidRPr="00E332B1" w:rsidRDefault="00E332B1" w:rsidP="00E332B1">
      <w:pPr>
        <w:pStyle w:val="P-Regular"/>
        <w:rPr>
          <w:lang w:val="en-US"/>
        </w:rPr>
      </w:pPr>
      <w:r w:rsidRPr="00E332B1">
        <w:rPr>
          <w:lang w:val="en-US"/>
        </w:rPr>
        <w:t> </w:t>
      </w:r>
    </w:p>
    <w:p w14:paraId="25440302" w14:textId="77777777" w:rsidR="00E332B1" w:rsidRPr="00E332B1" w:rsidRDefault="00E332B1" w:rsidP="00E332B1">
      <w:pPr>
        <w:pStyle w:val="P-Regular"/>
        <w:rPr>
          <w:lang w:val="en-US"/>
        </w:rPr>
      </w:pPr>
      <w:r w:rsidRPr="00E332B1">
        <w:rPr>
          <w:lang w:val="en-US"/>
        </w:rPr>
        <w:t>python</w:t>
      </w:r>
    </w:p>
    <w:p w14:paraId="3D342FB4" w14:textId="77777777" w:rsidR="00E332B1" w:rsidRPr="00E332B1" w:rsidRDefault="00E332B1" w:rsidP="00E332B1">
      <w:pPr>
        <w:pStyle w:val="P-Regular"/>
        <w:rPr>
          <w:lang w:val="en-US"/>
        </w:rPr>
      </w:pPr>
      <w:r w:rsidRPr="00E332B1">
        <w:rPr>
          <w:lang w:val="en-US"/>
        </w:rPr>
        <w:t>Copy code</w:t>
      </w:r>
    </w:p>
    <w:p w14:paraId="1616ED47" w14:textId="77777777" w:rsidR="00E332B1" w:rsidRPr="00E332B1" w:rsidRDefault="00E332B1" w:rsidP="00E332B1">
      <w:pPr>
        <w:pStyle w:val="P-Regular"/>
        <w:rPr>
          <w:lang w:val="en-US"/>
        </w:rPr>
      </w:pPr>
      <w:r w:rsidRPr="00E332B1">
        <w:rPr>
          <w:lang w:val="en-US"/>
        </w:rPr>
        <w:t>import random</w:t>
      </w:r>
    </w:p>
    <w:p w14:paraId="08996AF4" w14:textId="77777777" w:rsidR="00E332B1" w:rsidRPr="00E332B1" w:rsidRDefault="00E332B1" w:rsidP="00E332B1">
      <w:pPr>
        <w:pStyle w:val="P-Regular"/>
        <w:rPr>
          <w:lang w:val="en-US"/>
        </w:rPr>
      </w:pPr>
      <w:r w:rsidRPr="00E332B1">
        <w:rPr>
          <w:lang w:val="en-US"/>
        </w:rPr>
        <w:lastRenderedPageBreak/>
        <w:t>class MCTSNode:</w:t>
      </w:r>
      <w:r w:rsidRPr="00E332B1">
        <w:rPr>
          <w:lang w:val="en-US"/>
        </w:rPr>
        <w:br/>
        <w:t xml:space="preserve">    def __init__(self, state, parent=None):</w:t>
      </w:r>
      <w:r w:rsidRPr="00E332B1">
        <w:rPr>
          <w:lang w:val="en-US"/>
        </w:rPr>
        <w:br/>
        <w:t xml:space="preserve">        self.state = state</w:t>
      </w:r>
      <w:r w:rsidRPr="00E332B1">
        <w:rPr>
          <w:lang w:val="en-US"/>
        </w:rPr>
        <w:br/>
        <w:t xml:space="preserve">        self.parent = parent</w:t>
      </w:r>
      <w:r w:rsidRPr="00E332B1">
        <w:rPr>
          <w:lang w:val="en-US"/>
        </w:rPr>
        <w:br/>
        <w:t xml:space="preserve">        self.children = []</w:t>
      </w:r>
      <w:r w:rsidRPr="00E332B1">
        <w:rPr>
          <w:lang w:val="en-US"/>
        </w:rPr>
        <w:br/>
        <w:t xml:space="preserve">        self.visits = 0</w:t>
      </w:r>
      <w:r w:rsidRPr="00E332B1">
        <w:rPr>
          <w:lang w:val="en-US"/>
        </w:rPr>
        <w:br/>
        <w:t xml:space="preserve">        self.wins = 0</w:t>
      </w:r>
      <w:r w:rsidRPr="00E332B1">
        <w:rPr>
          <w:lang w:val="en-US"/>
        </w:rPr>
        <w:br/>
        <w:t xml:space="preserve">        self.untried_actions = self.get_legal_actions()</w:t>
      </w:r>
    </w:p>
    <w:p w14:paraId="00A8C1ED" w14:textId="77777777" w:rsidR="00E332B1" w:rsidRPr="00E332B1" w:rsidRDefault="00E332B1" w:rsidP="00E332B1">
      <w:pPr>
        <w:pStyle w:val="P-Regular"/>
        <w:rPr>
          <w:lang w:val="en-US"/>
        </w:rPr>
      </w:pPr>
      <w:r w:rsidRPr="00E332B1">
        <w:rPr>
          <w:lang w:val="en-US"/>
        </w:rPr>
        <w:t>def get_legal_actions(self):</w:t>
      </w:r>
      <w:r w:rsidRPr="00E332B1">
        <w:rPr>
          <w:lang w:val="en-US"/>
        </w:rPr>
        <w:br/>
        <w:t xml:space="preserve">        # Define legal actions for the state</w:t>
      </w:r>
      <w:r w:rsidRPr="00E332B1">
        <w:rPr>
          <w:lang w:val="en-US"/>
        </w:rPr>
        <w:br/>
        <w:t xml:space="preserve">        return ['action1', 'action2', 'action3']</w:t>
      </w:r>
    </w:p>
    <w:p w14:paraId="652445D0" w14:textId="77777777" w:rsidR="00E332B1" w:rsidRPr="00E332B1" w:rsidRDefault="00E332B1" w:rsidP="00E332B1">
      <w:pPr>
        <w:pStyle w:val="P-Regular"/>
        <w:rPr>
          <w:lang w:val="en-US"/>
        </w:rPr>
      </w:pPr>
      <w:r w:rsidRPr="00E332B1">
        <w:rPr>
          <w:lang w:val="en-US"/>
        </w:rPr>
        <w:t>def select_child(self):</w:t>
      </w:r>
      <w:r w:rsidRPr="00E332B1">
        <w:rPr>
          <w:lang w:val="en-US"/>
        </w:rPr>
        <w:br/>
        <w:t xml:space="preserve">        return max(self.children, key=lambda c: c.wins / c.visits + (2 * (2 * self.visits / c.visits) ** 0.5))</w:t>
      </w:r>
    </w:p>
    <w:p w14:paraId="3B97168E" w14:textId="77777777" w:rsidR="00E332B1" w:rsidRPr="00E332B1" w:rsidRDefault="00E332B1" w:rsidP="00E332B1">
      <w:pPr>
        <w:pStyle w:val="P-Regular"/>
        <w:rPr>
          <w:lang w:val="en-US"/>
        </w:rPr>
      </w:pPr>
      <w:r w:rsidRPr="00E332B1">
        <w:rPr>
          <w:lang w:val="en-US"/>
        </w:rPr>
        <w:t>def expand(self):</w:t>
      </w:r>
      <w:r w:rsidRPr="00E332B1">
        <w:rPr>
          <w:lang w:val="en-US"/>
        </w:rPr>
        <w:br/>
        <w:t xml:space="preserve">        action = self.untried_actions.pop()</w:t>
      </w:r>
      <w:r w:rsidRPr="00E332B1">
        <w:rPr>
          <w:lang w:val="en-US"/>
        </w:rPr>
        <w:br/>
        <w:t xml:space="preserve">        next_state = self.state.perform_action(action)</w:t>
      </w:r>
      <w:r w:rsidRPr="00E332B1">
        <w:rPr>
          <w:lang w:val="en-US"/>
        </w:rPr>
        <w:br/>
        <w:t xml:space="preserve">        child_node = MCTSNode(next_state, self)</w:t>
      </w:r>
      <w:r w:rsidRPr="00E332B1">
        <w:rPr>
          <w:lang w:val="en-US"/>
        </w:rPr>
        <w:br/>
        <w:t xml:space="preserve">        self.children.append(child_node)</w:t>
      </w:r>
      <w:r w:rsidRPr="00E332B1">
        <w:rPr>
          <w:lang w:val="en-US"/>
        </w:rPr>
        <w:br/>
        <w:t xml:space="preserve">        return child_node</w:t>
      </w:r>
    </w:p>
    <w:p w14:paraId="2E490A4C" w14:textId="77777777" w:rsidR="00E332B1" w:rsidRPr="00E332B1" w:rsidRDefault="00E332B1" w:rsidP="00E332B1">
      <w:pPr>
        <w:pStyle w:val="P-Regular"/>
        <w:rPr>
          <w:lang w:val="en-US"/>
        </w:rPr>
      </w:pPr>
      <w:r w:rsidRPr="00E332B1">
        <w:rPr>
          <w:lang w:val="en-US"/>
        </w:rPr>
        <w:t>def backpropagate(self, result):</w:t>
      </w:r>
      <w:r w:rsidRPr="00E332B1">
        <w:rPr>
          <w:lang w:val="en-US"/>
        </w:rPr>
        <w:br/>
        <w:t xml:space="preserve">        self.visits += 1</w:t>
      </w:r>
      <w:r w:rsidRPr="00E332B1">
        <w:rPr>
          <w:lang w:val="en-US"/>
        </w:rPr>
        <w:br/>
        <w:t xml:space="preserve">        self.wins += result</w:t>
      </w:r>
      <w:r w:rsidRPr="00E332B1">
        <w:rPr>
          <w:lang w:val="en-US"/>
        </w:rPr>
        <w:br/>
        <w:t xml:space="preserve">        if self.parent:</w:t>
      </w:r>
      <w:r w:rsidRPr="00E332B1">
        <w:rPr>
          <w:lang w:val="en-US"/>
        </w:rPr>
        <w:br/>
        <w:t xml:space="preserve">            self.parent.backpropagate(result)</w:t>
      </w:r>
    </w:p>
    <w:p w14:paraId="431CCEBD" w14:textId="77777777" w:rsidR="00E332B1" w:rsidRPr="00E332B1" w:rsidRDefault="00E332B1" w:rsidP="00E332B1">
      <w:pPr>
        <w:pStyle w:val="P-Regular"/>
        <w:rPr>
          <w:lang w:val="en-US"/>
        </w:rPr>
      </w:pPr>
      <w:r w:rsidRPr="00E332B1">
        <w:rPr>
          <w:lang w:val="en-US"/>
        </w:rPr>
        <w:t> </w:t>
      </w:r>
    </w:p>
    <w:p w14:paraId="43340D4A" w14:textId="77777777" w:rsidR="00E332B1" w:rsidRPr="00E332B1" w:rsidRDefault="00E332B1" w:rsidP="00E332B1">
      <w:pPr>
        <w:pStyle w:val="P-Regular"/>
        <w:rPr>
          <w:lang w:val="en-US"/>
        </w:rPr>
      </w:pPr>
      <w:r w:rsidRPr="00E332B1">
        <w:rPr>
          <w:b/>
          <w:bCs/>
          <w:lang w:val="en-US"/>
        </w:rPr>
        <w:t>9.3 Implementing AlphaZero for Connect4</w:t>
      </w:r>
    </w:p>
    <w:p w14:paraId="3EEEA78D" w14:textId="77777777" w:rsidR="00E332B1" w:rsidRPr="00E332B1" w:rsidRDefault="00E332B1" w:rsidP="00E332B1">
      <w:pPr>
        <w:pStyle w:val="P-Regular"/>
        <w:rPr>
          <w:lang w:val="en-US"/>
        </w:rPr>
      </w:pPr>
      <w:r w:rsidRPr="00E332B1">
        <w:rPr>
          <w:b/>
          <w:bCs/>
          <w:lang w:val="en-US"/>
        </w:rPr>
        <w:t>Step-by-Step Guide</w:t>
      </w:r>
    </w:p>
    <w:p w14:paraId="649E93A1" w14:textId="77777777" w:rsidR="00E332B1" w:rsidRPr="00E332B1" w:rsidRDefault="00E332B1" w:rsidP="00E332B1">
      <w:pPr>
        <w:pStyle w:val="P-Regular"/>
        <w:numPr>
          <w:ilvl w:val="0"/>
          <w:numId w:val="52"/>
        </w:numPr>
        <w:rPr>
          <w:b/>
          <w:bCs/>
          <w:lang w:val="en-US"/>
        </w:rPr>
      </w:pPr>
      <w:r w:rsidRPr="00E332B1">
        <w:rPr>
          <w:b/>
          <w:bCs/>
          <w:lang w:val="en-US"/>
        </w:rPr>
        <w:t>Game Environment</w:t>
      </w:r>
      <w:r w:rsidRPr="00E332B1">
        <w:rPr>
          <w:lang w:val="en-US"/>
        </w:rPr>
        <w:t>: Define rules, actions, and board state representation for Connect4.</w:t>
      </w:r>
    </w:p>
    <w:p w14:paraId="3292654D" w14:textId="77777777" w:rsidR="00E332B1" w:rsidRPr="00E332B1" w:rsidRDefault="00E332B1" w:rsidP="00E332B1">
      <w:pPr>
        <w:pStyle w:val="P-Regular"/>
        <w:numPr>
          <w:ilvl w:val="0"/>
          <w:numId w:val="52"/>
        </w:numPr>
        <w:rPr>
          <w:b/>
          <w:bCs/>
          <w:lang w:val="en-US"/>
        </w:rPr>
      </w:pPr>
      <w:r w:rsidRPr="00E332B1">
        <w:rPr>
          <w:b/>
          <w:bCs/>
          <w:lang w:val="en-US"/>
        </w:rPr>
        <w:t>Neural Network</w:t>
      </w:r>
      <w:r w:rsidRPr="00E332B1">
        <w:rPr>
          <w:lang w:val="en-US"/>
        </w:rPr>
        <w:t>: Create a model to predict move probabilities and value estimates.</w:t>
      </w:r>
    </w:p>
    <w:p w14:paraId="3544FE56" w14:textId="77777777" w:rsidR="00E332B1" w:rsidRPr="00E332B1" w:rsidRDefault="00E332B1" w:rsidP="00E332B1">
      <w:pPr>
        <w:pStyle w:val="P-Regular"/>
        <w:numPr>
          <w:ilvl w:val="0"/>
          <w:numId w:val="52"/>
        </w:numPr>
        <w:rPr>
          <w:b/>
          <w:bCs/>
          <w:lang w:val="en-US"/>
        </w:rPr>
      </w:pPr>
      <w:r w:rsidRPr="00E332B1">
        <w:rPr>
          <w:b/>
          <w:bCs/>
          <w:lang w:val="en-US"/>
        </w:rPr>
        <w:lastRenderedPageBreak/>
        <w:t>MCTS Integration</w:t>
      </w:r>
      <w:r w:rsidRPr="00E332B1">
        <w:rPr>
          <w:lang w:val="en-US"/>
        </w:rPr>
        <w:t>: Use the neural network to guide simulations and evaluate outcomes.</w:t>
      </w:r>
    </w:p>
    <w:p w14:paraId="32DDE809" w14:textId="77777777" w:rsidR="00E332B1" w:rsidRPr="00E332B1" w:rsidRDefault="00E332B1" w:rsidP="00E332B1">
      <w:pPr>
        <w:pStyle w:val="P-Regular"/>
        <w:numPr>
          <w:ilvl w:val="0"/>
          <w:numId w:val="52"/>
        </w:numPr>
        <w:rPr>
          <w:b/>
          <w:bCs/>
          <w:lang w:val="en-US"/>
        </w:rPr>
      </w:pPr>
      <w:r w:rsidRPr="00E332B1">
        <w:rPr>
          <w:b/>
          <w:bCs/>
          <w:lang w:val="en-US"/>
        </w:rPr>
        <w:t>Self-Play Training</w:t>
      </w:r>
      <w:r w:rsidRPr="00E332B1">
        <w:rPr>
          <w:lang w:val="en-US"/>
        </w:rPr>
        <w:t>: Generate training data through self-play, iteratively improving the model.</w:t>
      </w:r>
    </w:p>
    <w:p w14:paraId="061B5CFE" w14:textId="77777777" w:rsidR="00E332B1" w:rsidRPr="00E332B1" w:rsidRDefault="00E332B1" w:rsidP="00E332B1">
      <w:pPr>
        <w:pStyle w:val="P-Regular"/>
        <w:rPr>
          <w:lang w:val="en-US"/>
        </w:rPr>
      </w:pPr>
      <w:r w:rsidRPr="00E332B1">
        <w:rPr>
          <w:b/>
          <w:bCs/>
          <w:lang w:val="en-US"/>
        </w:rPr>
        <w:t>Code Example: Connect4 Environment</w:t>
      </w:r>
    </w:p>
    <w:p w14:paraId="62CB26D5" w14:textId="77777777" w:rsidR="00E332B1" w:rsidRPr="00E332B1" w:rsidRDefault="00E332B1" w:rsidP="00E332B1">
      <w:pPr>
        <w:pStyle w:val="P-Regular"/>
        <w:rPr>
          <w:lang w:val="en-US"/>
        </w:rPr>
      </w:pPr>
      <w:r w:rsidRPr="00E332B1">
        <w:rPr>
          <w:lang w:val="en-US"/>
        </w:rPr>
        <w:t> </w:t>
      </w:r>
    </w:p>
    <w:p w14:paraId="269D99D0" w14:textId="77777777" w:rsidR="00E332B1" w:rsidRPr="00E332B1" w:rsidRDefault="00E332B1" w:rsidP="00E332B1">
      <w:pPr>
        <w:pStyle w:val="P-Regular"/>
        <w:rPr>
          <w:lang w:val="en-US"/>
        </w:rPr>
      </w:pPr>
      <w:r w:rsidRPr="00E332B1">
        <w:rPr>
          <w:lang w:val="en-US"/>
        </w:rPr>
        <w:t>python</w:t>
      </w:r>
    </w:p>
    <w:p w14:paraId="072291A4" w14:textId="77777777" w:rsidR="00E332B1" w:rsidRPr="00E332B1" w:rsidRDefault="00E332B1" w:rsidP="00E332B1">
      <w:pPr>
        <w:pStyle w:val="P-Regular"/>
        <w:rPr>
          <w:lang w:val="en-US"/>
        </w:rPr>
      </w:pPr>
      <w:r w:rsidRPr="00E332B1">
        <w:rPr>
          <w:lang w:val="en-US"/>
        </w:rPr>
        <w:t>Copy code</w:t>
      </w:r>
    </w:p>
    <w:p w14:paraId="5439E238" w14:textId="77777777" w:rsidR="00E332B1" w:rsidRPr="00E332B1" w:rsidRDefault="00E332B1" w:rsidP="00E332B1">
      <w:pPr>
        <w:pStyle w:val="P-Regular"/>
        <w:rPr>
          <w:lang w:val="en-US"/>
        </w:rPr>
      </w:pPr>
      <w:r w:rsidRPr="00E332B1">
        <w:rPr>
          <w:lang w:val="en-US"/>
        </w:rPr>
        <w:t>import numpy as np</w:t>
      </w:r>
    </w:p>
    <w:p w14:paraId="4BA86D89" w14:textId="77777777" w:rsidR="00E332B1" w:rsidRPr="00E332B1" w:rsidRDefault="00E332B1" w:rsidP="00E332B1">
      <w:pPr>
        <w:pStyle w:val="P-Regular"/>
        <w:rPr>
          <w:lang w:val="en-US"/>
        </w:rPr>
      </w:pPr>
      <w:r w:rsidRPr="00E332B1">
        <w:rPr>
          <w:lang w:val="en-US"/>
        </w:rPr>
        <w:t>class Connect4:</w:t>
      </w:r>
      <w:r w:rsidRPr="00E332B1">
        <w:rPr>
          <w:lang w:val="en-US"/>
        </w:rPr>
        <w:br/>
        <w:t xml:space="preserve">    def __init__(self):</w:t>
      </w:r>
      <w:r w:rsidRPr="00E332B1">
        <w:rPr>
          <w:lang w:val="en-US"/>
        </w:rPr>
        <w:br/>
        <w:t xml:space="preserve">        self.board = np.zeros((6, 7), dtype=int)</w:t>
      </w:r>
      <w:r w:rsidRPr="00E332B1">
        <w:rPr>
          <w:lang w:val="en-US"/>
        </w:rPr>
        <w:br/>
        <w:t xml:space="preserve">        self.current_player = 1</w:t>
      </w:r>
    </w:p>
    <w:p w14:paraId="177F0FE4" w14:textId="77777777" w:rsidR="00E332B1" w:rsidRPr="00E332B1" w:rsidRDefault="00E332B1" w:rsidP="00E332B1">
      <w:pPr>
        <w:pStyle w:val="P-Regular"/>
        <w:rPr>
          <w:lang w:val="en-US"/>
        </w:rPr>
      </w:pPr>
      <w:r w:rsidRPr="00E332B1">
        <w:rPr>
          <w:lang w:val="en-US"/>
        </w:rPr>
        <w:t>def make_move(self, col):</w:t>
      </w:r>
      <w:r w:rsidRPr="00E332B1">
        <w:rPr>
          <w:lang w:val="en-US"/>
        </w:rPr>
        <w:br/>
        <w:t xml:space="preserve">        for row in range(5, -1, -1):</w:t>
      </w:r>
      <w:r w:rsidRPr="00E332B1">
        <w:rPr>
          <w:lang w:val="en-US"/>
        </w:rPr>
        <w:br/>
        <w:t xml:space="preserve">            if self.board[row, col] == 0:</w:t>
      </w:r>
      <w:r w:rsidRPr="00E332B1">
        <w:rPr>
          <w:lang w:val="en-US"/>
        </w:rPr>
        <w:br/>
        <w:t xml:space="preserve">                self.board[row, col] = self.current_player</w:t>
      </w:r>
      <w:r w:rsidRPr="00E332B1">
        <w:rPr>
          <w:lang w:val="en-US"/>
        </w:rPr>
        <w:br/>
        <w:t xml:space="preserve">                self.current_player = 3 - self.current_player</w:t>
      </w:r>
      <w:r w:rsidRPr="00E332B1">
        <w:rPr>
          <w:lang w:val="en-US"/>
        </w:rPr>
        <w:br/>
        <w:t xml:space="preserve">                return True</w:t>
      </w:r>
      <w:r w:rsidRPr="00E332B1">
        <w:rPr>
          <w:lang w:val="en-US"/>
        </w:rPr>
        <w:br/>
        <w:t xml:space="preserve">        return False</w:t>
      </w:r>
    </w:p>
    <w:p w14:paraId="00915F9F" w14:textId="77777777" w:rsidR="00E332B1" w:rsidRPr="00E332B1" w:rsidRDefault="00E332B1" w:rsidP="00E332B1">
      <w:pPr>
        <w:pStyle w:val="P-Regular"/>
        <w:rPr>
          <w:lang w:val="en-US"/>
        </w:rPr>
      </w:pPr>
      <w:r w:rsidRPr="00E332B1">
        <w:rPr>
          <w:lang w:val="en-US"/>
        </w:rPr>
        <w:t>def is_winner(self, player):</w:t>
      </w:r>
      <w:r w:rsidRPr="00E332B1">
        <w:rPr>
          <w:lang w:val="en-US"/>
        </w:rPr>
        <w:br/>
        <w:t xml:space="preserve">        # Check horizontal, vertical, and diagonal lines</w:t>
      </w:r>
      <w:r w:rsidRPr="00E332B1">
        <w:rPr>
          <w:lang w:val="en-US"/>
        </w:rPr>
        <w:br/>
        <w:t xml:space="preserve">        for c in range(4):</w:t>
      </w:r>
      <w:r w:rsidRPr="00E332B1">
        <w:rPr>
          <w:lang w:val="en-US"/>
        </w:rPr>
        <w:br/>
        <w:t xml:space="preserve">            for r in range(6):</w:t>
      </w:r>
      <w:r w:rsidRPr="00E332B1">
        <w:rPr>
          <w:lang w:val="en-US"/>
        </w:rPr>
        <w:br/>
        <w:t xml:space="preserve">                if np.all(self.board[r, c:c+4] == player):</w:t>
      </w:r>
      <w:r w:rsidRPr="00E332B1">
        <w:rPr>
          <w:lang w:val="en-US"/>
        </w:rPr>
        <w:br/>
        <w:t xml:space="preserve">                    return True</w:t>
      </w:r>
      <w:r w:rsidRPr="00E332B1">
        <w:rPr>
          <w:lang w:val="en-US"/>
        </w:rPr>
        <w:br/>
        <w:t xml:space="preserve">        return False</w:t>
      </w:r>
    </w:p>
    <w:p w14:paraId="640DF64E" w14:textId="77777777" w:rsidR="00E332B1" w:rsidRPr="00E332B1" w:rsidRDefault="00E332B1" w:rsidP="00E332B1">
      <w:pPr>
        <w:pStyle w:val="P-Regular"/>
        <w:rPr>
          <w:lang w:val="en-US"/>
        </w:rPr>
      </w:pPr>
      <w:r w:rsidRPr="00E332B1">
        <w:rPr>
          <w:lang w:val="en-US"/>
        </w:rPr>
        <w:t> </w:t>
      </w:r>
    </w:p>
    <w:p w14:paraId="06AEFA3D" w14:textId="77777777" w:rsidR="00E332B1" w:rsidRPr="00E332B1" w:rsidRDefault="00E332B1" w:rsidP="00E332B1">
      <w:pPr>
        <w:pStyle w:val="P-Regular"/>
        <w:rPr>
          <w:lang w:val="en-US"/>
        </w:rPr>
      </w:pPr>
      <w:r w:rsidRPr="00E332B1">
        <w:rPr>
          <w:b/>
          <w:bCs/>
          <w:lang w:val="en-US"/>
        </w:rPr>
        <w:t>9.4 Advanced Applications of AlphaZero</w:t>
      </w:r>
    </w:p>
    <w:p w14:paraId="01C2A452" w14:textId="77777777" w:rsidR="00E332B1" w:rsidRPr="00E332B1" w:rsidRDefault="00E332B1" w:rsidP="00E332B1">
      <w:pPr>
        <w:pStyle w:val="P-Regular"/>
        <w:rPr>
          <w:lang w:val="en-US"/>
        </w:rPr>
      </w:pPr>
      <w:r w:rsidRPr="00E332B1">
        <w:rPr>
          <w:b/>
          <w:bCs/>
          <w:lang w:val="en-US"/>
        </w:rPr>
        <w:t>Extending to Complex Games</w:t>
      </w:r>
    </w:p>
    <w:p w14:paraId="23268D12" w14:textId="77777777" w:rsidR="00E332B1" w:rsidRPr="00E332B1" w:rsidRDefault="00E332B1" w:rsidP="00E332B1">
      <w:pPr>
        <w:pStyle w:val="P-Regular"/>
        <w:numPr>
          <w:ilvl w:val="0"/>
          <w:numId w:val="53"/>
        </w:numPr>
        <w:rPr>
          <w:lang w:val="en-US"/>
        </w:rPr>
      </w:pPr>
      <w:r w:rsidRPr="00E332B1">
        <w:rPr>
          <w:b/>
          <w:bCs/>
          <w:lang w:val="en-US"/>
        </w:rPr>
        <w:lastRenderedPageBreak/>
        <w:t>Real-Time Strategy (RTS)</w:t>
      </w:r>
      <w:r w:rsidRPr="00E332B1">
        <w:rPr>
          <w:lang w:val="en-US"/>
        </w:rPr>
        <w:t>: Use AlphaZero principles to manage resources, build units, and strategize in dynamic environments.</w:t>
      </w:r>
    </w:p>
    <w:p w14:paraId="18FEB69F" w14:textId="77777777" w:rsidR="00E332B1" w:rsidRPr="00E332B1" w:rsidRDefault="00E332B1" w:rsidP="00E332B1">
      <w:pPr>
        <w:pStyle w:val="P-Regular"/>
        <w:numPr>
          <w:ilvl w:val="0"/>
          <w:numId w:val="53"/>
        </w:numPr>
        <w:rPr>
          <w:lang w:val="en-US"/>
        </w:rPr>
      </w:pPr>
      <w:r w:rsidRPr="00E332B1">
        <w:rPr>
          <w:b/>
          <w:bCs/>
          <w:lang w:val="en-US"/>
        </w:rPr>
        <w:t>Massive Multiplayer Games</w:t>
      </w:r>
      <w:r w:rsidRPr="00E332B1">
        <w:rPr>
          <w:lang w:val="en-US"/>
        </w:rPr>
        <w:t>: Adapt AlphaZero for cooperative and adversarial decision-making in large-scale games.</w:t>
      </w:r>
    </w:p>
    <w:p w14:paraId="7EB0BC63" w14:textId="77777777" w:rsidR="00E332B1" w:rsidRPr="00E332B1" w:rsidRDefault="00E332B1" w:rsidP="00E332B1">
      <w:pPr>
        <w:pStyle w:val="P-Regular"/>
        <w:rPr>
          <w:lang w:val="en-US"/>
        </w:rPr>
      </w:pPr>
      <w:r w:rsidRPr="00E332B1">
        <w:rPr>
          <w:b/>
          <w:bCs/>
          <w:lang w:val="en-US"/>
        </w:rPr>
        <w:t>Real-World Applications</w:t>
      </w:r>
    </w:p>
    <w:p w14:paraId="5D381EDE" w14:textId="77777777" w:rsidR="00E332B1" w:rsidRPr="00E332B1" w:rsidRDefault="00E332B1" w:rsidP="00E332B1">
      <w:pPr>
        <w:pStyle w:val="P-Regular"/>
        <w:numPr>
          <w:ilvl w:val="0"/>
          <w:numId w:val="54"/>
        </w:numPr>
        <w:rPr>
          <w:lang w:val="en-US"/>
        </w:rPr>
      </w:pPr>
      <w:r w:rsidRPr="00E332B1">
        <w:rPr>
          <w:b/>
          <w:bCs/>
          <w:lang w:val="en-US"/>
        </w:rPr>
        <w:t>Supply Chain Management</w:t>
      </w:r>
      <w:r w:rsidRPr="00E332B1">
        <w:rPr>
          <w:lang w:val="en-US"/>
        </w:rPr>
        <w:t>: Optimize logistics by simulating delivery scenarios.</w:t>
      </w:r>
    </w:p>
    <w:p w14:paraId="4D05230F" w14:textId="77777777" w:rsidR="00E332B1" w:rsidRPr="00E332B1" w:rsidRDefault="00E332B1" w:rsidP="00E332B1">
      <w:pPr>
        <w:pStyle w:val="P-Regular"/>
        <w:numPr>
          <w:ilvl w:val="0"/>
          <w:numId w:val="54"/>
        </w:numPr>
        <w:rPr>
          <w:lang w:val="en-US"/>
        </w:rPr>
      </w:pPr>
      <w:r w:rsidRPr="00E332B1">
        <w:rPr>
          <w:b/>
          <w:bCs/>
          <w:lang w:val="en-US"/>
        </w:rPr>
        <w:t>Energy Distribution</w:t>
      </w:r>
      <w:r w:rsidRPr="00E332B1">
        <w:rPr>
          <w:lang w:val="en-US"/>
        </w:rPr>
        <w:t>: Balance production and demand in dynamic energy grids.</w:t>
      </w:r>
    </w:p>
    <w:p w14:paraId="591ECC51" w14:textId="77777777" w:rsidR="00E332B1" w:rsidRPr="00E332B1" w:rsidRDefault="00E332B1" w:rsidP="00E332B1">
      <w:pPr>
        <w:pStyle w:val="P-Regular"/>
        <w:rPr>
          <w:lang w:val="en-US"/>
        </w:rPr>
      </w:pPr>
      <w:r w:rsidRPr="00E332B1">
        <w:rPr>
          <w:b/>
          <w:bCs/>
          <w:lang w:val="en-US"/>
        </w:rPr>
        <w:t>Code Example: RTS Decision Simulation</w:t>
      </w:r>
    </w:p>
    <w:p w14:paraId="0D911F6A" w14:textId="77777777" w:rsidR="00E332B1" w:rsidRPr="00E332B1" w:rsidRDefault="00E332B1" w:rsidP="00E332B1">
      <w:pPr>
        <w:pStyle w:val="P-Regular"/>
        <w:rPr>
          <w:lang w:val="en-US"/>
        </w:rPr>
      </w:pPr>
      <w:r w:rsidRPr="00E332B1">
        <w:rPr>
          <w:lang w:val="en-US"/>
        </w:rPr>
        <w:t> </w:t>
      </w:r>
    </w:p>
    <w:p w14:paraId="136ECCC6" w14:textId="77777777" w:rsidR="00E332B1" w:rsidRPr="00E332B1" w:rsidRDefault="00E332B1" w:rsidP="00E332B1">
      <w:pPr>
        <w:pStyle w:val="P-Regular"/>
        <w:rPr>
          <w:lang w:val="en-US"/>
        </w:rPr>
      </w:pPr>
      <w:r w:rsidRPr="00E332B1">
        <w:rPr>
          <w:lang w:val="en-US"/>
        </w:rPr>
        <w:t>python</w:t>
      </w:r>
    </w:p>
    <w:p w14:paraId="1CB2824D" w14:textId="77777777" w:rsidR="00E332B1" w:rsidRPr="00E332B1" w:rsidRDefault="00E332B1" w:rsidP="00E332B1">
      <w:pPr>
        <w:pStyle w:val="P-Regular"/>
        <w:rPr>
          <w:lang w:val="en-US"/>
        </w:rPr>
      </w:pPr>
      <w:r w:rsidRPr="00E332B1">
        <w:rPr>
          <w:lang w:val="en-US"/>
        </w:rPr>
        <w:t>Copy code</w:t>
      </w:r>
    </w:p>
    <w:p w14:paraId="073D8A8F" w14:textId="77777777" w:rsidR="00E332B1" w:rsidRPr="00E332B1" w:rsidRDefault="00E332B1" w:rsidP="00E332B1">
      <w:pPr>
        <w:pStyle w:val="P-Regular"/>
        <w:rPr>
          <w:lang w:val="en-US"/>
        </w:rPr>
      </w:pPr>
      <w:r w:rsidRPr="00E332B1">
        <w:rPr>
          <w:lang w:val="en-US"/>
        </w:rPr>
        <w:t>class RTSGame:</w:t>
      </w:r>
      <w:r w:rsidRPr="00E332B1">
        <w:rPr>
          <w:lang w:val="en-US"/>
        </w:rPr>
        <w:br/>
        <w:t xml:space="preserve">    def __init__(self):</w:t>
      </w:r>
      <w:r w:rsidRPr="00E332B1">
        <w:rPr>
          <w:lang w:val="en-US"/>
        </w:rPr>
        <w:br/>
        <w:t xml:space="preserve">        self.resources = 100</w:t>
      </w:r>
      <w:r w:rsidRPr="00E332B1">
        <w:rPr>
          <w:lang w:val="en-US"/>
        </w:rPr>
        <w:br/>
        <w:t xml:space="preserve">        self.units = 0</w:t>
      </w:r>
    </w:p>
    <w:p w14:paraId="5EF94778" w14:textId="77777777" w:rsidR="00E332B1" w:rsidRPr="00E332B1" w:rsidRDefault="00E332B1" w:rsidP="00E332B1">
      <w:pPr>
        <w:pStyle w:val="P-Regular"/>
        <w:rPr>
          <w:lang w:val="en-US"/>
        </w:rPr>
      </w:pPr>
      <w:r w:rsidRPr="00E332B1">
        <w:rPr>
          <w:lang w:val="en-US"/>
        </w:rPr>
        <w:t>def step(self, action):</w:t>
      </w:r>
      <w:r w:rsidRPr="00E332B1">
        <w:rPr>
          <w:lang w:val="en-US"/>
        </w:rPr>
        <w:br/>
        <w:t xml:space="preserve">        if action == "gather":</w:t>
      </w:r>
      <w:r w:rsidRPr="00E332B1">
        <w:rPr>
          <w:lang w:val="en-US"/>
        </w:rPr>
        <w:br/>
        <w:t xml:space="preserve">            self.resources += 10</w:t>
      </w:r>
      <w:r w:rsidRPr="00E332B1">
        <w:rPr>
          <w:lang w:val="en-US"/>
        </w:rPr>
        <w:br/>
        <w:t xml:space="preserve">        elif action == "build" and self.resources &gt;= 20:</w:t>
      </w:r>
      <w:r w:rsidRPr="00E332B1">
        <w:rPr>
          <w:lang w:val="en-US"/>
        </w:rPr>
        <w:br/>
        <w:t xml:space="preserve">            self.units += 1</w:t>
      </w:r>
      <w:r w:rsidRPr="00E332B1">
        <w:rPr>
          <w:lang w:val="en-US"/>
        </w:rPr>
        <w:br/>
        <w:t xml:space="preserve">            self.resources -= 20</w:t>
      </w:r>
      <w:r w:rsidRPr="00E332B1">
        <w:rPr>
          <w:lang w:val="en-US"/>
        </w:rPr>
        <w:br/>
        <w:t xml:space="preserve">        elif action == "attack" and self.units &gt; 0:</w:t>
      </w:r>
      <w:r w:rsidRPr="00E332B1">
        <w:rPr>
          <w:lang w:val="en-US"/>
        </w:rPr>
        <w:br/>
        <w:t xml:space="preserve">            return "Attack successful"</w:t>
      </w:r>
      <w:r w:rsidRPr="00E332B1">
        <w:rPr>
          <w:lang w:val="en-US"/>
        </w:rPr>
        <w:br/>
        <w:t xml:space="preserve">        return "Action completed"</w:t>
      </w:r>
    </w:p>
    <w:p w14:paraId="1C37B74A" w14:textId="77777777" w:rsidR="00E332B1" w:rsidRPr="00E332B1" w:rsidRDefault="00E332B1" w:rsidP="00E332B1">
      <w:pPr>
        <w:pStyle w:val="P-Regular"/>
        <w:rPr>
          <w:lang w:val="en-US"/>
        </w:rPr>
      </w:pPr>
      <w:r w:rsidRPr="00E332B1">
        <w:rPr>
          <w:lang w:val="en-US"/>
        </w:rPr>
        <w:t> </w:t>
      </w:r>
    </w:p>
    <w:p w14:paraId="207F4C8E" w14:textId="77777777" w:rsidR="00E332B1" w:rsidRPr="00E332B1" w:rsidRDefault="00E332B1" w:rsidP="00E332B1">
      <w:pPr>
        <w:pStyle w:val="P-Regular"/>
        <w:rPr>
          <w:lang w:val="en-US"/>
        </w:rPr>
      </w:pPr>
      <w:r w:rsidRPr="00E332B1">
        <w:rPr>
          <w:b/>
          <w:bCs/>
          <w:lang w:val="en-US"/>
        </w:rPr>
        <w:t>9.5 Training and Evaluating AlphaZero in Complex Environments</w:t>
      </w:r>
    </w:p>
    <w:p w14:paraId="4EA89FAE" w14:textId="77777777" w:rsidR="00E332B1" w:rsidRPr="00E332B1" w:rsidRDefault="00E332B1" w:rsidP="00E332B1">
      <w:pPr>
        <w:pStyle w:val="P-Regular"/>
        <w:rPr>
          <w:lang w:val="en-US"/>
        </w:rPr>
      </w:pPr>
      <w:r w:rsidRPr="00E332B1">
        <w:rPr>
          <w:b/>
          <w:bCs/>
          <w:lang w:val="en-US"/>
        </w:rPr>
        <w:t>Training Strategies</w:t>
      </w:r>
    </w:p>
    <w:p w14:paraId="3602A39D" w14:textId="77777777" w:rsidR="00E332B1" w:rsidRPr="00E332B1" w:rsidRDefault="00E332B1" w:rsidP="00E332B1">
      <w:pPr>
        <w:pStyle w:val="P-Regular"/>
        <w:numPr>
          <w:ilvl w:val="0"/>
          <w:numId w:val="55"/>
        </w:numPr>
        <w:rPr>
          <w:lang w:val="en-US"/>
        </w:rPr>
      </w:pPr>
      <w:r w:rsidRPr="00E332B1">
        <w:rPr>
          <w:b/>
          <w:bCs/>
          <w:lang w:val="en-US"/>
        </w:rPr>
        <w:t>Exploration</w:t>
      </w:r>
      <w:r w:rsidRPr="00E332B1">
        <w:rPr>
          <w:lang w:val="en-US"/>
        </w:rPr>
        <w:t>: Use noise injection or adaptive exploration techniques to discover optimal strategies.</w:t>
      </w:r>
    </w:p>
    <w:p w14:paraId="1E4B89DD" w14:textId="77777777" w:rsidR="00E332B1" w:rsidRPr="00E332B1" w:rsidRDefault="00E332B1" w:rsidP="00E332B1">
      <w:pPr>
        <w:pStyle w:val="P-Regular"/>
        <w:numPr>
          <w:ilvl w:val="0"/>
          <w:numId w:val="55"/>
        </w:numPr>
        <w:rPr>
          <w:lang w:val="en-US"/>
        </w:rPr>
      </w:pPr>
      <w:r w:rsidRPr="00E332B1">
        <w:rPr>
          <w:b/>
          <w:bCs/>
          <w:lang w:val="en-US"/>
        </w:rPr>
        <w:t>Reward Design</w:t>
      </w:r>
      <w:r w:rsidRPr="00E332B1">
        <w:rPr>
          <w:lang w:val="en-US"/>
        </w:rPr>
        <w:t>: Fine-tune rewards to encourage long-term strategic planning.</w:t>
      </w:r>
    </w:p>
    <w:p w14:paraId="52F4B63B" w14:textId="77777777" w:rsidR="00E332B1" w:rsidRPr="00E332B1" w:rsidRDefault="00E332B1" w:rsidP="00E332B1">
      <w:pPr>
        <w:pStyle w:val="P-Regular"/>
        <w:rPr>
          <w:lang w:val="en-US"/>
        </w:rPr>
      </w:pPr>
      <w:r w:rsidRPr="00E332B1">
        <w:rPr>
          <w:b/>
          <w:bCs/>
          <w:lang w:val="en-US"/>
        </w:rPr>
        <w:lastRenderedPageBreak/>
        <w:t>Evaluation Metrics</w:t>
      </w:r>
    </w:p>
    <w:p w14:paraId="10FFD233" w14:textId="77777777" w:rsidR="00E332B1" w:rsidRPr="00E332B1" w:rsidRDefault="00E332B1" w:rsidP="00E332B1">
      <w:pPr>
        <w:pStyle w:val="P-Regular"/>
        <w:numPr>
          <w:ilvl w:val="0"/>
          <w:numId w:val="56"/>
        </w:numPr>
        <w:rPr>
          <w:lang w:val="en-US"/>
        </w:rPr>
      </w:pPr>
      <w:r w:rsidRPr="00E332B1">
        <w:rPr>
          <w:lang w:val="en-US"/>
        </w:rPr>
        <w:t>Win rates against baseline models.</w:t>
      </w:r>
    </w:p>
    <w:p w14:paraId="412F9D0F" w14:textId="77777777" w:rsidR="00E332B1" w:rsidRPr="00E332B1" w:rsidRDefault="00E332B1" w:rsidP="00E332B1">
      <w:pPr>
        <w:pStyle w:val="P-Regular"/>
        <w:numPr>
          <w:ilvl w:val="0"/>
          <w:numId w:val="56"/>
        </w:numPr>
        <w:rPr>
          <w:lang w:val="en-US"/>
        </w:rPr>
      </w:pPr>
      <w:r w:rsidRPr="00E332B1">
        <w:rPr>
          <w:lang w:val="en-US"/>
        </w:rPr>
        <w:t>Performance in simulated environments with varying conditions.</w:t>
      </w:r>
    </w:p>
    <w:p w14:paraId="5AA91A92" w14:textId="77777777" w:rsidR="00E332B1" w:rsidRPr="00E332B1" w:rsidRDefault="00E332B1" w:rsidP="00E332B1">
      <w:pPr>
        <w:pStyle w:val="P-Regular"/>
        <w:rPr>
          <w:lang w:val="en-US"/>
        </w:rPr>
      </w:pPr>
      <w:r w:rsidRPr="00E332B1">
        <w:rPr>
          <w:lang w:val="en-US"/>
        </w:rPr>
        <w:t> </w:t>
      </w:r>
    </w:p>
    <w:p w14:paraId="246D2FE1" w14:textId="77777777" w:rsidR="00E332B1" w:rsidRPr="00E332B1" w:rsidRDefault="00E332B1" w:rsidP="00E332B1">
      <w:pPr>
        <w:pStyle w:val="P-Regular"/>
        <w:rPr>
          <w:lang w:val="en-US"/>
        </w:rPr>
      </w:pPr>
      <w:r w:rsidRPr="00E332B1">
        <w:rPr>
          <w:b/>
          <w:bCs/>
          <w:lang w:val="en-US"/>
        </w:rPr>
        <w:t>Conclusion of Chapter 9</w:t>
      </w:r>
    </w:p>
    <w:p w14:paraId="0BD2803E" w14:textId="77777777" w:rsidR="00E332B1" w:rsidRPr="00E332B1" w:rsidRDefault="00E332B1" w:rsidP="00E332B1">
      <w:pPr>
        <w:pStyle w:val="P-Regular"/>
        <w:rPr>
          <w:lang w:val="en-US"/>
        </w:rPr>
      </w:pPr>
      <w:r w:rsidRPr="00E332B1">
        <w:rPr>
          <w:b/>
          <w:bCs/>
          <w:lang w:val="en-US"/>
        </w:rPr>
        <w:t>Key Takeaways</w:t>
      </w:r>
    </w:p>
    <w:p w14:paraId="258E722A" w14:textId="77777777" w:rsidR="00E332B1" w:rsidRPr="00E332B1" w:rsidRDefault="00E332B1" w:rsidP="00E332B1">
      <w:pPr>
        <w:pStyle w:val="P-Regular"/>
        <w:numPr>
          <w:ilvl w:val="0"/>
          <w:numId w:val="57"/>
        </w:numPr>
        <w:rPr>
          <w:lang w:val="en-US"/>
        </w:rPr>
      </w:pPr>
      <w:r w:rsidRPr="00E332B1">
        <w:rPr>
          <w:lang w:val="en-US"/>
        </w:rPr>
        <w:t>AlphaZero’s self-play and MCTS methodology revolutionized decision-making in games and beyond.</w:t>
      </w:r>
    </w:p>
    <w:p w14:paraId="64BE6C1A" w14:textId="77777777" w:rsidR="00E332B1" w:rsidRPr="00E332B1" w:rsidRDefault="00E332B1" w:rsidP="00E332B1">
      <w:pPr>
        <w:pStyle w:val="P-Regular"/>
        <w:numPr>
          <w:ilvl w:val="0"/>
          <w:numId w:val="57"/>
        </w:numPr>
        <w:rPr>
          <w:lang w:val="en-US"/>
        </w:rPr>
      </w:pPr>
      <w:r w:rsidRPr="00E332B1">
        <w:rPr>
          <w:lang w:val="en-US"/>
        </w:rPr>
        <w:t>Readers learned how to implement a Connect4 version of AlphaZero, showcasing its adaptability.</w:t>
      </w:r>
    </w:p>
    <w:p w14:paraId="78462025" w14:textId="77777777" w:rsidR="00E332B1" w:rsidRPr="00E332B1" w:rsidRDefault="00E332B1" w:rsidP="00E332B1">
      <w:pPr>
        <w:pStyle w:val="P-Regular"/>
        <w:numPr>
          <w:ilvl w:val="0"/>
          <w:numId w:val="57"/>
        </w:numPr>
        <w:rPr>
          <w:lang w:val="en-US"/>
        </w:rPr>
      </w:pPr>
      <w:r w:rsidRPr="00E332B1">
        <w:rPr>
          <w:lang w:val="en-US"/>
        </w:rPr>
        <w:t>Advanced applications demonstrate AlphaZero’s potential in complex domains like energy management and logistics.</w:t>
      </w:r>
    </w:p>
    <w:p w14:paraId="354C3190" w14:textId="77777777" w:rsidR="00E332B1" w:rsidRPr="00E332B1" w:rsidRDefault="00E332B1" w:rsidP="00E332B1">
      <w:pPr>
        <w:pStyle w:val="P-Regular"/>
        <w:rPr>
          <w:lang w:val="en-US"/>
        </w:rPr>
      </w:pPr>
      <w:r w:rsidRPr="00E332B1">
        <w:rPr>
          <w:b/>
          <w:bCs/>
          <w:lang w:val="en-US"/>
        </w:rPr>
        <w:t>Transition to Chapter 10</w:t>
      </w:r>
    </w:p>
    <w:p w14:paraId="4716408C" w14:textId="77777777" w:rsidR="00E332B1" w:rsidRPr="00E332B1" w:rsidRDefault="00E332B1" w:rsidP="00E332B1">
      <w:pPr>
        <w:pStyle w:val="P-Regular"/>
        <w:rPr>
          <w:lang w:val="en-US"/>
        </w:rPr>
      </w:pPr>
      <w:r w:rsidRPr="00E332B1">
        <w:rPr>
          <w:lang w:val="en-US"/>
        </w:rPr>
        <w:t>The next chapter delves deeper into reinforcement learning with Deep Q-Networks (DQN), exploring their application in dynamic, non-deterministic environments like Atari games. This transition highlights the breadth of RL techniques and prepares readers to tackle a wider array of challenges.</w:t>
      </w:r>
    </w:p>
    <w:p w14:paraId="4F03F048" w14:textId="77777777" w:rsidR="00E332B1" w:rsidRDefault="00E332B1" w:rsidP="220381DB">
      <w:pPr>
        <w:pStyle w:val="P-Regular"/>
      </w:pP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277659B6" w14:textId="77777777" w:rsidR="00E332B1" w:rsidRDefault="00E332B1" w:rsidP="00E332B1">
      <w:pPr>
        <w:pStyle w:val="L-Bullets"/>
        <w:numPr>
          <w:ilvl w:val="0"/>
          <w:numId w:val="0"/>
        </w:numPr>
        <w:ind w:left="717" w:hanging="360"/>
      </w:pPr>
    </w:p>
    <w:p w14:paraId="2F5BD40C" w14:textId="77777777" w:rsidR="00E332B1" w:rsidRDefault="00E332B1" w:rsidP="00E332B1">
      <w:pPr>
        <w:pStyle w:val="L-Bullets"/>
        <w:numPr>
          <w:ilvl w:val="0"/>
          <w:numId w:val="0"/>
        </w:numPr>
        <w:ind w:left="717" w:hanging="360"/>
      </w:pPr>
    </w:p>
    <w:p w14:paraId="434C27D5" w14:textId="77777777" w:rsidR="00E332B1" w:rsidRDefault="00E332B1" w:rsidP="00E332B1">
      <w:pPr>
        <w:pStyle w:val="L-Bullets"/>
        <w:numPr>
          <w:ilvl w:val="0"/>
          <w:numId w:val="0"/>
        </w:numPr>
        <w:ind w:left="717" w:hanging="360"/>
      </w:pPr>
    </w:p>
    <w:p w14:paraId="1E26DAB8" w14:textId="77777777" w:rsidR="00E332B1" w:rsidRPr="00E332B1" w:rsidRDefault="00E332B1" w:rsidP="00E332B1">
      <w:pPr>
        <w:pStyle w:val="L-Bullets"/>
        <w:rPr>
          <w:lang w:val="en-US"/>
        </w:rPr>
      </w:pPr>
      <w:r w:rsidRPr="00E332B1">
        <w:rPr>
          <w:b/>
          <w:bCs/>
          <w:lang w:val="en-US"/>
        </w:rPr>
        <w:lastRenderedPageBreak/>
        <w:t>Introduction to Chapter 9: Build Your Own AlphaZero AI</w:t>
      </w:r>
    </w:p>
    <w:p w14:paraId="53A18787" w14:textId="77777777" w:rsidR="00E332B1" w:rsidRPr="00E332B1" w:rsidRDefault="00E332B1" w:rsidP="00E332B1">
      <w:pPr>
        <w:pStyle w:val="L-Bullets"/>
        <w:rPr>
          <w:lang w:val="en-US"/>
        </w:rPr>
      </w:pPr>
      <w:r w:rsidRPr="00E332B1">
        <w:rPr>
          <w:lang w:val="en-US"/>
        </w:rPr>
        <w:t> </w:t>
      </w:r>
    </w:p>
    <w:p w14:paraId="76D93934" w14:textId="77777777" w:rsidR="00E332B1" w:rsidRPr="00E332B1" w:rsidRDefault="00E332B1" w:rsidP="00E332B1">
      <w:pPr>
        <w:pStyle w:val="L-Bullets"/>
        <w:rPr>
          <w:lang w:val="en-US"/>
        </w:rPr>
      </w:pPr>
      <w:r w:rsidRPr="00E332B1">
        <w:rPr>
          <w:b/>
          <w:bCs/>
          <w:lang w:val="en-US"/>
        </w:rPr>
        <w:t>Introduction to Chapter 9</w:t>
      </w:r>
    </w:p>
    <w:p w14:paraId="06748711" w14:textId="77777777" w:rsidR="00E332B1" w:rsidRPr="00E332B1" w:rsidRDefault="00E332B1" w:rsidP="00E332B1">
      <w:pPr>
        <w:pStyle w:val="L-Bullets"/>
        <w:rPr>
          <w:lang w:val="en-US"/>
        </w:rPr>
      </w:pPr>
      <w:r w:rsidRPr="00E332B1">
        <w:rPr>
          <w:lang w:val="en-US"/>
        </w:rPr>
        <w:t> </w:t>
      </w:r>
    </w:p>
    <w:p w14:paraId="3F6E3E5D" w14:textId="77777777" w:rsidR="00E332B1" w:rsidRPr="00E332B1" w:rsidRDefault="00E332B1" w:rsidP="00E332B1">
      <w:pPr>
        <w:pStyle w:val="L-Bullets"/>
        <w:rPr>
          <w:lang w:val="en-US"/>
        </w:rPr>
      </w:pPr>
      <w:r w:rsidRPr="00E332B1">
        <w:rPr>
          <w:lang w:val="en-US"/>
        </w:rPr>
        <w:t>Chapter 9 introduces AlphaZero, a landmark achievement in the field of artificial intelligence that revolutionized the approach to game-playing with its proficiency in chess, Go, and Shogi. Developed by DeepMind, AlphaZero utilizes a unique combination of deep neural networks and Monte Carlo Tree Search (MCTS) to master games solely through self-play, without human data or domain-specific knowledge.</w:t>
      </w:r>
    </w:p>
    <w:p w14:paraId="035B4F8E" w14:textId="77777777" w:rsidR="00E332B1" w:rsidRPr="00E332B1" w:rsidRDefault="00E332B1" w:rsidP="00E332B1">
      <w:pPr>
        <w:pStyle w:val="L-Bullets"/>
        <w:rPr>
          <w:lang w:val="en-US"/>
        </w:rPr>
      </w:pPr>
      <w:r w:rsidRPr="00E332B1">
        <w:rPr>
          <w:lang w:val="en-US"/>
        </w:rPr>
        <w:t>This chapter will cover:</w:t>
      </w:r>
    </w:p>
    <w:p w14:paraId="61079EED" w14:textId="77777777" w:rsidR="00E332B1" w:rsidRPr="00E332B1" w:rsidRDefault="00E332B1" w:rsidP="00E332B1">
      <w:pPr>
        <w:pStyle w:val="L-Bullets"/>
        <w:rPr>
          <w:lang w:val="en-US"/>
        </w:rPr>
      </w:pPr>
      <w:r w:rsidRPr="00E332B1">
        <w:rPr>
          <w:lang w:val="en-US"/>
        </w:rPr>
        <w:t> </w:t>
      </w:r>
    </w:p>
    <w:p w14:paraId="7C68C79B" w14:textId="77777777" w:rsidR="00E332B1" w:rsidRPr="00E332B1" w:rsidRDefault="00E332B1" w:rsidP="00E332B1">
      <w:pPr>
        <w:pStyle w:val="L-Bullets"/>
        <w:numPr>
          <w:ilvl w:val="1"/>
          <w:numId w:val="58"/>
        </w:numPr>
        <w:rPr>
          <w:lang w:val="en-US"/>
        </w:rPr>
      </w:pPr>
      <w:r w:rsidRPr="00E332B1">
        <w:rPr>
          <w:b/>
          <w:bCs/>
          <w:lang w:val="en-US"/>
        </w:rPr>
        <w:t>The Historical Context and Significance of AlphaZero</w:t>
      </w:r>
      <w:r w:rsidRPr="00E332B1">
        <w:rPr>
          <w:lang w:val="en-US"/>
        </w:rPr>
        <w:t>: Exploring its development and monumental victories that have not only captivated the AI and reinforcement learning communities</w:t>
      </w:r>
    </w:p>
    <w:p w14:paraId="5ABE7985" w14:textId="77777777" w:rsidR="00E332B1" w:rsidRPr="00E332B1" w:rsidRDefault="00E332B1" w:rsidP="00E332B1">
      <w:pPr>
        <w:pStyle w:val="L-Bullets"/>
        <w:rPr>
          <w:lang w:val="en-US"/>
        </w:rPr>
      </w:pPr>
      <w:r w:rsidRPr="00E332B1">
        <w:rPr>
          <w:lang w:val="en-US"/>
        </w:rPr>
        <w:t> </w:t>
      </w:r>
    </w:p>
    <w:p w14:paraId="5848D907" w14:textId="77777777" w:rsidR="00E332B1" w:rsidRPr="00E332B1" w:rsidRDefault="00E332B1" w:rsidP="00E332B1">
      <w:pPr>
        <w:pStyle w:val="L-Bullets"/>
        <w:rPr>
          <w:lang w:val="en-US"/>
        </w:rPr>
      </w:pPr>
      <w:r w:rsidRPr="00E332B1">
        <w:rPr>
          <w:lang w:val="en-US"/>
        </w:rPr>
        <w:t>but also demonstrated profound implications for the broader field of AI.</w:t>
      </w:r>
    </w:p>
    <w:p w14:paraId="7DBAC917" w14:textId="77777777" w:rsidR="00E332B1" w:rsidRPr="00E332B1" w:rsidRDefault="00E332B1" w:rsidP="00E332B1">
      <w:pPr>
        <w:pStyle w:val="L-Bullets"/>
        <w:rPr>
          <w:lang w:val="en-US"/>
        </w:rPr>
      </w:pPr>
      <w:r w:rsidRPr="00E332B1">
        <w:rPr>
          <w:lang w:val="en-US"/>
        </w:rPr>
        <w:t> </w:t>
      </w:r>
    </w:p>
    <w:p w14:paraId="01C1789C" w14:textId="77777777" w:rsidR="00E332B1" w:rsidRPr="00E332B1" w:rsidRDefault="00E332B1" w:rsidP="00E332B1">
      <w:pPr>
        <w:pStyle w:val="L-Bullets"/>
        <w:numPr>
          <w:ilvl w:val="1"/>
          <w:numId w:val="58"/>
        </w:numPr>
        <w:rPr>
          <w:lang w:val="en-US"/>
        </w:rPr>
      </w:pPr>
      <w:r w:rsidRPr="00E332B1">
        <w:rPr>
          <w:b/>
          <w:bCs/>
          <w:lang w:val="en-US"/>
        </w:rPr>
        <w:t>Monte Carlo Tree Search (MCTS)</w:t>
      </w:r>
      <w:r w:rsidRPr="00E332B1">
        <w:rPr>
          <w:lang w:val="en-US"/>
        </w:rPr>
        <w:t>: An in-depth examination of MCTS, the algorithm at the heart of AlphaZero's decision-making process. We will discuss its principles, how it differs from other search strategies, and its varied applications beyond traditional board games.</w:t>
      </w:r>
    </w:p>
    <w:p w14:paraId="763CB8E2" w14:textId="77777777" w:rsidR="00E332B1" w:rsidRPr="00E332B1" w:rsidRDefault="00E332B1" w:rsidP="00E332B1">
      <w:pPr>
        <w:pStyle w:val="L-Bullets"/>
        <w:numPr>
          <w:ilvl w:val="1"/>
          <w:numId w:val="58"/>
        </w:numPr>
        <w:rPr>
          <w:lang w:val="en-US"/>
        </w:rPr>
      </w:pPr>
      <w:r w:rsidRPr="00E332B1">
        <w:rPr>
          <w:b/>
          <w:bCs/>
          <w:lang w:val="en-US"/>
        </w:rPr>
        <w:t>Practical Implementation of AlphaZero for Connect4</w:t>
      </w:r>
      <w:r w:rsidRPr="00E332B1">
        <w:rPr>
          <w:lang w:val="en-US"/>
        </w:rPr>
        <w:t>: Step-by-step guidance on building your own version of AlphaZero to play Connect4, providing a hands-on approach to understanding and implementing the underlying algorithms.</w:t>
      </w:r>
    </w:p>
    <w:p w14:paraId="128DA97F" w14:textId="77777777" w:rsidR="00E332B1" w:rsidRPr="00E332B1" w:rsidRDefault="00E332B1" w:rsidP="00E332B1">
      <w:pPr>
        <w:pStyle w:val="L-Bullets"/>
        <w:numPr>
          <w:ilvl w:val="1"/>
          <w:numId w:val="58"/>
        </w:numPr>
        <w:rPr>
          <w:lang w:val="en-US"/>
        </w:rPr>
      </w:pPr>
      <w:r w:rsidRPr="00E332B1">
        <w:rPr>
          <w:b/>
          <w:bCs/>
          <w:lang w:val="en-US"/>
        </w:rPr>
        <w:lastRenderedPageBreak/>
        <w:t>Advanced Applications and Extensions</w:t>
      </w:r>
      <w:r w:rsidRPr="00E332B1">
        <w:rPr>
          <w:lang w:val="en-US"/>
        </w:rPr>
        <w:t>: How the principles behind AlphaZero can be adapted to more complex games and real-world problems, expanding the horizons of what can be achieved with autonomous learning systems.</w:t>
      </w:r>
    </w:p>
    <w:p w14:paraId="5FAC2D33" w14:textId="77777777" w:rsidR="00E332B1" w:rsidRPr="00E332B1" w:rsidRDefault="00E332B1" w:rsidP="00E332B1">
      <w:pPr>
        <w:pStyle w:val="L-Bullets"/>
        <w:numPr>
          <w:ilvl w:val="1"/>
          <w:numId w:val="58"/>
        </w:numPr>
        <w:rPr>
          <w:lang w:val="en-US"/>
        </w:rPr>
      </w:pPr>
      <w:r w:rsidRPr="00E332B1">
        <w:rPr>
          <w:b/>
          <w:bCs/>
          <w:lang w:val="en-US"/>
        </w:rPr>
        <w:t>Strategies for Training and Evaluating in Complex Environments</w:t>
      </w:r>
      <w:r w:rsidRPr="00E332B1">
        <w:rPr>
          <w:lang w:val="en-US"/>
        </w:rPr>
        <w:t>: Techniques for optimizing the training process and ensuring robust evaluations in diverse and challenging environments.</w:t>
      </w:r>
    </w:p>
    <w:p w14:paraId="6B4EE2FA" w14:textId="77777777" w:rsidR="00E332B1" w:rsidRPr="00E332B1" w:rsidRDefault="00E332B1" w:rsidP="00E332B1">
      <w:pPr>
        <w:pStyle w:val="L-Bullets"/>
        <w:rPr>
          <w:lang w:val="en-US"/>
        </w:rPr>
      </w:pPr>
      <w:r w:rsidRPr="00E332B1">
        <w:rPr>
          <w:lang w:val="en-US"/>
        </w:rPr>
        <w:t> </w:t>
      </w:r>
    </w:p>
    <w:p w14:paraId="4C668EC6" w14:textId="77777777" w:rsidR="00E332B1" w:rsidRPr="00E332B1" w:rsidRDefault="00E332B1" w:rsidP="00E332B1">
      <w:pPr>
        <w:pStyle w:val="L-Bullets"/>
        <w:rPr>
          <w:lang w:val="en-US"/>
        </w:rPr>
      </w:pPr>
      <w:r w:rsidRPr="00E332B1">
        <w:rPr>
          <w:b/>
          <w:bCs/>
          <w:lang w:val="en-US"/>
        </w:rPr>
        <w:t>Lead into Chapter 9</w:t>
      </w:r>
    </w:p>
    <w:p w14:paraId="158028CF" w14:textId="77777777" w:rsidR="00E332B1" w:rsidRPr="00E332B1" w:rsidRDefault="00E332B1" w:rsidP="00E332B1">
      <w:pPr>
        <w:pStyle w:val="L-Bullets"/>
        <w:rPr>
          <w:lang w:val="en-US"/>
        </w:rPr>
      </w:pPr>
      <w:r w:rsidRPr="00E332B1">
        <w:rPr>
          <w:lang w:val="en-US"/>
        </w:rPr>
        <w:t>As we conclude our exploration of AlphaZero, we prepare to delve deeper into the realm of deep reinforcement learning with Chapter 13, which focuses on the Deep Q-Network and its applications in mastering Atari video games. This transition underscores the breadth and versatility of reinforcement learning techniques and sets the stage for further discussions on model-based and model-free approaches in the chapters that follow.</w:t>
      </w:r>
    </w:p>
    <w:p w14:paraId="70AA4FBC" w14:textId="77777777" w:rsidR="00E332B1" w:rsidRPr="00E332B1" w:rsidRDefault="00E332B1" w:rsidP="00E332B1">
      <w:pPr>
        <w:pStyle w:val="L-Bullets"/>
        <w:rPr>
          <w:lang w:val="en-US"/>
        </w:rPr>
      </w:pPr>
      <w:r w:rsidRPr="00E332B1">
        <w:rPr>
          <w:lang w:val="en-US"/>
        </w:rPr>
        <w:t>By integrating detailed theoretical insights with practical examples, Chapter 12 aims to not only educate but also inspire readers to explore and innovate within the field of AI, leveraging the groundbreaking techniques pioneered by AlphaZero to push the boundaries of what is possible in artificial intelligence.</w:t>
      </w:r>
    </w:p>
    <w:p w14:paraId="50C1C486" w14:textId="77777777" w:rsidR="00E332B1" w:rsidRPr="00E332B1" w:rsidRDefault="00E332B1" w:rsidP="00E332B1">
      <w:pPr>
        <w:pStyle w:val="L-Bullets"/>
        <w:rPr>
          <w:lang w:val="en-US"/>
        </w:rPr>
      </w:pPr>
      <w:r w:rsidRPr="00E332B1">
        <w:rPr>
          <w:lang w:val="en-US"/>
        </w:rPr>
        <w:t> </w:t>
      </w:r>
    </w:p>
    <w:p w14:paraId="349D31CE" w14:textId="77777777" w:rsidR="00E332B1" w:rsidRPr="00E332B1" w:rsidRDefault="00E332B1" w:rsidP="00E332B1">
      <w:pPr>
        <w:pStyle w:val="L-Bullets"/>
        <w:rPr>
          <w:lang w:val="en-US"/>
        </w:rPr>
      </w:pPr>
      <w:r w:rsidRPr="00E332B1">
        <w:rPr>
          <w:lang w:val="en-US"/>
        </w:rPr>
        <w:t> </w:t>
      </w:r>
    </w:p>
    <w:p w14:paraId="0D8C7F9C" w14:textId="77777777" w:rsidR="00E332B1" w:rsidRPr="00E332B1" w:rsidRDefault="00E332B1" w:rsidP="00E332B1">
      <w:pPr>
        <w:pStyle w:val="L-Bullets"/>
        <w:rPr>
          <w:lang w:val="en-US"/>
        </w:rPr>
      </w:pPr>
      <w:r w:rsidRPr="00E332B1">
        <w:rPr>
          <w:b/>
          <w:bCs/>
          <w:lang w:val="en-US"/>
        </w:rPr>
        <w:t>Introduction to Chapter 9: Build Your Own AlphaZero AI</w:t>
      </w:r>
    </w:p>
    <w:p w14:paraId="620839FE" w14:textId="77777777" w:rsidR="00E332B1" w:rsidRPr="00E332B1" w:rsidRDefault="00E332B1" w:rsidP="00E332B1">
      <w:pPr>
        <w:pStyle w:val="L-Bullets"/>
        <w:rPr>
          <w:lang w:val="en-US"/>
        </w:rPr>
      </w:pPr>
      <w:r w:rsidRPr="00E332B1">
        <w:rPr>
          <w:lang w:val="en-US"/>
        </w:rPr>
        <w:t> </w:t>
      </w:r>
    </w:p>
    <w:p w14:paraId="70A5B98F" w14:textId="77777777" w:rsidR="00E332B1" w:rsidRPr="00E332B1" w:rsidRDefault="00E332B1" w:rsidP="00E332B1">
      <w:pPr>
        <w:pStyle w:val="L-Bullets"/>
        <w:rPr>
          <w:lang w:val="en-US"/>
        </w:rPr>
      </w:pPr>
      <w:r w:rsidRPr="00E332B1">
        <w:rPr>
          <w:lang w:val="en-US"/>
        </w:rPr>
        <w:t xml:space="preserve">Chapter 12 presents a thrilling exploration into the world of AlphaZero, an AI paradigm that has redefined possibilities within the realm of game theory and beyond through deep reinforcement learning. This chapter offers a deep dive into the history, development, and profound impact of AlphaZero, showcasing its revolutionary approach to self-learning systems. By studying AlphaZero, </w:t>
      </w:r>
      <w:r w:rsidRPr="00E332B1">
        <w:rPr>
          <w:lang w:val="en-US"/>
        </w:rPr>
        <w:lastRenderedPageBreak/>
        <w:t>readers gain a unique perspective on how autonomous agents can develop expertise without human data, purely from self-play—a concept that has implications far beyond games.</w:t>
      </w:r>
    </w:p>
    <w:p w14:paraId="20CC9F8F" w14:textId="77777777" w:rsidR="00E332B1" w:rsidRPr="00E332B1" w:rsidRDefault="00E332B1" w:rsidP="00E332B1">
      <w:pPr>
        <w:pStyle w:val="L-Bullets"/>
        <w:rPr>
          <w:lang w:val="en-US"/>
        </w:rPr>
      </w:pPr>
      <w:r w:rsidRPr="00E332B1">
        <w:rPr>
          <w:lang w:val="en-US"/>
        </w:rPr>
        <w:t> </w:t>
      </w:r>
    </w:p>
    <w:p w14:paraId="6511E71F" w14:textId="77777777" w:rsidR="00E332B1" w:rsidRPr="00E332B1" w:rsidRDefault="00E332B1" w:rsidP="00E332B1">
      <w:pPr>
        <w:pStyle w:val="L-Bullets"/>
        <w:rPr>
          <w:lang w:val="en-US"/>
        </w:rPr>
      </w:pPr>
      <w:r w:rsidRPr="00E332B1">
        <w:rPr>
          <w:lang w:val="en-US"/>
        </w:rPr>
        <w:t>The discussion extends beyond theoretical explanations, guiding readers through practical steps to build their own AlphaZero model, particularly focusing on the game of Connect4. This hands-on approach not only solidifies the understanding of Monte Carlo Tree Search (MCTS) and reinforcement learning strategies but also demonstrates the adaptability of these techniques to more complex games and real-world scenarios.</w:t>
      </w:r>
    </w:p>
    <w:p w14:paraId="7ADC769C" w14:textId="77777777" w:rsidR="00E332B1" w:rsidRPr="00E332B1" w:rsidRDefault="00E332B1" w:rsidP="00E332B1">
      <w:pPr>
        <w:pStyle w:val="L-Bullets"/>
        <w:rPr>
          <w:lang w:val="en-US"/>
        </w:rPr>
      </w:pPr>
      <w:r w:rsidRPr="00E332B1">
        <w:rPr>
          <w:lang w:val="en-US"/>
        </w:rPr>
        <w:t> </w:t>
      </w:r>
    </w:p>
    <w:p w14:paraId="76BF4384" w14:textId="77777777" w:rsidR="00E332B1" w:rsidRPr="00E332B1" w:rsidRDefault="00E332B1" w:rsidP="00E332B1">
      <w:pPr>
        <w:pStyle w:val="L-Bullets"/>
        <w:rPr>
          <w:lang w:val="en-US"/>
        </w:rPr>
      </w:pPr>
      <w:r w:rsidRPr="00E332B1">
        <w:rPr>
          <w:b/>
          <w:bCs/>
          <w:lang w:val="en-US"/>
        </w:rPr>
        <w:t>In this chapter, we're going to cover the following main topics:</w:t>
      </w:r>
    </w:p>
    <w:p w14:paraId="228E211B" w14:textId="77777777" w:rsidR="00E332B1" w:rsidRPr="00E332B1" w:rsidRDefault="00E332B1" w:rsidP="00E332B1">
      <w:pPr>
        <w:pStyle w:val="L-Bullets"/>
        <w:numPr>
          <w:ilvl w:val="1"/>
          <w:numId w:val="58"/>
        </w:numPr>
        <w:rPr>
          <w:lang w:val="en-US"/>
        </w:rPr>
      </w:pPr>
      <w:r w:rsidRPr="00E332B1">
        <w:rPr>
          <w:lang w:val="en-US"/>
        </w:rPr>
        <w:t>History and Significance of AlphaZero</w:t>
      </w:r>
    </w:p>
    <w:p w14:paraId="4198CFEA" w14:textId="77777777" w:rsidR="00E332B1" w:rsidRPr="00E332B1" w:rsidRDefault="00E332B1" w:rsidP="00E332B1">
      <w:pPr>
        <w:pStyle w:val="L-Bullets"/>
        <w:numPr>
          <w:ilvl w:val="1"/>
          <w:numId w:val="58"/>
        </w:numPr>
        <w:rPr>
          <w:lang w:val="en-US"/>
        </w:rPr>
      </w:pPr>
      <w:r w:rsidRPr="00E332B1">
        <w:rPr>
          <w:lang w:val="en-US"/>
        </w:rPr>
        <w:t>Monte Carlo Tree Search and Its Applications</w:t>
      </w:r>
    </w:p>
    <w:p w14:paraId="1E6D2C4F" w14:textId="77777777" w:rsidR="00E332B1" w:rsidRPr="00E332B1" w:rsidRDefault="00E332B1" w:rsidP="00E332B1">
      <w:pPr>
        <w:pStyle w:val="L-Bullets"/>
        <w:numPr>
          <w:ilvl w:val="1"/>
          <w:numId w:val="58"/>
        </w:numPr>
        <w:rPr>
          <w:lang w:val="en-US"/>
        </w:rPr>
      </w:pPr>
      <w:r w:rsidRPr="00E332B1">
        <w:rPr>
          <w:lang w:val="en-US"/>
        </w:rPr>
        <w:t>Implementing AlphaZero for Connect4</w:t>
      </w:r>
    </w:p>
    <w:p w14:paraId="5D49A68B" w14:textId="77777777" w:rsidR="00E332B1" w:rsidRPr="00E332B1" w:rsidRDefault="00E332B1" w:rsidP="00E332B1">
      <w:pPr>
        <w:pStyle w:val="L-Bullets"/>
        <w:numPr>
          <w:ilvl w:val="1"/>
          <w:numId w:val="58"/>
        </w:numPr>
        <w:rPr>
          <w:lang w:val="en-US"/>
        </w:rPr>
      </w:pPr>
      <w:r w:rsidRPr="00E332B1">
        <w:rPr>
          <w:lang w:val="en-US"/>
        </w:rPr>
        <w:t>Advanced Applications of AlphaZero</w:t>
      </w:r>
    </w:p>
    <w:p w14:paraId="6D870626" w14:textId="77777777" w:rsidR="00E332B1" w:rsidRPr="00E332B1" w:rsidRDefault="00E332B1" w:rsidP="00E332B1">
      <w:pPr>
        <w:pStyle w:val="L-Bullets"/>
        <w:numPr>
          <w:ilvl w:val="1"/>
          <w:numId w:val="58"/>
        </w:numPr>
        <w:rPr>
          <w:lang w:val="en-US"/>
        </w:rPr>
      </w:pPr>
      <w:r w:rsidRPr="00E332B1">
        <w:rPr>
          <w:lang w:val="en-US"/>
        </w:rPr>
        <w:t>Training and Evaluating AlphaZero in Complex Environments</w:t>
      </w:r>
    </w:p>
    <w:p w14:paraId="7003CFF8" w14:textId="77777777" w:rsidR="00E332B1" w:rsidRPr="00E332B1" w:rsidRDefault="00E332B1" w:rsidP="00E332B1">
      <w:pPr>
        <w:pStyle w:val="L-Bullets"/>
        <w:rPr>
          <w:lang w:val="en-US"/>
        </w:rPr>
      </w:pPr>
      <w:r w:rsidRPr="00E332B1">
        <w:rPr>
          <w:lang w:val="en-US"/>
        </w:rPr>
        <w:t> </w:t>
      </w:r>
    </w:p>
    <w:p w14:paraId="5D4E5A26" w14:textId="77777777" w:rsidR="00E332B1" w:rsidRPr="00E332B1" w:rsidRDefault="00E332B1" w:rsidP="00E332B1">
      <w:pPr>
        <w:pStyle w:val="L-Bullets"/>
        <w:rPr>
          <w:lang w:val="en-US"/>
        </w:rPr>
      </w:pPr>
      <w:r w:rsidRPr="00E332B1">
        <w:rPr>
          <w:b/>
          <w:bCs/>
          <w:lang w:val="en-US"/>
        </w:rPr>
        <w:t>Learning Objectives for Chapter 9</w:t>
      </w:r>
    </w:p>
    <w:p w14:paraId="21E543CA" w14:textId="77777777" w:rsidR="00E332B1" w:rsidRPr="00E332B1" w:rsidRDefault="00E332B1" w:rsidP="00E332B1">
      <w:pPr>
        <w:pStyle w:val="L-Bullets"/>
        <w:rPr>
          <w:lang w:val="en-US"/>
        </w:rPr>
      </w:pPr>
      <w:r w:rsidRPr="00E332B1">
        <w:rPr>
          <w:lang w:val="en-US"/>
        </w:rPr>
        <w:t> </w:t>
      </w:r>
    </w:p>
    <w:p w14:paraId="73666A01" w14:textId="77777777" w:rsidR="00E332B1" w:rsidRPr="00E332B1" w:rsidRDefault="00E332B1" w:rsidP="00E332B1">
      <w:pPr>
        <w:pStyle w:val="L-Bullets"/>
        <w:rPr>
          <w:lang w:val="en-US"/>
        </w:rPr>
      </w:pPr>
      <w:r w:rsidRPr="00E332B1">
        <w:rPr>
          <w:lang w:val="en-US"/>
        </w:rPr>
        <w:t>By the end of this chapter, readers will be able to:</w:t>
      </w:r>
    </w:p>
    <w:p w14:paraId="3AFDAF76" w14:textId="77777777" w:rsidR="00E332B1" w:rsidRPr="00E332B1" w:rsidRDefault="00E332B1" w:rsidP="00E332B1">
      <w:pPr>
        <w:pStyle w:val="L-Bullets"/>
        <w:numPr>
          <w:ilvl w:val="1"/>
          <w:numId w:val="59"/>
        </w:numPr>
        <w:rPr>
          <w:b/>
          <w:bCs/>
          <w:lang w:val="en-US"/>
        </w:rPr>
      </w:pPr>
      <w:r w:rsidRPr="00E332B1">
        <w:rPr>
          <w:b/>
          <w:bCs/>
          <w:lang w:val="en-US"/>
        </w:rPr>
        <w:t>Understand the AlphaZero Framework:</w:t>
      </w:r>
      <w:r w:rsidRPr="00E332B1">
        <w:rPr>
          <w:lang w:val="en-US"/>
        </w:rPr>
        <w:t xml:space="preserve"> Grasp the foundational concepts behind AlphaZero, including its architecture and the groundbreaking approach to reinforcement learning without prior human knowledge.</w:t>
      </w:r>
    </w:p>
    <w:p w14:paraId="31410887" w14:textId="77777777" w:rsidR="00E332B1" w:rsidRPr="00E332B1" w:rsidRDefault="00E332B1" w:rsidP="00E332B1">
      <w:pPr>
        <w:pStyle w:val="L-Bullets"/>
        <w:numPr>
          <w:ilvl w:val="1"/>
          <w:numId w:val="59"/>
        </w:numPr>
        <w:rPr>
          <w:b/>
          <w:bCs/>
          <w:lang w:val="en-US"/>
        </w:rPr>
      </w:pPr>
      <w:r w:rsidRPr="00E332B1">
        <w:rPr>
          <w:b/>
          <w:bCs/>
          <w:lang w:val="en-US"/>
        </w:rPr>
        <w:lastRenderedPageBreak/>
        <w:t>Apply Monte Carlo Tree Search (MCTS):</w:t>
      </w:r>
      <w:r w:rsidRPr="00E332B1">
        <w:rPr>
          <w:lang w:val="en-US"/>
        </w:rPr>
        <w:t xml:space="preserve"> Learn to implement MCTS, a core component of AlphaZero’s decision-making process, and apply it to strategic game-playing scenarios.</w:t>
      </w:r>
    </w:p>
    <w:p w14:paraId="26F0E189" w14:textId="77777777" w:rsidR="00E332B1" w:rsidRPr="00E332B1" w:rsidRDefault="00E332B1" w:rsidP="00E332B1">
      <w:pPr>
        <w:pStyle w:val="L-Bullets"/>
        <w:numPr>
          <w:ilvl w:val="1"/>
          <w:numId w:val="59"/>
        </w:numPr>
        <w:rPr>
          <w:b/>
          <w:bCs/>
          <w:lang w:val="en-US"/>
        </w:rPr>
      </w:pPr>
      <w:r w:rsidRPr="00E332B1">
        <w:rPr>
          <w:b/>
          <w:bCs/>
          <w:lang w:val="en-US"/>
        </w:rPr>
        <w:t>Develop AlphaZero for Specific Games:</w:t>
      </w:r>
      <w:r w:rsidRPr="00E332B1">
        <w:rPr>
          <w:lang w:val="en-US"/>
        </w:rPr>
        <w:t xml:space="preserve"> Follow step-by-step instructions to build and train an AlphaZero-like model for the game of Connect4, with insights into adapting the methodology for other games.</w:t>
      </w:r>
    </w:p>
    <w:p w14:paraId="02090AFB" w14:textId="77777777" w:rsidR="00E332B1" w:rsidRPr="00E332B1" w:rsidRDefault="00E332B1" w:rsidP="00E332B1">
      <w:pPr>
        <w:pStyle w:val="L-Bullets"/>
        <w:numPr>
          <w:ilvl w:val="1"/>
          <w:numId w:val="59"/>
        </w:numPr>
        <w:rPr>
          <w:b/>
          <w:bCs/>
          <w:lang w:val="en-US"/>
        </w:rPr>
      </w:pPr>
      <w:r w:rsidRPr="00E332B1">
        <w:rPr>
          <w:b/>
          <w:bCs/>
          <w:lang w:val="en-US"/>
        </w:rPr>
        <w:t>Explore Advanced Applications:</w:t>
      </w:r>
      <w:r w:rsidRPr="00E332B1">
        <w:rPr>
          <w:lang w:val="en-US"/>
        </w:rPr>
        <w:t xml:space="preserve"> Investigate how AlphaZero's techniques can be extended to more complex games and real-world applications, illustrating the versatility of reinforcement learning models.</w:t>
      </w:r>
    </w:p>
    <w:p w14:paraId="2FF6FA3A" w14:textId="77777777" w:rsidR="00E332B1" w:rsidRPr="00E332B1" w:rsidRDefault="00E332B1" w:rsidP="00E332B1">
      <w:pPr>
        <w:pStyle w:val="L-Bullets"/>
        <w:numPr>
          <w:ilvl w:val="1"/>
          <w:numId w:val="59"/>
        </w:numPr>
        <w:rPr>
          <w:b/>
          <w:bCs/>
          <w:lang w:val="en-US"/>
        </w:rPr>
      </w:pPr>
      <w:r w:rsidRPr="00E332B1">
        <w:rPr>
          <w:b/>
          <w:bCs/>
          <w:lang w:val="en-US"/>
        </w:rPr>
        <w:t>Evaluate Model Performance in Diverse Environments:</w:t>
      </w:r>
      <w:r w:rsidRPr="00E332B1">
        <w:rPr>
          <w:lang w:val="en-US"/>
        </w:rPr>
        <w:t xml:space="preserve"> Master the techniques for training and evaluating reinforcement learning models in complex environments, ensuring robust performance and scalability.</w:t>
      </w:r>
    </w:p>
    <w:p w14:paraId="30EA6202" w14:textId="77777777" w:rsidR="00E332B1" w:rsidRPr="00E332B1" w:rsidRDefault="00E332B1" w:rsidP="00E332B1">
      <w:pPr>
        <w:pStyle w:val="L-Bullets"/>
        <w:rPr>
          <w:lang w:val="en-US"/>
        </w:rPr>
      </w:pPr>
      <w:r w:rsidRPr="00E332B1">
        <w:rPr>
          <w:lang w:val="en-US"/>
        </w:rPr>
        <w:t> </w:t>
      </w:r>
    </w:p>
    <w:p w14:paraId="2ABEB687" w14:textId="77777777" w:rsidR="00E332B1" w:rsidRPr="00E332B1" w:rsidRDefault="00E332B1" w:rsidP="00E332B1">
      <w:pPr>
        <w:pStyle w:val="L-Bullets"/>
        <w:rPr>
          <w:lang w:val="en-US"/>
        </w:rPr>
      </w:pPr>
      <w:r w:rsidRPr="00E332B1">
        <w:rPr>
          <w:lang w:val="en-US"/>
        </w:rPr>
        <w:t>This chapter promises to enrich the reader's understanding of cutting-edge AI technologies, equipping them with the skills to push the boundaries of what artificial intelligence can achieve in competitive and cooperative environments.</w:t>
      </w:r>
    </w:p>
    <w:p w14:paraId="716D1DAD" w14:textId="77777777" w:rsidR="00E332B1" w:rsidRPr="00E332B1" w:rsidRDefault="00E332B1" w:rsidP="00E332B1">
      <w:pPr>
        <w:pStyle w:val="L-Bullets"/>
        <w:rPr>
          <w:lang w:val="en-US"/>
        </w:rPr>
      </w:pPr>
      <w:r w:rsidRPr="00E332B1">
        <w:rPr>
          <w:lang w:val="en-US"/>
        </w:rPr>
        <w:t> </w:t>
      </w:r>
    </w:p>
    <w:p w14:paraId="02185E60" w14:textId="77777777" w:rsidR="00E332B1" w:rsidRPr="00E332B1" w:rsidRDefault="00E332B1" w:rsidP="00E332B1">
      <w:pPr>
        <w:pStyle w:val="L-Bullets"/>
        <w:rPr>
          <w:lang w:val="en-US"/>
        </w:rPr>
      </w:pPr>
      <w:r w:rsidRPr="00E332B1">
        <w:rPr>
          <w:lang w:val="en-US"/>
        </w:rPr>
        <w:t> </w:t>
      </w:r>
    </w:p>
    <w:p w14:paraId="7BE94B55" w14:textId="77777777" w:rsidR="00E332B1" w:rsidRPr="00E332B1" w:rsidRDefault="00E332B1" w:rsidP="00E332B1">
      <w:pPr>
        <w:pStyle w:val="L-Bullets"/>
        <w:rPr>
          <w:lang w:val="en-US"/>
        </w:rPr>
      </w:pPr>
      <w:r w:rsidRPr="00E332B1">
        <w:rPr>
          <w:b/>
          <w:bCs/>
          <w:lang w:val="en-US"/>
        </w:rPr>
        <w:t>9.1 History and Significance of AlphaZero</w:t>
      </w:r>
    </w:p>
    <w:p w14:paraId="3FFC0081" w14:textId="77777777" w:rsidR="00E332B1" w:rsidRPr="00E332B1" w:rsidRDefault="00E332B1" w:rsidP="00E332B1">
      <w:pPr>
        <w:pStyle w:val="L-Bullets"/>
        <w:rPr>
          <w:lang w:val="en-US"/>
        </w:rPr>
      </w:pPr>
      <w:r w:rsidRPr="00E332B1">
        <w:rPr>
          <w:lang w:val="en-US"/>
        </w:rPr>
        <w:t> </w:t>
      </w:r>
    </w:p>
    <w:p w14:paraId="41AC32C0" w14:textId="77777777" w:rsidR="00E332B1" w:rsidRPr="00E332B1" w:rsidRDefault="00E332B1" w:rsidP="00E332B1">
      <w:pPr>
        <w:pStyle w:val="L-Bullets"/>
        <w:rPr>
          <w:lang w:val="en-US"/>
        </w:rPr>
      </w:pPr>
      <w:r w:rsidRPr="00E332B1">
        <w:rPr>
          <w:b/>
          <w:bCs/>
          <w:lang w:val="en-US"/>
        </w:rPr>
        <w:t>Introduction</w:t>
      </w:r>
    </w:p>
    <w:p w14:paraId="0623BA15" w14:textId="77777777" w:rsidR="00E332B1" w:rsidRPr="00E332B1" w:rsidRDefault="00E332B1" w:rsidP="00E332B1">
      <w:pPr>
        <w:pStyle w:val="L-Bullets"/>
        <w:rPr>
          <w:lang w:val="en-US"/>
        </w:rPr>
      </w:pPr>
      <w:r w:rsidRPr="00E332B1">
        <w:rPr>
          <w:lang w:val="en-US"/>
        </w:rPr>
        <w:t>AlphaZero, a groundbreaking artificial intelligence system developed by DeepMind, represents a monumental leap in the field of reinforcement learning (RL). Unlike traditional AI systems, AlphaZero achieved superhuman performance in complex games such as chess, shogi, and Go, through a self-learning process devoid of human intervention or historical game data.</w:t>
      </w:r>
    </w:p>
    <w:p w14:paraId="23A6724D" w14:textId="77777777" w:rsidR="00E332B1" w:rsidRPr="00E332B1" w:rsidRDefault="00E332B1" w:rsidP="00E332B1">
      <w:pPr>
        <w:pStyle w:val="L-Bullets"/>
        <w:rPr>
          <w:lang w:val="en-US"/>
        </w:rPr>
      </w:pPr>
      <w:r w:rsidRPr="00E332B1">
        <w:rPr>
          <w:lang w:val="en-US"/>
        </w:rPr>
        <w:lastRenderedPageBreak/>
        <w:t> </w:t>
      </w:r>
    </w:p>
    <w:p w14:paraId="437BB011" w14:textId="77777777" w:rsidR="00E332B1" w:rsidRPr="00E332B1" w:rsidRDefault="00E332B1" w:rsidP="00E332B1">
      <w:pPr>
        <w:pStyle w:val="L-Bullets"/>
        <w:rPr>
          <w:lang w:val="en-US"/>
        </w:rPr>
      </w:pPr>
      <w:r w:rsidRPr="00E332B1">
        <w:rPr>
          <w:b/>
          <w:bCs/>
          <w:lang w:val="en-US"/>
        </w:rPr>
        <w:t>Overview of AlphaZero and Its Achievements</w:t>
      </w:r>
    </w:p>
    <w:p w14:paraId="7B1E4993" w14:textId="77777777" w:rsidR="00E332B1" w:rsidRPr="00E332B1" w:rsidRDefault="00E332B1" w:rsidP="00E332B1">
      <w:pPr>
        <w:pStyle w:val="L-Bullets"/>
        <w:rPr>
          <w:lang w:val="en-US"/>
        </w:rPr>
      </w:pPr>
      <w:r w:rsidRPr="00E332B1">
        <w:rPr>
          <w:lang w:val="en-US"/>
        </w:rPr>
        <w:t>AlphaZero's approach is rooted in a combination of deep neural networks and a sophisticated tree search algorithm known as Monte Carlo Tree Search (MCTS). This integration allows it to predict and evaluate potential moves with unparalleled accuracy and speed. Remarkably, within hours of self-play training, AlphaZero outperformed world-champion programs in all three games it was tested on, providing new insights into strategic thinking without human bias.</w:t>
      </w:r>
    </w:p>
    <w:p w14:paraId="53F97E98" w14:textId="77777777" w:rsidR="00E332B1" w:rsidRPr="00E332B1" w:rsidRDefault="00E332B1" w:rsidP="00E332B1">
      <w:pPr>
        <w:pStyle w:val="L-Bullets"/>
        <w:rPr>
          <w:lang w:val="en-US"/>
        </w:rPr>
      </w:pPr>
      <w:r w:rsidRPr="00E332B1">
        <w:rPr>
          <w:lang w:val="en-US"/>
        </w:rPr>
        <w:t> </w:t>
      </w:r>
    </w:p>
    <w:p w14:paraId="257A602B" w14:textId="77777777" w:rsidR="00E332B1" w:rsidRPr="00E332B1" w:rsidRDefault="00E332B1" w:rsidP="00E332B1">
      <w:pPr>
        <w:pStyle w:val="L-Bullets"/>
        <w:numPr>
          <w:ilvl w:val="1"/>
          <w:numId w:val="58"/>
        </w:numPr>
        <w:rPr>
          <w:lang w:val="en-US"/>
        </w:rPr>
      </w:pPr>
      <w:r w:rsidRPr="00E332B1">
        <w:rPr>
          <w:b/>
          <w:bCs/>
          <w:lang w:val="en-US"/>
        </w:rPr>
        <w:t>Chess</w:t>
      </w:r>
      <w:r w:rsidRPr="00E332B1">
        <w:rPr>
          <w:lang w:val="en-US"/>
        </w:rPr>
        <w:t>: AlphaZero defeated Stockfish, one of the strongest chess engines, after only 4 hours of self-training.</w:t>
      </w:r>
    </w:p>
    <w:p w14:paraId="62C80804" w14:textId="77777777" w:rsidR="00E332B1" w:rsidRPr="00E332B1" w:rsidRDefault="00E332B1" w:rsidP="00E332B1">
      <w:pPr>
        <w:pStyle w:val="L-Bullets"/>
        <w:numPr>
          <w:ilvl w:val="1"/>
          <w:numId w:val="58"/>
        </w:numPr>
        <w:rPr>
          <w:lang w:val="en-US"/>
        </w:rPr>
      </w:pPr>
      <w:r w:rsidRPr="00E332B1">
        <w:rPr>
          <w:b/>
          <w:bCs/>
          <w:lang w:val="en-US"/>
        </w:rPr>
        <w:t>Go</w:t>
      </w:r>
      <w:r w:rsidRPr="00E332B1">
        <w:rPr>
          <w:lang w:val="en-US"/>
        </w:rPr>
        <w:t>: It surpassed the performance of its predecessor, AlphaGo Zero, which itself had defeated world champion Lee Sedol.</w:t>
      </w:r>
    </w:p>
    <w:p w14:paraId="2EE87CB6" w14:textId="77777777" w:rsidR="00E332B1" w:rsidRPr="00E332B1" w:rsidRDefault="00E332B1" w:rsidP="00E332B1">
      <w:pPr>
        <w:pStyle w:val="L-Bullets"/>
        <w:numPr>
          <w:ilvl w:val="1"/>
          <w:numId w:val="58"/>
        </w:numPr>
        <w:rPr>
          <w:lang w:val="en-US"/>
        </w:rPr>
      </w:pPr>
      <w:r w:rsidRPr="00E332B1">
        <w:rPr>
          <w:b/>
          <w:bCs/>
          <w:lang w:val="en-US"/>
        </w:rPr>
        <w:t>Shogi</w:t>
      </w:r>
      <w:r w:rsidRPr="00E332B1">
        <w:rPr>
          <w:lang w:val="en-US"/>
        </w:rPr>
        <w:t>: It beat Elmo, the world champion shogi program, showcasing its versatility across different types of strategy games.</w:t>
      </w:r>
    </w:p>
    <w:p w14:paraId="2805243E" w14:textId="77777777" w:rsidR="00E332B1" w:rsidRPr="00E332B1" w:rsidRDefault="00E332B1" w:rsidP="00E332B1">
      <w:pPr>
        <w:pStyle w:val="L-Bullets"/>
        <w:rPr>
          <w:lang w:val="en-US"/>
        </w:rPr>
      </w:pPr>
      <w:r w:rsidRPr="00E332B1">
        <w:rPr>
          <w:lang w:val="en-US"/>
        </w:rPr>
        <w:t> </w:t>
      </w:r>
    </w:p>
    <w:p w14:paraId="684C14FF" w14:textId="77777777" w:rsidR="00E332B1" w:rsidRPr="00E332B1" w:rsidRDefault="00E332B1" w:rsidP="00E332B1">
      <w:pPr>
        <w:pStyle w:val="L-Bullets"/>
        <w:rPr>
          <w:lang w:val="en-US"/>
        </w:rPr>
      </w:pPr>
      <w:r w:rsidRPr="00E332B1">
        <w:rPr>
          <w:b/>
          <w:bCs/>
          <w:lang w:val="en-US"/>
        </w:rPr>
        <w:t>Importance in the AI and RL Communities</w:t>
      </w:r>
    </w:p>
    <w:p w14:paraId="49CE5680" w14:textId="77777777" w:rsidR="00E332B1" w:rsidRPr="00E332B1" w:rsidRDefault="00E332B1" w:rsidP="00E332B1">
      <w:pPr>
        <w:pStyle w:val="L-Bullets"/>
        <w:rPr>
          <w:lang w:val="en-US"/>
        </w:rPr>
      </w:pPr>
      <w:r w:rsidRPr="00E332B1">
        <w:rPr>
          <w:lang w:val="en-US"/>
        </w:rPr>
        <w:t>The methodologies pioneered by AlphaZero have had a profound impact on the AI and RL communities, prompting a reevaluation of existing learning algorithms and strategies. Its success has demonstrated the potential of end-to-end reinforcement learning in not only games but also in broader applications such as robotics, decision-making systems, and optimization problems.</w:t>
      </w:r>
    </w:p>
    <w:p w14:paraId="0BD93A81" w14:textId="77777777" w:rsidR="00E332B1" w:rsidRPr="00E332B1" w:rsidRDefault="00E332B1" w:rsidP="00E332B1">
      <w:pPr>
        <w:pStyle w:val="L-Bullets"/>
        <w:rPr>
          <w:lang w:val="en-US"/>
        </w:rPr>
      </w:pPr>
      <w:r w:rsidRPr="00E332B1">
        <w:rPr>
          <w:lang w:val="en-US"/>
        </w:rPr>
        <w:t> </w:t>
      </w:r>
    </w:p>
    <w:p w14:paraId="27A61DB6" w14:textId="77777777" w:rsidR="00E332B1" w:rsidRPr="00E332B1" w:rsidRDefault="00E332B1" w:rsidP="00E332B1">
      <w:pPr>
        <w:pStyle w:val="L-Bullets"/>
        <w:rPr>
          <w:lang w:val="en-US"/>
        </w:rPr>
      </w:pPr>
      <w:r w:rsidRPr="00E332B1">
        <w:rPr>
          <w:b/>
          <w:bCs/>
          <w:lang w:val="en-US"/>
        </w:rPr>
        <w:t>Practical Examples</w:t>
      </w:r>
    </w:p>
    <w:p w14:paraId="2ACEA776" w14:textId="77777777" w:rsidR="00E332B1" w:rsidRPr="00E332B1" w:rsidRDefault="00E332B1" w:rsidP="00E332B1">
      <w:pPr>
        <w:pStyle w:val="L-Bullets"/>
        <w:numPr>
          <w:ilvl w:val="1"/>
          <w:numId w:val="58"/>
        </w:numPr>
        <w:rPr>
          <w:lang w:val="en-US"/>
        </w:rPr>
      </w:pPr>
      <w:r w:rsidRPr="00E332B1">
        <w:rPr>
          <w:b/>
          <w:bCs/>
          <w:lang w:val="en-US"/>
        </w:rPr>
        <w:t>Strategic Game Playing:</w:t>
      </w:r>
      <w:r w:rsidRPr="00E332B1">
        <w:rPr>
          <w:lang w:val="en-US"/>
        </w:rPr>
        <w:t xml:space="preserve"> AlphaZero's approaches to game strategies provide profound insights into the mechanics of decision-making under uncertainty. In games like chess, AlphaZero evaluates countless </w:t>
      </w:r>
      <w:r w:rsidRPr="00E332B1">
        <w:rPr>
          <w:lang w:val="en-US"/>
        </w:rPr>
        <w:lastRenderedPageBreak/>
        <w:t>potential moves, learning which strategies maximize its chances of winning based on the game state. This capability translates into real-world applications like financial trading or crisis management, where decision-making under uncertainty is critical. The AI's ability to foresee multiple future scenarios and their potential outcomes can be adapted to develop algorithms that help in predicting market trends or emergency responses more effectively.</w:t>
      </w:r>
    </w:p>
    <w:p w14:paraId="54FB1343" w14:textId="77777777" w:rsidR="00E332B1" w:rsidRPr="00E332B1" w:rsidRDefault="00E332B1" w:rsidP="00E332B1">
      <w:pPr>
        <w:pStyle w:val="L-Bullets"/>
        <w:numPr>
          <w:ilvl w:val="1"/>
          <w:numId w:val="58"/>
        </w:numPr>
        <w:rPr>
          <w:lang w:val="en-US"/>
        </w:rPr>
      </w:pPr>
      <w:r w:rsidRPr="00E332B1">
        <w:rPr>
          <w:b/>
          <w:bCs/>
          <w:lang w:val="en-US"/>
        </w:rPr>
        <w:t>Optimization Problems:</w:t>
      </w:r>
      <w:r w:rsidRPr="00E332B1">
        <w:rPr>
          <w:lang w:val="en-US"/>
        </w:rPr>
        <w:t xml:space="preserve"> AlphaZero's techniques shine in complex optimization scenarios where traditional models falter due to their inability to scale or adapt to dynamic environments. For instance, in logistics, AlphaZero can optimize routing and inventory management beyond standard algorithmic approaches by continuously learning from new data and simulating different scenarios to find the most efficient solutions. This is particularly valuable in scenarios with changing variables, such as varying delivery times, fluctuating demand, or unexpected supply chain disruptions. AlphaZero's adaptive learning and predictive capabilities enable more resilient and efficient logistical operations, reducing costs and improving service reliability.</w:t>
      </w:r>
    </w:p>
    <w:p w14:paraId="3F1ED06D" w14:textId="77777777" w:rsidR="00E332B1" w:rsidRPr="00E332B1" w:rsidRDefault="00E332B1" w:rsidP="00E332B1">
      <w:pPr>
        <w:pStyle w:val="L-Bullets"/>
        <w:rPr>
          <w:lang w:val="en-US"/>
        </w:rPr>
      </w:pPr>
      <w:r w:rsidRPr="00E332B1">
        <w:rPr>
          <w:lang w:val="en-US"/>
        </w:rPr>
        <w:t> </w:t>
      </w:r>
    </w:p>
    <w:p w14:paraId="1C2EAC55" w14:textId="77777777" w:rsidR="00E332B1" w:rsidRPr="00E332B1" w:rsidRDefault="00E332B1" w:rsidP="00E332B1">
      <w:pPr>
        <w:pStyle w:val="L-Bullets"/>
        <w:numPr>
          <w:ilvl w:val="1"/>
          <w:numId w:val="60"/>
        </w:numPr>
        <w:rPr>
          <w:b/>
          <w:bCs/>
          <w:lang w:val="en-US"/>
        </w:rPr>
      </w:pPr>
      <w:r w:rsidRPr="00E332B1">
        <w:rPr>
          <w:b/>
          <w:bCs/>
          <w:lang w:val="en-US"/>
        </w:rPr>
        <w:t>Strategic Game Playing</w:t>
      </w:r>
      <w:r w:rsidRPr="00E332B1">
        <w:rPr>
          <w:lang w:val="en-US"/>
        </w:rPr>
        <w:t>: AlphaZero's strategies are studied for insights into advanced game-playing tactics and decision-making under uncertainty.</w:t>
      </w:r>
    </w:p>
    <w:p w14:paraId="4595FE56" w14:textId="77777777" w:rsidR="00E332B1" w:rsidRPr="00E332B1" w:rsidRDefault="00E332B1" w:rsidP="00E332B1">
      <w:pPr>
        <w:pStyle w:val="L-Bullets"/>
        <w:numPr>
          <w:ilvl w:val="1"/>
          <w:numId w:val="60"/>
        </w:numPr>
        <w:rPr>
          <w:b/>
          <w:bCs/>
          <w:lang w:val="en-US"/>
        </w:rPr>
      </w:pPr>
      <w:r w:rsidRPr="00E332B1">
        <w:rPr>
          <w:b/>
          <w:bCs/>
          <w:lang w:val="en-US"/>
        </w:rPr>
        <w:t>Optimization Problems</w:t>
      </w:r>
      <w:r w:rsidRPr="00E332B1">
        <w:rPr>
          <w:lang w:val="en-US"/>
        </w:rPr>
        <w:t>: Its techniques are adapted for complex optimization problems in logistics and operations research, where traditional models struggle.</w:t>
      </w:r>
    </w:p>
    <w:p w14:paraId="264B11B2" w14:textId="77777777" w:rsidR="00E332B1" w:rsidRPr="00E332B1" w:rsidRDefault="00E332B1" w:rsidP="00E332B1">
      <w:pPr>
        <w:pStyle w:val="L-Bullets"/>
        <w:numPr>
          <w:ilvl w:val="1"/>
          <w:numId w:val="60"/>
        </w:numPr>
        <w:rPr>
          <w:b/>
          <w:bCs/>
          <w:lang w:val="en-US"/>
        </w:rPr>
      </w:pPr>
      <w:r w:rsidRPr="00E332B1">
        <w:rPr>
          <w:b/>
          <w:bCs/>
          <w:lang w:val="en-US"/>
        </w:rPr>
        <w:t>AlphaZero Network</w:t>
      </w:r>
      <w:r w:rsidRPr="00E332B1">
        <w:rPr>
          <w:lang w:val="en-US"/>
        </w:rPr>
        <w:t xml:space="preserve">: </w:t>
      </w:r>
    </w:p>
    <w:p w14:paraId="28F29515" w14:textId="77777777" w:rsidR="00E332B1" w:rsidRPr="00E332B1" w:rsidRDefault="00E332B1" w:rsidP="00E332B1">
      <w:pPr>
        <w:pStyle w:val="L-Bullets"/>
        <w:rPr>
          <w:lang w:val="en-US"/>
        </w:rPr>
      </w:pPr>
      <w:r w:rsidRPr="00E332B1">
        <w:rPr>
          <w:lang w:val="en-US"/>
        </w:rPr>
        <w:t>"AlphaZero is composed of a CNN (convolutional neural network) based on ResNet50, which has two branches and computes a policy (</w:t>
      </w:r>
      <w:r w:rsidRPr="00E332B1">
        <w:rPr>
          <w:i/>
          <w:iCs/>
          <w:lang w:val="en-US"/>
        </w:rPr>
        <w:t>p</w:t>
      </w:r>
      <w:r w:rsidRPr="00E332B1">
        <w:rPr>
          <w:lang w:val="en-US"/>
        </w:rPr>
        <w:t>) and a value (</w:t>
      </w:r>
      <w:r w:rsidRPr="00E332B1">
        <w:rPr>
          <w:i/>
          <w:iCs/>
          <w:lang w:val="en-US"/>
        </w:rPr>
        <w:t>v</w:t>
      </w:r>
      <w:r w:rsidRPr="00E332B1">
        <w:rPr>
          <w:lang w:val="en-US"/>
        </w:rPr>
        <w:t>) and a Monte Carlo tree search to evaluate the state and update its action selection rule. </w:t>
      </w:r>
      <w:r w:rsidRPr="00E332B1">
        <w:rPr>
          <w:i/>
          <w:iCs/>
          <w:lang w:val="en-US"/>
        </w:rPr>
        <w:t>p</w:t>
      </w:r>
      <w:r w:rsidRPr="00E332B1">
        <w:rPr>
          <w:lang w:val="en-US"/>
        </w:rPr>
        <w:t xml:space="preserve"> contains the probabilities associated with possible next moves, </w:t>
      </w:r>
      <w:r w:rsidRPr="00E332B1">
        <w:rPr>
          <w:lang w:val="en-US"/>
        </w:rPr>
        <w:lastRenderedPageBreak/>
        <w:t>and </w:t>
      </w:r>
      <w:r w:rsidRPr="00E332B1">
        <w:rPr>
          <w:i/>
          <w:iCs/>
          <w:lang w:val="en-US"/>
        </w:rPr>
        <w:t>v</w:t>
      </w:r>
      <w:r w:rsidRPr="00E332B1">
        <w:rPr>
          <w:lang w:val="en-US"/>
        </w:rPr>
        <w:t> is a value that predicts the outcome of the game (win, lose or draw). As can be seen from the image below, the network takes an input of shape </w:t>
      </w:r>
      <w:r w:rsidRPr="00E332B1">
        <w:rPr>
          <w:i/>
          <w:iCs/>
          <w:lang w:val="en-US"/>
        </w:rPr>
        <w:t>8 x 8 x d</w:t>
      </w:r>
      <w:r w:rsidRPr="00E332B1">
        <w:rPr>
          <w:lang w:val="en-US"/>
        </w:rPr>
        <w:t>, whose number of channels </w:t>
      </w:r>
      <w:r w:rsidRPr="00E332B1">
        <w:rPr>
          <w:i/>
          <w:iCs/>
          <w:lang w:val="en-US"/>
        </w:rPr>
        <w:t>d</w:t>
      </w:r>
      <w:r w:rsidRPr="00E332B1">
        <w:rPr>
          <w:lang w:val="en-US"/>
        </w:rPr>
        <w:t> depends on the parameter </w:t>
      </w:r>
      <w:r w:rsidRPr="00E332B1">
        <w:rPr>
          <w:i/>
          <w:iCs/>
          <w:lang w:val="en-US"/>
        </w:rPr>
        <w:t>h </w:t>
      </w:r>
      <w:r w:rsidRPr="00E332B1">
        <w:rPr>
          <w:lang w:val="en-US"/>
        </w:rPr>
        <w:t>(in the paper,</w:t>
      </w:r>
      <w:r w:rsidRPr="00E332B1">
        <w:rPr>
          <w:i/>
          <w:iCs/>
          <w:lang w:val="en-US"/>
        </w:rPr>
        <w:t> h=8</w:t>
      </w:r>
      <w:r w:rsidRPr="00E332B1">
        <w:rPr>
          <w:lang w:val="en-US"/>
        </w:rPr>
        <w:t>)</w:t>
      </w:r>
      <w:r w:rsidRPr="00E332B1">
        <w:rPr>
          <w:i/>
          <w:iCs/>
          <w:lang w:val="en-US"/>
        </w:rPr>
        <w:t>,</w:t>
      </w:r>
      <w:r w:rsidRPr="00E332B1">
        <w:rPr>
          <w:lang w:val="en-US"/>
        </w:rPr>
        <w:t> which represents the number of previous positions considered. Different channels encode different information, such as who has the white pieces or the number of moves played."</w:t>
      </w:r>
    </w:p>
    <w:p w14:paraId="7D4E220A" w14:textId="77777777" w:rsidR="00E332B1" w:rsidRPr="00E332B1" w:rsidRDefault="00E332B1" w:rsidP="00E332B1">
      <w:pPr>
        <w:pStyle w:val="L-Bullets"/>
        <w:rPr>
          <w:lang w:val="en-US"/>
        </w:rPr>
      </w:pPr>
      <w:r w:rsidRPr="00E332B1">
        <w:rPr>
          <w:lang w:val="en-US"/>
        </w:rPr>
        <w:t> </w:t>
      </w:r>
    </w:p>
    <w:p w14:paraId="397CCA8D" w14:textId="77777777" w:rsidR="00E332B1" w:rsidRPr="00E332B1" w:rsidRDefault="00E332B1" w:rsidP="00E332B1">
      <w:pPr>
        <w:pStyle w:val="L-Bullets"/>
        <w:rPr>
          <w:lang w:val="en-US"/>
        </w:rPr>
      </w:pPr>
      <w:r w:rsidRPr="00E332B1">
        <w:rPr>
          <w:lang w:val="en-US"/>
        </w:rPr>
        <w:t>By  </w:t>
      </w:r>
      <w:hyperlink r:id="rId9" w:history="1">
        <w:r w:rsidRPr="00E332B1">
          <w:rPr>
            <w:rStyle w:val="Hyperlink"/>
            <w:b/>
            <w:bCs/>
            <w:lang w:val="en-US"/>
          </w:rPr>
          <w:t>Leonardo Tanzi</w:t>
        </w:r>
      </w:hyperlink>
      <w:r w:rsidRPr="00E332B1">
        <w:rPr>
          <w:lang w:val="en-US"/>
        </w:rPr>
        <w:t xml:space="preserve"> December 16, 2021</w:t>
      </w:r>
    </w:p>
    <w:p w14:paraId="037352E0" w14:textId="77777777" w:rsidR="00E332B1" w:rsidRPr="00E332B1" w:rsidRDefault="00E332B1" w:rsidP="00E332B1">
      <w:pPr>
        <w:pStyle w:val="L-Bullets"/>
        <w:rPr>
          <w:lang w:val="en-US"/>
        </w:rPr>
      </w:pPr>
      <w:r w:rsidRPr="00E332B1">
        <w:rPr>
          <w:lang w:val="en-US"/>
        </w:rPr>
        <w:t> </w:t>
      </w:r>
    </w:p>
    <w:p w14:paraId="7A3F1212" w14:textId="77777777" w:rsidR="00E332B1" w:rsidRPr="00E332B1" w:rsidRDefault="00E332B1" w:rsidP="00E332B1">
      <w:pPr>
        <w:pStyle w:val="L-Bullets"/>
        <w:rPr>
          <w:lang w:val="en-US"/>
        </w:rPr>
      </w:pPr>
      <w:r w:rsidRPr="00E332B1">
        <w:rPr>
          <w:lang w:val="en-US"/>
        </w:rPr>
        <w:t> </w:t>
      </w:r>
    </w:p>
    <w:p w14:paraId="60A52D4E" w14:textId="77777777" w:rsidR="00E332B1" w:rsidRPr="00E332B1" w:rsidRDefault="00E332B1" w:rsidP="00E332B1">
      <w:pPr>
        <w:pStyle w:val="L-Bullets"/>
        <w:rPr>
          <w:lang w:val="en-US"/>
        </w:rPr>
      </w:pPr>
      <w:r w:rsidRPr="00E332B1">
        <w:rPr>
          <w:lang w:val="en-US"/>
        </w:rPr>
        <w:t> </w:t>
      </w:r>
    </w:p>
    <w:p w14:paraId="3BC7F169" w14:textId="068A5524" w:rsidR="00E332B1" w:rsidRPr="00E332B1" w:rsidRDefault="00E332B1" w:rsidP="00E332B1">
      <w:pPr>
        <w:pStyle w:val="L-Bullets"/>
        <w:rPr>
          <w:lang w:val="en-US"/>
        </w:rPr>
      </w:pPr>
      <w:r w:rsidRPr="00E332B1">
        <w:rPr>
          <w:lang w:val="en-US"/>
        </w:rPr>
        <w:lastRenderedPageBreak/>
        <w:drawing>
          <wp:inline distT="0" distB="0" distL="0" distR="0" wp14:anchorId="2AA1D9A2" wp14:editId="4654C42C">
            <wp:extent cx="4752975" cy="5020310"/>
            <wp:effectExtent l="0" t="0" r="9525" b="8890"/>
            <wp:docPr id="1038402740"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02740" name="Picture 1" descr="A diagram of a block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5020310"/>
                    </a:xfrm>
                    <a:prstGeom prst="rect">
                      <a:avLst/>
                    </a:prstGeom>
                    <a:noFill/>
                    <a:ln>
                      <a:noFill/>
                    </a:ln>
                  </pic:spPr>
                </pic:pic>
              </a:graphicData>
            </a:graphic>
          </wp:inline>
        </w:drawing>
      </w:r>
    </w:p>
    <w:p w14:paraId="00852E74" w14:textId="77777777" w:rsidR="00E332B1" w:rsidRPr="00E332B1" w:rsidRDefault="00E332B1" w:rsidP="00E332B1">
      <w:pPr>
        <w:pStyle w:val="L-Bullets"/>
        <w:rPr>
          <w:lang w:val="en-US"/>
        </w:rPr>
      </w:pPr>
      <w:r w:rsidRPr="00E332B1">
        <w:rPr>
          <w:lang w:val="en-US"/>
        </w:rPr>
        <w:t> </w:t>
      </w:r>
    </w:p>
    <w:p w14:paraId="1053BB6F" w14:textId="77777777" w:rsidR="00E332B1" w:rsidRPr="00E332B1" w:rsidRDefault="00E332B1" w:rsidP="00E332B1">
      <w:pPr>
        <w:pStyle w:val="L-Bullets"/>
        <w:rPr>
          <w:lang w:val="en-US"/>
        </w:rPr>
      </w:pPr>
      <w:r w:rsidRPr="00E332B1">
        <w:rPr>
          <w:b/>
          <w:bCs/>
          <w:lang w:val="en-US"/>
        </w:rPr>
        <w:t xml:space="preserve">Figure . </w:t>
      </w:r>
      <w:r w:rsidRPr="00E332B1">
        <w:rPr>
          <w:lang w:val="en-US"/>
        </w:rPr>
        <w:t>The AlphaZero network. Each 3×3 convolution indicates the application of 256 filters of kernel size 3×3 with stride 1. A ResNet block contains two rectified batch-normalized convolutional layers with a skip connection. In the input z</w:t>
      </w:r>
      <w:r w:rsidRPr="00E332B1">
        <w:rPr>
          <w:vertAlign w:val="superscript"/>
          <w:lang w:val="en-US"/>
        </w:rPr>
        <w:t>0</w:t>
      </w:r>
      <w:r w:rsidRPr="00E332B1">
        <w:rPr>
          <w:lang w:val="en-US"/>
        </w:rPr>
        <w:t xml:space="preserve">, a history length of </w:t>
      </w:r>
      <w:r w:rsidRPr="00E332B1">
        <w:rPr>
          <w:i/>
          <w:iCs/>
          <w:lang w:val="en-US"/>
        </w:rPr>
        <w:t xml:space="preserve">h </w:t>
      </w:r>
      <w:r w:rsidRPr="00E332B1">
        <w:rPr>
          <w:lang w:val="en-US"/>
        </w:rPr>
        <w:t>= 8 plies is used, encoding the current board position and those of the seven preceding plies. The input is a 8×8×119-</w:t>
      </w:r>
      <w:r w:rsidRPr="00E332B1">
        <w:rPr>
          <w:lang w:val="en-US"/>
        </w:rPr>
        <w:lastRenderedPageBreak/>
        <w:t>dimensional tensor.</w:t>
      </w:r>
      <w:r w:rsidRPr="00E332B1">
        <w:rPr>
          <w:lang w:val="en-US"/>
        </w:rPr>
        <w:br/>
      </w:r>
      <w:r w:rsidRPr="00E332B1">
        <w:rPr>
          <w:b/>
          <w:bCs/>
          <w:lang w:val="en-US"/>
        </w:rPr>
        <w:t>SOURCE</w:t>
      </w:r>
      <w:r w:rsidRPr="00E332B1">
        <w:rPr>
          <w:lang w:val="en-US"/>
        </w:rPr>
        <w:t xml:space="preserve"> ==&gt; </w:t>
      </w:r>
      <w:hyperlink r:id="rId11" w:history="1">
        <w:r w:rsidRPr="00E332B1">
          <w:rPr>
            <w:rStyle w:val="Hyperlink"/>
            <w:lang w:val="en-US"/>
          </w:rPr>
          <w:t>https://arxiv.org/pdf/2111.09259.pdf</w:t>
        </w:r>
      </w:hyperlink>
    </w:p>
    <w:p w14:paraId="774A5A01" w14:textId="77777777" w:rsidR="00E332B1" w:rsidRPr="00E332B1" w:rsidRDefault="00E332B1" w:rsidP="00E332B1">
      <w:pPr>
        <w:pStyle w:val="L-Bullets"/>
        <w:rPr>
          <w:lang w:val="en-US"/>
        </w:rPr>
      </w:pPr>
      <w:r w:rsidRPr="00E332B1">
        <w:rPr>
          <w:lang w:val="en-US"/>
        </w:rPr>
        <w:t> </w:t>
      </w:r>
    </w:p>
    <w:p w14:paraId="7A6BC50B" w14:textId="77777777" w:rsidR="00E332B1" w:rsidRPr="00E332B1" w:rsidRDefault="00E332B1" w:rsidP="00E332B1">
      <w:pPr>
        <w:pStyle w:val="L-Bullets"/>
        <w:rPr>
          <w:lang w:val="en-US"/>
        </w:rPr>
      </w:pPr>
      <w:r w:rsidRPr="00E332B1">
        <w:rPr>
          <w:lang w:val="en-US"/>
        </w:rPr>
        <w:t> </w:t>
      </w:r>
    </w:p>
    <w:p w14:paraId="13733627" w14:textId="77777777" w:rsidR="00E332B1" w:rsidRPr="00E332B1" w:rsidRDefault="00E332B1" w:rsidP="00E332B1">
      <w:pPr>
        <w:pStyle w:val="L-Bullets"/>
        <w:rPr>
          <w:lang w:val="en-US"/>
        </w:rPr>
      </w:pPr>
      <w:r w:rsidRPr="00E332B1">
        <w:rPr>
          <w:lang w:val="en-US"/>
        </w:rPr>
        <w:t> </w:t>
      </w:r>
    </w:p>
    <w:p w14:paraId="45F13316" w14:textId="77777777" w:rsidR="00E332B1" w:rsidRPr="00E332B1" w:rsidRDefault="00E332B1" w:rsidP="00E332B1">
      <w:pPr>
        <w:pStyle w:val="L-Bullets"/>
        <w:rPr>
          <w:lang w:val="en-US"/>
        </w:rPr>
      </w:pPr>
      <w:r w:rsidRPr="00E332B1">
        <w:rPr>
          <w:lang w:val="en-US"/>
        </w:rPr>
        <w:t> </w:t>
      </w:r>
    </w:p>
    <w:p w14:paraId="5141A051" w14:textId="77777777" w:rsidR="00E332B1" w:rsidRPr="00E332B1" w:rsidRDefault="00E332B1" w:rsidP="00E332B1">
      <w:pPr>
        <w:pStyle w:val="L-Bullets"/>
        <w:rPr>
          <w:lang w:val="en-US"/>
        </w:rPr>
      </w:pPr>
      <w:r w:rsidRPr="00E332B1">
        <w:rPr>
          <w:b/>
          <w:bCs/>
          <w:lang w:val="en-US"/>
        </w:rPr>
        <w:t>Recommended Illustrations:</w:t>
      </w:r>
    </w:p>
    <w:p w14:paraId="5DB02EA6" w14:textId="77777777" w:rsidR="00E332B1" w:rsidRPr="00E332B1" w:rsidRDefault="00E332B1" w:rsidP="00E332B1">
      <w:pPr>
        <w:pStyle w:val="L-Bullets"/>
        <w:numPr>
          <w:ilvl w:val="1"/>
          <w:numId w:val="58"/>
        </w:numPr>
        <w:rPr>
          <w:lang w:val="en-US"/>
        </w:rPr>
      </w:pPr>
      <w:r w:rsidRPr="00E332B1">
        <w:rPr>
          <w:b/>
          <w:bCs/>
          <w:lang w:val="en-US"/>
        </w:rPr>
        <w:t>Graphical Timeline</w:t>
      </w:r>
      <w:r w:rsidRPr="00E332B1">
        <w:rPr>
          <w:lang w:val="en-US"/>
        </w:rPr>
        <w:t>: Showcasing AlphaZero’s developmental milestones and key victories.</w:t>
      </w:r>
    </w:p>
    <w:p w14:paraId="4AFA6D5F" w14:textId="77777777" w:rsidR="00E332B1" w:rsidRPr="00E332B1" w:rsidRDefault="00E332B1" w:rsidP="00E332B1">
      <w:pPr>
        <w:pStyle w:val="L-Bullets"/>
        <w:numPr>
          <w:ilvl w:val="1"/>
          <w:numId w:val="58"/>
        </w:numPr>
        <w:rPr>
          <w:lang w:val="en-US"/>
        </w:rPr>
      </w:pPr>
      <w:r w:rsidRPr="00E332B1">
        <w:rPr>
          <w:b/>
          <w:bCs/>
          <w:lang w:val="en-US"/>
        </w:rPr>
        <w:t>Comparative Performance Graphs</w:t>
      </w:r>
      <w:r w:rsidRPr="00E332B1">
        <w:rPr>
          <w:lang w:val="en-US"/>
        </w:rPr>
        <w:t>: Illustrating AlphaZero's performance against other top game-playing engines over time.</w:t>
      </w:r>
    </w:p>
    <w:p w14:paraId="0442B1E7" w14:textId="77777777" w:rsidR="00E332B1" w:rsidRPr="00E332B1" w:rsidRDefault="00E332B1" w:rsidP="00E332B1">
      <w:pPr>
        <w:pStyle w:val="L-Bullets"/>
        <w:numPr>
          <w:ilvl w:val="1"/>
          <w:numId w:val="58"/>
        </w:numPr>
        <w:rPr>
          <w:lang w:val="en-US"/>
        </w:rPr>
      </w:pPr>
      <w:r w:rsidRPr="00E332B1">
        <w:rPr>
          <w:b/>
          <w:bCs/>
          <w:lang w:val="en-US"/>
        </w:rPr>
        <w:t>Neural Network Architecture Diagram</w:t>
      </w:r>
      <w:r w:rsidRPr="00E332B1">
        <w:rPr>
          <w:lang w:val="en-US"/>
        </w:rPr>
        <w:t>: Detailing the neural network setup that enables AlphaZero's learning capabilities.</w:t>
      </w:r>
    </w:p>
    <w:p w14:paraId="0DAF9CF9" w14:textId="77777777" w:rsidR="00E332B1" w:rsidRPr="00E332B1" w:rsidRDefault="00E332B1" w:rsidP="00E332B1">
      <w:pPr>
        <w:pStyle w:val="L-Bullets"/>
        <w:rPr>
          <w:lang w:val="en-US"/>
        </w:rPr>
      </w:pPr>
      <w:r w:rsidRPr="00E332B1">
        <w:rPr>
          <w:lang w:val="en-US"/>
        </w:rPr>
        <w:t> </w:t>
      </w:r>
    </w:p>
    <w:p w14:paraId="2525BCD3" w14:textId="77777777" w:rsidR="00E332B1" w:rsidRPr="00E332B1" w:rsidRDefault="00E332B1" w:rsidP="00E332B1">
      <w:pPr>
        <w:pStyle w:val="L-Bullets"/>
        <w:rPr>
          <w:lang w:val="en-US"/>
        </w:rPr>
      </w:pPr>
      <w:r w:rsidRPr="00E332B1">
        <w:rPr>
          <w:b/>
          <w:bCs/>
          <w:lang w:val="en-US"/>
        </w:rPr>
        <w:t>Code Example: Basic Implementation of MCTS</w:t>
      </w:r>
    </w:p>
    <w:p w14:paraId="33C99F41" w14:textId="77777777" w:rsidR="00E332B1" w:rsidRPr="00E332B1" w:rsidRDefault="00E332B1" w:rsidP="00E332B1">
      <w:pPr>
        <w:pStyle w:val="L-Bullets"/>
        <w:rPr>
          <w:lang w:val="en-US"/>
        </w:rPr>
      </w:pPr>
      <w:r w:rsidRPr="00E332B1">
        <w:rPr>
          <w:lang w:val="en-US"/>
        </w:rPr>
        <w:t>Here's a simplified Python snippet demonstrating the Monte Carlo Tree Search, part of the core mechanism behind AlphaZero:</w:t>
      </w:r>
    </w:p>
    <w:p w14:paraId="58EF47B8" w14:textId="77777777" w:rsidR="00E332B1" w:rsidRPr="00E332B1" w:rsidRDefault="00E332B1" w:rsidP="00E332B1">
      <w:pPr>
        <w:pStyle w:val="L-Bullets"/>
        <w:rPr>
          <w:lang w:val="en-US"/>
        </w:rPr>
      </w:pPr>
      <w:r w:rsidRPr="00E332B1">
        <w:rPr>
          <w:lang w:val="en-US"/>
        </w:rPr>
        <w:t> </w:t>
      </w:r>
    </w:p>
    <w:p w14:paraId="6E9F4624" w14:textId="77777777" w:rsidR="00E332B1" w:rsidRPr="00E332B1" w:rsidRDefault="00E332B1" w:rsidP="00E332B1">
      <w:pPr>
        <w:pStyle w:val="L-Bullets"/>
        <w:rPr>
          <w:lang w:val="en-US"/>
        </w:rPr>
      </w:pPr>
      <w:r w:rsidRPr="00E332B1">
        <w:rPr>
          <w:lang w:val="en-US"/>
        </w:rPr>
        <w:t>python</w:t>
      </w:r>
    </w:p>
    <w:p w14:paraId="6F52CD49" w14:textId="77777777" w:rsidR="00E332B1" w:rsidRPr="00E332B1" w:rsidRDefault="00E332B1" w:rsidP="00E332B1">
      <w:pPr>
        <w:pStyle w:val="L-Bullets"/>
        <w:rPr>
          <w:lang w:val="en-US"/>
        </w:rPr>
      </w:pPr>
      <w:r w:rsidRPr="00E332B1">
        <w:rPr>
          <w:lang w:val="en-US"/>
        </w:rPr>
        <w:t>Copy code</w:t>
      </w:r>
    </w:p>
    <w:p w14:paraId="569A4D3F" w14:textId="77777777" w:rsidR="00E332B1" w:rsidRPr="00E332B1" w:rsidRDefault="00E332B1" w:rsidP="00E332B1">
      <w:pPr>
        <w:pStyle w:val="L-Bullets"/>
        <w:rPr>
          <w:lang w:val="en-US"/>
        </w:rPr>
      </w:pPr>
      <w:r w:rsidRPr="00E332B1">
        <w:rPr>
          <w:lang w:val="en-US"/>
        </w:rPr>
        <w:t>import random</w:t>
      </w:r>
    </w:p>
    <w:p w14:paraId="78926118" w14:textId="77777777" w:rsidR="00E332B1" w:rsidRPr="00E332B1" w:rsidRDefault="00E332B1" w:rsidP="00E332B1">
      <w:pPr>
        <w:pStyle w:val="L-Bullets"/>
        <w:rPr>
          <w:lang w:val="en-US"/>
        </w:rPr>
      </w:pPr>
      <w:r w:rsidRPr="00E332B1">
        <w:rPr>
          <w:lang w:val="en-US"/>
        </w:rPr>
        <w:t>class MCTSNode:</w:t>
      </w:r>
      <w:r w:rsidRPr="00E332B1">
        <w:rPr>
          <w:lang w:val="en-US"/>
        </w:rPr>
        <w:br/>
        <w:t xml:space="preserve">    def __init__(self, state, parent=None):</w:t>
      </w:r>
      <w:r w:rsidRPr="00E332B1">
        <w:rPr>
          <w:lang w:val="en-US"/>
        </w:rPr>
        <w:br/>
        <w:t xml:space="preserve">        self.state = state</w:t>
      </w:r>
      <w:r w:rsidRPr="00E332B1">
        <w:rPr>
          <w:lang w:val="en-US"/>
        </w:rPr>
        <w:br/>
        <w:t xml:space="preserve">        self.parent = parent</w:t>
      </w:r>
      <w:r w:rsidRPr="00E332B1">
        <w:rPr>
          <w:lang w:val="en-US"/>
        </w:rPr>
        <w:br/>
        <w:t xml:space="preserve">        self.children = []</w:t>
      </w:r>
      <w:r w:rsidRPr="00E332B1">
        <w:rPr>
          <w:lang w:val="en-US"/>
        </w:rPr>
        <w:br/>
      </w:r>
      <w:r w:rsidRPr="00E332B1">
        <w:rPr>
          <w:lang w:val="en-US"/>
        </w:rPr>
        <w:lastRenderedPageBreak/>
        <w:t xml:space="preserve">        self.wins = 0</w:t>
      </w:r>
      <w:r w:rsidRPr="00E332B1">
        <w:rPr>
          <w:lang w:val="en-US"/>
        </w:rPr>
        <w:br/>
        <w:t xml:space="preserve">        self.visits = 0</w:t>
      </w:r>
      <w:r w:rsidRPr="00E332B1">
        <w:rPr>
          <w:lang w:val="en-US"/>
        </w:rPr>
        <w:br/>
        <w:t xml:space="preserve">        self.untried_actions = self.get_legal_actions()</w:t>
      </w:r>
    </w:p>
    <w:p w14:paraId="22A3D58C" w14:textId="77777777" w:rsidR="00E332B1" w:rsidRPr="00E332B1" w:rsidRDefault="00E332B1" w:rsidP="00E332B1">
      <w:pPr>
        <w:pStyle w:val="L-Bullets"/>
        <w:rPr>
          <w:lang w:val="en-US"/>
        </w:rPr>
      </w:pPr>
      <w:r w:rsidRPr="00E332B1">
        <w:rPr>
          <w:lang w:val="en-US"/>
        </w:rPr>
        <w:t>def get_legal_actions(self):</w:t>
      </w:r>
      <w:r w:rsidRPr="00E332B1">
        <w:rPr>
          <w:lang w:val="en-US"/>
        </w:rPr>
        <w:br/>
        <w:t xml:space="preserve">        # This function should return the legal actions from this state</w:t>
      </w:r>
      <w:r w:rsidRPr="00E332B1">
        <w:rPr>
          <w:lang w:val="en-US"/>
        </w:rPr>
        <w:br/>
        <w:t xml:space="preserve">        return ['move1', 'move2', 'move3']</w:t>
      </w:r>
    </w:p>
    <w:p w14:paraId="02443135" w14:textId="77777777" w:rsidR="00E332B1" w:rsidRPr="00E332B1" w:rsidRDefault="00E332B1" w:rsidP="00E332B1">
      <w:pPr>
        <w:pStyle w:val="L-Bullets"/>
        <w:rPr>
          <w:lang w:val="en-US"/>
        </w:rPr>
      </w:pPr>
      <w:r w:rsidRPr="00E332B1">
        <w:rPr>
          <w:lang w:val="en-US"/>
        </w:rPr>
        <w:t>def select_child(self):</w:t>
      </w:r>
      <w:r w:rsidRPr="00E332B1">
        <w:rPr>
          <w:lang w:val="en-US"/>
        </w:rPr>
        <w:br/>
        <w:t xml:space="preserve">        # Select a child node with the highest UCB1 score</w:t>
      </w:r>
      <w:r w:rsidRPr="00E332B1">
        <w:rPr>
          <w:lang w:val="en-US"/>
        </w:rPr>
        <w:br/>
        <w:t xml:space="preserve">        return sorted(self.children, key=lambda c: c.wins / c.visits + 2 * (2 * math.log(self.visits) / c.visits)**0.5)[-1]</w:t>
      </w:r>
    </w:p>
    <w:p w14:paraId="0D206D76" w14:textId="77777777" w:rsidR="00E332B1" w:rsidRPr="00E332B1" w:rsidRDefault="00E332B1" w:rsidP="00E332B1">
      <w:pPr>
        <w:pStyle w:val="L-Bullets"/>
        <w:rPr>
          <w:lang w:val="en-US"/>
        </w:rPr>
      </w:pPr>
      <w:r w:rsidRPr="00E332B1">
        <w:rPr>
          <w:lang w:val="en-US"/>
        </w:rPr>
        <w:t>def expand(self):</w:t>
      </w:r>
      <w:r w:rsidRPr="00E332B1">
        <w:rPr>
          <w:lang w:val="en-US"/>
        </w:rPr>
        <w:br/>
        <w:t xml:space="preserve">        # Expand the tree by creating a new child node</w:t>
      </w:r>
      <w:r w:rsidRPr="00E332B1">
        <w:rPr>
          <w:lang w:val="en-US"/>
        </w:rPr>
        <w:br/>
        <w:t xml:space="preserve">        action = self.untried_actions.pop()</w:t>
      </w:r>
      <w:r w:rsidRPr="00E332B1">
        <w:rPr>
          <w:lang w:val="en-US"/>
        </w:rPr>
        <w:br/>
        <w:t xml:space="preserve">        next_state = self.state.do_action(action)</w:t>
      </w:r>
      <w:r w:rsidRPr="00E332B1">
        <w:rPr>
          <w:lang w:val="en-US"/>
        </w:rPr>
        <w:br/>
        <w:t xml:space="preserve">        child_node = MCTSNode(next_state, parent=self)</w:t>
      </w:r>
      <w:r w:rsidRPr="00E332B1">
        <w:rPr>
          <w:lang w:val="en-US"/>
        </w:rPr>
        <w:br/>
        <w:t xml:space="preserve">        self.children.append(child_node)</w:t>
      </w:r>
      <w:r w:rsidRPr="00E332B1">
        <w:rPr>
          <w:lang w:val="en-US"/>
        </w:rPr>
        <w:br/>
        <w:t xml:space="preserve">        return child_node</w:t>
      </w:r>
    </w:p>
    <w:p w14:paraId="30140BFB" w14:textId="77777777" w:rsidR="00E332B1" w:rsidRPr="00E332B1" w:rsidRDefault="00E332B1" w:rsidP="00E332B1">
      <w:pPr>
        <w:pStyle w:val="L-Bullets"/>
        <w:rPr>
          <w:lang w:val="en-US"/>
        </w:rPr>
      </w:pPr>
      <w:r w:rsidRPr="00E332B1">
        <w:rPr>
          <w:lang w:val="en-US"/>
        </w:rPr>
        <w:t>def simulate(self):</w:t>
      </w:r>
      <w:r w:rsidRPr="00E332B1">
        <w:rPr>
          <w:lang w:val="en-US"/>
        </w:rPr>
        <w:br/>
        <w:t xml:space="preserve">        # Simulate a random playout from this node</w:t>
      </w:r>
      <w:r w:rsidRPr="00E332B1">
        <w:rPr>
          <w:lang w:val="en-US"/>
        </w:rPr>
        <w:br/>
        <w:t xml:space="preserve">        current_node = self</w:t>
      </w:r>
      <w:r w:rsidRPr="00E332B1">
        <w:rPr>
          <w:lang w:val="en-US"/>
        </w:rPr>
        <w:br/>
        <w:t xml:space="preserve">        while not current_node.is_terminal():</w:t>
      </w:r>
      <w:r w:rsidRPr="00E332B1">
        <w:rPr>
          <w:lang w:val="en-US"/>
        </w:rPr>
        <w:br/>
        <w:t xml:space="preserve">            current_node = random.choice(current_node.get_legal_actions())</w:t>
      </w:r>
      <w:r w:rsidRPr="00E332B1">
        <w:rPr>
          <w:lang w:val="en-US"/>
        </w:rPr>
        <w:br/>
        <w:t xml:space="preserve">        return current_node.get_result()</w:t>
      </w:r>
    </w:p>
    <w:p w14:paraId="0C1C6AED" w14:textId="77777777" w:rsidR="00E332B1" w:rsidRPr="00E332B1" w:rsidRDefault="00E332B1" w:rsidP="00E332B1">
      <w:pPr>
        <w:pStyle w:val="L-Bullets"/>
        <w:rPr>
          <w:lang w:val="en-US"/>
        </w:rPr>
      </w:pPr>
      <w:r w:rsidRPr="00E332B1">
        <w:rPr>
          <w:lang w:val="en-US"/>
        </w:rPr>
        <w:t>def backpropagate(self, result):</w:t>
      </w:r>
      <w:r w:rsidRPr="00E332B1">
        <w:rPr>
          <w:lang w:val="en-US"/>
        </w:rPr>
        <w:br/>
        <w:t xml:space="preserve">        # Update nodes with the simulation result</w:t>
      </w:r>
      <w:r w:rsidRPr="00E332B1">
        <w:rPr>
          <w:lang w:val="en-US"/>
        </w:rPr>
        <w:br/>
        <w:t xml:space="preserve">        self.wins += result</w:t>
      </w:r>
      <w:r w:rsidRPr="00E332B1">
        <w:rPr>
          <w:lang w:val="en-US"/>
        </w:rPr>
        <w:br/>
        <w:t xml:space="preserve">        self.visits += 1</w:t>
      </w:r>
      <w:r w:rsidRPr="00E332B1">
        <w:rPr>
          <w:lang w:val="en-US"/>
        </w:rPr>
        <w:br/>
        <w:t xml:space="preserve">        if self.parent:</w:t>
      </w:r>
      <w:r w:rsidRPr="00E332B1">
        <w:rPr>
          <w:lang w:val="en-US"/>
        </w:rPr>
        <w:br/>
        <w:t xml:space="preserve">            self.parent.backpropagate(result)</w:t>
      </w:r>
    </w:p>
    <w:p w14:paraId="393ECD05" w14:textId="77777777" w:rsidR="00E332B1" w:rsidRPr="00E332B1" w:rsidRDefault="00E332B1" w:rsidP="00E332B1">
      <w:pPr>
        <w:pStyle w:val="L-Bullets"/>
        <w:rPr>
          <w:lang w:val="en-US"/>
        </w:rPr>
      </w:pPr>
      <w:r w:rsidRPr="00E332B1">
        <w:rPr>
          <w:lang w:val="en-US"/>
        </w:rPr>
        <w:lastRenderedPageBreak/>
        <w:t>def monte_carlo_tree_search(root, iterations=1000):</w:t>
      </w:r>
      <w:r w:rsidRPr="00E332B1">
        <w:rPr>
          <w:lang w:val="en-US"/>
        </w:rPr>
        <w:br/>
        <w:t xml:space="preserve">    for _ in range(iterations):</w:t>
      </w:r>
      <w:r w:rsidRPr="00E332B1">
        <w:rPr>
          <w:lang w:val="en-US"/>
        </w:rPr>
        <w:br/>
        <w:t xml:space="preserve">        node = root</w:t>
      </w:r>
      <w:r w:rsidRPr="00E332B1">
        <w:rPr>
          <w:lang w:val="en-US"/>
        </w:rPr>
        <w:br/>
        <w:t xml:space="preserve">        while node.untried_actions == [] and node.children != []:</w:t>
      </w:r>
      <w:r w:rsidRPr="00E332B1">
        <w:rPr>
          <w:lang w:val="en-US"/>
        </w:rPr>
        <w:br/>
        <w:t xml:space="preserve">            node = node.select_child()</w:t>
      </w:r>
      <w:r w:rsidRPr="00E332B1">
        <w:rPr>
          <w:lang w:val="en-US"/>
        </w:rPr>
        <w:br/>
        <w:t xml:space="preserve">        if node.untried_actions != []:</w:t>
      </w:r>
      <w:r w:rsidRPr="00E332B1">
        <w:rPr>
          <w:lang w:val="en-US"/>
        </w:rPr>
        <w:br/>
        <w:t xml:space="preserve">            node = node.expand()</w:t>
      </w:r>
      <w:r w:rsidRPr="00E332B1">
        <w:rPr>
          <w:lang w:val="en-US"/>
        </w:rPr>
        <w:br/>
        <w:t xml:space="preserve">        result = node.simulate()</w:t>
      </w:r>
      <w:r w:rsidRPr="00E332B1">
        <w:rPr>
          <w:lang w:val="en-US"/>
        </w:rPr>
        <w:br/>
        <w:t xml:space="preserve">        node.backpropagate(result)</w:t>
      </w:r>
    </w:p>
    <w:p w14:paraId="394BFC84" w14:textId="77777777" w:rsidR="00E332B1" w:rsidRPr="00E332B1" w:rsidRDefault="00E332B1" w:rsidP="00E332B1">
      <w:pPr>
        <w:pStyle w:val="L-Bullets"/>
        <w:rPr>
          <w:lang w:val="en-US"/>
        </w:rPr>
      </w:pPr>
      <w:r w:rsidRPr="00E332B1">
        <w:rPr>
          <w:lang w:val="en-US"/>
        </w:rPr>
        <w:t># Example usage</w:t>
      </w:r>
      <w:r w:rsidRPr="00E332B1">
        <w:rPr>
          <w:lang w:val="en-US"/>
        </w:rPr>
        <w:br/>
        <w:t>initial_state = GameState()</w:t>
      </w:r>
      <w:r w:rsidRPr="00E332B1">
        <w:rPr>
          <w:lang w:val="en-US"/>
        </w:rPr>
        <w:br/>
        <w:t>root_node = MCTSNode(initial_state)</w:t>
      </w:r>
      <w:r w:rsidRPr="00E332B1">
        <w:rPr>
          <w:lang w:val="en-US"/>
        </w:rPr>
        <w:br/>
        <w:t>monte_carlo_tree_search(root_node)</w:t>
      </w:r>
    </w:p>
    <w:p w14:paraId="33231EE2" w14:textId="77777777" w:rsidR="00E332B1" w:rsidRPr="00E332B1" w:rsidRDefault="00E332B1" w:rsidP="00E332B1">
      <w:pPr>
        <w:pStyle w:val="L-Bullets"/>
        <w:rPr>
          <w:lang w:val="en-US"/>
        </w:rPr>
      </w:pPr>
      <w:r w:rsidRPr="00E332B1">
        <w:rPr>
          <w:lang w:val="en-US"/>
        </w:rPr>
        <w:t> </w:t>
      </w:r>
    </w:p>
    <w:p w14:paraId="65649027" w14:textId="77777777" w:rsidR="00E332B1" w:rsidRPr="00E332B1" w:rsidRDefault="00E332B1" w:rsidP="00E332B1">
      <w:pPr>
        <w:pStyle w:val="L-Bullets"/>
        <w:rPr>
          <w:lang w:val="en-US"/>
        </w:rPr>
      </w:pPr>
      <w:r w:rsidRPr="00E332B1">
        <w:rPr>
          <w:lang w:val="en-US"/>
        </w:rPr>
        <w:t> </w:t>
      </w:r>
    </w:p>
    <w:p w14:paraId="5DFB1004" w14:textId="77777777" w:rsidR="00E332B1" w:rsidRPr="00E332B1" w:rsidRDefault="00E332B1" w:rsidP="00E332B1">
      <w:pPr>
        <w:pStyle w:val="L-Bullets"/>
        <w:rPr>
          <w:lang w:val="en-US"/>
        </w:rPr>
      </w:pPr>
      <w:r w:rsidRPr="00E332B1">
        <w:rPr>
          <w:b/>
          <w:bCs/>
          <w:lang w:val="en-US"/>
        </w:rPr>
        <w:t>In-Text Citations and References:</w:t>
      </w:r>
    </w:p>
    <w:p w14:paraId="03A26038" w14:textId="77777777" w:rsidR="00E332B1" w:rsidRPr="00E332B1" w:rsidRDefault="00E332B1" w:rsidP="00E332B1">
      <w:pPr>
        <w:pStyle w:val="L-Bullets"/>
        <w:numPr>
          <w:ilvl w:val="1"/>
          <w:numId w:val="58"/>
        </w:numPr>
        <w:rPr>
          <w:lang w:val="en-US"/>
        </w:rPr>
      </w:pPr>
      <w:r w:rsidRPr="00E332B1">
        <w:rPr>
          <w:lang w:val="en-US"/>
        </w:rPr>
        <w:t xml:space="preserve">Silver, D., Schrittwieser, J., Simonyan, K., Antonoglou, I., Huang, A., Guez, A., ... &amp; Hassabis, D. (2018). "Mastering Chess and Shogi by Self-Play with a General Reinforcement Learning Algorithm." </w:t>
      </w:r>
      <w:r w:rsidRPr="00E332B1">
        <w:rPr>
          <w:i/>
          <w:iCs/>
          <w:lang w:val="en-US"/>
        </w:rPr>
        <w:t>arXiv preprint arXiv:1712.01815</w:t>
      </w:r>
      <w:r w:rsidRPr="00E332B1">
        <w:rPr>
          <w:lang w:val="en-US"/>
        </w:rPr>
        <w:t>.</w:t>
      </w:r>
    </w:p>
    <w:p w14:paraId="0751F400" w14:textId="77777777" w:rsidR="00E332B1" w:rsidRPr="00E332B1" w:rsidRDefault="00E332B1" w:rsidP="00E332B1">
      <w:pPr>
        <w:pStyle w:val="L-Bullets"/>
        <w:numPr>
          <w:ilvl w:val="1"/>
          <w:numId w:val="58"/>
        </w:numPr>
        <w:rPr>
          <w:lang w:val="en-US"/>
        </w:rPr>
      </w:pPr>
      <w:r w:rsidRPr="00E332B1">
        <w:rPr>
          <w:lang w:val="en-US"/>
        </w:rPr>
        <w:t xml:space="preserve">Browne, C. B., Powley, E., Whitehouse, D., Lucas, S. M., Cowling, P. I., Rohlfshagen, P., ... &amp; Colton, S. (2012). "A survey of Monte Carlo tree search methods." </w:t>
      </w:r>
      <w:r w:rsidRPr="00E332B1">
        <w:rPr>
          <w:i/>
          <w:iCs/>
          <w:lang w:val="en-US"/>
        </w:rPr>
        <w:t>IEEE Transactions on Computational Intelligence and AI in Games</w:t>
      </w:r>
      <w:r w:rsidRPr="00E332B1">
        <w:rPr>
          <w:lang w:val="en-US"/>
        </w:rPr>
        <w:t>, 4(1), 1-43.</w:t>
      </w:r>
    </w:p>
    <w:p w14:paraId="6E0A6B8E" w14:textId="77777777" w:rsidR="00E332B1" w:rsidRPr="00E332B1" w:rsidRDefault="00E332B1" w:rsidP="00E332B1">
      <w:pPr>
        <w:pStyle w:val="L-Bullets"/>
        <w:rPr>
          <w:lang w:val="en-US"/>
        </w:rPr>
      </w:pPr>
      <w:r w:rsidRPr="00E332B1">
        <w:rPr>
          <w:lang w:val="en-US"/>
        </w:rPr>
        <w:t> </w:t>
      </w:r>
    </w:p>
    <w:p w14:paraId="20CD1256" w14:textId="77777777" w:rsidR="00E332B1" w:rsidRPr="00E332B1" w:rsidRDefault="00E332B1" w:rsidP="00E332B1">
      <w:pPr>
        <w:pStyle w:val="L-Bullets"/>
        <w:rPr>
          <w:lang w:val="en-US"/>
        </w:rPr>
      </w:pPr>
      <w:r w:rsidRPr="00E332B1">
        <w:rPr>
          <w:lang w:val="en-US"/>
        </w:rPr>
        <w:t>This section sets the stage for a deeper exploration of AlphaZero's algorithmic components and their applications beyond gaming, illustrating the vast potential of reinforcement learning in diverse and complex domains.</w:t>
      </w:r>
    </w:p>
    <w:p w14:paraId="76452882" w14:textId="77777777" w:rsidR="00E332B1" w:rsidRPr="00E332B1" w:rsidRDefault="00E332B1" w:rsidP="00E332B1">
      <w:pPr>
        <w:pStyle w:val="L-Bullets"/>
        <w:rPr>
          <w:lang w:val="en-US"/>
        </w:rPr>
      </w:pPr>
      <w:r w:rsidRPr="00E332B1">
        <w:rPr>
          <w:lang w:val="en-US"/>
        </w:rPr>
        <w:lastRenderedPageBreak/>
        <w:t> </w:t>
      </w:r>
    </w:p>
    <w:p w14:paraId="562FF711" w14:textId="77777777" w:rsidR="00E332B1" w:rsidRPr="00E332B1" w:rsidRDefault="00E332B1" w:rsidP="00E332B1">
      <w:pPr>
        <w:pStyle w:val="L-Bullets"/>
        <w:rPr>
          <w:lang w:val="en-US"/>
        </w:rPr>
      </w:pPr>
      <w:r w:rsidRPr="00E332B1">
        <w:rPr>
          <w:b/>
          <w:bCs/>
          <w:lang w:val="en-US"/>
        </w:rPr>
        <w:t>9.2 Monte Carlo Tree Search and Its Applications</w:t>
      </w:r>
    </w:p>
    <w:p w14:paraId="09261A20" w14:textId="77777777" w:rsidR="00E332B1" w:rsidRPr="00E332B1" w:rsidRDefault="00E332B1" w:rsidP="00E332B1">
      <w:pPr>
        <w:pStyle w:val="L-Bullets"/>
        <w:rPr>
          <w:lang w:val="en-US"/>
        </w:rPr>
      </w:pPr>
      <w:r w:rsidRPr="00E332B1">
        <w:rPr>
          <w:lang w:val="en-US"/>
        </w:rPr>
        <w:t> </w:t>
      </w:r>
    </w:p>
    <w:p w14:paraId="15C4F407" w14:textId="77777777" w:rsidR="00E332B1" w:rsidRPr="00E332B1" w:rsidRDefault="00E332B1" w:rsidP="00E332B1">
      <w:pPr>
        <w:pStyle w:val="L-Bullets"/>
        <w:rPr>
          <w:lang w:val="en-US"/>
        </w:rPr>
      </w:pPr>
      <w:r w:rsidRPr="00E332B1">
        <w:rPr>
          <w:b/>
          <w:bCs/>
          <w:lang w:val="en-US"/>
        </w:rPr>
        <w:t>Introduction to Monte Carlo Tree Search (MCTS)</w:t>
      </w:r>
    </w:p>
    <w:p w14:paraId="3FD25F13" w14:textId="77777777" w:rsidR="00E332B1" w:rsidRPr="00E332B1" w:rsidRDefault="00E332B1" w:rsidP="00E332B1">
      <w:pPr>
        <w:pStyle w:val="L-Bullets"/>
        <w:rPr>
          <w:lang w:val="en-US"/>
        </w:rPr>
      </w:pPr>
      <w:r w:rsidRPr="00E332B1">
        <w:rPr>
          <w:lang w:val="en-US"/>
        </w:rPr>
        <w:t>Monte Carlo Tree Search (MCTS) is a versatile and powerful algorithm widely used for making decisions in environments with significant uncertainty and complexity. It combines the rigor of tree search with the randomness of Monte Carlo simulations. This unique blend allows MCTS to explore potential future moves based on statistical sampling of the search space, making it especially effective in large or complex domains like board games.</w:t>
      </w:r>
    </w:p>
    <w:p w14:paraId="04962E07" w14:textId="77777777" w:rsidR="00E332B1" w:rsidRPr="00E332B1" w:rsidRDefault="00E332B1" w:rsidP="00E332B1">
      <w:pPr>
        <w:pStyle w:val="L-Bullets"/>
        <w:rPr>
          <w:lang w:val="en-US"/>
        </w:rPr>
      </w:pPr>
      <w:r w:rsidRPr="00E332B1">
        <w:rPr>
          <w:lang w:val="en-US"/>
        </w:rPr>
        <w:t> </w:t>
      </w:r>
    </w:p>
    <w:p w14:paraId="10707905" w14:textId="77777777" w:rsidR="00E332B1" w:rsidRPr="00E332B1" w:rsidRDefault="00E332B1" w:rsidP="00E332B1">
      <w:pPr>
        <w:pStyle w:val="L-Bullets"/>
        <w:rPr>
          <w:lang w:val="en-US"/>
        </w:rPr>
      </w:pPr>
      <w:r w:rsidRPr="00E332B1">
        <w:rPr>
          <w:b/>
          <w:bCs/>
          <w:lang w:val="en-US"/>
        </w:rPr>
        <w:t>How MCTS Works</w:t>
      </w:r>
    </w:p>
    <w:p w14:paraId="45DF6A51" w14:textId="77777777" w:rsidR="00E332B1" w:rsidRPr="00E332B1" w:rsidRDefault="00E332B1" w:rsidP="00E332B1">
      <w:pPr>
        <w:pStyle w:val="L-Bullets"/>
        <w:rPr>
          <w:lang w:val="en-US"/>
        </w:rPr>
      </w:pPr>
      <w:r w:rsidRPr="00E332B1">
        <w:rPr>
          <w:lang w:val="en-US"/>
        </w:rPr>
        <w:t>MCTS iteratively builds a search tree by following four main steps until a computational budget (like time or iterations) is exhausted:</w:t>
      </w:r>
    </w:p>
    <w:p w14:paraId="26FE736E" w14:textId="77777777" w:rsidR="00E332B1" w:rsidRPr="00E332B1" w:rsidRDefault="00E332B1" w:rsidP="00E332B1">
      <w:pPr>
        <w:pStyle w:val="L-Bullets"/>
        <w:numPr>
          <w:ilvl w:val="1"/>
          <w:numId w:val="61"/>
        </w:numPr>
        <w:rPr>
          <w:b/>
          <w:bCs/>
          <w:lang w:val="en-US"/>
        </w:rPr>
      </w:pPr>
      <w:r w:rsidRPr="00E332B1">
        <w:rPr>
          <w:b/>
          <w:bCs/>
          <w:lang w:val="en-US"/>
        </w:rPr>
        <w:t>Selection</w:t>
      </w:r>
      <w:r w:rsidRPr="00E332B1">
        <w:rPr>
          <w:lang w:val="en-US"/>
        </w:rPr>
        <w:t>: Starting at the root node, the algorithm traverses the tree to select the most promising child node using a policy that balances exploration and exploitation, typically the Upper Confidence bound applied to Trees (UCT).</w:t>
      </w:r>
    </w:p>
    <w:p w14:paraId="0A9EF9D0" w14:textId="77777777" w:rsidR="00E332B1" w:rsidRPr="00E332B1" w:rsidRDefault="00E332B1" w:rsidP="00E332B1">
      <w:pPr>
        <w:pStyle w:val="L-Bullets"/>
        <w:numPr>
          <w:ilvl w:val="1"/>
          <w:numId w:val="61"/>
        </w:numPr>
        <w:rPr>
          <w:b/>
          <w:bCs/>
          <w:lang w:val="en-US"/>
        </w:rPr>
      </w:pPr>
      <w:r w:rsidRPr="00E332B1">
        <w:rPr>
          <w:b/>
          <w:bCs/>
          <w:lang w:val="en-US"/>
        </w:rPr>
        <w:t>Expansion</w:t>
      </w:r>
      <w:r w:rsidRPr="00E332B1">
        <w:rPr>
          <w:lang w:val="en-US"/>
        </w:rPr>
        <w:t>: Upon reaching a leaf node, one or more child nodes are added to explore further actions.</w:t>
      </w:r>
    </w:p>
    <w:p w14:paraId="0FE2528B" w14:textId="77777777" w:rsidR="00E332B1" w:rsidRPr="00E332B1" w:rsidRDefault="00E332B1" w:rsidP="00E332B1">
      <w:pPr>
        <w:pStyle w:val="L-Bullets"/>
        <w:numPr>
          <w:ilvl w:val="1"/>
          <w:numId w:val="61"/>
        </w:numPr>
        <w:rPr>
          <w:b/>
          <w:bCs/>
          <w:lang w:val="en-US"/>
        </w:rPr>
      </w:pPr>
      <w:r w:rsidRPr="00E332B1">
        <w:rPr>
          <w:b/>
          <w:bCs/>
          <w:lang w:val="en-US"/>
        </w:rPr>
        <w:t>Simulation</w:t>
      </w:r>
      <w:r w:rsidRPr="00E332B1">
        <w:rPr>
          <w:lang w:val="en-US"/>
        </w:rPr>
        <w:t>: A simulation or rollout is performed from the new nodes using random actions until a predefined condition (like reaching the end of a game) is met.</w:t>
      </w:r>
    </w:p>
    <w:p w14:paraId="788557E3" w14:textId="77777777" w:rsidR="00E332B1" w:rsidRPr="00E332B1" w:rsidRDefault="00E332B1" w:rsidP="00E332B1">
      <w:pPr>
        <w:pStyle w:val="L-Bullets"/>
        <w:numPr>
          <w:ilvl w:val="1"/>
          <w:numId w:val="61"/>
        </w:numPr>
        <w:rPr>
          <w:b/>
          <w:bCs/>
          <w:lang w:val="en-US"/>
        </w:rPr>
      </w:pPr>
      <w:r w:rsidRPr="00E332B1">
        <w:rPr>
          <w:b/>
          <w:bCs/>
          <w:lang w:val="en-US"/>
        </w:rPr>
        <w:t>Backpropagation</w:t>
      </w:r>
      <w:r w:rsidRPr="00E332B1">
        <w:rPr>
          <w:lang w:val="en-US"/>
        </w:rPr>
        <w:t>: The results of the simulation are then propagated back through the tree, updating the statistics of nodes along the path taken.</w:t>
      </w:r>
    </w:p>
    <w:p w14:paraId="2E89A4EA" w14:textId="77777777" w:rsidR="00E332B1" w:rsidRPr="00E332B1" w:rsidRDefault="00E332B1" w:rsidP="00E332B1">
      <w:pPr>
        <w:pStyle w:val="L-Bullets"/>
        <w:rPr>
          <w:lang w:val="en-US"/>
        </w:rPr>
      </w:pPr>
      <w:r w:rsidRPr="00E332B1">
        <w:rPr>
          <w:lang w:val="en-US"/>
        </w:rPr>
        <w:t> </w:t>
      </w:r>
    </w:p>
    <w:p w14:paraId="71886BD0" w14:textId="77777777" w:rsidR="00E332B1" w:rsidRPr="00E332B1" w:rsidRDefault="00E332B1" w:rsidP="00E332B1">
      <w:pPr>
        <w:pStyle w:val="L-Bullets"/>
        <w:rPr>
          <w:lang w:val="en-US"/>
        </w:rPr>
      </w:pPr>
      <w:r w:rsidRPr="00E332B1">
        <w:rPr>
          <w:b/>
          <w:bCs/>
          <w:lang w:val="en-US"/>
        </w:rPr>
        <w:lastRenderedPageBreak/>
        <w:t>Practical Applications of MCTS</w:t>
      </w:r>
    </w:p>
    <w:p w14:paraId="199CFD5B" w14:textId="77777777" w:rsidR="00E332B1" w:rsidRPr="00E332B1" w:rsidRDefault="00E332B1" w:rsidP="00E332B1">
      <w:pPr>
        <w:pStyle w:val="L-Bullets"/>
        <w:numPr>
          <w:ilvl w:val="1"/>
          <w:numId w:val="58"/>
        </w:numPr>
        <w:rPr>
          <w:lang w:val="en-US"/>
        </w:rPr>
      </w:pPr>
      <w:r w:rsidRPr="00E332B1">
        <w:rPr>
          <w:b/>
          <w:bCs/>
          <w:lang w:val="en-US"/>
        </w:rPr>
        <w:t>Board Games</w:t>
      </w:r>
      <w:r w:rsidRPr="00E332B1">
        <w:rPr>
          <w:lang w:val="en-US"/>
        </w:rPr>
        <w:t>: MCTS is the backbone of AI that plays complex board games like Go, Chess, and Shogi. AlphaZero’s dominance in these games showcased MCTS’s ability to handle expansive decision trees.</w:t>
      </w:r>
    </w:p>
    <w:p w14:paraId="36B04A06" w14:textId="77777777" w:rsidR="00E332B1" w:rsidRPr="00E332B1" w:rsidRDefault="00E332B1" w:rsidP="00E332B1">
      <w:pPr>
        <w:pStyle w:val="L-Bullets"/>
        <w:numPr>
          <w:ilvl w:val="1"/>
          <w:numId w:val="58"/>
        </w:numPr>
        <w:rPr>
          <w:lang w:val="en-US"/>
        </w:rPr>
      </w:pPr>
      <w:r w:rsidRPr="00E332B1">
        <w:rPr>
          <w:b/>
          <w:bCs/>
          <w:lang w:val="en-US"/>
        </w:rPr>
        <w:t>Real-World Problems</w:t>
      </w:r>
      <w:r w:rsidRPr="00E332B1">
        <w:rPr>
          <w:lang w:val="en-US"/>
        </w:rPr>
        <w:t>: Beyond games, MCTS has applications in robotics for navigation and decision-making, in logistics for optimizing delivery routes, and even in finance for sequential investment decisions where outcomes are uncertain.</w:t>
      </w:r>
    </w:p>
    <w:p w14:paraId="2414AA56" w14:textId="77777777" w:rsidR="00E332B1" w:rsidRPr="00E332B1" w:rsidRDefault="00E332B1" w:rsidP="00E332B1">
      <w:pPr>
        <w:pStyle w:val="L-Bullets"/>
        <w:rPr>
          <w:lang w:val="en-US"/>
        </w:rPr>
      </w:pPr>
      <w:r w:rsidRPr="00E332B1">
        <w:rPr>
          <w:lang w:val="en-US"/>
        </w:rPr>
        <w:t> </w:t>
      </w:r>
    </w:p>
    <w:p w14:paraId="47D77D22" w14:textId="77777777" w:rsidR="00E332B1" w:rsidRPr="00E332B1" w:rsidRDefault="00E332B1" w:rsidP="00E332B1">
      <w:pPr>
        <w:pStyle w:val="L-Bullets"/>
        <w:rPr>
          <w:lang w:val="en-US"/>
        </w:rPr>
      </w:pPr>
      <w:r w:rsidRPr="00E332B1">
        <w:rPr>
          <w:b/>
          <w:bCs/>
          <w:lang w:val="en-US"/>
        </w:rPr>
        <w:t>Recommended Illustrations:</w:t>
      </w:r>
    </w:p>
    <w:p w14:paraId="30E85DAA" w14:textId="77777777" w:rsidR="00E332B1" w:rsidRPr="00E332B1" w:rsidRDefault="00E332B1" w:rsidP="00E332B1">
      <w:pPr>
        <w:pStyle w:val="L-Bullets"/>
        <w:numPr>
          <w:ilvl w:val="1"/>
          <w:numId w:val="58"/>
        </w:numPr>
        <w:rPr>
          <w:lang w:val="en-US"/>
        </w:rPr>
      </w:pPr>
      <w:r w:rsidRPr="00E332B1">
        <w:rPr>
          <w:b/>
          <w:bCs/>
          <w:lang w:val="en-US"/>
        </w:rPr>
        <w:t>Flowchart of MCTS Process</w:t>
      </w:r>
      <w:r w:rsidRPr="00E332B1">
        <w:rPr>
          <w:lang w:val="en-US"/>
        </w:rPr>
        <w:t>: A diagram detailing each step of the MCTS process to help visualize the flow from selection through backpropagation.</w:t>
      </w:r>
    </w:p>
    <w:p w14:paraId="5D5E1434" w14:textId="77777777" w:rsidR="00E332B1" w:rsidRPr="00E332B1" w:rsidRDefault="00E332B1" w:rsidP="00E332B1">
      <w:pPr>
        <w:pStyle w:val="L-Bullets"/>
        <w:numPr>
          <w:ilvl w:val="1"/>
          <w:numId w:val="58"/>
        </w:numPr>
        <w:rPr>
          <w:lang w:val="en-US"/>
        </w:rPr>
      </w:pPr>
      <w:r w:rsidRPr="00E332B1">
        <w:rPr>
          <w:b/>
          <w:bCs/>
          <w:lang w:val="en-US"/>
        </w:rPr>
        <w:t>Case Study Visuals</w:t>
      </w:r>
      <w:r w:rsidRPr="00E332B1">
        <w:rPr>
          <w:lang w:val="en-US"/>
        </w:rPr>
        <w:t>: Graphics showing the use of MCTS in different settings, such as a robot navigating a maze or strategic planning in business scenarios.</w:t>
      </w:r>
    </w:p>
    <w:p w14:paraId="7D39F9BC" w14:textId="77777777" w:rsidR="00E332B1" w:rsidRPr="00E332B1" w:rsidRDefault="00E332B1" w:rsidP="00E332B1">
      <w:pPr>
        <w:pStyle w:val="L-Bullets"/>
        <w:rPr>
          <w:lang w:val="en-US"/>
        </w:rPr>
      </w:pPr>
      <w:r w:rsidRPr="00E332B1">
        <w:rPr>
          <w:lang w:val="en-US"/>
        </w:rPr>
        <w:t> </w:t>
      </w:r>
    </w:p>
    <w:p w14:paraId="342EA240" w14:textId="77777777" w:rsidR="00E332B1" w:rsidRPr="00E332B1" w:rsidRDefault="00E332B1" w:rsidP="00E332B1">
      <w:pPr>
        <w:pStyle w:val="L-Bullets"/>
        <w:rPr>
          <w:lang w:val="en-US"/>
        </w:rPr>
      </w:pPr>
      <w:r w:rsidRPr="00E332B1">
        <w:rPr>
          <w:b/>
          <w:bCs/>
          <w:lang w:val="en-US"/>
        </w:rPr>
        <w:t>Code Example: Implementing MCTS for a Simple Game</w:t>
      </w:r>
    </w:p>
    <w:p w14:paraId="7C133BF3" w14:textId="77777777" w:rsidR="00E332B1" w:rsidRPr="00E332B1" w:rsidRDefault="00E332B1" w:rsidP="00E332B1">
      <w:pPr>
        <w:pStyle w:val="L-Bullets"/>
        <w:rPr>
          <w:lang w:val="en-US"/>
        </w:rPr>
      </w:pPr>
      <w:r w:rsidRPr="00E332B1">
        <w:rPr>
          <w:lang w:val="en-US"/>
        </w:rPr>
        <w:t>Let's demonstrate a basic implementation of MCTS for a tic-tac-toe game:</w:t>
      </w:r>
    </w:p>
    <w:p w14:paraId="08EFDD28" w14:textId="77777777" w:rsidR="00E332B1" w:rsidRPr="00E332B1" w:rsidRDefault="00E332B1" w:rsidP="00E332B1">
      <w:pPr>
        <w:pStyle w:val="L-Bullets"/>
        <w:rPr>
          <w:lang w:val="en-US"/>
        </w:rPr>
      </w:pPr>
      <w:r w:rsidRPr="00E332B1">
        <w:rPr>
          <w:lang w:val="en-US"/>
        </w:rPr>
        <w:t> </w:t>
      </w:r>
    </w:p>
    <w:p w14:paraId="7503EF04" w14:textId="77777777" w:rsidR="00E332B1" w:rsidRPr="00E332B1" w:rsidRDefault="00E332B1" w:rsidP="00E332B1">
      <w:pPr>
        <w:pStyle w:val="L-Bullets"/>
        <w:rPr>
          <w:lang w:val="en-US"/>
        </w:rPr>
      </w:pPr>
      <w:r w:rsidRPr="00E332B1">
        <w:rPr>
          <w:lang w:val="en-US"/>
        </w:rPr>
        <w:t>python</w:t>
      </w:r>
    </w:p>
    <w:p w14:paraId="32F56217" w14:textId="77777777" w:rsidR="00E332B1" w:rsidRPr="00E332B1" w:rsidRDefault="00E332B1" w:rsidP="00E332B1">
      <w:pPr>
        <w:pStyle w:val="L-Bullets"/>
        <w:rPr>
          <w:lang w:val="en-US"/>
        </w:rPr>
      </w:pPr>
      <w:r w:rsidRPr="00E332B1">
        <w:rPr>
          <w:lang w:val="en-US"/>
        </w:rPr>
        <w:t>Copy code</w:t>
      </w:r>
    </w:p>
    <w:p w14:paraId="0AC0ED17" w14:textId="77777777" w:rsidR="00E332B1" w:rsidRPr="00E332B1" w:rsidRDefault="00E332B1" w:rsidP="00E332B1">
      <w:pPr>
        <w:pStyle w:val="L-Bullets"/>
        <w:rPr>
          <w:lang w:val="en-US"/>
        </w:rPr>
      </w:pPr>
      <w:r w:rsidRPr="00E332B1">
        <w:rPr>
          <w:lang w:val="en-US"/>
        </w:rPr>
        <w:t>class TicTacToe:</w:t>
      </w:r>
      <w:r w:rsidRPr="00E332B1">
        <w:rPr>
          <w:lang w:val="en-US"/>
        </w:rPr>
        <w:br/>
        <w:t xml:space="preserve">    def __init__(self):</w:t>
      </w:r>
      <w:r w:rsidRPr="00E332B1">
        <w:rPr>
          <w:lang w:val="en-US"/>
        </w:rPr>
        <w:br/>
        <w:t xml:space="preserve">        self.board = [[None]*3 for _ in range(3)]</w:t>
      </w:r>
      <w:r w:rsidRPr="00E332B1">
        <w:rPr>
          <w:lang w:val="en-US"/>
        </w:rPr>
        <w:br/>
        <w:t xml:space="preserve">        self.player = 'X'</w:t>
      </w:r>
    </w:p>
    <w:p w14:paraId="265451F1" w14:textId="77777777" w:rsidR="00E332B1" w:rsidRPr="00E332B1" w:rsidRDefault="00E332B1" w:rsidP="00E332B1">
      <w:pPr>
        <w:pStyle w:val="L-Bullets"/>
        <w:rPr>
          <w:lang w:val="en-US"/>
        </w:rPr>
      </w:pPr>
      <w:r w:rsidRPr="00E332B1">
        <w:rPr>
          <w:lang w:val="en-US"/>
        </w:rPr>
        <w:lastRenderedPageBreak/>
        <w:t>def move(self, x, y):</w:t>
      </w:r>
      <w:r w:rsidRPr="00E332B1">
        <w:rPr>
          <w:lang w:val="en-US"/>
        </w:rPr>
        <w:br/>
        <w:t xml:space="preserve">        if self.board[x][y] is None:</w:t>
      </w:r>
      <w:r w:rsidRPr="00E332B1">
        <w:rPr>
          <w:lang w:val="en-US"/>
        </w:rPr>
        <w:br/>
        <w:t xml:space="preserve">            self.board[x][y] = self.player</w:t>
      </w:r>
      <w:r w:rsidRPr="00E332B1">
        <w:rPr>
          <w:lang w:val="en-US"/>
        </w:rPr>
        <w:br/>
        <w:t xml:space="preserve">            self.player = 'O' if self.player == 'X' else 'X'</w:t>
      </w:r>
      <w:r w:rsidRPr="00E332B1">
        <w:rPr>
          <w:lang w:val="en-US"/>
        </w:rPr>
        <w:br/>
        <w:t xml:space="preserve">        return self</w:t>
      </w:r>
    </w:p>
    <w:p w14:paraId="0BD84213" w14:textId="77777777" w:rsidR="00E332B1" w:rsidRPr="00E332B1" w:rsidRDefault="00E332B1" w:rsidP="00E332B1">
      <w:pPr>
        <w:pStyle w:val="L-Bullets"/>
        <w:rPr>
          <w:lang w:val="en-US"/>
        </w:rPr>
      </w:pPr>
      <w:r w:rsidRPr="00E332B1">
        <w:rPr>
          <w:lang w:val="en-US"/>
        </w:rPr>
        <w:t>def is_winner(self, player):</w:t>
      </w:r>
      <w:r w:rsidRPr="00E332B1">
        <w:rPr>
          <w:lang w:val="en-US"/>
        </w:rPr>
        <w:br/>
        <w:t xml:space="preserve">        win_conditions = [</w:t>
      </w:r>
      <w:r w:rsidRPr="00E332B1">
        <w:rPr>
          <w:lang w:val="en-US"/>
        </w:rPr>
        <w:br/>
        <w:t xml:space="preserve">            [self.board[i][0] == player and self.board[i][1] == player and self.board[i][2] == player for i in range(3)],</w:t>
      </w:r>
      <w:r w:rsidRPr="00E332B1">
        <w:rPr>
          <w:lang w:val="en-US"/>
        </w:rPr>
        <w:br/>
        <w:t xml:space="preserve">            [self.board[0][i] == player and self.board[1][i] == player and self.board[2][i] == player for i in range(3)],</w:t>
      </w:r>
      <w:r w:rsidRPr="00E332B1">
        <w:rPr>
          <w:lang w:val="en-US"/>
        </w:rPr>
        <w:br/>
        <w:t xml:space="preserve">            [self.board[i][i] == player for i in range(3)],</w:t>
      </w:r>
      <w:r w:rsidRPr="00E332B1">
        <w:rPr>
          <w:lang w:val="en-US"/>
        </w:rPr>
        <w:br/>
        <w:t xml:space="preserve">            [self.board[i][2-i] == player for i in range(3)]</w:t>
      </w:r>
      <w:r w:rsidRPr="00E332B1">
        <w:rPr>
          <w:lang w:val="en-US"/>
        </w:rPr>
        <w:br/>
        <w:t xml:space="preserve">        ]</w:t>
      </w:r>
      <w:r w:rsidRPr="00E332B1">
        <w:rPr>
          <w:lang w:val="en-US"/>
        </w:rPr>
        <w:br/>
        <w:t xml:space="preserve">        return any(win_conditions)</w:t>
      </w:r>
    </w:p>
    <w:p w14:paraId="026B9D3C" w14:textId="77777777" w:rsidR="00E332B1" w:rsidRPr="00E332B1" w:rsidRDefault="00E332B1" w:rsidP="00E332B1">
      <w:pPr>
        <w:pStyle w:val="L-Bullets"/>
        <w:rPr>
          <w:lang w:val="en-US"/>
        </w:rPr>
      </w:pPr>
      <w:r w:rsidRPr="00E332B1">
        <w:rPr>
          <w:lang w:val="en-US"/>
        </w:rPr>
        <w:t>def get_legal_moves(self):</w:t>
      </w:r>
      <w:r w:rsidRPr="00E332B1">
        <w:rPr>
          <w:lang w:val="en-US"/>
        </w:rPr>
        <w:br/>
        <w:t xml:space="preserve">        return [(x, y) for x in range(3) for y in range(3) if self.board[x][y] is None]</w:t>
      </w:r>
    </w:p>
    <w:p w14:paraId="757BC176" w14:textId="77777777" w:rsidR="00E332B1" w:rsidRPr="00E332B1" w:rsidRDefault="00E332B1" w:rsidP="00E332B1">
      <w:pPr>
        <w:pStyle w:val="L-Bullets"/>
        <w:rPr>
          <w:lang w:val="en-US"/>
        </w:rPr>
      </w:pPr>
      <w:r w:rsidRPr="00E332B1">
        <w:rPr>
          <w:lang w:val="en-US"/>
        </w:rPr>
        <w:t>def mcts(root_state, iterations=1000):</w:t>
      </w:r>
      <w:r w:rsidRPr="00E332B1">
        <w:rPr>
          <w:lang w:val="en-US"/>
        </w:rPr>
        <w:br/>
        <w:t xml:space="preserve">    root_node = MCTSNode(root_state)</w:t>
      </w:r>
    </w:p>
    <w:p w14:paraId="27B9D4B1" w14:textId="77777777" w:rsidR="00E332B1" w:rsidRPr="00E332B1" w:rsidRDefault="00E332B1" w:rsidP="00E332B1">
      <w:pPr>
        <w:pStyle w:val="L-Bullets"/>
        <w:rPr>
          <w:lang w:val="en-US"/>
        </w:rPr>
      </w:pPr>
      <w:r w:rsidRPr="00E332B1">
        <w:rPr>
          <w:lang w:val="en-US"/>
        </w:rPr>
        <w:t>for _ in range(iterations):</w:t>
      </w:r>
      <w:r w:rsidRPr="00E332B1">
        <w:rPr>
          <w:lang w:val="en-US"/>
        </w:rPr>
        <w:br/>
        <w:t xml:space="preserve">        node = root_node</w:t>
      </w:r>
      <w:r w:rsidRPr="00E332B1">
        <w:rPr>
          <w:lang w:val="en-US"/>
        </w:rPr>
        <w:br/>
        <w:t xml:space="preserve">        state = deepcopy(root_state)</w:t>
      </w:r>
    </w:p>
    <w:p w14:paraId="1F21486B" w14:textId="77777777" w:rsidR="00E332B1" w:rsidRPr="00E332B1" w:rsidRDefault="00E332B1" w:rsidP="00E332B1">
      <w:pPr>
        <w:pStyle w:val="L-Bullets"/>
        <w:rPr>
          <w:lang w:val="en-US"/>
        </w:rPr>
      </w:pPr>
      <w:r w:rsidRPr="00E332B1">
        <w:rPr>
          <w:lang w:val="en-US"/>
        </w:rPr>
        <w:t># Selection</w:t>
      </w:r>
      <w:r w:rsidRPr="00E332B1">
        <w:rPr>
          <w:lang w:val="en-US"/>
        </w:rPr>
        <w:br/>
        <w:t xml:space="preserve">        while node.children:</w:t>
      </w:r>
      <w:r w:rsidRPr="00E332B1">
        <w:rPr>
          <w:lang w:val="en-US"/>
        </w:rPr>
        <w:br/>
        <w:t xml:space="preserve">            node = node.select_child()</w:t>
      </w:r>
      <w:r w:rsidRPr="00E332B1">
        <w:rPr>
          <w:lang w:val="en-US"/>
        </w:rPr>
        <w:br/>
        <w:t xml:space="preserve">            state = state.move(*node.move)</w:t>
      </w:r>
    </w:p>
    <w:p w14:paraId="5AE3FA99" w14:textId="77777777" w:rsidR="00E332B1" w:rsidRPr="00E332B1" w:rsidRDefault="00E332B1" w:rsidP="00E332B1">
      <w:pPr>
        <w:pStyle w:val="L-Bullets"/>
        <w:rPr>
          <w:lang w:val="en-US"/>
        </w:rPr>
      </w:pPr>
      <w:r w:rsidRPr="00E332B1">
        <w:rPr>
          <w:lang w:val="en-US"/>
        </w:rPr>
        <w:t># Expansion</w:t>
      </w:r>
      <w:r w:rsidRPr="00E332B1">
        <w:rPr>
          <w:lang w:val="en-US"/>
        </w:rPr>
        <w:br/>
        <w:t xml:space="preserve">        if not state.is_winner('O') and not state.is_winner('X'):</w:t>
      </w:r>
      <w:r w:rsidRPr="00E332B1">
        <w:rPr>
          <w:lang w:val="en-US"/>
        </w:rPr>
        <w:br/>
        <w:t xml:space="preserve">            legal_moves = state.get_legal_moves()</w:t>
      </w:r>
      <w:r w:rsidRPr="00E332B1">
        <w:rPr>
          <w:lang w:val="en-US"/>
        </w:rPr>
        <w:br/>
      </w:r>
      <w:r w:rsidRPr="00E332B1">
        <w:rPr>
          <w:lang w:val="en-US"/>
        </w:rPr>
        <w:lastRenderedPageBreak/>
        <w:t xml:space="preserve">            for move in legal_moves:</w:t>
      </w:r>
      <w:r w:rsidRPr="00E332B1">
        <w:rPr>
          <w:lang w:val="en-US"/>
        </w:rPr>
        <w:br/>
        <w:t xml:space="preserve">                new_state = deepcopy(state).move(*move)</w:t>
      </w:r>
      <w:r w:rsidRPr="00E332B1">
        <w:rPr>
          <w:lang w:val="en-US"/>
        </w:rPr>
        <w:br/>
        <w:t xml:space="preserve">                node.add_child(new_state, move)</w:t>
      </w:r>
    </w:p>
    <w:p w14:paraId="7711B597" w14:textId="77777777" w:rsidR="00E332B1" w:rsidRPr="00E332B1" w:rsidRDefault="00E332B1" w:rsidP="00E332B1">
      <w:pPr>
        <w:pStyle w:val="L-Bullets"/>
        <w:rPr>
          <w:lang w:val="en-US"/>
        </w:rPr>
      </w:pPr>
      <w:r w:rsidRPr="00E332B1">
        <w:rPr>
          <w:lang w:val="en-US"/>
        </w:rPr>
        <w:t># Simulation</w:t>
      </w:r>
      <w:r w:rsidRPr="00E332B1">
        <w:rPr>
          <w:lang w:val="en-US"/>
        </w:rPr>
        <w:br/>
        <w:t xml:space="preserve">        while legal_moves:</w:t>
      </w:r>
      <w:r w:rsidRPr="00E332B1">
        <w:rPr>
          <w:lang w:val="en-US"/>
        </w:rPr>
        <w:br/>
        <w:t xml:space="preserve">            move = random.choice(legal_moves)</w:t>
      </w:r>
      <w:r w:rsidRPr="00E332B1">
        <w:rPr>
          <w:lang w:val="en-US"/>
        </w:rPr>
        <w:br/>
        <w:t xml:space="preserve">            state = state.move(*move)</w:t>
      </w:r>
      <w:r w:rsidRPr="00E332B1">
        <w:rPr>
          <w:lang w:val="en-US"/>
        </w:rPr>
        <w:br/>
        <w:t xml:space="preserve">            legal_moves = state.get_legal_moves()</w:t>
      </w:r>
    </w:p>
    <w:p w14:paraId="7D706547" w14:textId="77777777" w:rsidR="00E332B1" w:rsidRPr="00E332B1" w:rsidRDefault="00E332B1" w:rsidP="00E332B1">
      <w:pPr>
        <w:pStyle w:val="L-Bullets"/>
        <w:rPr>
          <w:lang w:val="en-US"/>
        </w:rPr>
      </w:pPr>
      <w:r w:rsidRPr="00E332B1">
        <w:rPr>
          <w:lang w:val="en-US"/>
        </w:rPr>
        <w:t># Backpropagation</w:t>
      </w:r>
      <w:r w:rsidRPr="00E332B1">
        <w:rPr>
          <w:lang w:val="en-US"/>
        </w:rPr>
        <w:br/>
        <w:t xml:space="preserve">        while node is not None:</w:t>
      </w:r>
      <w:r w:rsidRPr="00E332B1">
        <w:rPr>
          <w:lang w:val="en-US"/>
        </w:rPr>
        <w:br/>
        <w:t xml:space="preserve">            node.update(state.result(node.player))</w:t>
      </w:r>
      <w:r w:rsidRPr="00E332B1">
        <w:rPr>
          <w:lang w:val="en-US"/>
        </w:rPr>
        <w:br/>
        <w:t xml:space="preserve">            node = node.parent</w:t>
      </w:r>
    </w:p>
    <w:p w14:paraId="5BEA45B5" w14:textId="77777777" w:rsidR="00E332B1" w:rsidRPr="00E332B1" w:rsidRDefault="00E332B1" w:rsidP="00E332B1">
      <w:pPr>
        <w:pStyle w:val="L-Bullets"/>
        <w:rPr>
          <w:lang w:val="en-US"/>
        </w:rPr>
      </w:pPr>
      <w:r w:rsidRPr="00E332B1">
        <w:rPr>
          <w:lang w:val="en-US"/>
        </w:rPr>
        <w:t># Example usage</w:t>
      </w:r>
      <w:r w:rsidRPr="00E332B1">
        <w:rPr>
          <w:lang w:val="en-US"/>
        </w:rPr>
        <w:br/>
        <w:t>game = TicTacToe()</w:t>
      </w:r>
      <w:r w:rsidRPr="00E332B1">
        <w:rPr>
          <w:lang w:val="en-US"/>
        </w:rPr>
        <w:br/>
        <w:t>mcts(game)</w:t>
      </w:r>
    </w:p>
    <w:p w14:paraId="458126C4" w14:textId="77777777" w:rsidR="00E332B1" w:rsidRPr="00E332B1" w:rsidRDefault="00E332B1" w:rsidP="00E332B1">
      <w:pPr>
        <w:pStyle w:val="L-Bullets"/>
        <w:rPr>
          <w:lang w:val="en-US"/>
        </w:rPr>
      </w:pPr>
      <w:r w:rsidRPr="00E332B1">
        <w:rPr>
          <w:lang w:val="en-US"/>
        </w:rPr>
        <w:t> </w:t>
      </w:r>
    </w:p>
    <w:p w14:paraId="06B90A45" w14:textId="77777777" w:rsidR="00E332B1" w:rsidRPr="00E332B1" w:rsidRDefault="00E332B1" w:rsidP="00E332B1">
      <w:pPr>
        <w:pStyle w:val="L-Bullets"/>
        <w:rPr>
          <w:lang w:val="en-US"/>
        </w:rPr>
      </w:pPr>
      <w:r w:rsidRPr="00E332B1">
        <w:rPr>
          <w:lang w:val="en-US"/>
        </w:rPr>
        <w:t> </w:t>
      </w:r>
    </w:p>
    <w:p w14:paraId="03CB9D1C" w14:textId="77777777" w:rsidR="00E332B1" w:rsidRPr="00E332B1" w:rsidRDefault="00E332B1" w:rsidP="00E332B1">
      <w:pPr>
        <w:pStyle w:val="L-Bullets"/>
        <w:rPr>
          <w:lang w:val="en-US"/>
        </w:rPr>
      </w:pPr>
      <w:r w:rsidRPr="00E332B1">
        <w:rPr>
          <w:b/>
          <w:bCs/>
          <w:lang w:val="en-US"/>
        </w:rPr>
        <w:t>In-Text Citations and References:</w:t>
      </w:r>
    </w:p>
    <w:p w14:paraId="3556FCCF" w14:textId="77777777" w:rsidR="00E332B1" w:rsidRPr="00E332B1" w:rsidRDefault="00E332B1" w:rsidP="00E332B1">
      <w:pPr>
        <w:pStyle w:val="L-Bullets"/>
        <w:numPr>
          <w:ilvl w:val="1"/>
          <w:numId w:val="58"/>
        </w:numPr>
        <w:rPr>
          <w:lang w:val="en-US"/>
        </w:rPr>
      </w:pPr>
      <w:r w:rsidRPr="00E332B1">
        <w:rPr>
          <w:lang w:val="en-US"/>
        </w:rPr>
        <w:t xml:space="preserve">Browne, C. B., Powley, E., Whitehouse, D., Lucas, S. M., Cowling, P. I., Rohlfshagen, P., ... &amp; Colton, S. (2012). "A survey of Monte Carlo tree search methods." </w:t>
      </w:r>
      <w:r w:rsidRPr="00E332B1">
        <w:rPr>
          <w:i/>
          <w:iCs/>
          <w:lang w:val="en-US"/>
        </w:rPr>
        <w:t>IEEE Transactions on Computational Intelligence and AI in Games</w:t>
      </w:r>
      <w:r w:rsidRPr="00E332B1">
        <w:rPr>
          <w:lang w:val="en-US"/>
        </w:rPr>
        <w:t>, 4(1), 1-43.</w:t>
      </w:r>
    </w:p>
    <w:p w14:paraId="652D6F88" w14:textId="77777777" w:rsidR="00E332B1" w:rsidRPr="00E332B1" w:rsidRDefault="00E332B1" w:rsidP="00E332B1">
      <w:pPr>
        <w:pStyle w:val="L-Bullets"/>
        <w:numPr>
          <w:ilvl w:val="1"/>
          <w:numId w:val="58"/>
        </w:numPr>
        <w:rPr>
          <w:lang w:val="en-US"/>
        </w:rPr>
      </w:pPr>
      <w:r w:rsidRPr="00E332B1">
        <w:rPr>
          <w:lang w:val="en-US"/>
        </w:rPr>
        <w:t xml:space="preserve">Kocsis, L., &amp; Szepesvári, C. (2006). "Bandit based monte-carlo planning." </w:t>
      </w:r>
      <w:r w:rsidRPr="00E332B1">
        <w:rPr>
          <w:i/>
          <w:iCs/>
          <w:lang w:val="en-US"/>
        </w:rPr>
        <w:t>European conference on machine learning</w:t>
      </w:r>
      <w:r w:rsidRPr="00E332B1">
        <w:rPr>
          <w:lang w:val="en-US"/>
        </w:rPr>
        <w:t>. Springer, Berlin, Heidelberg.</w:t>
      </w:r>
    </w:p>
    <w:p w14:paraId="1B1CA88C" w14:textId="77777777" w:rsidR="00E332B1" w:rsidRPr="00E332B1" w:rsidRDefault="00E332B1" w:rsidP="00E332B1">
      <w:pPr>
        <w:pStyle w:val="L-Bullets"/>
        <w:rPr>
          <w:lang w:val="en-US"/>
        </w:rPr>
      </w:pPr>
      <w:r w:rsidRPr="00E332B1">
        <w:rPr>
          <w:lang w:val="en-US"/>
        </w:rPr>
        <w:t> </w:t>
      </w:r>
    </w:p>
    <w:p w14:paraId="357ACB2B" w14:textId="77777777" w:rsidR="00E332B1" w:rsidRPr="00E332B1" w:rsidRDefault="00E332B1" w:rsidP="00E332B1">
      <w:pPr>
        <w:pStyle w:val="L-Bullets"/>
        <w:rPr>
          <w:lang w:val="en-US"/>
        </w:rPr>
      </w:pPr>
      <w:r w:rsidRPr="00E332B1">
        <w:rPr>
          <w:lang w:val="en-US"/>
        </w:rPr>
        <w:t> </w:t>
      </w:r>
    </w:p>
    <w:p w14:paraId="42D0EEF6" w14:textId="77777777" w:rsidR="00E332B1" w:rsidRPr="00E332B1" w:rsidRDefault="00E332B1" w:rsidP="00E332B1">
      <w:pPr>
        <w:pStyle w:val="L-Bullets"/>
        <w:rPr>
          <w:lang w:val="en-US"/>
        </w:rPr>
      </w:pPr>
      <w:r w:rsidRPr="00E332B1">
        <w:rPr>
          <w:lang w:val="en-US"/>
        </w:rPr>
        <w:t xml:space="preserve">This section provides a comprehensive understanding of the Monte Carlo Tree Search, demonstrating its versatility and power in both theoretical and practical </w:t>
      </w:r>
      <w:r w:rsidRPr="00E332B1">
        <w:rPr>
          <w:lang w:val="en-US"/>
        </w:rPr>
        <w:lastRenderedPageBreak/>
        <w:t>contexts, setting the stage for exploring more complex implementations and applications in subsequent sections.</w:t>
      </w:r>
    </w:p>
    <w:p w14:paraId="646C3200" w14:textId="77777777" w:rsidR="00E332B1" w:rsidRPr="00E332B1" w:rsidRDefault="00E332B1" w:rsidP="00E332B1">
      <w:pPr>
        <w:pStyle w:val="L-Bullets"/>
        <w:rPr>
          <w:lang w:val="en-US"/>
        </w:rPr>
      </w:pPr>
      <w:r w:rsidRPr="00E332B1">
        <w:rPr>
          <w:lang w:val="en-US"/>
        </w:rPr>
        <w:t> </w:t>
      </w:r>
    </w:p>
    <w:p w14:paraId="25C713A7" w14:textId="77777777" w:rsidR="00E332B1" w:rsidRPr="00E332B1" w:rsidRDefault="00E332B1" w:rsidP="00E332B1">
      <w:pPr>
        <w:pStyle w:val="L-Bullets"/>
        <w:rPr>
          <w:lang w:val="en-US"/>
        </w:rPr>
      </w:pPr>
      <w:r w:rsidRPr="00E332B1">
        <w:rPr>
          <w:lang w:val="en-US"/>
        </w:rPr>
        <w:t> </w:t>
      </w:r>
    </w:p>
    <w:p w14:paraId="6149A57D" w14:textId="77777777" w:rsidR="00E332B1" w:rsidRPr="00E332B1" w:rsidRDefault="00E332B1" w:rsidP="00E332B1">
      <w:pPr>
        <w:pStyle w:val="L-Bullets"/>
        <w:rPr>
          <w:lang w:val="en-US"/>
        </w:rPr>
      </w:pPr>
      <w:r w:rsidRPr="00E332B1">
        <w:rPr>
          <w:b/>
          <w:bCs/>
          <w:lang w:val="en-US"/>
        </w:rPr>
        <w:t>9.3 Implementing AlphaZero for Connect4</w:t>
      </w:r>
    </w:p>
    <w:p w14:paraId="615E929C" w14:textId="77777777" w:rsidR="00E332B1" w:rsidRPr="00E332B1" w:rsidRDefault="00E332B1" w:rsidP="00E332B1">
      <w:pPr>
        <w:pStyle w:val="L-Bullets"/>
        <w:rPr>
          <w:lang w:val="en-US"/>
        </w:rPr>
      </w:pPr>
      <w:r w:rsidRPr="00E332B1">
        <w:rPr>
          <w:lang w:val="en-US"/>
        </w:rPr>
        <w:t> </w:t>
      </w:r>
    </w:p>
    <w:p w14:paraId="042B6196" w14:textId="77777777" w:rsidR="00E332B1" w:rsidRPr="00E332B1" w:rsidRDefault="00E332B1" w:rsidP="00E332B1">
      <w:pPr>
        <w:pStyle w:val="L-Bullets"/>
        <w:rPr>
          <w:lang w:val="en-US"/>
        </w:rPr>
      </w:pPr>
      <w:r w:rsidRPr="00E332B1">
        <w:rPr>
          <w:b/>
          <w:bCs/>
          <w:lang w:val="en-US"/>
        </w:rPr>
        <w:t>Introduction to AlphaZero for Connect4</w:t>
      </w:r>
    </w:p>
    <w:p w14:paraId="0F4B7516" w14:textId="77777777" w:rsidR="00E332B1" w:rsidRPr="00E332B1" w:rsidRDefault="00E332B1" w:rsidP="00E332B1">
      <w:pPr>
        <w:pStyle w:val="L-Bullets"/>
        <w:rPr>
          <w:lang w:val="en-US"/>
        </w:rPr>
      </w:pPr>
      <w:r w:rsidRPr="00E332B1">
        <w:rPr>
          <w:lang w:val="en-US"/>
        </w:rPr>
        <w:t>AlphaZero's approach to mastering games through reinforcement learning can be adapted to simpler, yet strategically complex games like Connect4. This section will detail how to implement an AlphaZero-like model for Connect4, focusing on the training process and subsequent evaluation of the model's performance.</w:t>
      </w:r>
    </w:p>
    <w:p w14:paraId="5CD78C4E" w14:textId="77777777" w:rsidR="00E332B1" w:rsidRPr="00E332B1" w:rsidRDefault="00E332B1" w:rsidP="00E332B1">
      <w:pPr>
        <w:pStyle w:val="L-Bullets"/>
        <w:rPr>
          <w:lang w:val="en-US"/>
        </w:rPr>
      </w:pPr>
      <w:r w:rsidRPr="00E332B1">
        <w:rPr>
          <w:lang w:val="en-US"/>
        </w:rPr>
        <w:t> </w:t>
      </w:r>
    </w:p>
    <w:p w14:paraId="542E78D5" w14:textId="77777777" w:rsidR="00E332B1" w:rsidRPr="00E332B1" w:rsidRDefault="00E332B1" w:rsidP="00E332B1">
      <w:pPr>
        <w:pStyle w:val="L-Bullets"/>
        <w:rPr>
          <w:lang w:val="en-US"/>
        </w:rPr>
      </w:pPr>
      <w:r w:rsidRPr="00E332B1">
        <w:rPr>
          <w:b/>
          <w:bCs/>
          <w:lang w:val="en-US"/>
        </w:rPr>
        <w:t>Step-by-Step Implementation</w:t>
      </w:r>
    </w:p>
    <w:p w14:paraId="15DE5DD2" w14:textId="77777777" w:rsidR="00E332B1" w:rsidRPr="00E332B1" w:rsidRDefault="00E332B1" w:rsidP="00E332B1">
      <w:pPr>
        <w:pStyle w:val="L-Bullets"/>
        <w:numPr>
          <w:ilvl w:val="1"/>
          <w:numId w:val="62"/>
        </w:numPr>
        <w:rPr>
          <w:b/>
          <w:bCs/>
          <w:lang w:val="en-US"/>
        </w:rPr>
      </w:pPr>
      <w:r w:rsidRPr="00E332B1">
        <w:rPr>
          <w:b/>
          <w:bCs/>
          <w:lang w:val="en-US"/>
        </w:rPr>
        <w:t>Environment Setup</w:t>
      </w:r>
      <w:r w:rsidRPr="00E332B1">
        <w:rPr>
          <w:lang w:val="en-US"/>
        </w:rPr>
        <w:t>: First, we need to define the Connect4 game rules and board state representation.</w:t>
      </w:r>
    </w:p>
    <w:p w14:paraId="0EC1FDFC" w14:textId="77777777" w:rsidR="00E332B1" w:rsidRPr="00E332B1" w:rsidRDefault="00E332B1" w:rsidP="00E332B1">
      <w:pPr>
        <w:pStyle w:val="L-Bullets"/>
        <w:numPr>
          <w:ilvl w:val="1"/>
          <w:numId w:val="62"/>
        </w:numPr>
        <w:rPr>
          <w:b/>
          <w:bCs/>
          <w:lang w:val="en-US"/>
        </w:rPr>
      </w:pPr>
      <w:r w:rsidRPr="00E332B1">
        <w:rPr>
          <w:b/>
          <w:bCs/>
          <w:lang w:val="en-US"/>
        </w:rPr>
        <w:t>Neural Network Design</w:t>
      </w:r>
      <w:r w:rsidRPr="00E332B1">
        <w:rPr>
          <w:lang w:val="en-US"/>
        </w:rPr>
        <w:t>: Implementing a neural network that predicts both move probabilities and the expected outcome from any given board state.</w:t>
      </w:r>
    </w:p>
    <w:p w14:paraId="433964F8" w14:textId="77777777" w:rsidR="00E332B1" w:rsidRPr="00E332B1" w:rsidRDefault="00E332B1" w:rsidP="00E332B1">
      <w:pPr>
        <w:pStyle w:val="L-Bullets"/>
        <w:numPr>
          <w:ilvl w:val="1"/>
          <w:numId w:val="62"/>
        </w:numPr>
        <w:rPr>
          <w:b/>
          <w:bCs/>
          <w:lang w:val="en-US"/>
        </w:rPr>
      </w:pPr>
      <w:r w:rsidRPr="00E332B1">
        <w:rPr>
          <w:b/>
          <w:bCs/>
          <w:lang w:val="en-US"/>
        </w:rPr>
        <w:t>Monte Carlo Tree Search (MCTS) Integration</w:t>
      </w:r>
      <w:r w:rsidRPr="00E332B1">
        <w:rPr>
          <w:lang w:val="en-US"/>
        </w:rPr>
        <w:t>: Integrating MCTS to leverage the neural network’s predictions for robust game-playing strategy development.</w:t>
      </w:r>
    </w:p>
    <w:p w14:paraId="0BE34F52" w14:textId="77777777" w:rsidR="00E332B1" w:rsidRPr="00E332B1" w:rsidRDefault="00E332B1" w:rsidP="00E332B1">
      <w:pPr>
        <w:pStyle w:val="L-Bullets"/>
        <w:numPr>
          <w:ilvl w:val="1"/>
          <w:numId w:val="62"/>
        </w:numPr>
        <w:rPr>
          <w:b/>
          <w:bCs/>
          <w:lang w:val="en-US"/>
        </w:rPr>
      </w:pPr>
      <w:r w:rsidRPr="00E332B1">
        <w:rPr>
          <w:b/>
          <w:bCs/>
          <w:lang w:val="en-US"/>
        </w:rPr>
        <w:t>Self-Play Training Loop</w:t>
      </w:r>
      <w:r w:rsidRPr="00E332B1">
        <w:rPr>
          <w:lang w:val="en-US"/>
        </w:rPr>
        <w:t>: Using self-play to generate data, train the neural network, and refine the MCTS.</w:t>
      </w:r>
    </w:p>
    <w:p w14:paraId="2A66AC5F" w14:textId="77777777" w:rsidR="00E332B1" w:rsidRPr="00E332B1" w:rsidRDefault="00E332B1" w:rsidP="00E332B1">
      <w:pPr>
        <w:pStyle w:val="L-Bullets"/>
        <w:rPr>
          <w:lang w:val="en-US"/>
        </w:rPr>
      </w:pPr>
      <w:r w:rsidRPr="00E332B1">
        <w:rPr>
          <w:lang w:val="en-US"/>
        </w:rPr>
        <w:t> </w:t>
      </w:r>
    </w:p>
    <w:p w14:paraId="3FEF791A" w14:textId="77777777" w:rsidR="00E332B1" w:rsidRPr="00E332B1" w:rsidRDefault="00E332B1" w:rsidP="00E332B1">
      <w:pPr>
        <w:pStyle w:val="L-Bullets"/>
        <w:rPr>
          <w:lang w:val="en-US"/>
        </w:rPr>
      </w:pPr>
      <w:r w:rsidRPr="00E332B1">
        <w:rPr>
          <w:b/>
          <w:bCs/>
          <w:lang w:val="en-US"/>
        </w:rPr>
        <w:t>Training and Evaluation</w:t>
      </w:r>
    </w:p>
    <w:p w14:paraId="6105A3F3" w14:textId="77777777" w:rsidR="00E332B1" w:rsidRPr="00E332B1" w:rsidRDefault="00E332B1" w:rsidP="00E332B1">
      <w:pPr>
        <w:pStyle w:val="L-Bullets"/>
        <w:numPr>
          <w:ilvl w:val="1"/>
          <w:numId w:val="58"/>
        </w:numPr>
        <w:rPr>
          <w:lang w:val="en-US"/>
        </w:rPr>
      </w:pPr>
      <w:r w:rsidRPr="00E332B1">
        <w:rPr>
          <w:b/>
          <w:bCs/>
          <w:lang w:val="en-US"/>
        </w:rPr>
        <w:lastRenderedPageBreak/>
        <w:t>Training Process</w:t>
      </w:r>
      <w:r w:rsidRPr="00E332B1">
        <w:rPr>
          <w:lang w:val="en-US"/>
        </w:rPr>
        <w:t>: The model is trained iteratively; each training cycle involves self-play sessions to generate new game data, followed by network retraining using this accumulated data.</w:t>
      </w:r>
    </w:p>
    <w:p w14:paraId="306F8263" w14:textId="77777777" w:rsidR="00E332B1" w:rsidRPr="00E332B1" w:rsidRDefault="00E332B1" w:rsidP="00E332B1">
      <w:pPr>
        <w:pStyle w:val="L-Bullets"/>
        <w:numPr>
          <w:ilvl w:val="1"/>
          <w:numId w:val="58"/>
        </w:numPr>
        <w:rPr>
          <w:lang w:val="en-US"/>
        </w:rPr>
      </w:pPr>
      <w:r w:rsidRPr="00E332B1">
        <w:rPr>
          <w:b/>
          <w:bCs/>
          <w:lang w:val="en-US"/>
        </w:rPr>
        <w:t>Evaluation</w:t>
      </w:r>
      <w:r w:rsidRPr="00E332B1">
        <w:rPr>
          <w:lang w:val="en-US"/>
        </w:rPr>
        <w:t>: The trained model is evaluated against baseline strategies and previous versions of itself to measure improvement.</w:t>
      </w:r>
    </w:p>
    <w:p w14:paraId="40E9D307" w14:textId="77777777" w:rsidR="00E332B1" w:rsidRPr="00E332B1" w:rsidRDefault="00E332B1" w:rsidP="00E332B1">
      <w:pPr>
        <w:pStyle w:val="L-Bullets"/>
        <w:rPr>
          <w:lang w:val="en-US"/>
        </w:rPr>
      </w:pPr>
      <w:r w:rsidRPr="00E332B1">
        <w:rPr>
          <w:lang w:val="en-US"/>
        </w:rPr>
        <w:t> </w:t>
      </w:r>
    </w:p>
    <w:p w14:paraId="65517CD2" w14:textId="77777777" w:rsidR="00E332B1" w:rsidRPr="00E332B1" w:rsidRDefault="00E332B1" w:rsidP="00E332B1">
      <w:pPr>
        <w:pStyle w:val="L-Bullets"/>
        <w:rPr>
          <w:lang w:val="en-US"/>
        </w:rPr>
      </w:pPr>
      <w:r w:rsidRPr="00E332B1">
        <w:rPr>
          <w:b/>
          <w:bCs/>
          <w:lang w:val="en-US"/>
        </w:rPr>
        <w:t>Practical Example: Connect4 Game Implementation</w:t>
      </w:r>
    </w:p>
    <w:p w14:paraId="022E76DC" w14:textId="77777777" w:rsidR="00E332B1" w:rsidRPr="00E332B1" w:rsidRDefault="00E332B1" w:rsidP="00E332B1">
      <w:pPr>
        <w:pStyle w:val="L-Bullets"/>
        <w:rPr>
          <w:lang w:val="en-US"/>
        </w:rPr>
      </w:pPr>
      <w:r w:rsidRPr="00E332B1">
        <w:rPr>
          <w:lang w:val="en-US"/>
        </w:rPr>
        <w:t>Here’s how you might start setting up a Connect4 environment and integrating MCTS for AlphaZero training:</w:t>
      </w:r>
    </w:p>
    <w:p w14:paraId="4B927EFB" w14:textId="77777777" w:rsidR="00E332B1" w:rsidRPr="00E332B1" w:rsidRDefault="00E332B1" w:rsidP="00E332B1">
      <w:pPr>
        <w:pStyle w:val="L-Bullets"/>
        <w:rPr>
          <w:lang w:val="en-US"/>
        </w:rPr>
      </w:pPr>
      <w:r w:rsidRPr="00E332B1">
        <w:rPr>
          <w:lang w:val="en-US"/>
        </w:rPr>
        <w:t> </w:t>
      </w:r>
    </w:p>
    <w:p w14:paraId="4E1E51B4" w14:textId="77777777" w:rsidR="00E332B1" w:rsidRPr="00E332B1" w:rsidRDefault="00E332B1" w:rsidP="00E332B1">
      <w:pPr>
        <w:pStyle w:val="L-Bullets"/>
        <w:rPr>
          <w:lang w:val="en-US"/>
        </w:rPr>
      </w:pPr>
      <w:r w:rsidRPr="00E332B1">
        <w:rPr>
          <w:lang w:val="en-US"/>
        </w:rPr>
        <w:t>python</w:t>
      </w:r>
    </w:p>
    <w:p w14:paraId="7C315428" w14:textId="77777777" w:rsidR="00E332B1" w:rsidRPr="00E332B1" w:rsidRDefault="00E332B1" w:rsidP="00E332B1">
      <w:pPr>
        <w:pStyle w:val="L-Bullets"/>
        <w:rPr>
          <w:lang w:val="en-US"/>
        </w:rPr>
      </w:pPr>
      <w:r w:rsidRPr="00E332B1">
        <w:rPr>
          <w:lang w:val="en-US"/>
        </w:rPr>
        <w:t>Copy code</w:t>
      </w:r>
    </w:p>
    <w:p w14:paraId="0B7686B5" w14:textId="77777777" w:rsidR="00E332B1" w:rsidRPr="00E332B1" w:rsidRDefault="00E332B1" w:rsidP="00E332B1">
      <w:pPr>
        <w:pStyle w:val="L-Bullets"/>
        <w:rPr>
          <w:lang w:val="en-US"/>
        </w:rPr>
      </w:pPr>
      <w:r w:rsidRPr="00E332B1">
        <w:rPr>
          <w:lang w:val="en-US"/>
        </w:rPr>
        <w:t>import numpy as np</w:t>
      </w:r>
    </w:p>
    <w:p w14:paraId="5D1A911D" w14:textId="77777777" w:rsidR="00E332B1" w:rsidRPr="00E332B1" w:rsidRDefault="00E332B1" w:rsidP="00E332B1">
      <w:pPr>
        <w:pStyle w:val="L-Bullets"/>
        <w:rPr>
          <w:lang w:val="en-US"/>
        </w:rPr>
      </w:pPr>
      <w:r w:rsidRPr="00E332B1">
        <w:rPr>
          <w:lang w:val="en-US"/>
        </w:rPr>
        <w:t>class Connect4:</w:t>
      </w:r>
      <w:r w:rsidRPr="00E332B1">
        <w:rPr>
          <w:lang w:val="en-US"/>
        </w:rPr>
        <w:br/>
        <w:t xml:space="preserve">    def __init__(self):</w:t>
      </w:r>
      <w:r w:rsidRPr="00E332B1">
        <w:rPr>
          <w:lang w:val="en-US"/>
        </w:rPr>
        <w:br/>
        <w:t xml:space="preserve">        self.board = np.zeros((6, 7), dtype=int)</w:t>
      </w:r>
      <w:r w:rsidRPr="00E332B1">
        <w:rPr>
          <w:lang w:val="en-US"/>
        </w:rPr>
        <w:br/>
        <w:t xml:space="preserve">        self.player_turn = 1</w:t>
      </w:r>
    </w:p>
    <w:p w14:paraId="5F3DEAB0" w14:textId="77777777" w:rsidR="00E332B1" w:rsidRPr="00E332B1" w:rsidRDefault="00E332B1" w:rsidP="00E332B1">
      <w:pPr>
        <w:pStyle w:val="L-Bullets"/>
        <w:rPr>
          <w:lang w:val="en-US"/>
        </w:rPr>
      </w:pPr>
      <w:r w:rsidRPr="00E332B1">
        <w:rPr>
          <w:lang w:val="en-US"/>
        </w:rPr>
        <w:t>def make_move(self, column):</w:t>
      </w:r>
      <w:r w:rsidRPr="00E332B1">
        <w:rPr>
          <w:lang w:val="en-US"/>
        </w:rPr>
        <w:br/>
        <w:t xml:space="preserve">        for row in range(5, -1, -1):</w:t>
      </w:r>
      <w:r w:rsidRPr="00E332B1">
        <w:rPr>
          <w:lang w:val="en-US"/>
        </w:rPr>
        <w:br/>
        <w:t xml:space="preserve">            if self.board[row, column] == 0:</w:t>
      </w:r>
      <w:r w:rsidRPr="00E332B1">
        <w:rPr>
          <w:lang w:val="en-US"/>
        </w:rPr>
        <w:br/>
        <w:t xml:space="preserve">                self.board[row, column] = self.player_turn</w:t>
      </w:r>
      <w:r w:rsidRPr="00E332B1">
        <w:rPr>
          <w:lang w:val="en-US"/>
        </w:rPr>
        <w:br/>
        <w:t xml:space="preserve">                self.player_turn = 3 - self.player_turn  # Switch player</w:t>
      </w:r>
      <w:r w:rsidRPr="00E332B1">
        <w:rPr>
          <w:lang w:val="en-US"/>
        </w:rPr>
        <w:br/>
        <w:t xml:space="preserve">                return self.board</w:t>
      </w:r>
      <w:r w:rsidRPr="00E332B1">
        <w:rPr>
          <w:lang w:val="en-US"/>
        </w:rPr>
        <w:br/>
        <w:t xml:space="preserve">        return None  # If move is not valid</w:t>
      </w:r>
    </w:p>
    <w:p w14:paraId="65614404" w14:textId="77777777" w:rsidR="00E332B1" w:rsidRPr="00E332B1" w:rsidRDefault="00E332B1" w:rsidP="00E332B1">
      <w:pPr>
        <w:pStyle w:val="L-Bullets"/>
        <w:rPr>
          <w:lang w:val="en-US"/>
        </w:rPr>
      </w:pPr>
      <w:r w:rsidRPr="00E332B1">
        <w:rPr>
          <w:lang w:val="en-US"/>
        </w:rPr>
        <w:t>def is_winner(self, player):</w:t>
      </w:r>
      <w:r w:rsidRPr="00E332B1">
        <w:rPr>
          <w:lang w:val="en-US"/>
        </w:rPr>
        <w:br/>
        <w:t xml:space="preserve">        # Horizontal, vertical, and diagonal win checks</w:t>
      </w:r>
      <w:r w:rsidRPr="00E332B1">
        <w:rPr>
          <w:lang w:val="en-US"/>
        </w:rPr>
        <w:br/>
        <w:t xml:space="preserve">        for c in range(4):</w:t>
      </w:r>
      <w:r w:rsidRPr="00E332B1">
        <w:rPr>
          <w:lang w:val="en-US"/>
        </w:rPr>
        <w:br/>
        <w:t xml:space="preserve">            for r in range(6):</w:t>
      </w:r>
      <w:r w:rsidRPr="00E332B1">
        <w:rPr>
          <w:lang w:val="en-US"/>
        </w:rPr>
        <w:br/>
      </w:r>
      <w:r w:rsidRPr="00E332B1">
        <w:rPr>
          <w:lang w:val="en-US"/>
        </w:rPr>
        <w:lastRenderedPageBreak/>
        <w:t xml:space="preserve">                if all(self.board[r, c + i] == player for i in range(4)):</w:t>
      </w:r>
      <w:r w:rsidRPr="00E332B1">
        <w:rPr>
          <w:lang w:val="en-US"/>
        </w:rPr>
        <w:br/>
        <w:t xml:space="preserve">                    return True</w:t>
      </w:r>
      <w:r w:rsidRPr="00E332B1">
        <w:rPr>
          <w:lang w:val="en-US"/>
        </w:rPr>
        <w:br/>
        <w:t xml:space="preserve">        for c in range(7):</w:t>
      </w:r>
      <w:r w:rsidRPr="00E332B1">
        <w:rPr>
          <w:lang w:val="en-US"/>
        </w:rPr>
        <w:br/>
        <w:t xml:space="preserve">            for r in range(3):</w:t>
      </w:r>
      <w:r w:rsidRPr="00E332B1">
        <w:rPr>
          <w:lang w:val="en-US"/>
        </w:rPr>
        <w:br/>
        <w:t xml:space="preserve">                if all(self.board[r + i, c] == player for i in range(4)):</w:t>
      </w:r>
      <w:r w:rsidRPr="00E332B1">
        <w:rPr>
          <w:lang w:val="en-US"/>
        </w:rPr>
        <w:br/>
        <w:t xml:space="preserve">                    return True</w:t>
      </w:r>
      <w:r w:rsidRPr="00E332B1">
        <w:rPr>
          <w:lang w:val="en-US"/>
        </w:rPr>
        <w:br/>
        <w:t xml:space="preserve">        for c in range(4):</w:t>
      </w:r>
      <w:r w:rsidRPr="00E332B1">
        <w:rPr>
          <w:lang w:val="en-US"/>
        </w:rPr>
        <w:br/>
        <w:t xml:space="preserve">            for r in range(3):</w:t>
      </w:r>
      <w:r w:rsidRPr="00E332B1">
        <w:rPr>
          <w:lang w:val="en-US"/>
        </w:rPr>
        <w:br/>
        <w:t xml:space="preserve">                if all(self.board[r + i, c + i] == player for i in range(4)):</w:t>
      </w:r>
      <w:r w:rsidRPr="00E332B1">
        <w:rPr>
          <w:lang w:val="en-US"/>
        </w:rPr>
        <w:br/>
        <w:t xml:space="preserve">                    return True</w:t>
      </w:r>
      <w:r w:rsidRPr="00E332B1">
        <w:rPr>
          <w:lang w:val="en-US"/>
        </w:rPr>
        <w:br/>
        <w:t xml:space="preserve">        return False</w:t>
      </w:r>
    </w:p>
    <w:p w14:paraId="5F7B44BD" w14:textId="77777777" w:rsidR="00E332B1" w:rsidRPr="00E332B1" w:rsidRDefault="00E332B1" w:rsidP="00E332B1">
      <w:pPr>
        <w:pStyle w:val="L-Bullets"/>
        <w:rPr>
          <w:lang w:val="en-US"/>
        </w:rPr>
      </w:pPr>
      <w:r w:rsidRPr="00E332B1">
        <w:rPr>
          <w:lang w:val="en-US"/>
        </w:rPr>
        <w:t>def get_legal_moves(self):</w:t>
      </w:r>
      <w:r w:rsidRPr="00E332B1">
        <w:rPr>
          <w:lang w:val="en-US"/>
        </w:rPr>
        <w:br/>
        <w:t xml:space="preserve">        return [c for c in range(7) if self.board[0, c] == 0]</w:t>
      </w:r>
    </w:p>
    <w:p w14:paraId="1708E718" w14:textId="77777777" w:rsidR="00E332B1" w:rsidRPr="00E332B1" w:rsidRDefault="00E332B1" w:rsidP="00E332B1">
      <w:pPr>
        <w:pStyle w:val="L-Bullets"/>
        <w:rPr>
          <w:lang w:val="en-US"/>
        </w:rPr>
      </w:pPr>
      <w:r w:rsidRPr="00E332B1">
        <w:rPr>
          <w:lang w:val="en-US"/>
        </w:rPr>
        <w:t># Example of initiating a game and making a move</w:t>
      </w:r>
      <w:r w:rsidRPr="00E332B1">
        <w:rPr>
          <w:lang w:val="en-US"/>
        </w:rPr>
        <w:br/>
        <w:t>game = Connect4()</w:t>
      </w:r>
      <w:r w:rsidRPr="00E332B1">
        <w:rPr>
          <w:lang w:val="en-US"/>
        </w:rPr>
        <w:br/>
        <w:t>game.make_move(3)  # Player 1 moves in the middle column</w:t>
      </w:r>
    </w:p>
    <w:p w14:paraId="4B9654CA" w14:textId="77777777" w:rsidR="00E332B1" w:rsidRPr="00E332B1" w:rsidRDefault="00E332B1" w:rsidP="00E332B1">
      <w:pPr>
        <w:pStyle w:val="L-Bullets"/>
        <w:rPr>
          <w:lang w:val="en-US"/>
        </w:rPr>
      </w:pPr>
      <w:r w:rsidRPr="00E332B1">
        <w:rPr>
          <w:b/>
          <w:bCs/>
          <w:lang w:val="en-US"/>
        </w:rPr>
        <w:t>Recommended Graphics:</w:t>
      </w:r>
    </w:p>
    <w:p w14:paraId="613FB7C0" w14:textId="77777777" w:rsidR="00E332B1" w:rsidRPr="00E332B1" w:rsidRDefault="00E332B1" w:rsidP="00E332B1">
      <w:pPr>
        <w:pStyle w:val="L-Bullets"/>
        <w:numPr>
          <w:ilvl w:val="1"/>
          <w:numId w:val="58"/>
        </w:numPr>
        <w:rPr>
          <w:lang w:val="en-US"/>
        </w:rPr>
      </w:pPr>
      <w:r w:rsidRPr="00E332B1">
        <w:rPr>
          <w:b/>
          <w:bCs/>
          <w:lang w:val="en-US"/>
        </w:rPr>
        <w:t>Connect4 Board Visualization</w:t>
      </w:r>
      <w:r w:rsidRPr="00E332B1">
        <w:rPr>
          <w:lang w:val="en-US"/>
        </w:rPr>
        <w:t>: A graphical representation of the Connect4 board state at various stages of the game.</w:t>
      </w:r>
    </w:p>
    <w:p w14:paraId="64792FF1" w14:textId="77777777" w:rsidR="00E332B1" w:rsidRPr="00E332B1" w:rsidRDefault="00E332B1" w:rsidP="00E332B1">
      <w:pPr>
        <w:pStyle w:val="L-Bullets"/>
        <w:numPr>
          <w:ilvl w:val="1"/>
          <w:numId w:val="58"/>
        </w:numPr>
        <w:rPr>
          <w:lang w:val="en-US"/>
        </w:rPr>
      </w:pPr>
      <w:r w:rsidRPr="00E332B1">
        <w:rPr>
          <w:b/>
          <w:bCs/>
          <w:lang w:val="en-US"/>
        </w:rPr>
        <w:t>Neural Network Architecture Diagram</w:t>
      </w:r>
      <w:r w:rsidRPr="00E332B1">
        <w:rPr>
          <w:lang w:val="en-US"/>
        </w:rPr>
        <w:t>: Displaying the layers and outputs of the neural network used in the AlphaZero model for Connect4.</w:t>
      </w:r>
    </w:p>
    <w:p w14:paraId="18311FAC" w14:textId="77777777" w:rsidR="00E332B1" w:rsidRPr="00E332B1" w:rsidRDefault="00E332B1" w:rsidP="00E332B1">
      <w:pPr>
        <w:pStyle w:val="L-Bullets"/>
        <w:numPr>
          <w:ilvl w:val="1"/>
          <w:numId w:val="58"/>
        </w:numPr>
        <w:rPr>
          <w:lang w:val="en-US"/>
        </w:rPr>
      </w:pPr>
      <w:r w:rsidRPr="00E332B1">
        <w:rPr>
          <w:b/>
          <w:bCs/>
          <w:lang w:val="en-US"/>
        </w:rPr>
        <w:t>Training Progress Chart</w:t>
      </w:r>
      <w:r w:rsidRPr="00E332B1">
        <w:rPr>
          <w:lang w:val="en-US"/>
        </w:rPr>
        <w:t>: Illustrating the improvement in the model’s performance over multiple training iterations.</w:t>
      </w:r>
    </w:p>
    <w:p w14:paraId="2F98CB46" w14:textId="77777777" w:rsidR="00E332B1" w:rsidRPr="00E332B1" w:rsidRDefault="00E332B1" w:rsidP="00E332B1">
      <w:pPr>
        <w:pStyle w:val="L-Bullets"/>
        <w:rPr>
          <w:lang w:val="en-US"/>
        </w:rPr>
      </w:pPr>
      <w:r w:rsidRPr="00E332B1">
        <w:rPr>
          <w:b/>
          <w:bCs/>
          <w:lang w:val="en-US"/>
        </w:rPr>
        <w:t>In-Text Citations and References:</w:t>
      </w:r>
    </w:p>
    <w:p w14:paraId="13BB0257" w14:textId="77777777" w:rsidR="00E332B1" w:rsidRPr="00E332B1" w:rsidRDefault="00E332B1" w:rsidP="00E332B1">
      <w:pPr>
        <w:pStyle w:val="L-Bullets"/>
        <w:numPr>
          <w:ilvl w:val="1"/>
          <w:numId w:val="58"/>
        </w:numPr>
        <w:rPr>
          <w:lang w:val="en-US"/>
        </w:rPr>
      </w:pPr>
      <w:r w:rsidRPr="00E332B1">
        <w:rPr>
          <w:lang w:val="en-US"/>
        </w:rPr>
        <w:t xml:space="preserve">Silver, D., Hubert, T., Schrittwieser, J., Antonoglou, I., Lai, M., Guez, A., ... &amp; Hassabis, D. (2018). "A general reinforcement learning algorithm that masters chess, shogi, and Go through self-play." </w:t>
      </w:r>
      <w:r w:rsidRPr="00E332B1">
        <w:rPr>
          <w:i/>
          <w:iCs/>
          <w:lang w:val="en-US"/>
        </w:rPr>
        <w:t>Science</w:t>
      </w:r>
      <w:r w:rsidRPr="00E332B1">
        <w:rPr>
          <w:lang w:val="en-US"/>
        </w:rPr>
        <w:t>, 362(6419), 1140-1144.</w:t>
      </w:r>
    </w:p>
    <w:p w14:paraId="08558925" w14:textId="77777777" w:rsidR="00E332B1" w:rsidRPr="00E332B1" w:rsidRDefault="00E332B1" w:rsidP="00E332B1">
      <w:pPr>
        <w:pStyle w:val="L-Bullets"/>
        <w:numPr>
          <w:ilvl w:val="1"/>
          <w:numId w:val="58"/>
        </w:numPr>
        <w:rPr>
          <w:lang w:val="en-US"/>
        </w:rPr>
      </w:pPr>
      <w:r w:rsidRPr="00E332B1">
        <w:rPr>
          <w:lang w:val="en-US"/>
        </w:rPr>
        <w:lastRenderedPageBreak/>
        <w:t>Sutton, R. S., &amp; Barto, A. G. (2018). "Reinforcement Learning: An Introduction." MIT press.</w:t>
      </w:r>
    </w:p>
    <w:p w14:paraId="547AF322" w14:textId="77777777" w:rsidR="00E332B1" w:rsidRPr="00E332B1" w:rsidRDefault="00E332B1" w:rsidP="00E332B1">
      <w:pPr>
        <w:pStyle w:val="L-Bullets"/>
        <w:rPr>
          <w:lang w:val="en-US"/>
        </w:rPr>
      </w:pPr>
      <w:r w:rsidRPr="00E332B1">
        <w:rPr>
          <w:b/>
          <w:bCs/>
          <w:lang w:val="en-US"/>
        </w:rPr>
        <w:t>Conclusion:</w:t>
      </w:r>
    </w:p>
    <w:p w14:paraId="0BCE3D04" w14:textId="77777777" w:rsidR="00E332B1" w:rsidRPr="00E332B1" w:rsidRDefault="00E332B1" w:rsidP="00E332B1">
      <w:pPr>
        <w:pStyle w:val="L-Bullets"/>
        <w:rPr>
          <w:lang w:val="en-US"/>
        </w:rPr>
      </w:pPr>
      <w:r w:rsidRPr="00E332B1">
        <w:rPr>
          <w:lang w:val="en-US"/>
        </w:rPr>
        <w:t>This section not only illustrates the process of adapting AlphaZero’s methodologies to a new domain but also underscores the adaptability and potential of advanced reinforcement learning techniques to solve a variety of problems beyond their initial scope. The example set forth not only serves as a practical guide but also inspires further exploration into other game environments where these techniques can be similarly employed.</w:t>
      </w:r>
    </w:p>
    <w:p w14:paraId="020777E2" w14:textId="77777777" w:rsidR="00E332B1" w:rsidRPr="00E332B1" w:rsidRDefault="00E332B1" w:rsidP="00E332B1">
      <w:pPr>
        <w:pStyle w:val="L-Bullets"/>
        <w:rPr>
          <w:lang w:val="en-US"/>
        </w:rPr>
      </w:pPr>
      <w:r w:rsidRPr="00E332B1">
        <w:rPr>
          <w:lang w:val="en-US"/>
        </w:rPr>
        <w:t> </w:t>
      </w:r>
    </w:p>
    <w:p w14:paraId="738EB9C4" w14:textId="77777777" w:rsidR="00E332B1" w:rsidRPr="00E332B1" w:rsidRDefault="00E332B1" w:rsidP="00E332B1">
      <w:pPr>
        <w:pStyle w:val="L-Bullets"/>
        <w:rPr>
          <w:lang w:val="en-US"/>
        </w:rPr>
      </w:pPr>
      <w:r w:rsidRPr="00E332B1">
        <w:rPr>
          <w:lang w:val="en-US"/>
        </w:rPr>
        <w:t> </w:t>
      </w:r>
    </w:p>
    <w:p w14:paraId="45799BE7" w14:textId="77777777" w:rsidR="00E332B1" w:rsidRPr="00E332B1" w:rsidRDefault="00E332B1" w:rsidP="00E332B1">
      <w:pPr>
        <w:pStyle w:val="L-Bullets"/>
        <w:rPr>
          <w:lang w:val="en-US"/>
        </w:rPr>
      </w:pPr>
      <w:r w:rsidRPr="00E332B1">
        <w:rPr>
          <w:b/>
          <w:bCs/>
          <w:lang w:val="en-US"/>
        </w:rPr>
        <w:t>9.4 Advanced Applications of AlphaZero</w:t>
      </w:r>
    </w:p>
    <w:p w14:paraId="655EB586" w14:textId="77777777" w:rsidR="00E332B1" w:rsidRPr="00E332B1" w:rsidRDefault="00E332B1" w:rsidP="00E332B1">
      <w:pPr>
        <w:pStyle w:val="L-Bullets"/>
        <w:rPr>
          <w:lang w:val="en-US"/>
        </w:rPr>
      </w:pPr>
      <w:r w:rsidRPr="00E332B1">
        <w:rPr>
          <w:b/>
          <w:bCs/>
          <w:lang w:val="en-US"/>
        </w:rPr>
        <w:t>Extensions to More Complex Games</w:t>
      </w:r>
    </w:p>
    <w:p w14:paraId="7D66AFE4" w14:textId="77777777" w:rsidR="00E332B1" w:rsidRPr="00E332B1" w:rsidRDefault="00E332B1" w:rsidP="00E332B1">
      <w:pPr>
        <w:pStyle w:val="L-Bullets"/>
        <w:rPr>
          <w:lang w:val="en-US"/>
        </w:rPr>
      </w:pPr>
      <w:r w:rsidRPr="00E332B1">
        <w:rPr>
          <w:lang w:val="en-US"/>
        </w:rPr>
        <w:t>AlphaZero's groundbreaking methodologies in reinforcement learning are not confined to traditional board games. Its principles are extendable to more complex gaming environments, such as real-time strategy games or even multiplayer online battle arenas (MOBAs). These environments present unique challenges, including larger state and action spaces and the necessity for real-time decision-making.</w:t>
      </w:r>
    </w:p>
    <w:p w14:paraId="6776B257" w14:textId="77777777" w:rsidR="00E332B1" w:rsidRPr="00E332B1" w:rsidRDefault="00E332B1" w:rsidP="00E332B1">
      <w:pPr>
        <w:pStyle w:val="L-Bullets"/>
        <w:rPr>
          <w:lang w:val="en-US"/>
        </w:rPr>
      </w:pPr>
      <w:r w:rsidRPr="00E332B1">
        <w:rPr>
          <w:b/>
          <w:bCs/>
          <w:lang w:val="en-US"/>
        </w:rPr>
        <w:t>Real-World Applications</w:t>
      </w:r>
    </w:p>
    <w:p w14:paraId="4FA49ED4" w14:textId="77777777" w:rsidR="00E332B1" w:rsidRPr="00E332B1" w:rsidRDefault="00E332B1" w:rsidP="00E332B1">
      <w:pPr>
        <w:pStyle w:val="L-Bullets"/>
        <w:rPr>
          <w:lang w:val="en-US"/>
        </w:rPr>
      </w:pPr>
      <w:r w:rsidRPr="00E332B1">
        <w:rPr>
          <w:lang w:val="en-US"/>
        </w:rPr>
        <w:t>Beyond gaming, AlphaZero's techniques are increasingly being adapted for use in diverse real-world applications:</w:t>
      </w:r>
    </w:p>
    <w:p w14:paraId="796E0214" w14:textId="77777777" w:rsidR="00E332B1" w:rsidRPr="00E332B1" w:rsidRDefault="00E332B1" w:rsidP="00E332B1">
      <w:pPr>
        <w:pStyle w:val="L-Bullets"/>
        <w:numPr>
          <w:ilvl w:val="1"/>
          <w:numId w:val="58"/>
        </w:numPr>
        <w:rPr>
          <w:lang w:val="en-US"/>
        </w:rPr>
      </w:pPr>
      <w:r w:rsidRPr="00E332B1">
        <w:rPr>
          <w:b/>
          <w:bCs/>
          <w:lang w:val="en-US"/>
        </w:rPr>
        <w:t>Supply Chain Optimization</w:t>
      </w:r>
      <w:r w:rsidRPr="00E332B1">
        <w:rPr>
          <w:lang w:val="en-US"/>
        </w:rPr>
        <w:t>: AlphaZero-like models can optimize logistics by simulating various supply chain scenarios to minimize costs and improve efficiency.</w:t>
      </w:r>
    </w:p>
    <w:p w14:paraId="0C52BC05" w14:textId="77777777" w:rsidR="00E332B1" w:rsidRPr="00E332B1" w:rsidRDefault="00E332B1" w:rsidP="00E332B1">
      <w:pPr>
        <w:pStyle w:val="L-Bullets"/>
        <w:numPr>
          <w:ilvl w:val="1"/>
          <w:numId w:val="58"/>
        </w:numPr>
        <w:rPr>
          <w:lang w:val="en-US"/>
        </w:rPr>
      </w:pPr>
      <w:r w:rsidRPr="00E332B1">
        <w:rPr>
          <w:b/>
          <w:bCs/>
          <w:lang w:val="en-US"/>
        </w:rPr>
        <w:t>Financial Trading</w:t>
      </w:r>
      <w:r w:rsidRPr="00E332B1">
        <w:rPr>
          <w:lang w:val="en-US"/>
        </w:rPr>
        <w:t>: In financial markets, similar algorithms can help in developing strategies for trading stocks or cryptocurrencies by simulating various market conditions and decision-making scenarios.</w:t>
      </w:r>
    </w:p>
    <w:p w14:paraId="5D03BDF1" w14:textId="77777777" w:rsidR="00E332B1" w:rsidRPr="00E332B1" w:rsidRDefault="00E332B1" w:rsidP="00E332B1">
      <w:pPr>
        <w:pStyle w:val="L-Bullets"/>
        <w:numPr>
          <w:ilvl w:val="1"/>
          <w:numId w:val="58"/>
        </w:numPr>
        <w:rPr>
          <w:lang w:val="en-US"/>
        </w:rPr>
      </w:pPr>
      <w:r w:rsidRPr="00E332B1">
        <w:rPr>
          <w:b/>
          <w:bCs/>
          <w:lang w:val="en-US"/>
        </w:rPr>
        <w:lastRenderedPageBreak/>
        <w:t>Robotics</w:t>
      </w:r>
      <w:r w:rsidRPr="00E332B1">
        <w:rPr>
          <w:lang w:val="en-US"/>
        </w:rPr>
        <w:t>: In robotics, these methods can be used for pathfinding and strategic planning, especially in environments where robots must adapt to dynamic obstacles and conditions.</w:t>
      </w:r>
    </w:p>
    <w:p w14:paraId="739AB43E" w14:textId="77777777" w:rsidR="00E332B1" w:rsidRPr="00E332B1" w:rsidRDefault="00E332B1" w:rsidP="00E332B1">
      <w:pPr>
        <w:pStyle w:val="L-Bullets"/>
        <w:rPr>
          <w:lang w:val="en-US"/>
        </w:rPr>
      </w:pPr>
      <w:r w:rsidRPr="00E332B1">
        <w:rPr>
          <w:b/>
          <w:bCs/>
          <w:lang w:val="en-US"/>
        </w:rPr>
        <w:t>Code Example: Adapting AlphaZero for a Real-Time Strategy Game Simulation</w:t>
      </w:r>
    </w:p>
    <w:p w14:paraId="1101ABBB" w14:textId="77777777" w:rsidR="00E332B1" w:rsidRPr="00E332B1" w:rsidRDefault="00E332B1" w:rsidP="00E332B1">
      <w:pPr>
        <w:pStyle w:val="L-Bullets"/>
        <w:rPr>
          <w:lang w:val="en-US"/>
        </w:rPr>
      </w:pPr>
      <w:r w:rsidRPr="00E332B1">
        <w:rPr>
          <w:lang w:val="en-US"/>
        </w:rPr>
        <w:t>Let's consider a simplified version of a real-time strategy game where the AI must manage resources, build units, and defeat an opponent. We'll outline the adaptation of the AlphaZero framework for this context:</w:t>
      </w:r>
    </w:p>
    <w:p w14:paraId="0825EC7E" w14:textId="77777777" w:rsidR="00E332B1" w:rsidRPr="00E332B1" w:rsidRDefault="00E332B1" w:rsidP="00E332B1">
      <w:pPr>
        <w:pStyle w:val="L-Bullets"/>
        <w:rPr>
          <w:lang w:val="en-US"/>
        </w:rPr>
      </w:pPr>
      <w:r w:rsidRPr="00E332B1">
        <w:rPr>
          <w:lang w:val="en-US"/>
        </w:rPr>
        <w:t> </w:t>
      </w:r>
    </w:p>
    <w:p w14:paraId="31EE6329" w14:textId="77777777" w:rsidR="00E332B1" w:rsidRPr="00E332B1" w:rsidRDefault="00E332B1" w:rsidP="00E332B1">
      <w:pPr>
        <w:pStyle w:val="L-Bullets"/>
        <w:rPr>
          <w:lang w:val="en-US"/>
        </w:rPr>
      </w:pPr>
      <w:r w:rsidRPr="00E332B1">
        <w:rPr>
          <w:lang w:val="en-US"/>
        </w:rPr>
        <w:t>python</w:t>
      </w:r>
    </w:p>
    <w:p w14:paraId="215ED704" w14:textId="77777777" w:rsidR="00E332B1" w:rsidRPr="00E332B1" w:rsidRDefault="00E332B1" w:rsidP="00E332B1">
      <w:pPr>
        <w:pStyle w:val="L-Bullets"/>
        <w:rPr>
          <w:lang w:val="en-US"/>
        </w:rPr>
      </w:pPr>
      <w:r w:rsidRPr="00E332B1">
        <w:rPr>
          <w:lang w:val="en-US"/>
        </w:rPr>
        <w:t>Copy code</w:t>
      </w:r>
    </w:p>
    <w:p w14:paraId="4E6B73FE" w14:textId="77777777" w:rsidR="00E332B1" w:rsidRPr="00E332B1" w:rsidRDefault="00E332B1" w:rsidP="00E332B1">
      <w:pPr>
        <w:pStyle w:val="L-Bullets"/>
        <w:rPr>
          <w:lang w:val="en-US"/>
        </w:rPr>
      </w:pPr>
      <w:r w:rsidRPr="00E332B1">
        <w:rPr>
          <w:lang w:val="en-US"/>
        </w:rPr>
        <w:t>class RTSGame:</w:t>
      </w:r>
      <w:r w:rsidRPr="00E332B1">
        <w:rPr>
          <w:lang w:val="en-US"/>
        </w:rPr>
        <w:br/>
        <w:t xml:space="preserve">    def __init__(self):</w:t>
      </w:r>
      <w:r w:rsidRPr="00E332B1">
        <w:rPr>
          <w:lang w:val="en-US"/>
        </w:rPr>
        <w:br/>
        <w:t xml:space="preserve">        self.resources = 100</w:t>
      </w:r>
      <w:r w:rsidRPr="00E332B1">
        <w:rPr>
          <w:lang w:val="en-US"/>
        </w:rPr>
        <w:br/>
        <w:t xml:space="preserve">        self.units = 0</w:t>
      </w:r>
      <w:r w:rsidRPr="00E332B1">
        <w:rPr>
          <w:lang w:val="en-US"/>
        </w:rPr>
        <w:br/>
        <w:t xml:space="preserve">        self.enemy_units = 5</w:t>
      </w:r>
      <w:r w:rsidRPr="00E332B1">
        <w:rPr>
          <w:lang w:val="en-US"/>
        </w:rPr>
        <w:br/>
        <w:t xml:space="preserve">        self.time = 0</w:t>
      </w:r>
    </w:p>
    <w:p w14:paraId="0B4DB251" w14:textId="77777777" w:rsidR="00E332B1" w:rsidRPr="00E332B1" w:rsidRDefault="00E332B1" w:rsidP="00E332B1">
      <w:pPr>
        <w:pStyle w:val="L-Bullets"/>
        <w:rPr>
          <w:lang w:val="en-US"/>
        </w:rPr>
      </w:pPr>
      <w:r w:rsidRPr="00E332B1">
        <w:rPr>
          <w:lang w:val="en-US"/>
        </w:rPr>
        <w:t>def simulate_action(self, action):</w:t>
      </w:r>
      <w:r w:rsidRPr="00E332B1">
        <w:rPr>
          <w:lang w:val="en-US"/>
        </w:rPr>
        <w:br/>
        <w:t xml:space="preserve">        if action == "gather":</w:t>
      </w:r>
      <w:r w:rsidRPr="00E332B1">
        <w:rPr>
          <w:lang w:val="en-US"/>
        </w:rPr>
        <w:br/>
        <w:t xml:space="preserve">            self.resources += 10</w:t>
      </w:r>
      <w:r w:rsidRPr="00E332B1">
        <w:rPr>
          <w:lang w:val="en-US"/>
        </w:rPr>
        <w:br/>
        <w:t xml:space="preserve">        elif action == "build":</w:t>
      </w:r>
      <w:r w:rsidRPr="00E332B1">
        <w:rPr>
          <w:lang w:val="en-US"/>
        </w:rPr>
        <w:br/>
        <w:t xml:space="preserve">            if self.resources &gt;= 20:</w:t>
      </w:r>
      <w:r w:rsidRPr="00E332B1">
        <w:rPr>
          <w:lang w:val="en-US"/>
        </w:rPr>
        <w:br/>
        <w:t xml:space="preserve">                self.units += 1</w:t>
      </w:r>
      <w:r w:rsidRPr="00E332B1">
        <w:rPr>
          <w:lang w:val="en-US"/>
        </w:rPr>
        <w:br/>
        <w:t xml:space="preserve">                self.resources -= 20</w:t>
      </w:r>
      <w:r w:rsidRPr="00E332B1">
        <w:rPr>
          <w:lang w:val="en-US"/>
        </w:rPr>
        <w:br/>
        <w:t xml:space="preserve">        elif action == "attack":</w:t>
      </w:r>
      <w:r w:rsidRPr="00E332B1">
        <w:rPr>
          <w:lang w:val="en-US"/>
        </w:rPr>
        <w:br/>
        <w:t xml:space="preserve">            if self.units &gt; 0:</w:t>
      </w:r>
      <w:r w:rsidRPr="00E332B1">
        <w:rPr>
          <w:lang w:val="en-US"/>
        </w:rPr>
        <w:br/>
        <w:t xml:space="preserve">                self.enemy_units -= 1</w:t>
      </w:r>
      <w:r w:rsidRPr="00E332B1">
        <w:rPr>
          <w:lang w:val="en-US"/>
        </w:rPr>
        <w:br/>
        <w:t xml:space="preserve">                self.units -= 1</w:t>
      </w:r>
      <w:r w:rsidRPr="00E332B1">
        <w:rPr>
          <w:lang w:val="en-US"/>
        </w:rPr>
        <w:br/>
        <w:t xml:space="preserve">        self.time += 1</w:t>
      </w:r>
    </w:p>
    <w:p w14:paraId="3EBE7523" w14:textId="77777777" w:rsidR="00E332B1" w:rsidRPr="00E332B1" w:rsidRDefault="00E332B1" w:rsidP="00E332B1">
      <w:pPr>
        <w:pStyle w:val="L-Bullets"/>
        <w:rPr>
          <w:lang w:val="en-US"/>
        </w:rPr>
      </w:pPr>
      <w:r w:rsidRPr="00E332B1">
        <w:rPr>
          <w:lang w:val="en-US"/>
        </w:rPr>
        <w:lastRenderedPageBreak/>
        <w:t>def is_game_over(self):</w:t>
      </w:r>
      <w:r w:rsidRPr="00E332B1">
        <w:rPr>
          <w:lang w:val="en-US"/>
        </w:rPr>
        <w:br/>
        <w:t xml:space="preserve">        return self.enemy_units &lt;= 0 or self.time &gt; 100</w:t>
      </w:r>
    </w:p>
    <w:p w14:paraId="2BA0A3E5" w14:textId="77777777" w:rsidR="00E332B1" w:rsidRPr="00E332B1" w:rsidRDefault="00E332B1" w:rsidP="00E332B1">
      <w:pPr>
        <w:pStyle w:val="L-Bullets"/>
        <w:rPr>
          <w:lang w:val="en-US"/>
        </w:rPr>
      </w:pPr>
      <w:r w:rsidRPr="00E332B1">
        <w:rPr>
          <w:lang w:val="en-US"/>
        </w:rPr>
        <w:t>def evaluate_state(self):</w:t>
      </w:r>
      <w:r w:rsidRPr="00E332B1">
        <w:rPr>
          <w:lang w:val="en-US"/>
        </w:rPr>
        <w:br/>
        <w:t xml:space="preserve">        if self.enemy_units &lt;= 0:</w:t>
      </w:r>
      <w:r w:rsidRPr="00E332B1">
        <w:rPr>
          <w:lang w:val="en-US"/>
        </w:rPr>
        <w:br/>
        <w:t xml:space="preserve">            return 1  # Win</w:t>
      </w:r>
      <w:r w:rsidRPr="00E332B1">
        <w:rPr>
          <w:lang w:val="en-US"/>
        </w:rPr>
        <w:br/>
        <w:t xml:space="preserve">        elif self.time &gt; 100:</w:t>
      </w:r>
      <w:r w:rsidRPr="00E332B1">
        <w:rPr>
          <w:lang w:val="en-US"/>
        </w:rPr>
        <w:br/>
        <w:t xml:space="preserve">            return -1  # Lose</w:t>
      </w:r>
      <w:r w:rsidRPr="00E332B1">
        <w:rPr>
          <w:lang w:val="en-US"/>
        </w:rPr>
        <w:br/>
        <w:t xml:space="preserve">        return 0  # Ongoing</w:t>
      </w:r>
    </w:p>
    <w:p w14:paraId="4CBC5C69" w14:textId="77777777" w:rsidR="00E332B1" w:rsidRPr="00E332B1" w:rsidRDefault="00E332B1" w:rsidP="00E332B1">
      <w:pPr>
        <w:pStyle w:val="L-Bullets"/>
        <w:rPr>
          <w:lang w:val="en-US"/>
        </w:rPr>
      </w:pPr>
      <w:r w:rsidRPr="00E332B1">
        <w:rPr>
          <w:lang w:val="en-US"/>
        </w:rPr>
        <w:t># Example usage of RTSGame</w:t>
      </w:r>
      <w:r w:rsidRPr="00E332B1">
        <w:rPr>
          <w:lang w:val="en-US"/>
        </w:rPr>
        <w:br/>
        <w:t>game = RTSGame()</w:t>
      </w:r>
      <w:r w:rsidRPr="00E332B1">
        <w:rPr>
          <w:lang w:val="en-US"/>
        </w:rPr>
        <w:br/>
        <w:t>while not game.is_game_over():</w:t>
      </w:r>
      <w:r w:rsidRPr="00E332B1">
        <w:rPr>
          <w:lang w:val="en-US"/>
        </w:rPr>
        <w:br/>
        <w:t xml:space="preserve">    action = np.random.choice(["gather", "build", "attack"])</w:t>
      </w:r>
      <w:r w:rsidRPr="00E332B1">
        <w:rPr>
          <w:lang w:val="en-US"/>
        </w:rPr>
        <w:br/>
        <w:t xml:space="preserve">    game.simulate_action(action)</w:t>
      </w:r>
      <w:r w:rsidRPr="00E332B1">
        <w:rPr>
          <w:lang w:val="en-US"/>
        </w:rPr>
        <w:br/>
        <w:t xml:space="preserve">    print(f"Resources: {game.resources}, Units: {game.units}, Enemy Units: {game.enemy_units}")</w:t>
      </w:r>
    </w:p>
    <w:p w14:paraId="71320846" w14:textId="77777777" w:rsidR="00E332B1" w:rsidRPr="00E332B1" w:rsidRDefault="00E332B1" w:rsidP="00E332B1">
      <w:pPr>
        <w:pStyle w:val="L-Bullets"/>
        <w:rPr>
          <w:lang w:val="en-US"/>
        </w:rPr>
      </w:pPr>
      <w:r w:rsidRPr="00E332B1">
        <w:rPr>
          <w:b/>
          <w:bCs/>
          <w:lang w:val="en-US"/>
        </w:rPr>
        <w:t>Recommended Graphics:</w:t>
      </w:r>
    </w:p>
    <w:p w14:paraId="2774675B" w14:textId="77777777" w:rsidR="00E332B1" w:rsidRPr="00E332B1" w:rsidRDefault="00E332B1" w:rsidP="00E332B1">
      <w:pPr>
        <w:pStyle w:val="L-Bullets"/>
        <w:numPr>
          <w:ilvl w:val="1"/>
          <w:numId w:val="58"/>
        </w:numPr>
        <w:rPr>
          <w:lang w:val="en-US"/>
        </w:rPr>
      </w:pPr>
      <w:r w:rsidRPr="00E332B1">
        <w:rPr>
          <w:b/>
          <w:bCs/>
          <w:lang w:val="en-US"/>
        </w:rPr>
        <w:t>Strategy Game AI Diagram</w:t>
      </w:r>
      <w:r w:rsidRPr="00E332B1">
        <w:rPr>
          <w:lang w:val="en-US"/>
        </w:rPr>
        <w:t>: A schematic showing how the AlphaZero architecture is adapted for a real-time strategy game, including decision-making processes.</w:t>
      </w:r>
    </w:p>
    <w:p w14:paraId="37ADE6B3" w14:textId="77777777" w:rsidR="00E332B1" w:rsidRPr="00E332B1" w:rsidRDefault="00E332B1" w:rsidP="00E332B1">
      <w:pPr>
        <w:pStyle w:val="L-Bullets"/>
        <w:numPr>
          <w:ilvl w:val="1"/>
          <w:numId w:val="58"/>
        </w:numPr>
        <w:rPr>
          <w:lang w:val="en-US"/>
        </w:rPr>
      </w:pPr>
      <w:r w:rsidRPr="00E332B1">
        <w:rPr>
          <w:b/>
          <w:bCs/>
          <w:lang w:val="en-US"/>
        </w:rPr>
        <w:t>Flowchart of AI Decisions</w:t>
      </w:r>
      <w:r w:rsidRPr="00E332B1">
        <w:rPr>
          <w:lang w:val="en-US"/>
        </w:rPr>
        <w:t>: Illustrating decision points such as resource gathering, unit building, and attacking.</w:t>
      </w:r>
    </w:p>
    <w:p w14:paraId="2578364C" w14:textId="77777777" w:rsidR="00E332B1" w:rsidRPr="00E332B1" w:rsidRDefault="00E332B1" w:rsidP="00E332B1">
      <w:pPr>
        <w:pStyle w:val="L-Bullets"/>
        <w:numPr>
          <w:ilvl w:val="1"/>
          <w:numId w:val="58"/>
        </w:numPr>
        <w:rPr>
          <w:lang w:val="en-US"/>
        </w:rPr>
      </w:pPr>
      <w:r w:rsidRPr="00E332B1">
        <w:rPr>
          <w:b/>
          <w:bCs/>
          <w:lang w:val="en-US"/>
        </w:rPr>
        <w:t>Simulation Results</w:t>
      </w:r>
      <w:r w:rsidRPr="00E332B1">
        <w:rPr>
          <w:lang w:val="en-US"/>
        </w:rPr>
        <w:t>: Graphical representation of game outcomes based on different strategies applied by the AI.</w:t>
      </w:r>
    </w:p>
    <w:p w14:paraId="0FC7D036" w14:textId="77777777" w:rsidR="00E332B1" w:rsidRPr="00E332B1" w:rsidRDefault="00E332B1" w:rsidP="00E332B1">
      <w:pPr>
        <w:pStyle w:val="L-Bullets"/>
        <w:rPr>
          <w:lang w:val="en-US"/>
        </w:rPr>
      </w:pPr>
      <w:r w:rsidRPr="00E332B1">
        <w:rPr>
          <w:b/>
          <w:bCs/>
          <w:lang w:val="en-US"/>
        </w:rPr>
        <w:t>In-Text Citations and References:</w:t>
      </w:r>
    </w:p>
    <w:p w14:paraId="7F8B6FD8" w14:textId="77777777" w:rsidR="00E332B1" w:rsidRPr="00E332B1" w:rsidRDefault="00E332B1" w:rsidP="00E332B1">
      <w:pPr>
        <w:pStyle w:val="L-Bullets"/>
        <w:numPr>
          <w:ilvl w:val="1"/>
          <w:numId w:val="58"/>
        </w:numPr>
        <w:rPr>
          <w:lang w:val="en-US"/>
        </w:rPr>
      </w:pPr>
      <w:r w:rsidRPr="00E332B1">
        <w:rPr>
          <w:lang w:val="en-US"/>
        </w:rPr>
        <w:t xml:space="preserve">Tesauro, G. (1995). "Temporal difference learning and TD-Gammon." </w:t>
      </w:r>
      <w:r w:rsidRPr="00E332B1">
        <w:rPr>
          <w:i/>
          <w:iCs/>
          <w:lang w:val="en-US"/>
        </w:rPr>
        <w:t>Communications of the ACM</w:t>
      </w:r>
      <w:r w:rsidRPr="00E332B1">
        <w:rPr>
          <w:lang w:val="en-US"/>
        </w:rPr>
        <w:t>, 38(3), 58-68.</w:t>
      </w:r>
    </w:p>
    <w:p w14:paraId="234EB592" w14:textId="77777777" w:rsidR="00E332B1" w:rsidRPr="00E332B1" w:rsidRDefault="00E332B1" w:rsidP="00E332B1">
      <w:pPr>
        <w:pStyle w:val="L-Bullets"/>
        <w:numPr>
          <w:ilvl w:val="1"/>
          <w:numId w:val="58"/>
        </w:numPr>
        <w:rPr>
          <w:lang w:val="en-US"/>
        </w:rPr>
      </w:pPr>
      <w:r w:rsidRPr="00E332B1">
        <w:rPr>
          <w:lang w:val="en-US"/>
        </w:rPr>
        <w:lastRenderedPageBreak/>
        <w:t xml:space="preserve">Vinyals, O., Babuschkin, I., Czarnecki, W. M., Mathieu, M., Dudzik, A., Chung, J., ... &amp; Silver, D. (2019). "Grandmaster level in StarCraft II using multi-agent reinforcement learning." </w:t>
      </w:r>
      <w:r w:rsidRPr="00E332B1">
        <w:rPr>
          <w:i/>
          <w:iCs/>
          <w:lang w:val="en-US"/>
        </w:rPr>
        <w:t>Nature</w:t>
      </w:r>
      <w:r w:rsidRPr="00E332B1">
        <w:rPr>
          <w:lang w:val="en-US"/>
        </w:rPr>
        <w:t>, 575(7782), 350-354.</w:t>
      </w:r>
    </w:p>
    <w:p w14:paraId="1D985E82" w14:textId="77777777" w:rsidR="00E332B1" w:rsidRPr="00E332B1" w:rsidRDefault="00E332B1" w:rsidP="00E332B1">
      <w:pPr>
        <w:pStyle w:val="L-Bullets"/>
        <w:rPr>
          <w:lang w:val="en-US"/>
        </w:rPr>
      </w:pPr>
      <w:r w:rsidRPr="00E332B1">
        <w:rPr>
          <w:b/>
          <w:bCs/>
          <w:lang w:val="en-US"/>
        </w:rPr>
        <w:t>Conclusion:</w:t>
      </w:r>
    </w:p>
    <w:p w14:paraId="796E6B1A" w14:textId="77777777" w:rsidR="00E332B1" w:rsidRPr="00E332B1" w:rsidRDefault="00E332B1" w:rsidP="00E332B1">
      <w:pPr>
        <w:pStyle w:val="L-Bullets"/>
        <w:rPr>
          <w:lang w:val="en-US"/>
        </w:rPr>
      </w:pPr>
      <w:r w:rsidRPr="00E332B1">
        <w:rPr>
          <w:lang w:val="en-US"/>
        </w:rPr>
        <w:t>This section highlights the versatility and robustness of AlphaZero's methodologies, demonstrating their applicability beyond games to solve complex, real-world problems. By adapting these techniques to varied domains, researchers and practitioners can leverage the power of deep reinforcement learning to tackle challenges that require strategic planning and adaptive decision-making.</w:t>
      </w:r>
    </w:p>
    <w:p w14:paraId="1C0FC866" w14:textId="77777777" w:rsidR="00E332B1" w:rsidRPr="00E332B1" w:rsidRDefault="00E332B1" w:rsidP="00E332B1">
      <w:pPr>
        <w:pStyle w:val="L-Bullets"/>
        <w:rPr>
          <w:lang w:val="en-US"/>
        </w:rPr>
      </w:pPr>
      <w:r w:rsidRPr="00E332B1">
        <w:rPr>
          <w:lang w:val="en-US"/>
        </w:rPr>
        <w:t> </w:t>
      </w:r>
    </w:p>
    <w:p w14:paraId="24879F96" w14:textId="77777777" w:rsidR="00E332B1" w:rsidRPr="00E332B1" w:rsidRDefault="00E332B1" w:rsidP="00E332B1">
      <w:pPr>
        <w:pStyle w:val="L-Bullets"/>
        <w:rPr>
          <w:lang w:val="en-US"/>
        </w:rPr>
      </w:pPr>
      <w:r w:rsidRPr="00E332B1">
        <w:rPr>
          <w:lang w:val="en-US"/>
        </w:rPr>
        <w:t> </w:t>
      </w:r>
    </w:p>
    <w:p w14:paraId="02020F9E" w14:textId="77777777" w:rsidR="00E332B1" w:rsidRPr="00E332B1" w:rsidRDefault="00E332B1" w:rsidP="00E332B1">
      <w:pPr>
        <w:pStyle w:val="L-Bullets"/>
        <w:rPr>
          <w:lang w:val="en-US"/>
        </w:rPr>
      </w:pPr>
      <w:r w:rsidRPr="00E332B1">
        <w:rPr>
          <w:b/>
          <w:bCs/>
          <w:lang w:val="en-US"/>
        </w:rPr>
        <w:t>9.5 Training and Evaluating AlphaZero in Complex Environments</w:t>
      </w:r>
    </w:p>
    <w:p w14:paraId="241DD6E0" w14:textId="77777777" w:rsidR="00E332B1" w:rsidRPr="00E332B1" w:rsidRDefault="00E332B1" w:rsidP="00E332B1">
      <w:pPr>
        <w:pStyle w:val="L-Bullets"/>
        <w:rPr>
          <w:lang w:val="en-US"/>
        </w:rPr>
      </w:pPr>
      <w:r w:rsidRPr="00E332B1">
        <w:rPr>
          <w:b/>
          <w:bCs/>
          <w:lang w:val="en-US"/>
        </w:rPr>
        <w:t>Strategies for Handling Complex Environments</w:t>
      </w:r>
    </w:p>
    <w:p w14:paraId="27C904E1" w14:textId="77777777" w:rsidR="00E332B1" w:rsidRPr="00E332B1" w:rsidRDefault="00E332B1" w:rsidP="00E332B1">
      <w:pPr>
        <w:pStyle w:val="L-Bullets"/>
        <w:rPr>
          <w:lang w:val="en-US"/>
        </w:rPr>
      </w:pPr>
      <w:r w:rsidRPr="00E332B1">
        <w:rPr>
          <w:lang w:val="en-US"/>
        </w:rPr>
        <w:t>Training AlphaZero in complex environments requires tailored strategies to manage the increased complexity and uncertainty. These strategies often involve enhancing the exploration capabilities of the model and fine-tuning the reward system to better capture the nuances of the environment.</w:t>
      </w:r>
    </w:p>
    <w:p w14:paraId="65CCEA60" w14:textId="77777777" w:rsidR="00E332B1" w:rsidRPr="00E332B1" w:rsidRDefault="00E332B1" w:rsidP="00E332B1">
      <w:pPr>
        <w:pStyle w:val="L-Bullets"/>
        <w:numPr>
          <w:ilvl w:val="1"/>
          <w:numId w:val="63"/>
        </w:numPr>
        <w:rPr>
          <w:b/>
          <w:bCs/>
          <w:lang w:val="en-US"/>
        </w:rPr>
      </w:pPr>
      <w:r w:rsidRPr="00E332B1">
        <w:rPr>
          <w:b/>
          <w:bCs/>
          <w:lang w:val="en-US"/>
        </w:rPr>
        <w:t>Enhanced Exploration Techniques</w:t>
      </w:r>
      <w:r w:rsidRPr="00E332B1">
        <w:rPr>
          <w:lang w:val="en-US"/>
        </w:rPr>
        <w:t>: Incorporating mechanisms such as noise injection into the policy network during training phases to promote exploration of less frequent but potentially rewarding actions.</w:t>
      </w:r>
    </w:p>
    <w:p w14:paraId="01485F63" w14:textId="77777777" w:rsidR="00E332B1" w:rsidRPr="00E332B1" w:rsidRDefault="00E332B1" w:rsidP="00E332B1">
      <w:pPr>
        <w:pStyle w:val="L-Bullets"/>
        <w:numPr>
          <w:ilvl w:val="1"/>
          <w:numId w:val="63"/>
        </w:numPr>
        <w:rPr>
          <w:b/>
          <w:bCs/>
          <w:lang w:val="en-US"/>
        </w:rPr>
      </w:pPr>
      <w:r w:rsidRPr="00E332B1">
        <w:rPr>
          <w:b/>
          <w:bCs/>
          <w:lang w:val="en-US"/>
        </w:rPr>
        <w:t>Dynamic Reward Adjustment</w:t>
      </w:r>
      <w:r w:rsidRPr="00E332B1">
        <w:rPr>
          <w:lang w:val="en-US"/>
        </w:rPr>
        <w:t>: Modifying reward functions dynamically based on the state and progress of the environment to focus learning on critical aspects that lead to long-term success.</w:t>
      </w:r>
    </w:p>
    <w:p w14:paraId="50800BC4" w14:textId="77777777" w:rsidR="00E332B1" w:rsidRPr="00E332B1" w:rsidRDefault="00E332B1" w:rsidP="00E332B1">
      <w:pPr>
        <w:pStyle w:val="L-Bullets"/>
        <w:rPr>
          <w:lang w:val="en-US"/>
        </w:rPr>
      </w:pPr>
      <w:r w:rsidRPr="00E332B1">
        <w:rPr>
          <w:b/>
          <w:bCs/>
          <w:lang w:val="en-US"/>
        </w:rPr>
        <w:t>Case Studies</w:t>
      </w:r>
    </w:p>
    <w:p w14:paraId="5B503DE3" w14:textId="77777777" w:rsidR="00E332B1" w:rsidRPr="00E332B1" w:rsidRDefault="00E332B1" w:rsidP="00E332B1">
      <w:pPr>
        <w:pStyle w:val="L-Bullets"/>
        <w:numPr>
          <w:ilvl w:val="1"/>
          <w:numId w:val="58"/>
        </w:numPr>
        <w:rPr>
          <w:lang w:val="en-US"/>
        </w:rPr>
      </w:pPr>
      <w:r w:rsidRPr="00E332B1">
        <w:rPr>
          <w:b/>
          <w:bCs/>
          <w:lang w:val="en-US"/>
        </w:rPr>
        <w:t>Autonomous Driving Simulations</w:t>
      </w:r>
      <w:r w:rsidRPr="00E332B1">
        <w:rPr>
          <w:lang w:val="en-US"/>
        </w:rPr>
        <w:t>: Training AlphaZero to handle real-time decision-making in simulated urban environments, where the model must learn to navigate complex traffic scenarios safely.</w:t>
      </w:r>
    </w:p>
    <w:p w14:paraId="3063110C" w14:textId="77777777" w:rsidR="00E332B1" w:rsidRPr="00E332B1" w:rsidRDefault="00E332B1" w:rsidP="00E332B1">
      <w:pPr>
        <w:pStyle w:val="L-Bullets"/>
        <w:numPr>
          <w:ilvl w:val="1"/>
          <w:numId w:val="58"/>
        </w:numPr>
        <w:rPr>
          <w:lang w:val="en-US"/>
        </w:rPr>
      </w:pPr>
      <w:r w:rsidRPr="00E332B1">
        <w:rPr>
          <w:b/>
          <w:bCs/>
          <w:lang w:val="en-US"/>
        </w:rPr>
        <w:lastRenderedPageBreak/>
        <w:t>Energy Grid Management</w:t>
      </w:r>
      <w:r w:rsidRPr="00E332B1">
        <w:rPr>
          <w:lang w:val="en-US"/>
        </w:rPr>
        <w:t>: Using AlphaZero to optimize energy distribution and consumption in simulated smart grids, handling fluctuations in energy demand and supply efficiently.</w:t>
      </w:r>
    </w:p>
    <w:p w14:paraId="6391BC32" w14:textId="77777777" w:rsidR="00E332B1" w:rsidRPr="00E332B1" w:rsidRDefault="00E332B1" w:rsidP="00E332B1">
      <w:pPr>
        <w:pStyle w:val="L-Bullets"/>
        <w:rPr>
          <w:lang w:val="en-US"/>
        </w:rPr>
      </w:pPr>
      <w:r w:rsidRPr="00E332B1">
        <w:rPr>
          <w:b/>
          <w:bCs/>
          <w:lang w:val="en-US"/>
        </w:rPr>
        <w:t>Code Example: AlphaZero for Energy Grid Management</w:t>
      </w:r>
    </w:p>
    <w:p w14:paraId="68EDA4E6" w14:textId="77777777" w:rsidR="00E332B1" w:rsidRPr="00E332B1" w:rsidRDefault="00E332B1" w:rsidP="00E332B1">
      <w:pPr>
        <w:pStyle w:val="L-Bullets"/>
        <w:rPr>
          <w:lang w:val="en-US"/>
        </w:rPr>
      </w:pPr>
      <w:r w:rsidRPr="00E332B1">
        <w:rPr>
          <w:lang w:val="en-US"/>
        </w:rPr>
        <w:t>This example demonstrates how AlphaZero can be adapted to manage an energy grid, making decisions to balance energy production and consumption under varying conditions:</w:t>
      </w:r>
    </w:p>
    <w:p w14:paraId="7FDC0A7B" w14:textId="77777777" w:rsidR="00E332B1" w:rsidRPr="00E332B1" w:rsidRDefault="00E332B1" w:rsidP="00E332B1">
      <w:pPr>
        <w:pStyle w:val="L-Bullets"/>
        <w:rPr>
          <w:lang w:val="en-US"/>
        </w:rPr>
      </w:pPr>
      <w:r w:rsidRPr="00E332B1">
        <w:rPr>
          <w:lang w:val="en-US"/>
        </w:rPr>
        <w:t> </w:t>
      </w:r>
    </w:p>
    <w:p w14:paraId="378B0559" w14:textId="77777777" w:rsidR="00E332B1" w:rsidRPr="00E332B1" w:rsidRDefault="00E332B1" w:rsidP="00E332B1">
      <w:pPr>
        <w:pStyle w:val="L-Bullets"/>
        <w:rPr>
          <w:lang w:val="en-US"/>
        </w:rPr>
      </w:pPr>
      <w:r w:rsidRPr="00E332B1">
        <w:rPr>
          <w:lang w:val="en-US"/>
        </w:rPr>
        <w:t>python</w:t>
      </w:r>
    </w:p>
    <w:p w14:paraId="6B58FA20" w14:textId="77777777" w:rsidR="00E332B1" w:rsidRPr="00E332B1" w:rsidRDefault="00E332B1" w:rsidP="00E332B1">
      <w:pPr>
        <w:pStyle w:val="L-Bullets"/>
        <w:rPr>
          <w:lang w:val="en-US"/>
        </w:rPr>
      </w:pPr>
      <w:r w:rsidRPr="00E332B1">
        <w:rPr>
          <w:lang w:val="en-US"/>
        </w:rPr>
        <w:t>Copy code</w:t>
      </w:r>
    </w:p>
    <w:p w14:paraId="4F8092D0" w14:textId="77777777" w:rsidR="00E332B1" w:rsidRPr="00E332B1" w:rsidRDefault="00E332B1" w:rsidP="00E332B1">
      <w:pPr>
        <w:pStyle w:val="L-Bullets"/>
        <w:rPr>
          <w:lang w:val="en-US"/>
        </w:rPr>
      </w:pPr>
      <w:r w:rsidRPr="00E332B1">
        <w:rPr>
          <w:lang w:val="en-US"/>
        </w:rPr>
        <w:t>class EnergyGrid:</w:t>
      </w:r>
      <w:r w:rsidRPr="00E332B1">
        <w:rPr>
          <w:lang w:val="en-US"/>
        </w:rPr>
        <w:br/>
        <w:t xml:space="preserve">    def __init__(self):</w:t>
      </w:r>
      <w:r w:rsidRPr="00E332B1">
        <w:rPr>
          <w:lang w:val="en-US"/>
        </w:rPr>
        <w:br/>
        <w:t xml:space="preserve">        self.energy_supply = 100</w:t>
      </w:r>
      <w:r w:rsidRPr="00E332B1">
        <w:rPr>
          <w:lang w:val="en-US"/>
        </w:rPr>
        <w:br/>
        <w:t xml:space="preserve">        self.energy_demand = 50</w:t>
      </w:r>
    </w:p>
    <w:p w14:paraId="128D12B4" w14:textId="77777777" w:rsidR="00E332B1" w:rsidRPr="00E332B1" w:rsidRDefault="00E332B1" w:rsidP="00E332B1">
      <w:pPr>
        <w:pStyle w:val="L-Bullets"/>
        <w:rPr>
          <w:lang w:val="en-US"/>
        </w:rPr>
      </w:pPr>
      <w:r w:rsidRPr="00E332B1">
        <w:rPr>
          <w:lang w:val="en-US"/>
        </w:rPr>
        <w:t>def step(self, action):</w:t>
      </w:r>
      <w:r w:rsidRPr="00E332B1">
        <w:rPr>
          <w:lang w:val="en-US"/>
        </w:rPr>
        <w:br/>
        <w:t xml:space="preserve">        if action == "increase":</w:t>
      </w:r>
      <w:r w:rsidRPr="00E332B1">
        <w:rPr>
          <w:lang w:val="en-US"/>
        </w:rPr>
        <w:br/>
        <w:t xml:space="preserve">            self.energy_supply += 10</w:t>
      </w:r>
      <w:r w:rsidRPr="00E332B1">
        <w:rPr>
          <w:lang w:val="en-US"/>
        </w:rPr>
        <w:br/>
        <w:t xml:space="preserve">        elif action == "decrease" and self.energy_supply &gt; 10:</w:t>
      </w:r>
      <w:r w:rsidRPr="00E332B1">
        <w:rPr>
          <w:lang w:val="en-US"/>
        </w:rPr>
        <w:br/>
        <w:t xml:space="preserve">            self.energy_supply -= 10</w:t>
      </w:r>
      <w:r w:rsidRPr="00E332B1">
        <w:rPr>
          <w:lang w:val="en-US"/>
        </w:rPr>
        <w:br/>
        <w:t xml:space="preserve">        self.energy_demand = np.random.randint(30, 70)  # Demand varies</w:t>
      </w:r>
      <w:r w:rsidRPr="00E332B1">
        <w:rPr>
          <w:lang w:val="en-US"/>
        </w:rPr>
        <w:br/>
        <w:t xml:space="preserve">        reward = -abs(self.energy_supply - self.energy_demand)</w:t>
      </w:r>
      <w:r w:rsidRPr="00E332B1">
        <w:rPr>
          <w:lang w:val="en-US"/>
        </w:rPr>
        <w:br/>
        <w:t xml:space="preserve">        return self.energy_supply, reward</w:t>
      </w:r>
    </w:p>
    <w:p w14:paraId="49132E66" w14:textId="77777777" w:rsidR="00E332B1" w:rsidRPr="00E332B1" w:rsidRDefault="00E332B1" w:rsidP="00E332B1">
      <w:pPr>
        <w:pStyle w:val="L-Bullets"/>
        <w:rPr>
          <w:lang w:val="en-US"/>
        </w:rPr>
      </w:pPr>
      <w:r w:rsidRPr="00E332B1">
        <w:rPr>
          <w:lang w:val="en-US"/>
        </w:rPr>
        <w:t># Simulate AlphaZero's decision-making process in the energy grid</w:t>
      </w:r>
      <w:r w:rsidRPr="00E332B1">
        <w:rPr>
          <w:lang w:val="en-US"/>
        </w:rPr>
        <w:br/>
        <w:t>grid = EnergyGrid()</w:t>
      </w:r>
      <w:r w:rsidRPr="00E332B1">
        <w:rPr>
          <w:lang w:val="en-US"/>
        </w:rPr>
        <w:br/>
        <w:t>for _ in range(20):  # Run a few steps</w:t>
      </w:r>
      <w:r w:rsidRPr="00E332B1">
        <w:rPr>
          <w:lang w:val="en-US"/>
        </w:rPr>
        <w:br/>
        <w:t xml:space="preserve">    action = np.random.choice(["increase", "decrease"])</w:t>
      </w:r>
      <w:r w:rsidRPr="00E332B1">
        <w:rPr>
          <w:lang w:val="en-US"/>
        </w:rPr>
        <w:br/>
        <w:t xml:space="preserve">    supply, reward = grid.step(action)</w:t>
      </w:r>
      <w:r w:rsidRPr="00E332B1">
        <w:rPr>
          <w:lang w:val="en-US"/>
        </w:rPr>
        <w:br/>
        <w:t xml:space="preserve">    print(f"Action: {action}, Supply: {supply}, Reward: {reward}")</w:t>
      </w:r>
    </w:p>
    <w:p w14:paraId="7FE7E2EE" w14:textId="77777777" w:rsidR="00E332B1" w:rsidRPr="00E332B1" w:rsidRDefault="00E332B1" w:rsidP="00E332B1">
      <w:pPr>
        <w:pStyle w:val="L-Bullets"/>
        <w:rPr>
          <w:lang w:val="en-US"/>
        </w:rPr>
      </w:pPr>
      <w:r w:rsidRPr="00E332B1">
        <w:rPr>
          <w:b/>
          <w:bCs/>
          <w:lang w:val="en-US"/>
        </w:rPr>
        <w:lastRenderedPageBreak/>
        <w:t>Recommended Graphics:</w:t>
      </w:r>
    </w:p>
    <w:p w14:paraId="7DF9C988" w14:textId="77777777" w:rsidR="00E332B1" w:rsidRPr="00E332B1" w:rsidRDefault="00E332B1" w:rsidP="00E332B1">
      <w:pPr>
        <w:pStyle w:val="L-Bullets"/>
        <w:numPr>
          <w:ilvl w:val="1"/>
          <w:numId w:val="58"/>
        </w:numPr>
        <w:rPr>
          <w:lang w:val="en-US"/>
        </w:rPr>
      </w:pPr>
      <w:r w:rsidRPr="00E332B1">
        <w:rPr>
          <w:b/>
          <w:bCs/>
          <w:lang w:val="en-US"/>
        </w:rPr>
        <w:t>Energy Grid Management Flowchart</w:t>
      </w:r>
      <w:r w:rsidRPr="00E332B1">
        <w:rPr>
          <w:lang w:val="en-US"/>
        </w:rPr>
        <w:t>: Illustrating the decision-making process of AlphaZero within an energy grid, including decision nodes for increasing or decreasing energy supply based on demand predictions.</w:t>
      </w:r>
    </w:p>
    <w:p w14:paraId="72B55705" w14:textId="77777777" w:rsidR="00E332B1" w:rsidRPr="00E332B1" w:rsidRDefault="00E332B1" w:rsidP="00E332B1">
      <w:pPr>
        <w:pStyle w:val="L-Bullets"/>
        <w:numPr>
          <w:ilvl w:val="1"/>
          <w:numId w:val="58"/>
        </w:numPr>
        <w:rPr>
          <w:lang w:val="en-US"/>
        </w:rPr>
      </w:pPr>
      <w:r w:rsidRPr="00E332B1">
        <w:rPr>
          <w:b/>
          <w:bCs/>
          <w:lang w:val="en-US"/>
        </w:rPr>
        <w:t>Simulation Results Graph</w:t>
      </w:r>
      <w:r w:rsidRPr="00E332B1">
        <w:rPr>
          <w:lang w:val="en-US"/>
        </w:rPr>
        <w:t>: Displaying the outcomes of different strategies on balancing the energy grid over time, highlighting the effectiveness of AlphaZero's strategies.</w:t>
      </w:r>
    </w:p>
    <w:p w14:paraId="31D85B52" w14:textId="77777777" w:rsidR="00E332B1" w:rsidRPr="00E332B1" w:rsidRDefault="00E332B1" w:rsidP="00E332B1">
      <w:pPr>
        <w:pStyle w:val="L-Bullets"/>
        <w:rPr>
          <w:lang w:val="en-US"/>
        </w:rPr>
      </w:pPr>
      <w:r w:rsidRPr="00E332B1">
        <w:rPr>
          <w:b/>
          <w:bCs/>
          <w:lang w:val="en-US"/>
        </w:rPr>
        <w:t>In-Text Citations and References:</w:t>
      </w:r>
    </w:p>
    <w:p w14:paraId="5434200C" w14:textId="77777777" w:rsidR="00E332B1" w:rsidRPr="00E332B1" w:rsidRDefault="00E332B1" w:rsidP="00E332B1">
      <w:pPr>
        <w:pStyle w:val="L-Bullets"/>
        <w:numPr>
          <w:ilvl w:val="1"/>
          <w:numId w:val="58"/>
        </w:numPr>
        <w:rPr>
          <w:lang w:val="en-US"/>
        </w:rPr>
      </w:pPr>
      <w:r w:rsidRPr="00E332B1">
        <w:rPr>
          <w:lang w:val="en-US"/>
        </w:rPr>
        <w:t xml:space="preserve">Mnih, V., Kavukcuoglu, K., Silver, D., et al. (2015). "Human-level control through deep reinforcement learning." </w:t>
      </w:r>
      <w:r w:rsidRPr="00E332B1">
        <w:rPr>
          <w:i/>
          <w:iCs/>
          <w:lang w:val="en-US"/>
        </w:rPr>
        <w:t>Nature</w:t>
      </w:r>
      <w:r w:rsidRPr="00E332B1">
        <w:rPr>
          <w:lang w:val="en-US"/>
        </w:rPr>
        <w:t>, 518(7540), 529-533.</w:t>
      </w:r>
    </w:p>
    <w:p w14:paraId="6EBE3C3B" w14:textId="77777777" w:rsidR="00E332B1" w:rsidRPr="00E332B1" w:rsidRDefault="00E332B1" w:rsidP="00E332B1">
      <w:pPr>
        <w:pStyle w:val="L-Bullets"/>
        <w:numPr>
          <w:ilvl w:val="1"/>
          <w:numId w:val="58"/>
        </w:numPr>
        <w:rPr>
          <w:lang w:val="en-US"/>
        </w:rPr>
      </w:pPr>
      <w:r w:rsidRPr="00E332B1">
        <w:rPr>
          <w:lang w:val="en-US"/>
        </w:rPr>
        <w:t xml:space="preserve">Silver, D., Schrittwieser, J., Simonyan, K., et al. (2017). "Mastering the game of Go without human knowledge." </w:t>
      </w:r>
      <w:r w:rsidRPr="00E332B1">
        <w:rPr>
          <w:i/>
          <w:iCs/>
          <w:lang w:val="en-US"/>
        </w:rPr>
        <w:t>Nature</w:t>
      </w:r>
      <w:r w:rsidRPr="00E332B1">
        <w:rPr>
          <w:lang w:val="en-US"/>
        </w:rPr>
        <w:t>, 550(7676), 354-359.</w:t>
      </w:r>
    </w:p>
    <w:p w14:paraId="13199567" w14:textId="77777777" w:rsidR="00E332B1" w:rsidRPr="00E332B1" w:rsidRDefault="00E332B1" w:rsidP="00E332B1">
      <w:pPr>
        <w:pStyle w:val="L-Bullets"/>
        <w:rPr>
          <w:lang w:val="en-US"/>
        </w:rPr>
      </w:pPr>
      <w:r w:rsidRPr="00E332B1">
        <w:rPr>
          <w:b/>
          <w:bCs/>
          <w:lang w:val="en-US"/>
        </w:rPr>
        <w:t>Conclusion:</w:t>
      </w:r>
    </w:p>
    <w:p w14:paraId="57854E88" w14:textId="77777777" w:rsidR="00E332B1" w:rsidRPr="00E332B1" w:rsidRDefault="00E332B1" w:rsidP="00E332B1">
      <w:pPr>
        <w:pStyle w:val="L-Bullets"/>
        <w:rPr>
          <w:lang w:val="en-US"/>
        </w:rPr>
      </w:pPr>
      <w:r w:rsidRPr="00E332B1">
        <w:rPr>
          <w:lang w:val="en-US"/>
        </w:rPr>
        <w:t>This section underlines the adaptability and efficacy of AlphaZero in tackling complex real-world problems through advanced reinforcement learning techniques. By applying these strategies to varied domains, significant advancements can be achieved, enhancing both the understanding and application of AI in multifaceted environments. These case studies not only demonstrate practical applications but also offer valuable insights into the potential of AI to transform industries and improve decision-making processes.</w:t>
      </w:r>
    </w:p>
    <w:p w14:paraId="3022A780" w14:textId="77777777" w:rsidR="00E332B1" w:rsidRPr="00E332B1" w:rsidRDefault="00E332B1" w:rsidP="00E332B1">
      <w:pPr>
        <w:pStyle w:val="L-Bullets"/>
        <w:rPr>
          <w:lang w:val="en-US"/>
        </w:rPr>
      </w:pPr>
      <w:r w:rsidRPr="00E332B1">
        <w:rPr>
          <w:lang w:val="en-US"/>
        </w:rPr>
        <w:t> </w:t>
      </w:r>
    </w:p>
    <w:p w14:paraId="3C80A926" w14:textId="77777777" w:rsidR="00E332B1" w:rsidRPr="00E332B1" w:rsidRDefault="00E332B1" w:rsidP="00E332B1">
      <w:pPr>
        <w:pStyle w:val="L-Bullets"/>
        <w:rPr>
          <w:lang w:val="en-US"/>
        </w:rPr>
      </w:pPr>
      <w:r w:rsidRPr="00E332B1">
        <w:rPr>
          <w:lang w:val="en-US"/>
        </w:rPr>
        <w:t> </w:t>
      </w:r>
    </w:p>
    <w:p w14:paraId="2EE5F3DE" w14:textId="77777777" w:rsidR="00E332B1" w:rsidRPr="00E332B1" w:rsidRDefault="00E332B1" w:rsidP="00E332B1">
      <w:pPr>
        <w:pStyle w:val="L-Bullets"/>
        <w:rPr>
          <w:lang w:val="en-US"/>
        </w:rPr>
      </w:pPr>
      <w:r w:rsidRPr="00E332B1">
        <w:rPr>
          <w:b/>
          <w:bCs/>
          <w:lang w:val="en-US"/>
        </w:rPr>
        <w:t>Conclusion of Chapter 9: Building Your Own AlphaZero AI</w:t>
      </w:r>
    </w:p>
    <w:p w14:paraId="46C9560D" w14:textId="77777777" w:rsidR="00E332B1" w:rsidRPr="00E332B1" w:rsidRDefault="00E332B1" w:rsidP="00E332B1">
      <w:pPr>
        <w:pStyle w:val="L-Bullets"/>
        <w:rPr>
          <w:lang w:val="en-US"/>
        </w:rPr>
      </w:pPr>
      <w:r w:rsidRPr="00E332B1">
        <w:rPr>
          <w:b/>
          <w:bCs/>
          <w:lang w:val="en-US"/>
        </w:rPr>
        <w:t>Revisiting the Journey</w:t>
      </w:r>
    </w:p>
    <w:p w14:paraId="34F718B9" w14:textId="77777777" w:rsidR="00E332B1" w:rsidRPr="00E332B1" w:rsidRDefault="00E332B1" w:rsidP="00E332B1">
      <w:pPr>
        <w:pStyle w:val="L-Bullets"/>
        <w:rPr>
          <w:lang w:val="en-US"/>
        </w:rPr>
      </w:pPr>
      <w:r w:rsidRPr="00E332B1">
        <w:rPr>
          <w:lang w:val="en-US"/>
        </w:rPr>
        <w:t xml:space="preserve">Chapter 12 has taken us through the intricate process of understanding, implementing, and expanding the AlphaZero algorithm, a pinnacle of achievement in the field of artificial intelligence and reinforcement learning. We </w:t>
      </w:r>
      <w:r w:rsidRPr="00E332B1">
        <w:rPr>
          <w:lang w:val="en-US"/>
        </w:rPr>
        <w:lastRenderedPageBreak/>
        <w:t>started by exploring the historical context and significance of AlphaZero, recognizing its revolutionary impact on games like Chess, Shogi, and Go, and its broader implications within the AI and reinforcement learning communities.</w:t>
      </w:r>
    </w:p>
    <w:p w14:paraId="067C4F8C" w14:textId="77777777" w:rsidR="00E332B1" w:rsidRPr="00E332B1" w:rsidRDefault="00E332B1" w:rsidP="00E332B1">
      <w:pPr>
        <w:pStyle w:val="L-Bullets"/>
        <w:rPr>
          <w:lang w:val="en-US"/>
        </w:rPr>
      </w:pPr>
      <w:r w:rsidRPr="00E332B1">
        <w:rPr>
          <w:b/>
          <w:bCs/>
          <w:lang w:val="en-US"/>
        </w:rPr>
        <w:t>Synthesis of Key Concepts</w:t>
      </w:r>
    </w:p>
    <w:p w14:paraId="6A045545" w14:textId="77777777" w:rsidR="00E332B1" w:rsidRPr="00E332B1" w:rsidRDefault="00E332B1" w:rsidP="00E332B1">
      <w:pPr>
        <w:pStyle w:val="L-Bullets"/>
        <w:rPr>
          <w:lang w:val="en-US"/>
        </w:rPr>
      </w:pPr>
      <w:r w:rsidRPr="00E332B1">
        <w:rPr>
          <w:lang w:val="en-US"/>
        </w:rPr>
        <w:t>Through a detailed examination of the Monte Carlo Tree Search (MCTS) and its applications, we've seen how AlphaZero optimizes decision-making processes, extending beyond traditional board games into complex simulations and real-world scenarios. Our step-by-step guide to implementing AlphaZero for the game of Connect4 provided a practical framework for adapting these methodologies to new challenges, demonstrating the model's versatility and robustness.</w:t>
      </w:r>
    </w:p>
    <w:p w14:paraId="434826BC" w14:textId="77777777" w:rsidR="00E332B1" w:rsidRPr="00E332B1" w:rsidRDefault="00E332B1" w:rsidP="00E332B1">
      <w:pPr>
        <w:pStyle w:val="L-Bullets"/>
        <w:rPr>
          <w:lang w:val="en-US"/>
        </w:rPr>
      </w:pPr>
      <w:r w:rsidRPr="00E332B1">
        <w:rPr>
          <w:lang w:val="en-US"/>
        </w:rPr>
        <w:t>We delved into advanced applications, showing how AlphaZero's strategies could be applied to more complex games and real-world problems, such as autonomous driving simulations and energy grid management. These case studies highlighted the algorithm's ability to innovate and improve outcomes across various domains.</w:t>
      </w:r>
    </w:p>
    <w:p w14:paraId="4202DF00" w14:textId="77777777" w:rsidR="00E332B1" w:rsidRPr="00E332B1" w:rsidRDefault="00E332B1" w:rsidP="00E332B1">
      <w:pPr>
        <w:pStyle w:val="L-Bullets"/>
        <w:rPr>
          <w:lang w:val="en-US"/>
        </w:rPr>
      </w:pPr>
      <w:r w:rsidRPr="00E332B1">
        <w:rPr>
          <w:b/>
          <w:bCs/>
          <w:lang w:val="en-US"/>
        </w:rPr>
        <w:t>Empirical Insights and Practical Outcomes</w:t>
      </w:r>
    </w:p>
    <w:p w14:paraId="0331E1A3" w14:textId="77777777" w:rsidR="00E332B1" w:rsidRPr="00E332B1" w:rsidRDefault="00E332B1" w:rsidP="00E332B1">
      <w:pPr>
        <w:pStyle w:val="L-Bullets"/>
        <w:rPr>
          <w:lang w:val="en-US"/>
        </w:rPr>
      </w:pPr>
      <w:r w:rsidRPr="00E332B1">
        <w:rPr>
          <w:lang w:val="en-US"/>
        </w:rPr>
        <w:t>In our exploration, we emphasized the importance of training and evaluating AlphaZero in complex environments, showcasing tailored strategies for managing complexity and enhancing model performance. Through dynamic reward adjustment and enhanced exploration techniques, we illustrated practical approaches to fine-tuning the learning process to meet specific challenges.</w:t>
      </w:r>
    </w:p>
    <w:p w14:paraId="2BA9ED81" w14:textId="77777777" w:rsidR="00E332B1" w:rsidRPr="00E332B1" w:rsidRDefault="00E332B1" w:rsidP="00E332B1">
      <w:pPr>
        <w:pStyle w:val="L-Bullets"/>
        <w:rPr>
          <w:lang w:val="en-US"/>
        </w:rPr>
      </w:pPr>
      <w:r w:rsidRPr="00E332B1">
        <w:rPr>
          <w:b/>
          <w:bCs/>
          <w:lang w:val="en-US"/>
        </w:rPr>
        <w:t>Code Integration and Applied Learning</w:t>
      </w:r>
    </w:p>
    <w:p w14:paraId="310925B0" w14:textId="77777777" w:rsidR="00E332B1" w:rsidRPr="00E332B1" w:rsidRDefault="00E332B1" w:rsidP="00E332B1">
      <w:pPr>
        <w:pStyle w:val="L-Bullets"/>
        <w:rPr>
          <w:lang w:val="en-US"/>
        </w:rPr>
      </w:pPr>
      <w:r w:rsidRPr="00E332B1">
        <w:rPr>
          <w:lang w:val="en-US"/>
        </w:rPr>
        <w:t>Throughout the chapter, practical code examples were integrated to reinforce the theoretical concepts discussed, providing readers with hands-on experience in implementing and customizing AlphaZero for diverse applications. These examples serve not only as educational tools but also as starting points for further exploration and development.</w:t>
      </w:r>
    </w:p>
    <w:p w14:paraId="46F7A7C7" w14:textId="77777777" w:rsidR="00E332B1" w:rsidRPr="00E332B1" w:rsidRDefault="00E332B1" w:rsidP="00E332B1">
      <w:pPr>
        <w:pStyle w:val="L-Bullets"/>
        <w:rPr>
          <w:lang w:val="en-US"/>
        </w:rPr>
      </w:pPr>
      <w:r w:rsidRPr="00E332B1">
        <w:rPr>
          <w:b/>
          <w:bCs/>
          <w:lang w:val="en-US"/>
        </w:rPr>
        <w:lastRenderedPageBreak/>
        <w:t>Looking Ahead</w:t>
      </w:r>
    </w:p>
    <w:p w14:paraId="25EC6B24" w14:textId="77777777" w:rsidR="00E332B1" w:rsidRPr="00E332B1" w:rsidRDefault="00E332B1" w:rsidP="00E332B1">
      <w:pPr>
        <w:pStyle w:val="L-Bullets"/>
        <w:rPr>
          <w:lang w:val="en-US"/>
        </w:rPr>
      </w:pPr>
      <w:r w:rsidRPr="00E332B1">
        <w:rPr>
          <w:lang w:val="en-US"/>
        </w:rPr>
        <w:t>As we close this chapter, it's clear that the journey with AlphaZero is far from over. The principles and methodologies derived from AlphaZero continue to inspire new research and applications, pushing the boundaries of what's possible in artificial intelligence. The adaptability and performance of AlphaZero make it a valuable model for tackling some of the most challenging problems in AI today.</w:t>
      </w:r>
    </w:p>
    <w:p w14:paraId="79D7027D" w14:textId="77777777" w:rsidR="00E332B1" w:rsidRPr="00E332B1" w:rsidRDefault="00E332B1" w:rsidP="00E332B1">
      <w:pPr>
        <w:pStyle w:val="L-Bullets"/>
        <w:rPr>
          <w:lang w:val="en-US"/>
        </w:rPr>
      </w:pPr>
      <w:r w:rsidRPr="00E332B1">
        <w:rPr>
          <w:b/>
          <w:bCs/>
          <w:lang w:val="en-US"/>
        </w:rPr>
        <w:t>Bridge to Next Chapter</w:t>
      </w:r>
    </w:p>
    <w:p w14:paraId="48878160" w14:textId="77777777" w:rsidR="00E332B1" w:rsidRPr="00E332B1" w:rsidRDefault="00E332B1" w:rsidP="00E332B1">
      <w:pPr>
        <w:pStyle w:val="L-Bullets"/>
        <w:rPr>
          <w:lang w:val="en-US"/>
        </w:rPr>
      </w:pPr>
      <w:r w:rsidRPr="00E332B1">
        <w:rPr>
          <w:lang w:val="en-US"/>
        </w:rPr>
        <w:t>As we transition to the next chapter, we will explore other realms of deep reinforcement learning, extending the concepts learned from AlphaZero to different algorithms and environments. The upcoming discussions will not only build upon this foundation but also introduce new strategies and advancements in the field, continuing our deep dive into the cutting-edge of AI research.</w:t>
      </w:r>
    </w:p>
    <w:p w14:paraId="117B2568" w14:textId="77777777" w:rsidR="00E332B1" w:rsidRPr="00E332B1" w:rsidRDefault="00E332B1" w:rsidP="00E332B1">
      <w:pPr>
        <w:pStyle w:val="L-Bullets"/>
        <w:rPr>
          <w:lang w:val="en-US"/>
        </w:rPr>
      </w:pPr>
      <w:r w:rsidRPr="00E332B1">
        <w:rPr>
          <w:lang w:val="en-US"/>
        </w:rPr>
        <w:t>In the following chapters, expect to delve deeper into the nuances of model-based vs. model-free approaches in reinforcement learning, uncover the capabilities of Deep Q-Networks, and explore asynchronous methods in actor-critic algorithms, each providing unique insights and adding layers to our understanding of advanced AI applications.</w:t>
      </w:r>
    </w:p>
    <w:p w14:paraId="460FFE54" w14:textId="77777777" w:rsidR="00E332B1" w:rsidRDefault="00E332B1" w:rsidP="00E332B1">
      <w:pPr>
        <w:pStyle w:val="L-Bullets"/>
        <w:numPr>
          <w:ilvl w:val="0"/>
          <w:numId w:val="0"/>
        </w:numPr>
        <w:ind w:left="717" w:hanging="360"/>
      </w:pPr>
    </w:p>
    <w:p w14:paraId="0E1AC694" w14:textId="77777777" w:rsidR="00E332B1" w:rsidRDefault="00E332B1" w:rsidP="00E332B1">
      <w:pPr>
        <w:pStyle w:val="L-Bullets"/>
        <w:numPr>
          <w:ilvl w:val="0"/>
          <w:numId w:val="0"/>
        </w:numPr>
        <w:ind w:left="717" w:hanging="360"/>
      </w:pPr>
    </w:p>
    <w:p w14:paraId="34BA5670" w14:textId="77777777" w:rsidR="00E332B1" w:rsidRDefault="00E332B1" w:rsidP="00E332B1">
      <w:pPr>
        <w:pStyle w:val="L-Bullets"/>
        <w:numPr>
          <w:ilvl w:val="0"/>
          <w:numId w:val="0"/>
        </w:numPr>
        <w:ind w:left="717" w:hanging="360"/>
      </w:pPr>
    </w:p>
    <w:p w14:paraId="7CC22C74" w14:textId="77777777" w:rsidR="00E332B1" w:rsidRDefault="00E332B1" w:rsidP="00E332B1">
      <w:pPr>
        <w:pStyle w:val="L-Bullets"/>
        <w:numPr>
          <w:ilvl w:val="0"/>
          <w:numId w:val="0"/>
        </w:numPr>
        <w:ind w:left="717" w:hanging="360"/>
      </w:pPr>
    </w:p>
    <w:p w14:paraId="1952B6B8" w14:textId="77777777" w:rsidR="00E332B1" w:rsidRDefault="00E332B1" w:rsidP="00E332B1">
      <w:pPr>
        <w:pStyle w:val="L-Bullets"/>
        <w:numPr>
          <w:ilvl w:val="0"/>
          <w:numId w:val="0"/>
        </w:numPr>
        <w:ind w:left="717" w:hanging="360"/>
      </w:pPr>
    </w:p>
    <w:sectPr w:rsidR="00E332B1"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22389"/>
    <w:multiLevelType w:val="multilevel"/>
    <w:tmpl w:val="E3E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17F07E53"/>
    <w:multiLevelType w:val="multilevel"/>
    <w:tmpl w:val="FA4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A23198"/>
    <w:multiLevelType w:val="multilevel"/>
    <w:tmpl w:val="B7F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DF248B"/>
    <w:multiLevelType w:val="multilevel"/>
    <w:tmpl w:val="3ABC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7640B"/>
    <w:multiLevelType w:val="multilevel"/>
    <w:tmpl w:val="B024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AA75D8"/>
    <w:multiLevelType w:val="multilevel"/>
    <w:tmpl w:val="4474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EC3B4D"/>
    <w:multiLevelType w:val="multilevel"/>
    <w:tmpl w:val="7B82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317F85"/>
    <w:multiLevelType w:val="multilevel"/>
    <w:tmpl w:val="C7D48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21" w15:restartNumberingAfterBreak="0">
    <w:nsid w:val="3B027F1F"/>
    <w:multiLevelType w:val="multilevel"/>
    <w:tmpl w:val="51F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BF95A30"/>
    <w:multiLevelType w:val="multilevel"/>
    <w:tmpl w:val="37AC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D0F7028"/>
    <w:multiLevelType w:val="multilevel"/>
    <w:tmpl w:val="FD4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CB6098"/>
    <w:multiLevelType w:val="multilevel"/>
    <w:tmpl w:val="D01C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20"/>
  </w:num>
  <w:num w:numId="2" w16cid:durableId="1077089049">
    <w:abstractNumId w:val="11"/>
  </w:num>
  <w:num w:numId="3" w16cid:durableId="1838693099">
    <w:abstractNumId w:val="32"/>
  </w:num>
  <w:num w:numId="4" w16cid:durableId="2093694759">
    <w:abstractNumId w:val="22"/>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30"/>
  </w:num>
  <w:num w:numId="16" w16cid:durableId="1561208181">
    <w:abstractNumId w:val="24"/>
  </w:num>
  <w:num w:numId="17" w16cid:durableId="1363677389">
    <w:abstractNumId w:val="39"/>
  </w:num>
  <w:num w:numId="18" w16cid:durableId="1056391860">
    <w:abstractNumId w:val="38"/>
  </w:num>
  <w:num w:numId="19" w16cid:durableId="1022047604">
    <w:abstractNumId w:val="34"/>
  </w:num>
  <w:num w:numId="20" w16cid:durableId="645553275">
    <w:abstractNumId w:val="23"/>
  </w:num>
  <w:num w:numId="21" w16cid:durableId="1364479168">
    <w:abstractNumId w:val="33"/>
  </w:num>
  <w:num w:numId="22" w16cid:durableId="1449812707">
    <w:abstractNumId w:val="37"/>
  </w:num>
  <w:num w:numId="23" w16cid:durableId="1272978133">
    <w:abstractNumId w:val="25"/>
  </w:num>
  <w:num w:numId="24" w16cid:durableId="1580871009">
    <w:abstractNumId w:val="28"/>
  </w:num>
  <w:num w:numId="25" w16cid:durableId="2129278747">
    <w:abstractNumId w:val="35"/>
  </w:num>
  <w:num w:numId="26" w16cid:durableId="2076975057">
    <w:abstractNumId w:val="17"/>
  </w:num>
  <w:num w:numId="27" w16cid:durableId="1159154371">
    <w:abstractNumId w:val="32"/>
    <w:lvlOverride w:ilvl="0">
      <w:startOverride w:val="1"/>
    </w:lvlOverride>
  </w:num>
  <w:num w:numId="28" w16cid:durableId="602108199">
    <w:abstractNumId w:val="32"/>
    <w:lvlOverride w:ilvl="0">
      <w:startOverride w:val="1"/>
    </w:lvlOverride>
  </w:num>
  <w:num w:numId="29" w16cid:durableId="1399980753">
    <w:abstractNumId w:val="32"/>
    <w:lvlOverride w:ilvl="0">
      <w:startOverride w:val="1"/>
    </w:lvlOverride>
  </w:num>
  <w:num w:numId="30" w16cid:durableId="2129082674">
    <w:abstractNumId w:val="36"/>
  </w:num>
  <w:num w:numId="31" w16cid:durableId="1208950024">
    <w:abstractNumId w:val="32"/>
    <w:lvlOverride w:ilvl="0">
      <w:startOverride w:val="1"/>
    </w:lvlOverride>
  </w:num>
  <w:num w:numId="32" w16cid:durableId="1627394435">
    <w:abstractNumId w:val="32"/>
    <w:lvlOverride w:ilvl="0">
      <w:startOverride w:val="1"/>
    </w:lvlOverride>
  </w:num>
  <w:num w:numId="33" w16cid:durableId="223680864">
    <w:abstractNumId w:val="26"/>
  </w:num>
  <w:num w:numId="34" w16cid:durableId="1164976269">
    <w:abstractNumId w:val="32"/>
    <w:lvlOverride w:ilvl="0">
      <w:startOverride w:val="1"/>
    </w:lvlOverride>
  </w:num>
  <w:num w:numId="35" w16cid:durableId="663751709">
    <w:abstractNumId w:val="32"/>
    <w:lvlOverride w:ilvl="0">
      <w:startOverride w:val="1"/>
    </w:lvlOverride>
  </w:num>
  <w:num w:numId="36" w16cid:durableId="1910386255">
    <w:abstractNumId w:val="32"/>
    <w:lvlOverride w:ilvl="0">
      <w:startOverride w:val="1"/>
    </w:lvlOverride>
  </w:num>
  <w:num w:numId="37" w16cid:durableId="703364360">
    <w:abstractNumId w:val="32"/>
    <w:lvlOverride w:ilvl="0">
      <w:startOverride w:val="1"/>
    </w:lvlOverride>
  </w:num>
  <w:num w:numId="38" w16cid:durableId="657268431">
    <w:abstractNumId w:val="32"/>
    <w:lvlOverride w:ilvl="0">
      <w:startOverride w:val="1"/>
    </w:lvlOverride>
  </w:num>
  <w:num w:numId="39" w16cid:durableId="2096896165">
    <w:abstractNumId w:val="32"/>
    <w:lvlOverride w:ilvl="0">
      <w:startOverride w:val="1"/>
    </w:lvlOverride>
  </w:num>
  <w:num w:numId="40" w16cid:durableId="770395854">
    <w:abstractNumId w:val="32"/>
    <w:lvlOverride w:ilvl="0">
      <w:startOverride w:val="1"/>
    </w:lvlOverride>
  </w:num>
  <w:num w:numId="41" w16cid:durableId="2104446547">
    <w:abstractNumId w:val="32"/>
    <w:lvlOverride w:ilvl="0">
      <w:startOverride w:val="1"/>
    </w:lvlOverride>
  </w:num>
  <w:num w:numId="42" w16cid:durableId="621810957">
    <w:abstractNumId w:val="32"/>
    <w:lvlOverride w:ilvl="0">
      <w:startOverride w:val="1"/>
    </w:lvlOverride>
  </w:num>
  <w:num w:numId="43" w16cid:durableId="251361244">
    <w:abstractNumId w:val="32"/>
    <w:lvlOverride w:ilvl="0">
      <w:startOverride w:val="1"/>
    </w:lvlOverride>
  </w:num>
  <w:num w:numId="44" w16cid:durableId="1561594144">
    <w:abstractNumId w:val="32"/>
    <w:lvlOverride w:ilvl="0">
      <w:startOverride w:val="1"/>
    </w:lvlOverride>
  </w:num>
  <w:num w:numId="45" w16cid:durableId="47921951">
    <w:abstractNumId w:val="32"/>
    <w:lvlOverride w:ilvl="0">
      <w:startOverride w:val="1"/>
    </w:lvlOverride>
  </w:num>
  <w:num w:numId="46" w16cid:durableId="88842178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19536777">
    <w:abstractNumId w:val="12"/>
  </w:num>
  <w:num w:numId="48" w16cid:durableId="1970238379">
    <w:abstractNumId w:val="16"/>
  </w:num>
  <w:num w:numId="49" w16cid:durableId="1698001781">
    <w:abstractNumId w:val="21"/>
  </w:num>
  <w:num w:numId="50" w16cid:durableId="992028375">
    <w:abstractNumId w:val="14"/>
    <w:lvlOverride w:ilvl="0">
      <w:startOverride w:val="1"/>
    </w:lvlOverride>
  </w:num>
  <w:num w:numId="51" w16cid:durableId="1546256508">
    <w:abstractNumId w:val="10"/>
  </w:num>
  <w:num w:numId="52" w16cid:durableId="956060968">
    <w:abstractNumId w:val="27"/>
    <w:lvlOverride w:ilvl="0">
      <w:startOverride w:val="1"/>
    </w:lvlOverride>
  </w:num>
  <w:num w:numId="53" w16cid:durableId="1602450423">
    <w:abstractNumId w:val="15"/>
  </w:num>
  <w:num w:numId="54" w16cid:durableId="889532189">
    <w:abstractNumId w:val="13"/>
  </w:num>
  <w:num w:numId="55" w16cid:durableId="281112725">
    <w:abstractNumId w:val="18"/>
  </w:num>
  <w:num w:numId="56" w16cid:durableId="1020741928">
    <w:abstractNumId w:val="29"/>
  </w:num>
  <w:num w:numId="57" w16cid:durableId="1790199940">
    <w:abstractNumId w:val="31"/>
  </w:num>
  <w:num w:numId="58" w16cid:durableId="1369791193">
    <w:abstractNumId w:val="19"/>
  </w:num>
  <w:num w:numId="59" w16cid:durableId="760417010">
    <w:abstractNumId w:val="19"/>
    <w:lvlOverride w:ilvl="1">
      <w:startOverride w:val="1"/>
    </w:lvlOverride>
  </w:num>
  <w:num w:numId="60" w16cid:durableId="258608605">
    <w:abstractNumId w:val="19"/>
    <w:lvlOverride w:ilvl="1">
      <w:startOverride w:val="1"/>
    </w:lvlOverride>
  </w:num>
  <w:num w:numId="61" w16cid:durableId="267351739">
    <w:abstractNumId w:val="19"/>
    <w:lvlOverride w:ilvl="1">
      <w:startOverride w:val="1"/>
    </w:lvlOverride>
  </w:num>
  <w:num w:numId="62" w16cid:durableId="2053773504">
    <w:abstractNumId w:val="19"/>
    <w:lvlOverride w:ilvl="1">
      <w:startOverride w:val="1"/>
    </w:lvlOverride>
  </w:num>
  <w:num w:numId="63" w16cid:durableId="1708946517">
    <w:abstractNumId w:val="19"/>
    <w:lvlOverride w:ilvl="1">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1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A78F8"/>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332B1"/>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E33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89452">
      <w:bodyDiv w:val="1"/>
      <w:marLeft w:val="0"/>
      <w:marRight w:val="0"/>
      <w:marTop w:val="0"/>
      <w:marBottom w:val="0"/>
      <w:divBdr>
        <w:top w:val="none" w:sz="0" w:space="0" w:color="auto"/>
        <w:left w:val="none" w:sz="0" w:space="0" w:color="auto"/>
        <w:bottom w:val="none" w:sz="0" w:space="0" w:color="auto"/>
        <w:right w:val="none" w:sz="0" w:space="0" w:color="auto"/>
      </w:divBdr>
      <w:divsChild>
        <w:div w:id="1081557999">
          <w:marLeft w:val="0"/>
          <w:marRight w:val="0"/>
          <w:marTop w:val="0"/>
          <w:marBottom w:val="0"/>
          <w:divBdr>
            <w:top w:val="none" w:sz="0" w:space="0" w:color="auto"/>
            <w:left w:val="none" w:sz="0" w:space="0" w:color="auto"/>
            <w:bottom w:val="none" w:sz="0" w:space="0" w:color="auto"/>
            <w:right w:val="none" w:sz="0" w:space="0" w:color="auto"/>
          </w:divBdr>
          <w:divsChild>
            <w:div w:id="1689018817">
              <w:marLeft w:val="0"/>
              <w:marRight w:val="0"/>
              <w:marTop w:val="0"/>
              <w:marBottom w:val="0"/>
              <w:divBdr>
                <w:top w:val="none" w:sz="0" w:space="0" w:color="auto"/>
                <w:left w:val="none" w:sz="0" w:space="0" w:color="auto"/>
                <w:bottom w:val="none" w:sz="0" w:space="0" w:color="auto"/>
                <w:right w:val="none" w:sz="0" w:space="0" w:color="auto"/>
              </w:divBdr>
              <w:divsChild>
                <w:div w:id="11741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934043855">
      <w:bodyDiv w:val="1"/>
      <w:marLeft w:val="0"/>
      <w:marRight w:val="0"/>
      <w:marTop w:val="0"/>
      <w:marBottom w:val="0"/>
      <w:divBdr>
        <w:top w:val="none" w:sz="0" w:space="0" w:color="auto"/>
        <w:left w:val="none" w:sz="0" w:space="0" w:color="auto"/>
        <w:bottom w:val="none" w:sz="0" w:space="0" w:color="auto"/>
        <w:right w:val="none" w:sz="0" w:space="0" w:color="auto"/>
      </w:divBdr>
      <w:divsChild>
        <w:div w:id="1554006254">
          <w:marLeft w:val="0"/>
          <w:marRight w:val="0"/>
          <w:marTop w:val="0"/>
          <w:marBottom w:val="0"/>
          <w:divBdr>
            <w:top w:val="none" w:sz="0" w:space="0" w:color="auto"/>
            <w:left w:val="none" w:sz="0" w:space="0" w:color="auto"/>
            <w:bottom w:val="none" w:sz="0" w:space="0" w:color="auto"/>
            <w:right w:val="none" w:sz="0" w:space="0" w:color="auto"/>
          </w:divBdr>
          <w:divsChild>
            <w:div w:id="700478851">
              <w:marLeft w:val="0"/>
              <w:marRight w:val="0"/>
              <w:marTop w:val="0"/>
              <w:marBottom w:val="0"/>
              <w:divBdr>
                <w:top w:val="none" w:sz="0" w:space="0" w:color="auto"/>
                <w:left w:val="none" w:sz="0" w:space="0" w:color="auto"/>
                <w:bottom w:val="none" w:sz="0" w:space="0" w:color="auto"/>
                <w:right w:val="none" w:sz="0" w:space="0" w:color="auto"/>
              </w:divBdr>
              <w:divsChild>
                <w:div w:id="154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pdf/2111.09259.pdf" TargetMode="Externa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marktechpost.com/author/leonardotanz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4.xml><?xml version="1.0" encoding="utf-8"?>
<ds:datastoreItem xmlns:ds="http://schemas.openxmlformats.org/officeDocument/2006/customXml" ds:itemID="{5C0F27FD-F299-43CC-8347-010470ADB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TotalTime>
  <Pages>32</Pages>
  <Words>5783</Words>
  <Characters>32969</Characters>
  <Application>Microsoft Office Word</Application>
  <DocSecurity>2</DocSecurity>
  <Lines>274</Lines>
  <Paragraphs>77</Paragraphs>
  <ScaleCrop>false</ScaleCrop>
  <Company/>
  <LinksUpToDate>false</LinksUpToDate>
  <CharactersWithSpaces>38675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27</cp:revision>
  <dcterms:created xsi:type="dcterms:W3CDTF">2019-09-30T16:14:00Z</dcterms:created>
  <dcterms:modified xsi:type="dcterms:W3CDTF">2025-01-02T02:33:00Z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1892900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
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CBA98" w14:textId="3AF99BD8" w:rsidR="00BB17C4" w:rsidRDefault="00630D63" w:rsidP="00EA7909">
      <w:pPr>
        <w:pStyle w:val="H1-Chapter"/>
      </w:pPr>
      <w:commentRangeStart w:id="0"/>
      <w:commentRangeStart w:id="1"/>
      <w:r>
        <w:t>2</w:t>
      </w:r>
      <w:commentRangeEnd w:id="0"/>
      <w:r w:rsidR="002D1248">
        <w:rPr>
          <w:rStyle w:val="CommentReference"/>
          <w:rFonts w:asciiTheme="minorHAnsi" w:eastAsiaTheme="minorHAnsi" w:hAnsiTheme="minorHAnsi" w:cstheme="minorBidi"/>
          <w:spacing w:val="0"/>
          <w:kern w:val="0"/>
        </w:rPr>
        <w:commentReference w:id="0"/>
      </w:r>
      <w:commentRangeEnd w:id="1"/>
      <w:r w:rsidR="00602CD6">
        <w:rPr>
          <w:rStyle w:val="CommentReference"/>
          <w:rFonts w:asciiTheme="minorHAnsi" w:eastAsiaTheme="minorHAnsi" w:hAnsiTheme="minorHAnsi" w:cstheme="minorBidi"/>
          <w:spacing w:val="0"/>
          <w:kern w:val="0"/>
        </w:rPr>
        <w:commentReference w:id="1"/>
      </w:r>
    </w:p>
    <w:p w14:paraId="46CCC6FA" w14:textId="6957095B" w:rsidR="00A55F8D" w:rsidRDefault="00F504F1" w:rsidP="00EA7909">
      <w:pPr>
        <w:pStyle w:val="H1-Chapter"/>
      </w:pPr>
      <w:r w:rsidRPr="00F504F1">
        <w:t xml:space="preserve">Understanding Hugging Face Diffusor </w:t>
      </w:r>
      <w:r w:rsidR="00D3683D">
        <w:t>A</w:t>
      </w:r>
      <w:r w:rsidR="00D3683D" w:rsidRPr="00F504F1">
        <w:t xml:space="preserve">rchitecture </w:t>
      </w:r>
      <w:r w:rsidRPr="00F504F1">
        <w:t xml:space="preserve">and </w:t>
      </w:r>
      <w:commentRangeStart w:id="2"/>
      <w:r w:rsidR="00D3683D">
        <w:t>F</w:t>
      </w:r>
      <w:r w:rsidR="00D3683D" w:rsidRPr="00F504F1">
        <w:t>unctionality</w:t>
      </w:r>
      <w:commentRangeStart w:id="3"/>
      <w:commentRangeStart w:id="4"/>
      <w:commentRangeEnd w:id="3"/>
      <w:r w:rsidR="00D3683D">
        <w:rPr>
          <w:rStyle w:val="CommentReference"/>
          <w:rFonts w:asciiTheme="minorHAnsi" w:eastAsiaTheme="minorHAnsi" w:hAnsiTheme="minorHAnsi" w:cstheme="minorBidi"/>
          <w:spacing w:val="0"/>
          <w:kern w:val="0"/>
        </w:rPr>
        <w:commentReference w:id="3"/>
      </w:r>
      <w:commentRangeEnd w:id="4"/>
      <w:r w:rsidR="00761D88">
        <w:rPr>
          <w:rStyle w:val="CommentReference"/>
          <w:rFonts w:asciiTheme="minorHAnsi" w:eastAsiaTheme="minorHAnsi" w:hAnsiTheme="minorHAnsi" w:cstheme="minorBidi"/>
          <w:spacing w:val="0"/>
          <w:kern w:val="0"/>
        </w:rPr>
        <w:commentReference w:id="4"/>
      </w:r>
      <w:commentRangeEnd w:id="2"/>
      <w:r w:rsidR="001E1E79">
        <w:rPr>
          <w:rStyle w:val="CommentReference"/>
          <w:rFonts w:asciiTheme="minorHAnsi" w:eastAsiaTheme="minorHAnsi" w:hAnsiTheme="minorHAnsi" w:cstheme="minorBidi"/>
          <w:spacing w:val="0"/>
          <w:kern w:val="0"/>
        </w:rPr>
        <w:commentReference w:id="2"/>
      </w:r>
    </w:p>
    <w:p w14:paraId="540DF452" w14:textId="74CC9D70" w:rsidR="000217CD" w:rsidRPr="000217CD" w:rsidRDefault="000217CD" w:rsidP="000217CD">
      <w:pPr>
        <w:pStyle w:val="P-Regular"/>
      </w:pPr>
      <w:r w:rsidRPr="000217CD">
        <w:t xml:space="preserve">In Chapter 1, we explored the foundational concepts </w:t>
      </w:r>
      <w:commentRangeStart w:id="5"/>
      <w:r w:rsidRPr="000217CD">
        <w:t xml:space="preserve">of </w:t>
      </w:r>
      <w:r w:rsidRPr="000217CD">
        <w:rPr>
          <w:rStyle w:val="P-Keyword"/>
        </w:rPr>
        <w:t xml:space="preserve">natural language </w:t>
      </w:r>
      <w:commentRangeEnd w:id="5"/>
      <w:r w:rsidR="00001E69">
        <w:rPr>
          <w:rStyle w:val="CommentReference"/>
          <w:rFonts w:eastAsiaTheme="minorHAnsi"/>
          <w:lang w:val="en-US"/>
        </w:rPr>
        <w:commentReference w:id="5"/>
      </w:r>
      <w:r w:rsidRPr="000217CD">
        <w:rPr>
          <w:rStyle w:val="P-Keyword"/>
        </w:rPr>
        <w:t>processing</w:t>
      </w:r>
      <w:r w:rsidRPr="000217CD">
        <w:t xml:space="preserve"> (</w:t>
      </w:r>
      <w:r w:rsidRPr="000217CD">
        <w:rPr>
          <w:rStyle w:val="P-Keyword"/>
        </w:rPr>
        <w:t>NLP</w:t>
      </w:r>
      <w:r w:rsidRPr="000217CD">
        <w:t xml:space="preserve">) and introduced </w:t>
      </w:r>
      <w:r w:rsidRPr="000217CD">
        <w:rPr>
          <w:rStyle w:val="P-Keyword"/>
        </w:rPr>
        <w:t>transformer models</w:t>
      </w:r>
      <w:r w:rsidRPr="000217CD">
        <w:t xml:space="preserve">, highlighting their pivotal role in modern AI applications. Building upon this understanding, Chapter 2 delves deeper into the architecture and functionality of the </w:t>
      </w:r>
      <w:r w:rsidRPr="000217CD">
        <w:rPr>
          <w:rStyle w:val="P-Keyword"/>
        </w:rPr>
        <w:t xml:space="preserve">Hugging Face </w:t>
      </w:r>
      <w:r w:rsidR="00B12366">
        <w:rPr>
          <w:rStyle w:val="P-Keyword"/>
        </w:rPr>
        <w:t>Diffusers</w:t>
      </w:r>
      <w:r w:rsidRPr="000217CD">
        <w:rPr>
          <w:rStyle w:val="P-Keyword"/>
        </w:rPr>
        <w:t xml:space="preserve"> library</w:t>
      </w:r>
      <w:r w:rsidRPr="000217CD">
        <w:t xml:space="preserve">, renowned for its transformative impact </w:t>
      </w:r>
      <w:r w:rsidRPr="00001E69">
        <w:t xml:space="preserve">on </w:t>
      </w:r>
      <w:r w:rsidRPr="007F44F8">
        <w:t>NLP</w:t>
      </w:r>
      <w:r w:rsidRPr="000217CD">
        <w:t xml:space="preserve"> tasks.</w:t>
      </w:r>
    </w:p>
    <w:p w14:paraId="3662D32B" w14:textId="77777777" w:rsidR="000217CD" w:rsidRDefault="000217CD" w:rsidP="000217CD">
      <w:pPr>
        <w:pStyle w:val="P-Regular"/>
      </w:pPr>
      <w:r w:rsidRPr="000217CD">
        <w:t xml:space="preserve">Throughout this chapter, we will explore case studies that illustrate the practical applications of </w:t>
      </w:r>
      <w:r w:rsidRPr="007F44F8">
        <w:t>Hugging Face Diffusors</w:t>
      </w:r>
      <w:r w:rsidRPr="000217CD">
        <w:t xml:space="preserve"> across different industries. From enhancing customer interaction through chatbots to automating complex data analysis tasks in healthcare and finance, these examples underscore the transformative impact of transformer-based models in real-world scenarios.</w:t>
      </w:r>
    </w:p>
    <w:p w14:paraId="4F3F40DE" w14:textId="0E02A463" w:rsidR="00E919B6" w:rsidRPr="000217CD" w:rsidRDefault="00E919B6" w:rsidP="000217CD">
      <w:pPr>
        <w:pStyle w:val="P-Regular"/>
      </w:pPr>
      <w:r w:rsidRPr="007F44F8">
        <w:rPr>
          <w:rStyle w:val="P-Italics"/>
        </w:rPr>
        <w:t>Chapter 2</w:t>
      </w:r>
      <w:r w:rsidRPr="00E919B6">
        <w:rPr>
          <w:lang w:val="en-US"/>
        </w:rPr>
        <w:t xml:space="preserve"> sets the stage for a </w:t>
      </w:r>
      <w:r w:rsidRPr="007F44F8">
        <w:t>comprehensive exploration of Hugging Face Diffusors, emphasizing their architectural nuances, functional capabilities, and practical implications in modern NLP. B</w:t>
      </w:r>
      <w:r w:rsidRPr="00E919B6">
        <w:rPr>
          <w:lang w:val="en-US"/>
        </w:rPr>
        <w:t>y the end of this chapter, you will gain a deeper appreciation for how these advanced models are reshaping the landscape of artificial intelligence, paving the way for more sophisticated language understanding and generation systems.</w:t>
      </w:r>
    </w:p>
    <w:p w14:paraId="084BE93F" w14:textId="494C3D79" w:rsidR="000217CD" w:rsidRPr="000217CD" w:rsidRDefault="000217CD" w:rsidP="000217CD">
      <w:pPr>
        <w:pStyle w:val="P-Regular"/>
      </w:pPr>
      <w:r w:rsidRPr="2C093623">
        <w:rPr>
          <w:lang w:val="en-US"/>
        </w:rPr>
        <w:t xml:space="preserve">By the end of this chapter, you will get a comprehensive </w:t>
      </w:r>
      <w:r w:rsidRPr="007F44F8">
        <w:t xml:space="preserve">understanding of the Hugging Face </w:t>
      </w:r>
      <w:r w:rsidR="00B12366" w:rsidRPr="007F44F8">
        <w:t>Diffusers</w:t>
      </w:r>
      <w:r w:rsidRPr="007F44F8">
        <w:t xml:space="preserve"> library, encompassing its core functionalities and features. You will learn to effectively train and fine-tune NLP models using this library, ultimately</w:t>
      </w:r>
      <w:r w:rsidRPr="2C093623">
        <w:rPr>
          <w:lang w:val="en-US"/>
        </w:rPr>
        <w:t xml:space="preserve"> acquiring the skills to deploy these models for real-world applications and production </w:t>
      </w:r>
      <w:commentRangeStart w:id="6"/>
      <w:r w:rsidRPr="2C093623">
        <w:rPr>
          <w:lang w:val="en-US"/>
        </w:rPr>
        <w:t>environments</w:t>
      </w:r>
      <w:commentRangeEnd w:id="6"/>
      <w:r w:rsidR="00596436">
        <w:rPr>
          <w:rStyle w:val="CommentReference"/>
          <w:rFonts w:eastAsiaTheme="minorHAnsi"/>
          <w:lang w:val="en-US"/>
        </w:rPr>
        <w:commentReference w:id="6"/>
      </w:r>
      <w:r w:rsidRPr="2C093623">
        <w:rPr>
          <w:lang w:val="en-US"/>
        </w:rPr>
        <w:t>.</w:t>
      </w:r>
    </w:p>
    <w:p w14:paraId="40F9A3E1" w14:textId="2722E3DC" w:rsidR="00A02C83" w:rsidRPr="00A02C83" w:rsidRDefault="00A02C83" w:rsidP="009769D6">
      <w:pPr>
        <w:pStyle w:val="P-Regular"/>
      </w:pPr>
      <w:r w:rsidRPr="2C093623">
        <w:rPr>
          <w:lang w:val="en-US"/>
        </w:rPr>
        <w:t>In this chapter, we're going to cover the following main topics:</w:t>
      </w:r>
    </w:p>
    <w:p w14:paraId="62EFF445" w14:textId="2D3892F6" w:rsidR="00A02C83" w:rsidRPr="00AA65F2" w:rsidRDefault="00A02C83" w:rsidP="00AA65F2">
      <w:pPr>
        <w:pStyle w:val="L-Bullets"/>
      </w:pPr>
      <w:r w:rsidRPr="00AA65F2">
        <w:t xml:space="preserve">Model </w:t>
      </w:r>
      <w:r w:rsidR="00CD013A" w:rsidRPr="00AA65F2">
        <w:t>t</w:t>
      </w:r>
      <w:r w:rsidRPr="00AA65F2">
        <w:t xml:space="preserve">raining with Hugging Face </w:t>
      </w:r>
      <w:r w:rsidR="00B12366">
        <w:t>Diffusers</w:t>
      </w:r>
    </w:p>
    <w:p w14:paraId="410CC710" w14:textId="294B5BFD" w:rsidR="00A02C83" w:rsidRPr="00AA65F2" w:rsidRDefault="00A02C83" w:rsidP="00AA65F2">
      <w:pPr>
        <w:pStyle w:val="L-Bullets"/>
      </w:pPr>
      <w:r w:rsidRPr="00AA65F2">
        <w:t xml:space="preserve">Fine-tuning </w:t>
      </w:r>
      <w:r w:rsidR="00CD013A" w:rsidRPr="00AA65F2">
        <w:t>m</w:t>
      </w:r>
      <w:r w:rsidRPr="00AA65F2">
        <w:t xml:space="preserve">odels with Hugging Face </w:t>
      </w:r>
      <w:r w:rsidR="00B12366">
        <w:t>Diffusers</w:t>
      </w:r>
    </w:p>
    <w:p w14:paraId="490ED230" w14:textId="739EDE34" w:rsidR="00A02C83" w:rsidRPr="00AA65F2" w:rsidRDefault="00A02C83" w:rsidP="00AA65F2">
      <w:pPr>
        <w:pStyle w:val="L-Bullets"/>
      </w:pPr>
      <w:r w:rsidRPr="00AA65F2">
        <w:t xml:space="preserve">Inference and </w:t>
      </w:r>
      <w:r w:rsidR="00CD013A" w:rsidRPr="00AA65F2">
        <w:t>d</w:t>
      </w:r>
      <w:r w:rsidRPr="00AA65F2">
        <w:t xml:space="preserve">eployment with Hugging Face </w:t>
      </w:r>
      <w:r w:rsidR="00B12366">
        <w:t>Diffusers</w:t>
      </w:r>
    </w:p>
    <w:p w14:paraId="6C2D8952" w14:textId="276D61DB" w:rsidR="004D763D" w:rsidRDefault="00FA52FB" w:rsidP="00FA52FB">
      <w:pPr>
        <w:pStyle w:val="H1-Section"/>
      </w:pPr>
      <w:r>
        <w:lastRenderedPageBreak/>
        <w:t xml:space="preserve">Technical </w:t>
      </w:r>
      <w:commentRangeStart w:id="7"/>
      <w:commentRangeStart w:id="8"/>
      <w:commentRangeStart w:id="9"/>
      <w:r>
        <w:t>requirements</w:t>
      </w:r>
      <w:commentRangeEnd w:id="7"/>
      <w:r w:rsidR="006D5A9A">
        <w:rPr>
          <w:rStyle w:val="CommentReference"/>
          <w:b w:val="0"/>
        </w:rPr>
        <w:commentReference w:id="7"/>
      </w:r>
      <w:commentRangeEnd w:id="8"/>
      <w:r w:rsidR="00AC0996">
        <w:rPr>
          <w:rStyle w:val="CommentReference"/>
          <w:b w:val="0"/>
        </w:rPr>
        <w:commentReference w:id="8"/>
      </w:r>
      <w:commentRangeEnd w:id="9"/>
      <w:r w:rsidR="00697B94">
        <w:rPr>
          <w:rStyle w:val="CommentReference"/>
          <w:b w:val="0"/>
        </w:rPr>
        <w:commentReference w:id="9"/>
      </w:r>
    </w:p>
    <w:p w14:paraId="6E93E162" w14:textId="77777777" w:rsidR="004C548B" w:rsidRPr="004C548B" w:rsidRDefault="004C548B" w:rsidP="004C548B">
      <w:pPr>
        <w:pStyle w:val="P-Regular"/>
        <w:rPr>
          <w:lang w:val="en-US"/>
        </w:rPr>
      </w:pPr>
      <w:r w:rsidRPr="004C548B">
        <w:rPr>
          <w:lang w:val="en-US"/>
        </w:rPr>
        <w:t>To fully engage with the hands-on exercises in this chapter, you will need the following software and resources:</w:t>
      </w:r>
    </w:p>
    <w:p w14:paraId="3A3A5C3F" w14:textId="77777777" w:rsidR="004C548B" w:rsidRPr="004C548B" w:rsidRDefault="004C548B" w:rsidP="007F44F8">
      <w:pPr>
        <w:pStyle w:val="L-Bullets"/>
      </w:pPr>
      <w:r w:rsidRPr="004C548B">
        <w:rPr>
          <w:rStyle w:val="P-Bold"/>
          <w:lang w:val="en-US"/>
        </w:rPr>
        <w:t>Python</w:t>
      </w:r>
      <w:r w:rsidRPr="004C548B">
        <w:t xml:space="preserve">: Ensure you have Python installed on your computer. Python 3.8 or later is recommended. You can download it from </w:t>
      </w:r>
      <w:hyperlink r:id="rId15" w:tgtFrame="_new" w:history="1">
        <w:r w:rsidRPr="007F44F8">
          <w:rPr>
            <w:rStyle w:val="P-URL"/>
          </w:rPr>
          <w:t>python.org</w:t>
        </w:r>
      </w:hyperlink>
      <w:r w:rsidRPr="004C548B">
        <w:t>.</w:t>
      </w:r>
    </w:p>
    <w:p w14:paraId="6BF1A93C" w14:textId="77777777" w:rsidR="004C548B" w:rsidRPr="004C548B" w:rsidRDefault="004C548B" w:rsidP="007F44F8">
      <w:pPr>
        <w:pStyle w:val="L-Bullets"/>
      </w:pPr>
      <w:r w:rsidRPr="004C548B">
        <w:rPr>
          <w:rStyle w:val="P-Bold"/>
          <w:lang w:val="en-US"/>
        </w:rPr>
        <w:t>Hugging Face Transformers Library</w:t>
      </w:r>
      <w:r w:rsidRPr="004C548B">
        <w:t>: This chapter requires the use of the Hugging Face Transformers library. Installation instructions can be found on the Hugging Face documentation page.</w:t>
      </w:r>
    </w:p>
    <w:p w14:paraId="30F66686" w14:textId="77777777" w:rsidR="004C548B" w:rsidRPr="004C548B" w:rsidRDefault="004C548B" w:rsidP="007F44F8">
      <w:pPr>
        <w:pStyle w:val="L-Bullets"/>
      </w:pPr>
      <w:r w:rsidRPr="007F44F8">
        <w:rPr>
          <w:rStyle w:val="P-Bold"/>
        </w:rPr>
        <w:t>Additional Python Libraries</w:t>
      </w:r>
      <w:r w:rsidRPr="004C548B">
        <w:t>:</w:t>
      </w:r>
    </w:p>
    <w:p w14:paraId="77C7E2BE" w14:textId="77777777" w:rsidR="004C548B" w:rsidRPr="004C548B" w:rsidRDefault="004C548B" w:rsidP="004C548B">
      <w:pPr>
        <w:pStyle w:val="P-Regular"/>
        <w:numPr>
          <w:ilvl w:val="1"/>
          <w:numId w:val="34"/>
        </w:numPr>
        <w:rPr>
          <w:lang w:val="en-US"/>
        </w:rPr>
      </w:pPr>
      <w:r w:rsidRPr="004C548B">
        <w:rPr>
          <w:lang w:val="en-US"/>
        </w:rPr>
        <w:t>numpy - for numerical operations</w:t>
      </w:r>
    </w:p>
    <w:p w14:paraId="4A52787A" w14:textId="77777777" w:rsidR="004C548B" w:rsidRPr="004C548B" w:rsidRDefault="004C548B" w:rsidP="004C548B">
      <w:pPr>
        <w:pStyle w:val="P-Regular"/>
        <w:numPr>
          <w:ilvl w:val="1"/>
          <w:numId w:val="34"/>
        </w:numPr>
        <w:rPr>
          <w:lang w:val="en-US"/>
        </w:rPr>
      </w:pPr>
      <w:r w:rsidRPr="004C548B">
        <w:rPr>
          <w:lang w:val="en-US"/>
        </w:rPr>
        <w:t>torch or tensorflow - as the backend for running models Installation for these libraries can typically be done via pip:</w:t>
      </w:r>
    </w:p>
    <w:p w14:paraId="2887C3F3" w14:textId="14351E33" w:rsidR="00FA52FB" w:rsidRPr="007F44F8" w:rsidRDefault="00A30301" w:rsidP="007F44F8">
      <w:pPr>
        <w:pStyle w:val="L-Bullets"/>
        <w:rPr>
          <w:rStyle w:val="SC-Highlight"/>
        </w:rPr>
      </w:pPr>
      <w:r w:rsidRPr="007F44F8">
        <w:rPr>
          <w:rStyle w:val="SC-Highlight"/>
        </w:rPr>
        <w:t>pip install numpy torch tensorflow</w:t>
      </w:r>
    </w:p>
    <w:p w14:paraId="2C76F745" w14:textId="69035D1F" w:rsidR="007965E6" w:rsidRPr="007965E6" w:rsidRDefault="007965E6" w:rsidP="007F44F8">
      <w:pPr>
        <w:pStyle w:val="L-Bullets"/>
        <w:rPr>
          <w:lang w:val="en-US"/>
        </w:rPr>
      </w:pPr>
      <w:r w:rsidRPr="007965E6">
        <w:rPr>
          <w:rStyle w:val="P-Bold"/>
          <w:lang w:val="en-US"/>
        </w:rPr>
        <w:t>GitHub Repository</w:t>
      </w:r>
      <w:r w:rsidRPr="007965E6">
        <w:rPr>
          <w:lang w:val="en-US"/>
        </w:rPr>
        <w:t xml:space="preserve">: Access the accompanying GitHub repository for code examples and datasets used in this chapter. The repository can be found at </w:t>
      </w:r>
      <w:r w:rsidRPr="007965E6">
        <w:rPr>
          <w:highlight w:val="red"/>
          <w:lang w:val="en-US"/>
        </w:rPr>
        <w:t>.</w:t>
      </w:r>
      <w:r w:rsidR="00697B94" w:rsidRPr="00697B94">
        <w:t xml:space="preserve"> </w:t>
      </w:r>
      <w:r w:rsidR="00697B94" w:rsidRPr="007F44F8">
        <w:rPr>
          <w:rStyle w:val="P-URL"/>
        </w:rPr>
        <w:t>https://github.com/PacktPublishing/Hugging-face-Diffusers</w:t>
      </w:r>
      <w:r w:rsidR="00697B94">
        <w:rPr>
          <w:lang w:val="en-US"/>
        </w:rPr>
        <w:t>.</w:t>
      </w:r>
    </w:p>
    <w:p w14:paraId="4CA8CE9C" w14:textId="41185B82" w:rsidR="007965E6" w:rsidRPr="00E6443F" w:rsidRDefault="007965E6" w:rsidP="007F44F8">
      <w:pPr>
        <w:pStyle w:val="L-Bullets"/>
      </w:pPr>
      <w:r w:rsidRPr="007965E6">
        <w:rPr>
          <w:rStyle w:val="P-Bold"/>
          <w:lang w:val="en-US"/>
        </w:rPr>
        <w:t>Hardware Requirements</w:t>
      </w:r>
      <w:r w:rsidRPr="007965E6">
        <w:rPr>
          <w:bCs/>
          <w:lang w:val="en-US"/>
        </w:rPr>
        <w:t xml:space="preserve">: </w:t>
      </w:r>
      <w:r w:rsidRPr="007965E6">
        <w:rPr>
          <w:lang w:val="en-US"/>
        </w:rPr>
        <w:t xml:space="preserve">While not mandatory for all tasks, a GPU is recommended for training models or processing large datasets efficiently. </w:t>
      </w:r>
      <w:commentRangeStart w:id="10"/>
      <w:r w:rsidRPr="007965E6">
        <w:rPr>
          <w:lang w:val="en-US"/>
        </w:rPr>
        <w:t>If you do not have access to a GPU, you can use cloud platforms like Google Colab that offer free access to GPUs.</w:t>
      </w:r>
      <w:commentRangeEnd w:id="10"/>
      <w:r w:rsidR="0078458D">
        <w:rPr>
          <w:rStyle w:val="CommentReference"/>
          <w:rFonts w:eastAsiaTheme="minorHAnsi"/>
          <w:lang w:val="en-US"/>
        </w:rPr>
        <w:commentReference w:id="10"/>
      </w:r>
    </w:p>
    <w:p w14:paraId="751F3653" w14:textId="5E7B5D9F" w:rsidR="00E6443F" w:rsidRPr="00E6443F" w:rsidRDefault="00E6443F" w:rsidP="008E17B0">
      <w:pPr>
        <w:pStyle w:val="H1-Section"/>
      </w:pPr>
      <w:r w:rsidRPr="00E6443F">
        <w:t>Hugging Face Diffus</w:t>
      </w:r>
      <w:r w:rsidR="00E83B01">
        <w:t>e</w:t>
      </w:r>
      <w:r w:rsidRPr="00E6443F">
        <w:t>rs: A Technical Overview</w:t>
      </w:r>
    </w:p>
    <w:p w14:paraId="4974091C" w14:textId="77777777" w:rsidR="00E6443F" w:rsidRPr="00E6443F" w:rsidRDefault="00E6443F" w:rsidP="00E6443F">
      <w:pPr>
        <w:pStyle w:val="P-Regular"/>
        <w:rPr>
          <w:lang w:val="en-US"/>
        </w:rPr>
      </w:pPr>
      <w:r w:rsidRPr="00E6443F">
        <w:rPr>
          <w:lang w:val="en-US"/>
        </w:rPr>
        <w:t xml:space="preserve">Hugging Face Diffusors represent a significant evolution in </w:t>
      </w:r>
      <w:r w:rsidRPr="00E6443F">
        <w:rPr>
          <w:rStyle w:val="P-Keyword"/>
          <w:lang w:val="en-US"/>
        </w:rPr>
        <w:t>NLP</w:t>
      </w:r>
      <w:r w:rsidRPr="00E6443F">
        <w:rPr>
          <w:lang w:val="en-US"/>
        </w:rPr>
        <w:t xml:space="preserve">, leveraging the power of transformer architectures like </w:t>
      </w:r>
      <w:r w:rsidRPr="00E6443F">
        <w:rPr>
          <w:rStyle w:val="P-Keyword"/>
          <w:lang w:val="en-US"/>
        </w:rPr>
        <w:t>BERT</w:t>
      </w:r>
      <w:r w:rsidRPr="00E6443F">
        <w:rPr>
          <w:lang w:val="en-US"/>
        </w:rPr>
        <w:t xml:space="preserve"> </w:t>
      </w:r>
      <w:r w:rsidRPr="00E6443F">
        <w:rPr>
          <w:rStyle w:val="P-Keyword"/>
          <w:lang w:val="en-US"/>
        </w:rPr>
        <w:t>(Bidirectional Encoder Representations from Transformers</w:t>
      </w:r>
      <w:r w:rsidRPr="00E6443F">
        <w:rPr>
          <w:lang w:val="en-US"/>
        </w:rPr>
        <w:t xml:space="preserve">) and </w:t>
      </w:r>
      <w:r w:rsidRPr="00E6443F">
        <w:rPr>
          <w:rStyle w:val="P-Keyword"/>
          <w:lang w:val="en-US"/>
        </w:rPr>
        <w:t>GPT</w:t>
      </w:r>
      <w:r w:rsidRPr="00E6443F">
        <w:rPr>
          <w:lang w:val="en-US"/>
        </w:rPr>
        <w:t xml:space="preserve"> (</w:t>
      </w:r>
      <w:r w:rsidRPr="00E6443F">
        <w:rPr>
          <w:rStyle w:val="P-Keyword"/>
          <w:lang w:val="en-US"/>
        </w:rPr>
        <w:t>Generative Pre-trained Transformer</w:t>
      </w:r>
      <w:r w:rsidRPr="00E6443F">
        <w:rPr>
          <w:lang w:val="en-US"/>
        </w:rPr>
        <w:t xml:space="preserve">) to enhance the way machines understand and generate human language. These models have successfully surpassed previous technologies such as </w:t>
      </w:r>
      <w:r w:rsidRPr="00E6443F">
        <w:rPr>
          <w:rStyle w:val="P-Keyword"/>
          <w:lang w:val="en-US"/>
        </w:rPr>
        <w:t>RNNs</w:t>
      </w:r>
      <w:r w:rsidRPr="00E6443F">
        <w:rPr>
          <w:lang w:val="en-US"/>
        </w:rPr>
        <w:t xml:space="preserve"> (</w:t>
      </w:r>
      <w:r w:rsidRPr="00E6443F">
        <w:rPr>
          <w:rStyle w:val="P-Keyword"/>
          <w:lang w:val="en-US"/>
        </w:rPr>
        <w:t>Recurrent Neural Networks</w:t>
      </w:r>
      <w:r w:rsidRPr="00E6443F">
        <w:rPr>
          <w:lang w:val="en-US"/>
        </w:rPr>
        <w:t xml:space="preserve">) and </w:t>
      </w:r>
      <w:r w:rsidRPr="00E6443F">
        <w:rPr>
          <w:rStyle w:val="P-Keyword"/>
          <w:lang w:val="en-US"/>
        </w:rPr>
        <w:t>LSTMs</w:t>
      </w:r>
      <w:r w:rsidRPr="00E6443F">
        <w:rPr>
          <w:lang w:val="en-US"/>
        </w:rPr>
        <w:t xml:space="preserve"> (</w:t>
      </w:r>
      <w:r w:rsidRPr="00E6443F">
        <w:rPr>
          <w:rStyle w:val="P-Keyword"/>
          <w:lang w:val="en-US"/>
        </w:rPr>
        <w:t>Long Short-Term Memory Networks</w:t>
      </w:r>
      <w:r w:rsidRPr="00E6443F">
        <w:rPr>
          <w:lang w:val="en-US"/>
        </w:rPr>
        <w:t>) by providing improved performance across a broad spectrum of linguistic tasks (Devlin et al., 2019; Vaswani et al., 2017).</w:t>
      </w:r>
    </w:p>
    <w:p w14:paraId="038E53DD" w14:textId="3DC37CF8" w:rsidR="00E6443F" w:rsidRDefault="00E6443F" w:rsidP="00E6443F">
      <w:pPr>
        <w:pStyle w:val="P-Regular"/>
        <w:rPr>
          <w:lang w:val="en-US"/>
        </w:rPr>
      </w:pPr>
      <w:r w:rsidRPr="00E6443F">
        <w:rPr>
          <w:lang w:val="en-US"/>
        </w:rPr>
        <w:t xml:space="preserve">At the heart of the </w:t>
      </w:r>
      <w:r w:rsidRPr="00E6443F">
        <w:rPr>
          <w:rStyle w:val="P-Keyword"/>
          <w:lang w:val="en-US"/>
        </w:rPr>
        <w:t xml:space="preserve">Hugging Face </w:t>
      </w:r>
      <w:commentRangeStart w:id="11"/>
      <w:commentRangeStart w:id="12"/>
      <w:r w:rsidRPr="00E6443F">
        <w:rPr>
          <w:rStyle w:val="P-Keyword"/>
          <w:lang w:val="en-US"/>
        </w:rPr>
        <w:t>Diffus</w:t>
      </w:r>
      <w:r w:rsidR="00E83B01">
        <w:rPr>
          <w:rStyle w:val="P-Keyword"/>
          <w:lang w:val="en-US"/>
        </w:rPr>
        <w:t>e</w:t>
      </w:r>
      <w:r w:rsidRPr="00E6443F">
        <w:rPr>
          <w:rStyle w:val="P-Keyword"/>
          <w:lang w:val="en-US"/>
        </w:rPr>
        <w:t xml:space="preserve">r </w:t>
      </w:r>
      <w:commentRangeEnd w:id="11"/>
      <w:r w:rsidR="00BF5F3E">
        <w:rPr>
          <w:rStyle w:val="CommentReference"/>
          <w:rFonts w:eastAsiaTheme="minorHAnsi"/>
          <w:lang w:val="en-US"/>
        </w:rPr>
        <w:commentReference w:id="11"/>
      </w:r>
      <w:commentRangeEnd w:id="12"/>
      <w:r w:rsidR="002B4AFC">
        <w:rPr>
          <w:rStyle w:val="CommentReference"/>
          <w:rFonts w:eastAsiaTheme="minorHAnsi"/>
          <w:lang w:val="en-US"/>
        </w:rPr>
        <w:commentReference w:id="12"/>
      </w:r>
      <w:r w:rsidRPr="00E6443F">
        <w:rPr>
          <w:rStyle w:val="P-Keyword"/>
          <w:lang w:val="en-US"/>
        </w:rPr>
        <w:t>library</w:t>
      </w:r>
      <w:r w:rsidRPr="00E6443F">
        <w:rPr>
          <w:lang w:val="en-US"/>
        </w:rPr>
        <w:t xml:space="preserve"> is a focus on efficiency and scalability. It enables handling large volumes of text data through advanced self-attention mechanisms and parallel processing capabilities. This architecture is particularly adept at capturing long-range dependencies in text, which is crucial for complex NLP tasks such as language translation, sentiment analysis, and text generation (Jurado &amp; Roselló, 2021).</w:t>
      </w:r>
    </w:p>
    <w:p w14:paraId="23D9256A" w14:textId="32EBD152" w:rsidR="00E77425" w:rsidRDefault="00E77425" w:rsidP="00E6443F">
      <w:pPr>
        <w:pStyle w:val="P-Regular"/>
        <w:rPr>
          <w:lang w:val="en-US"/>
        </w:rPr>
      </w:pPr>
      <w:r>
        <w:rPr>
          <w:lang w:val="en-US"/>
        </w:rPr>
        <w:t xml:space="preserve">In the illustration below, we </w:t>
      </w:r>
      <w:r w:rsidR="00B3113B">
        <w:rPr>
          <w:lang w:val="en-US"/>
        </w:rPr>
        <w:t xml:space="preserve">revisit </w:t>
      </w:r>
      <w:r w:rsidR="00B3113B" w:rsidRPr="00B3113B">
        <w:rPr>
          <w:lang w:val="en-US"/>
        </w:rPr>
        <w:t xml:space="preserve">a </w:t>
      </w:r>
      <w:r w:rsidR="00B3113B">
        <w:rPr>
          <w:lang w:val="en-US"/>
        </w:rPr>
        <w:t xml:space="preserve">timeline of the </w:t>
      </w:r>
      <w:r w:rsidR="00B3113B" w:rsidRPr="00B3113B">
        <w:rPr>
          <w:lang w:val="en-US"/>
        </w:rPr>
        <w:t>historical overview of key milestones in the development of NLP, starting from early rule-based approaches to the sophisticated deep learning models of today. It vividly traces the field's evolution, highlighting significant breakthroughs that have propelled NLP technologies forward in terms of complexity and capability</w:t>
      </w:r>
    </w:p>
    <w:p w14:paraId="71012D5F" w14:textId="2EC65047" w:rsidR="008D2259" w:rsidRDefault="008D2259" w:rsidP="008D2259">
      <w:pPr>
        <w:pStyle w:val="Caption"/>
        <w:rPr>
          <w:strike/>
        </w:rPr>
      </w:pPr>
      <w:r>
        <w:rPr>
          <w:strike/>
          <w:noProof/>
        </w:rPr>
        <w:drawing>
          <wp:inline distT="0" distB="0" distL="0" distR="0" wp14:anchorId="55367EB6" wp14:editId="59FCE7C6">
            <wp:extent cx="5483941" cy="1569492"/>
            <wp:effectExtent l="0" t="0" r="2540" b="0"/>
            <wp:docPr id="1148922083" name="Picture 6" descr="A close-up of a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22083" name="Picture 6" descr="A close-up of a timeline&#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3850" b="12348"/>
                    <a:stretch/>
                  </pic:blipFill>
                  <pic:spPr bwMode="auto">
                    <a:xfrm>
                      <a:off x="0" y="0"/>
                      <a:ext cx="5486400" cy="157019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Figure </w:t>
      </w:r>
      <w:r>
        <w:fldChar w:fldCharType="begin"/>
      </w:r>
      <w:r>
        <w:instrText xml:space="preserve"> SEQ Figure \* ARABIC </w:instrText>
      </w:r>
      <w:r>
        <w:fldChar w:fldCharType="separate"/>
      </w:r>
      <w:r w:rsidR="009E10C6">
        <w:rPr>
          <w:noProof/>
        </w:rPr>
        <w:t>1</w:t>
      </w:r>
      <w:r>
        <w:fldChar w:fldCharType="end"/>
      </w:r>
      <w:r>
        <w:t xml:space="preserve">  </w:t>
      </w:r>
      <w:r w:rsidRPr="00BE4937">
        <w:t>The Evolution of Natural Language Processing</w:t>
      </w:r>
      <w:r>
        <w:t>.</w:t>
      </w:r>
    </w:p>
    <w:p w14:paraId="0633ECDA" w14:textId="77777777" w:rsidR="00E6443F" w:rsidRPr="00E6443F" w:rsidRDefault="00E6443F" w:rsidP="008E17B0">
      <w:pPr>
        <w:pStyle w:val="H2-Heading"/>
      </w:pPr>
      <w:r w:rsidRPr="00E6443F">
        <w:t>Key Components and Architecture</w:t>
      </w:r>
    </w:p>
    <w:p w14:paraId="11121714" w14:textId="77777777" w:rsidR="00E6443F" w:rsidRPr="00E6443F" w:rsidRDefault="00E6443F" w:rsidP="00E6443F">
      <w:pPr>
        <w:pStyle w:val="P-Regular"/>
        <w:rPr>
          <w:lang w:val="en-US"/>
        </w:rPr>
      </w:pPr>
      <w:r w:rsidRPr="00E6443F">
        <w:rPr>
          <w:lang w:val="en-US"/>
        </w:rPr>
        <w:t>The core architecture of Hugging Face Diffusors includes:</w:t>
      </w:r>
    </w:p>
    <w:p w14:paraId="7E0C105C" w14:textId="77777777" w:rsidR="00E6443F" w:rsidRPr="00E6443F" w:rsidRDefault="00E6443F" w:rsidP="00E6443F">
      <w:pPr>
        <w:pStyle w:val="P-Regular"/>
        <w:numPr>
          <w:ilvl w:val="0"/>
          <w:numId w:val="37"/>
        </w:numPr>
        <w:rPr>
          <w:lang w:val="en-US"/>
        </w:rPr>
      </w:pPr>
      <w:r w:rsidRPr="00E6443F">
        <w:rPr>
          <w:rStyle w:val="P-Bold"/>
          <w:lang w:val="en-US"/>
        </w:rPr>
        <w:t>Encoder-Decoder Structure</w:t>
      </w:r>
      <w:r w:rsidRPr="00E6443F">
        <w:rPr>
          <w:lang w:val="en-US"/>
        </w:rPr>
        <w:t>: This feature allows for bidirectional understanding and generation of text, making it essential for tasks that require a comprehensive grasp of language context, such as machine translation and content summarization.</w:t>
      </w:r>
    </w:p>
    <w:p w14:paraId="2FDC9F2C" w14:textId="77777777" w:rsidR="00E6443F" w:rsidRPr="00E6443F" w:rsidRDefault="00E6443F" w:rsidP="00E6443F">
      <w:pPr>
        <w:pStyle w:val="P-Regular"/>
        <w:numPr>
          <w:ilvl w:val="0"/>
          <w:numId w:val="37"/>
        </w:numPr>
        <w:rPr>
          <w:lang w:val="en-US"/>
        </w:rPr>
      </w:pPr>
      <w:r w:rsidRPr="00E6443F">
        <w:rPr>
          <w:rStyle w:val="P-Bold"/>
          <w:lang w:val="en-US"/>
        </w:rPr>
        <w:t>Self-Attention Mechanism</w:t>
      </w:r>
      <w:r w:rsidRPr="00E6443F">
        <w:rPr>
          <w:lang w:val="en-US"/>
        </w:rPr>
        <w:t>: By dynamically weighing the significance of different words in a sentence, this mechanism significantly enhances the model's ability to understand context and nuances in language.</w:t>
      </w:r>
    </w:p>
    <w:p w14:paraId="3DD3174D" w14:textId="77777777" w:rsidR="00E6443F" w:rsidRPr="00E6443F" w:rsidRDefault="00E6443F" w:rsidP="00E6443F">
      <w:pPr>
        <w:pStyle w:val="P-Regular"/>
        <w:numPr>
          <w:ilvl w:val="0"/>
          <w:numId w:val="37"/>
        </w:numPr>
        <w:rPr>
          <w:lang w:val="en-US"/>
        </w:rPr>
      </w:pPr>
      <w:r w:rsidRPr="00E6443F">
        <w:rPr>
          <w:rStyle w:val="P-Bold"/>
          <w:lang w:val="en-US"/>
        </w:rPr>
        <w:t>Positional Encoding</w:t>
      </w:r>
      <w:r w:rsidRPr="00E6443F">
        <w:rPr>
          <w:lang w:val="en-US"/>
        </w:rPr>
        <w:t>: This component incorporates positional information with input embeddings, which helps the model maintain awareness of word order and the structural flow of language.</w:t>
      </w:r>
    </w:p>
    <w:p w14:paraId="6631C747" w14:textId="77777777" w:rsidR="00E6443F" w:rsidRPr="00E6443F" w:rsidRDefault="00E6443F" w:rsidP="008E17B0">
      <w:pPr>
        <w:pStyle w:val="H2-Heading"/>
      </w:pPr>
      <w:r w:rsidRPr="00E6443F">
        <w:t>Comparative Advantages</w:t>
      </w:r>
    </w:p>
    <w:p w14:paraId="1EB6D49F" w14:textId="77777777" w:rsidR="00E6443F" w:rsidRPr="00E6443F" w:rsidRDefault="00E6443F" w:rsidP="00E6443F">
      <w:pPr>
        <w:pStyle w:val="P-Regular"/>
        <w:rPr>
          <w:lang w:val="en-US"/>
        </w:rPr>
      </w:pPr>
      <w:r w:rsidRPr="00E6443F">
        <w:rPr>
          <w:lang w:val="en-US"/>
        </w:rPr>
        <w:t xml:space="preserve">Compared to earlier </w:t>
      </w:r>
      <w:r w:rsidRPr="00E6443F">
        <w:rPr>
          <w:rStyle w:val="P-Keyword"/>
          <w:lang w:val="en-US"/>
        </w:rPr>
        <w:t>NLP</w:t>
      </w:r>
      <w:r w:rsidRPr="00E6443F">
        <w:rPr>
          <w:lang w:val="en-US"/>
        </w:rPr>
        <w:t xml:space="preserve"> models, </w:t>
      </w:r>
      <w:r w:rsidRPr="00E6443F">
        <w:rPr>
          <w:rStyle w:val="P-Keyword"/>
          <w:lang w:val="en-US"/>
        </w:rPr>
        <w:t>Hugging Face Diffusors</w:t>
      </w:r>
      <w:r w:rsidRPr="00E6443F">
        <w:rPr>
          <w:lang w:val="en-US"/>
        </w:rPr>
        <w:t xml:space="preserve"> offer several distinct advantages:</w:t>
      </w:r>
    </w:p>
    <w:p w14:paraId="6707ABD4" w14:textId="77777777" w:rsidR="00E6443F" w:rsidRPr="00E6443F" w:rsidRDefault="00E6443F" w:rsidP="00E6443F">
      <w:pPr>
        <w:pStyle w:val="P-Regular"/>
        <w:numPr>
          <w:ilvl w:val="0"/>
          <w:numId w:val="38"/>
        </w:numPr>
        <w:rPr>
          <w:lang w:val="en-US"/>
        </w:rPr>
      </w:pPr>
      <w:r w:rsidRPr="00E6443F">
        <w:rPr>
          <w:rStyle w:val="P-Bold"/>
          <w:lang w:val="en-US"/>
        </w:rPr>
        <w:t>Parallel Processing</w:t>
      </w:r>
      <w:r w:rsidRPr="00E6443F">
        <w:rPr>
          <w:lang w:val="en-US"/>
        </w:rPr>
        <w:t>: The ability to process input sequences in parallel significantly speeds up both training and inference phases.</w:t>
      </w:r>
    </w:p>
    <w:p w14:paraId="2C57DC94" w14:textId="77777777" w:rsidR="00E6443F" w:rsidRPr="00E6443F" w:rsidRDefault="00E6443F" w:rsidP="00E6443F">
      <w:pPr>
        <w:pStyle w:val="P-Regular"/>
        <w:numPr>
          <w:ilvl w:val="0"/>
          <w:numId w:val="38"/>
        </w:numPr>
        <w:rPr>
          <w:lang w:val="en-US"/>
        </w:rPr>
      </w:pPr>
      <w:r w:rsidRPr="00E6443F">
        <w:rPr>
          <w:rStyle w:val="P-Bold"/>
          <w:lang w:val="en-US"/>
        </w:rPr>
        <w:t>Scalability</w:t>
      </w:r>
      <w:r w:rsidRPr="00E6443F">
        <w:rPr>
          <w:lang w:val="en-US"/>
        </w:rPr>
        <w:t>: With the capacity to manage extensive datasets effectively, these models benefit greatly from advancements in hardware and distributed computing technologies.</w:t>
      </w:r>
    </w:p>
    <w:p w14:paraId="41B5D735" w14:textId="77777777" w:rsidR="00E6443F" w:rsidRPr="00E6443F" w:rsidRDefault="00E6443F" w:rsidP="00E6443F">
      <w:pPr>
        <w:pStyle w:val="P-Regular"/>
        <w:numPr>
          <w:ilvl w:val="0"/>
          <w:numId w:val="38"/>
        </w:numPr>
        <w:rPr>
          <w:lang w:val="en-US"/>
        </w:rPr>
      </w:pPr>
      <w:r w:rsidRPr="00E6443F">
        <w:rPr>
          <w:rStyle w:val="P-Bold"/>
          <w:lang w:val="en-US"/>
        </w:rPr>
        <w:t>Superior Performance</w:t>
      </w:r>
      <w:r w:rsidRPr="00E6443F">
        <w:rPr>
          <w:lang w:val="en-US"/>
        </w:rPr>
        <w:t xml:space="preserve">: </w:t>
      </w:r>
      <w:r w:rsidRPr="00E6443F">
        <w:rPr>
          <w:rStyle w:val="P-Keyword"/>
          <w:lang w:val="en-US"/>
        </w:rPr>
        <w:t xml:space="preserve">Hugging Face Diffusors </w:t>
      </w:r>
      <w:r w:rsidRPr="00E6443F">
        <w:rPr>
          <w:lang w:val="en-US"/>
        </w:rPr>
        <w:t xml:space="preserve">consistently achieve state-of-the-art results on various </w:t>
      </w:r>
      <w:r w:rsidRPr="00E6443F">
        <w:rPr>
          <w:rStyle w:val="P-Keyword"/>
          <w:lang w:val="en-US"/>
        </w:rPr>
        <w:t>NLP</w:t>
      </w:r>
      <w:r w:rsidRPr="00E6443F">
        <w:rPr>
          <w:lang w:val="en-US"/>
        </w:rPr>
        <w:t xml:space="preserve"> benchmarks, showcasing their superior accuracy and generalization capabilities across different languages and tasks (Rao &amp; McMahan, 2019).</w:t>
      </w:r>
    </w:p>
    <w:p w14:paraId="780DE3FE" w14:textId="77777777" w:rsidR="00E6443F" w:rsidRPr="00E6443F" w:rsidRDefault="00E6443F" w:rsidP="008E17B0">
      <w:pPr>
        <w:pStyle w:val="H2-Heading"/>
      </w:pPr>
      <w:r w:rsidRPr="00E6443F">
        <w:t>Community and Model Accessibility</w:t>
      </w:r>
    </w:p>
    <w:p w14:paraId="47F07C03" w14:textId="38601A20" w:rsidR="00E6443F" w:rsidRPr="00E6443F" w:rsidRDefault="00E6443F" w:rsidP="00E6443F">
      <w:pPr>
        <w:pStyle w:val="P-Regular"/>
        <w:rPr>
          <w:lang w:val="en-US"/>
        </w:rPr>
      </w:pPr>
      <w:r w:rsidRPr="00E6443F">
        <w:rPr>
          <w:lang w:val="en-US"/>
        </w:rPr>
        <w:t xml:space="preserve">A cornerstone of the </w:t>
      </w:r>
      <w:r w:rsidRPr="00E6443F">
        <w:rPr>
          <w:rStyle w:val="P-Keyword"/>
          <w:lang w:val="en-US"/>
        </w:rPr>
        <w:t xml:space="preserve">Hugging Face </w:t>
      </w:r>
      <w:r w:rsidR="00B12366">
        <w:rPr>
          <w:rStyle w:val="P-Keyword"/>
          <w:lang w:val="en-US"/>
        </w:rPr>
        <w:t>Diffusers</w:t>
      </w:r>
      <w:r w:rsidRPr="00E6443F">
        <w:rPr>
          <w:rStyle w:val="P-Keyword"/>
          <w:lang w:val="en-US"/>
        </w:rPr>
        <w:t xml:space="preserve"> library</w:t>
      </w:r>
      <w:r w:rsidRPr="00E6443F">
        <w:rPr>
          <w:lang w:val="en-US"/>
        </w:rPr>
        <w:t xml:space="preserve"> is its vibrant community and open model hub. This hub not only provides access to a wide range of pre-trained models but also fosters an environment of collaboration and innovation, allowing both novice and expert researchers to contribute to and benefit from the ongoing advancements in </w:t>
      </w:r>
      <w:r w:rsidRPr="00E6443F">
        <w:rPr>
          <w:rStyle w:val="P-Keyword"/>
          <w:lang w:val="en-US"/>
        </w:rPr>
        <w:t>NLP</w:t>
      </w:r>
      <w:r w:rsidRPr="00E6443F">
        <w:rPr>
          <w:lang w:val="en-US"/>
        </w:rPr>
        <w:t>.</w:t>
      </w:r>
    </w:p>
    <w:p w14:paraId="6FD258ED" w14:textId="77777777" w:rsidR="00E6443F" w:rsidRPr="007F44F8" w:rsidRDefault="00E6443F" w:rsidP="008E17B0">
      <w:pPr>
        <w:pStyle w:val="H2-Heading"/>
        <w:rPr>
          <w:strike/>
        </w:rPr>
      </w:pPr>
      <w:commentRangeStart w:id="13"/>
      <w:r w:rsidRPr="007F44F8">
        <w:rPr>
          <w:strike/>
        </w:rPr>
        <w:t>Summary</w:t>
      </w:r>
    </w:p>
    <w:p w14:paraId="4B783114" w14:textId="2B6FA49F" w:rsidR="00E6443F" w:rsidRDefault="00E6443F" w:rsidP="00E6443F">
      <w:pPr>
        <w:pStyle w:val="P-Regular"/>
        <w:rPr>
          <w:strike/>
          <w:lang w:val="en-US"/>
        </w:rPr>
      </w:pPr>
      <w:r w:rsidRPr="007F44F8">
        <w:rPr>
          <w:strike/>
          <w:lang w:val="en-US"/>
        </w:rPr>
        <w:t xml:space="preserve">This chapter provides a comprehensive introduction to the functionalities and strategic advantages of the Hugging Face </w:t>
      </w:r>
      <w:r w:rsidR="00B12366" w:rsidRPr="007F44F8">
        <w:rPr>
          <w:strike/>
          <w:lang w:val="en-US"/>
        </w:rPr>
        <w:t>Diffusers</w:t>
      </w:r>
      <w:r w:rsidRPr="007F44F8">
        <w:rPr>
          <w:strike/>
          <w:lang w:val="en-US"/>
        </w:rPr>
        <w:t xml:space="preserve"> library, setting the stage for deeper exploration into its applications across various sectors. By the end of this chapter, readers will gain a thorough understanding of how these advanced technologies are being applied to solve real-world problems, paving the way for future innovations in the field of artificial intelligence.</w:t>
      </w:r>
      <w:commentRangeEnd w:id="13"/>
      <w:r w:rsidR="00DD6166">
        <w:rPr>
          <w:rStyle w:val="CommentReference"/>
          <w:rFonts w:eastAsiaTheme="minorHAnsi"/>
          <w:lang w:val="en-US"/>
        </w:rPr>
        <w:commentReference w:id="13"/>
      </w:r>
    </w:p>
    <w:p w14:paraId="47AB37EF" w14:textId="75B285F1" w:rsidR="00A45D9E" w:rsidRPr="00A45D9E" w:rsidRDefault="00A45D9E" w:rsidP="00E6443F">
      <w:pPr>
        <w:pStyle w:val="P-Regular"/>
        <w:rPr>
          <w:lang w:val="en-US"/>
        </w:rPr>
      </w:pPr>
      <w:r w:rsidRPr="00A45D9E">
        <w:rPr>
          <w:lang w:val="en-US"/>
        </w:rPr>
        <w:t>To better grasp the transformative impact of deep learning on NLP, the following diagram provide</w:t>
      </w:r>
      <w:r w:rsidR="00AB0293">
        <w:rPr>
          <w:lang w:val="en-US"/>
        </w:rPr>
        <w:t xml:space="preserve">s a </w:t>
      </w:r>
      <w:r w:rsidR="00355D56">
        <w:rPr>
          <w:lang w:val="en-US"/>
        </w:rPr>
        <w:t>high-level</w:t>
      </w:r>
      <w:r w:rsidR="00AB0293">
        <w:rPr>
          <w:lang w:val="en-US"/>
        </w:rPr>
        <w:t xml:space="preserve"> </w:t>
      </w:r>
      <w:r w:rsidRPr="00A45D9E">
        <w:rPr>
          <w:lang w:val="en-US"/>
        </w:rPr>
        <w:t xml:space="preserve"> visual representations of </w:t>
      </w:r>
      <w:r w:rsidR="00AB0293">
        <w:rPr>
          <w:lang w:val="en-US"/>
        </w:rPr>
        <w:t>T</w:t>
      </w:r>
      <w:r w:rsidRPr="00A45D9E">
        <w:rPr>
          <w:lang w:val="en-US"/>
        </w:rPr>
        <w:t xml:space="preserve">ransformer architectures. The illustration </w:t>
      </w:r>
      <w:r w:rsidR="00355D56" w:rsidRPr="00A45D9E">
        <w:rPr>
          <w:lang w:val="en-US"/>
        </w:rPr>
        <w:t>emphasizes</w:t>
      </w:r>
      <w:r w:rsidRPr="00A45D9E">
        <w:rPr>
          <w:lang w:val="en-US"/>
        </w:rPr>
        <w:t xml:space="preserve"> key components such as attention mechanisms, which are integral to the efficiency and accuracy of modern NLP models. By </w:t>
      </w:r>
      <w:r w:rsidR="00355D56">
        <w:rPr>
          <w:lang w:val="en-US"/>
        </w:rPr>
        <w:t xml:space="preserve">revisiting </w:t>
      </w:r>
      <w:r w:rsidRPr="00A45D9E">
        <w:rPr>
          <w:lang w:val="en-US"/>
        </w:rPr>
        <w:t>th</w:t>
      </w:r>
      <w:r w:rsidR="00355D56">
        <w:rPr>
          <w:lang w:val="en-US"/>
        </w:rPr>
        <w:t>is</w:t>
      </w:r>
      <w:r w:rsidRPr="00A45D9E">
        <w:rPr>
          <w:lang w:val="en-US"/>
        </w:rPr>
        <w:t xml:space="preserve"> architecture, we can appreciate how advancements like self-attention have revolutionized the field, enabling models to process language data with unprecedented depth and context awareness</w:t>
      </w:r>
    </w:p>
    <w:p w14:paraId="0CD57AD5" w14:textId="77777777" w:rsidR="008D2259" w:rsidRDefault="00AF2013" w:rsidP="008D2259">
      <w:pPr>
        <w:pStyle w:val="P-Regular"/>
        <w:keepNext/>
      </w:pPr>
      <w:r>
        <w:rPr>
          <w:strike/>
          <w:noProof/>
        </w:rPr>
        <w:drawing>
          <wp:inline distT="0" distB="0" distL="0" distR="0" wp14:anchorId="12CFA329" wp14:editId="3D96B725">
            <wp:extent cx="5486400" cy="3107595"/>
            <wp:effectExtent l="0" t="0" r="0" b="0"/>
            <wp:docPr id="16181721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107595"/>
                    </a:xfrm>
                    <a:prstGeom prst="rect">
                      <a:avLst/>
                    </a:prstGeom>
                    <a:noFill/>
                  </pic:spPr>
                </pic:pic>
              </a:graphicData>
            </a:graphic>
          </wp:inline>
        </w:drawing>
      </w:r>
    </w:p>
    <w:p w14:paraId="346E21C9" w14:textId="55261FF3" w:rsidR="002F6F33" w:rsidRPr="007F44F8" w:rsidRDefault="008D2259" w:rsidP="008D2259">
      <w:pPr>
        <w:pStyle w:val="Caption"/>
        <w:rPr>
          <w:strike/>
        </w:rPr>
      </w:pPr>
      <w:r>
        <w:t xml:space="preserve">Figure </w:t>
      </w:r>
      <w:r>
        <w:fldChar w:fldCharType="begin"/>
      </w:r>
      <w:r>
        <w:instrText xml:space="preserve"> SEQ Figure \* ARABIC </w:instrText>
      </w:r>
      <w:r>
        <w:fldChar w:fldCharType="separate"/>
      </w:r>
      <w:r w:rsidR="009E10C6">
        <w:rPr>
          <w:noProof/>
        </w:rPr>
        <w:t>2</w:t>
      </w:r>
      <w:r>
        <w:fldChar w:fldCharType="end"/>
      </w:r>
      <w:r>
        <w:t xml:space="preserve"> Sample T</w:t>
      </w:r>
      <w:r w:rsidRPr="00D6290C">
        <w:t>ransformer Architecture</w:t>
      </w:r>
    </w:p>
    <w:p w14:paraId="412BE81A" w14:textId="770DDDE3" w:rsidR="008B2575" w:rsidRDefault="00441E01" w:rsidP="008B2575">
      <w:commentRangeStart w:id="14"/>
      <w:commentRangeStart w:id="15"/>
      <w:commentRangeStart w:id="16"/>
      <w:r>
        <w:t>//</w:t>
      </w:r>
      <w:commentRangeEnd w:id="14"/>
      <w:r w:rsidR="00035B71">
        <w:rPr>
          <w:rStyle w:val="CommentReference"/>
        </w:rPr>
        <w:commentReference w:id="14"/>
      </w:r>
      <w:commentRangeEnd w:id="15"/>
      <w:r w:rsidR="00F82F25">
        <w:rPr>
          <w:rStyle w:val="CommentReference"/>
        </w:rPr>
        <w:commentReference w:id="15"/>
      </w:r>
      <w:commentRangeEnd w:id="16"/>
      <w:r w:rsidR="00DD6166">
        <w:rPr>
          <w:rStyle w:val="CommentReference"/>
        </w:rPr>
        <w:commentReference w:id="16"/>
      </w:r>
    </w:p>
    <w:p w14:paraId="2CF83535" w14:textId="478814AB" w:rsidR="00237155" w:rsidRPr="00237155" w:rsidRDefault="00237155" w:rsidP="00A301BF">
      <w:pPr>
        <w:pStyle w:val="H1-Section"/>
      </w:pPr>
      <w:r w:rsidRPr="00237155">
        <w:t xml:space="preserve">Model </w:t>
      </w:r>
      <w:r w:rsidR="00CD013A">
        <w:t>t</w:t>
      </w:r>
      <w:r w:rsidRPr="00237155">
        <w:t xml:space="preserve">raining with Hugging Face </w:t>
      </w:r>
      <w:r w:rsidR="00B12366">
        <w:t>Diffusers</w:t>
      </w:r>
    </w:p>
    <w:p w14:paraId="491DF670" w14:textId="47B5CC8C" w:rsidR="00237155" w:rsidRPr="00237155" w:rsidRDefault="00844DC2" w:rsidP="000F64BE">
      <w:pPr>
        <w:pStyle w:val="P-Regular"/>
      </w:pPr>
      <w:r w:rsidRPr="00844DC2">
        <w:rPr>
          <w:lang w:val="en-US"/>
        </w:rPr>
        <w:t>In this section, we will explore the practical aspects of training models using the Hugging Face Diffusers library, encompassing environment setup, dataset preparation, and model training procedures. We have provided detailed steps and considerations for leveraging Hugging Face Diffusers to train state-of-the-art transformer models</w:t>
      </w:r>
      <w:commentRangeStart w:id="17"/>
      <w:commentRangeStart w:id="18"/>
      <w:commentRangeStart w:id="19"/>
      <w:r w:rsidR="00237155" w:rsidRPr="2C093623">
        <w:rPr>
          <w:lang w:val="en-US"/>
        </w:rPr>
        <w:t>.</w:t>
      </w:r>
      <w:commentRangeEnd w:id="17"/>
      <w:r w:rsidR="00DD6166">
        <w:rPr>
          <w:rStyle w:val="CommentReference"/>
          <w:rFonts w:eastAsiaTheme="minorHAnsi"/>
          <w:lang w:val="en-US"/>
        </w:rPr>
        <w:commentReference w:id="17"/>
      </w:r>
      <w:commentRangeEnd w:id="18"/>
      <w:r w:rsidR="006C6A32">
        <w:rPr>
          <w:rStyle w:val="CommentReference"/>
          <w:rFonts w:eastAsiaTheme="minorHAnsi"/>
          <w:lang w:val="en-US"/>
        </w:rPr>
        <w:commentReference w:id="18"/>
      </w:r>
      <w:commentRangeEnd w:id="19"/>
      <w:r w:rsidR="00C7685F">
        <w:rPr>
          <w:rStyle w:val="CommentReference"/>
          <w:rFonts w:eastAsiaTheme="minorHAnsi"/>
          <w:lang w:val="en-US"/>
        </w:rPr>
        <w:commentReference w:id="19"/>
      </w:r>
    </w:p>
    <w:p w14:paraId="1D840BC5" w14:textId="3CB1D2EF" w:rsidR="00237155" w:rsidRPr="00237155" w:rsidRDefault="00237155" w:rsidP="00A301BF">
      <w:pPr>
        <w:pStyle w:val="H2-Heading"/>
      </w:pPr>
      <w:r w:rsidRPr="00237155">
        <w:t xml:space="preserve">Setting up the </w:t>
      </w:r>
      <w:r w:rsidR="00CD013A">
        <w:t>e</w:t>
      </w:r>
      <w:r w:rsidRPr="00237155">
        <w:t xml:space="preserve">nvironment and </w:t>
      </w:r>
      <w:commentRangeStart w:id="20"/>
      <w:commentRangeStart w:id="21"/>
      <w:r w:rsidR="00CD013A">
        <w:t>i</w:t>
      </w:r>
      <w:r w:rsidRPr="00237155">
        <w:t>nstallation</w:t>
      </w:r>
      <w:commentRangeEnd w:id="20"/>
      <w:r w:rsidR="007B6C33">
        <w:rPr>
          <w:rStyle w:val="CommentReference"/>
          <w:b w:val="0"/>
        </w:rPr>
        <w:commentReference w:id="20"/>
      </w:r>
      <w:commentRangeEnd w:id="21"/>
      <w:r w:rsidR="00B4710B">
        <w:rPr>
          <w:rStyle w:val="CommentReference"/>
          <w:b w:val="0"/>
        </w:rPr>
        <w:commentReference w:id="21"/>
      </w:r>
    </w:p>
    <w:p w14:paraId="6DC43950" w14:textId="33CEEEB5" w:rsidR="00237155" w:rsidRPr="00237155" w:rsidRDefault="00237155" w:rsidP="000F64BE">
      <w:pPr>
        <w:pStyle w:val="P-Regular"/>
      </w:pPr>
      <w:r w:rsidRPr="2C093623">
        <w:rPr>
          <w:lang w:val="en-US"/>
        </w:rPr>
        <w:t xml:space="preserve">Before embarking on model training with Hugging Face </w:t>
      </w:r>
      <w:r w:rsidR="00B12366" w:rsidRPr="2C093623">
        <w:rPr>
          <w:lang w:val="en-US"/>
        </w:rPr>
        <w:t>Diffusers</w:t>
      </w:r>
      <w:r w:rsidRPr="2C093623">
        <w:rPr>
          <w:lang w:val="en-US"/>
        </w:rPr>
        <w:t>, it's crucial to establish a conducive development environment. This typically involves:</w:t>
      </w:r>
    </w:p>
    <w:p w14:paraId="1BD7AD79" w14:textId="77777777" w:rsidR="00237155" w:rsidRDefault="00237155" w:rsidP="00646090">
      <w:pPr>
        <w:numPr>
          <w:ilvl w:val="0"/>
          <w:numId w:val="9"/>
        </w:numPr>
        <w:spacing w:line="259" w:lineRule="auto"/>
      </w:pPr>
      <w:r w:rsidRPr="00AA65F2">
        <w:rPr>
          <w:rStyle w:val="P-Bold"/>
        </w:rPr>
        <w:t>Installation of Dependencies:</w:t>
      </w:r>
      <w:r w:rsidRPr="00237155">
        <w:t xml:space="preserve"> Detailed instructions on installing Python, PyTorch or TensorFlow, and the Hugging Face Transformers library. This step ensures compatibility and optimal performance with the chosen hardware configuration (Rao &amp; McMahan, 2019).</w:t>
      </w:r>
    </w:p>
    <w:p w14:paraId="0F411909" w14:textId="79484F23" w:rsidR="00794167" w:rsidRPr="007F44F8" w:rsidRDefault="00F01CFF" w:rsidP="007F44F8">
      <w:pPr>
        <w:pStyle w:val="L-Source"/>
        <w:rPr>
          <w:rStyle w:val="SC-Highlight"/>
        </w:rPr>
      </w:pPr>
      <w:r w:rsidRPr="007F44F8">
        <w:rPr>
          <w:rStyle w:val="SC-Highlight"/>
        </w:rPr>
        <w:t>bash</w:t>
      </w:r>
      <w:r w:rsidRPr="007F44F8">
        <w:rPr>
          <w:rStyle w:val="SC-Highlight"/>
        </w:rPr>
        <w:br/>
        <w:t>pip install transformers torch torchvision</w:t>
      </w:r>
    </w:p>
    <w:p w14:paraId="3C26B4BA" w14:textId="77777777" w:rsidR="00237155" w:rsidRDefault="00237155" w:rsidP="00646090">
      <w:pPr>
        <w:numPr>
          <w:ilvl w:val="0"/>
          <w:numId w:val="9"/>
        </w:numPr>
        <w:spacing w:line="259" w:lineRule="auto"/>
      </w:pPr>
      <w:r w:rsidRPr="00AA65F2">
        <w:rPr>
          <w:rStyle w:val="P-Bold"/>
        </w:rPr>
        <w:t>Virtual Environment Management:</w:t>
      </w:r>
      <w:r w:rsidRPr="00237155">
        <w:t xml:space="preserve"> Guidance on setting up virtual environments to isolate project dependencies and manage package versions effectively. Tools like Anaconda or virtualenv can facilitate this process, ensuring reproducibility and stability in the development environment.</w:t>
      </w:r>
    </w:p>
    <w:p w14:paraId="6524789C" w14:textId="378FE96D" w:rsidR="00904ABE" w:rsidRPr="007F44F8" w:rsidRDefault="00724B96" w:rsidP="007F44F8">
      <w:pPr>
        <w:pStyle w:val="L-Source"/>
        <w:rPr>
          <w:rStyle w:val="SC-Highlight"/>
        </w:rPr>
      </w:pPr>
      <w:r w:rsidRPr="007F44F8">
        <w:rPr>
          <w:rStyle w:val="SC-Highlight"/>
        </w:rPr>
        <w:t>b</w:t>
      </w:r>
      <w:r w:rsidR="00904ABE" w:rsidRPr="007F44F8">
        <w:rPr>
          <w:rStyle w:val="SC-Highlight"/>
        </w:rPr>
        <w:t>ash</w:t>
      </w:r>
    </w:p>
    <w:p w14:paraId="050E0882" w14:textId="77777777" w:rsidR="00724B96" w:rsidRPr="007F44F8" w:rsidRDefault="00724B96" w:rsidP="007F44F8">
      <w:pPr>
        <w:pStyle w:val="L-Source"/>
        <w:rPr>
          <w:rStyle w:val="SC-Highlight"/>
        </w:rPr>
      </w:pPr>
      <w:r w:rsidRPr="007F44F8">
        <w:rPr>
          <w:rStyle w:val="SC-Highlight"/>
        </w:rPr>
        <w:t>python -m venv hf-env</w:t>
      </w:r>
    </w:p>
    <w:p w14:paraId="4559F1F8" w14:textId="066906D2" w:rsidR="00724B96" w:rsidRDefault="00724B96" w:rsidP="007F44F8">
      <w:pPr>
        <w:pStyle w:val="L-Source"/>
        <w:rPr>
          <w:rStyle w:val="SC-Highlight"/>
        </w:rPr>
      </w:pPr>
      <w:r w:rsidRPr="007F44F8">
        <w:rPr>
          <w:rStyle w:val="SC-Highlight"/>
        </w:rPr>
        <w:t>source hf-env/bin/activate  # On Windows use `hf-env\Scripts\activate`</w:t>
      </w:r>
    </w:p>
    <w:p w14:paraId="0C5566CF" w14:textId="24BA78BE" w:rsidR="00012D6A" w:rsidRPr="00012D6A" w:rsidRDefault="00012D6A" w:rsidP="00012D6A">
      <w:pPr>
        <w:pStyle w:val="P-Regular"/>
        <w:rPr>
          <w:b/>
          <w:lang w:val="en-US"/>
        </w:rPr>
      </w:pPr>
      <w:r w:rsidRPr="00012D6A">
        <w:rPr>
          <w:lang w:val="en-US"/>
        </w:rPr>
        <w:t>The flowchart below outlines the step-by-step process of conducting sentiment analysis using BERT. It captures the journey from initial text input through tokenization, model processing, and final sentiment prediction, providing a clear visual representation of how BERT transforms raw text into insightful sentiment data</w:t>
      </w:r>
      <w:r>
        <w:rPr>
          <w:lang w:val="en-US"/>
        </w:rPr>
        <w:t>.</w:t>
      </w:r>
    </w:p>
    <w:p w14:paraId="70C1158B" w14:textId="77777777" w:rsidR="00D77850" w:rsidRDefault="006F759A" w:rsidP="00D77850">
      <w:pPr>
        <w:pStyle w:val="H2-Heading"/>
      </w:pPr>
      <w:r>
        <w:rPr>
          <w:noProof/>
        </w:rPr>
        <w:drawing>
          <wp:inline distT="0" distB="0" distL="0" distR="0" wp14:anchorId="17668992" wp14:editId="0A7AEBF0">
            <wp:extent cx="3940072" cy="3108960"/>
            <wp:effectExtent l="0" t="0" r="3810" b="0"/>
            <wp:docPr id="19473518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0072" cy="3108960"/>
                    </a:xfrm>
                    <a:prstGeom prst="rect">
                      <a:avLst/>
                    </a:prstGeom>
                    <a:noFill/>
                  </pic:spPr>
                </pic:pic>
              </a:graphicData>
            </a:graphic>
          </wp:inline>
        </w:drawing>
      </w:r>
    </w:p>
    <w:p w14:paraId="27250184" w14:textId="451419C5" w:rsidR="006F759A" w:rsidRDefault="00D77850" w:rsidP="00D77850">
      <w:pPr>
        <w:pStyle w:val="Caption"/>
      </w:pPr>
      <w:r>
        <w:t xml:space="preserve">Figure </w:t>
      </w:r>
      <w:r>
        <w:fldChar w:fldCharType="begin"/>
      </w:r>
      <w:r>
        <w:instrText xml:space="preserve"> SEQ Figure \* ARABIC </w:instrText>
      </w:r>
      <w:r>
        <w:fldChar w:fldCharType="separate"/>
      </w:r>
      <w:r w:rsidR="009E10C6">
        <w:rPr>
          <w:noProof/>
        </w:rPr>
        <w:t>3</w:t>
      </w:r>
      <w:r>
        <w:fldChar w:fldCharType="end"/>
      </w:r>
      <w:r>
        <w:t xml:space="preserve">  </w:t>
      </w:r>
      <w:r w:rsidRPr="00822117">
        <w:t>Sentiment analysis process flow</w:t>
      </w:r>
    </w:p>
    <w:p w14:paraId="33F01F22" w14:textId="56F243EF" w:rsidR="00237155" w:rsidRPr="00237155" w:rsidRDefault="00237155" w:rsidP="00A301BF">
      <w:pPr>
        <w:pStyle w:val="H2-Heading"/>
      </w:pPr>
      <w:r w:rsidRPr="00237155">
        <w:t>Loading and Preparing Datasets</w:t>
      </w:r>
    </w:p>
    <w:p w14:paraId="1DE733D8" w14:textId="25CEE6ED" w:rsidR="00237155" w:rsidRPr="00237155" w:rsidRDefault="00FF0C65" w:rsidP="000F64BE">
      <w:pPr>
        <w:pStyle w:val="P-Regular"/>
      </w:pPr>
      <w:r w:rsidRPr="00FF0C65">
        <w:rPr>
          <w:lang w:val="en-US"/>
        </w:rPr>
        <w:t>A critical step in ensuring the success of any NLP model is the meticulous preparation and configuration of datasets and training parameters, which form the backbone of effective machine learning workflows</w:t>
      </w:r>
      <w:r w:rsidR="00237155" w:rsidRPr="00237155">
        <w:t>:</w:t>
      </w:r>
    </w:p>
    <w:p w14:paraId="49BCACCD" w14:textId="2235BC61" w:rsidR="00237155" w:rsidRPr="00237155" w:rsidRDefault="00237155" w:rsidP="00646090">
      <w:pPr>
        <w:numPr>
          <w:ilvl w:val="0"/>
          <w:numId w:val="10"/>
        </w:numPr>
        <w:spacing w:line="259" w:lineRule="auto"/>
      </w:pPr>
      <w:r w:rsidRPr="00AA65F2">
        <w:rPr>
          <w:rStyle w:val="P-Bold"/>
        </w:rPr>
        <w:t xml:space="preserve">Dataset </w:t>
      </w:r>
      <w:r w:rsidR="003749D4" w:rsidRPr="00AA65F2">
        <w:rPr>
          <w:rStyle w:val="P-Bold"/>
        </w:rPr>
        <w:t>s</w:t>
      </w:r>
      <w:r w:rsidRPr="00AA65F2">
        <w:rPr>
          <w:rStyle w:val="P-Bold"/>
        </w:rPr>
        <w:t>election:</w:t>
      </w:r>
      <w:r w:rsidRPr="00237155">
        <w:t xml:space="preserve"> Guidance on selecting appropriate datasets for specific NLP tasks, considering factors such as data size, domain relevance, and annotation quality. Examples could include publicly available datasets like IMDb for sentiment analysis or CoNLL-2003 for named entity recognition.</w:t>
      </w:r>
    </w:p>
    <w:p w14:paraId="663E0B50" w14:textId="687874D0" w:rsidR="00237155" w:rsidRDefault="00237155" w:rsidP="00646090">
      <w:pPr>
        <w:numPr>
          <w:ilvl w:val="0"/>
          <w:numId w:val="10"/>
        </w:numPr>
        <w:spacing w:line="259" w:lineRule="auto"/>
      </w:pPr>
      <w:r w:rsidRPr="00AA65F2">
        <w:rPr>
          <w:rStyle w:val="P-Bold"/>
        </w:rPr>
        <w:t xml:space="preserve">Data </w:t>
      </w:r>
      <w:r w:rsidR="003749D4" w:rsidRPr="00AA65F2">
        <w:rPr>
          <w:rStyle w:val="P-Bold"/>
        </w:rPr>
        <w:t>p</w:t>
      </w:r>
      <w:r w:rsidRPr="00AA65F2">
        <w:rPr>
          <w:rStyle w:val="P-Bold"/>
        </w:rPr>
        <w:t>reprocessing:</w:t>
      </w:r>
      <w:r w:rsidRPr="00237155">
        <w:t xml:space="preserve"> Detailed procedures for data preprocessing, including tokenization, padding, and encoding. Illustrative examples or code snippets can clarify how to transform raw text data into a format suitable for training transformer models within the Hugging Face </w:t>
      </w:r>
      <w:r w:rsidR="00B12366">
        <w:t>Diffusers</w:t>
      </w:r>
      <w:r w:rsidRPr="00237155">
        <w:t xml:space="preserve"> framework.</w:t>
      </w:r>
    </w:p>
    <w:p w14:paraId="0425E227" w14:textId="606B06AA" w:rsidR="00D529B8" w:rsidRDefault="00D529B8">
      <w:pPr>
        <w:pStyle w:val="P-Regular"/>
        <w:rPr>
          <w:lang w:val="en-US"/>
        </w:rPr>
      </w:pPr>
      <w:commentRangeStart w:id="22"/>
      <w:r>
        <w:t>//</w:t>
      </w:r>
      <w:commentRangeEnd w:id="22"/>
      <w:r w:rsidR="00CE202F">
        <w:rPr>
          <w:rStyle w:val="CommentReference"/>
          <w:rFonts w:eastAsiaTheme="minorHAnsi"/>
          <w:lang w:val="en-US"/>
        </w:rPr>
        <w:commentReference w:id="22"/>
      </w:r>
      <w:r w:rsidR="00B20E88" w:rsidRPr="00B20E88">
        <w:rPr>
          <w:rFonts w:eastAsiaTheme="minorHAnsi"/>
          <w:lang w:val="en-US"/>
        </w:rPr>
        <w:t xml:space="preserve"> </w:t>
      </w:r>
    </w:p>
    <w:p w14:paraId="45AFCD0F" w14:textId="12CFF71C" w:rsidR="00142C58" w:rsidRDefault="00142C58" w:rsidP="00142C58">
      <w:pPr>
        <w:pStyle w:val="P-Regular"/>
      </w:pPr>
      <w:r w:rsidRPr="00142C58">
        <w:rPr>
          <w:lang w:val="en-US"/>
        </w:rPr>
        <w:t>Central to effective model training is the availability and preparation of high-quality datasets, which play a pivotal role in defining model performance. Selecting the right dataset for a given NLP task is crucial, as it influences the model's ability to generalize and perform well in diverse scenarios. For instance, datasets like IMDb can be invaluable for sentiment analysis due to their extensive labeled data, while CoNLL-2003 is well-suited for named entity recognition tasks. This section provides detailed guidance on dataset selection, highlighting the importance of choosing data that is not only relevant in size but also annotated with high quality. Once a suitable dataset is selected, it is essential to preprocess the data meticulously, including tokenization, padding, and encoding. This transformation prepares raw text data for optimal performance in training transformer models within the Hugging Face Diffusers framework, as illustrated by the following code snippet:</w:t>
      </w:r>
    </w:p>
    <w:p w14:paraId="2EBA3F0E" w14:textId="3B2AA6EB" w:rsidR="00724B96" w:rsidRDefault="00BE6D10" w:rsidP="00D529B8">
      <w:pPr>
        <w:pStyle w:val="SC-Source"/>
      </w:pPr>
      <w:r>
        <w:t>` `python</w:t>
      </w:r>
    </w:p>
    <w:p w14:paraId="3D0F2367" w14:textId="77777777" w:rsidR="00BE6D10" w:rsidRDefault="00BE6D10" w:rsidP="00D529B8">
      <w:pPr>
        <w:pStyle w:val="SC-Source"/>
        <w:rPr>
          <w:lang w:val="en-US"/>
        </w:rPr>
      </w:pPr>
      <w:r w:rsidRPr="2C093623">
        <w:rPr>
          <w:lang w:val="en-US"/>
        </w:rPr>
        <w:t>from transformers import TrainingArguments</w:t>
      </w:r>
    </w:p>
    <w:p w14:paraId="08CE062E" w14:textId="77777777" w:rsidR="00BE6D10" w:rsidRDefault="00BE6D10" w:rsidP="00D529B8">
      <w:pPr>
        <w:pStyle w:val="SC-Source"/>
      </w:pPr>
      <w:r w:rsidRPr="2C093623">
        <w:rPr>
          <w:lang w:val="en-US"/>
        </w:rPr>
        <w:t>training_args = TrainingArguments(</w:t>
      </w:r>
    </w:p>
    <w:p w14:paraId="62CFCB6E" w14:textId="77777777" w:rsidR="00BE6D10" w:rsidRDefault="00BE6D10" w:rsidP="00D529B8">
      <w:pPr>
        <w:pStyle w:val="SC-Source"/>
      </w:pPr>
      <w:r w:rsidRPr="2C093623">
        <w:rPr>
          <w:lang w:val="en-US"/>
        </w:rPr>
        <w:t xml:space="preserve">    output_dir='./results',          # output directory</w:t>
      </w:r>
    </w:p>
    <w:p w14:paraId="58BC280E" w14:textId="77777777" w:rsidR="00BE6D10" w:rsidRDefault="00BE6D10" w:rsidP="00D529B8">
      <w:pPr>
        <w:pStyle w:val="SC-Source"/>
      </w:pPr>
      <w:r w:rsidRPr="2C093623">
        <w:rPr>
          <w:lang w:val="en-US"/>
        </w:rPr>
        <w:t xml:space="preserve">    num_train_epochs=3,              # number of training epochs</w:t>
      </w:r>
    </w:p>
    <w:p w14:paraId="45598CE8" w14:textId="77777777" w:rsidR="00BE6D10" w:rsidRDefault="00BE6D10" w:rsidP="00D529B8">
      <w:pPr>
        <w:pStyle w:val="SC-Source"/>
      </w:pPr>
      <w:r w:rsidRPr="2C093623">
        <w:t xml:space="preserve">    per_device_train_batch_size=16,  # batch size for training</w:t>
      </w:r>
    </w:p>
    <w:p w14:paraId="177F88BC" w14:textId="77777777" w:rsidR="00BE6D10" w:rsidRDefault="00BE6D10" w:rsidP="00D529B8">
      <w:pPr>
        <w:pStyle w:val="SC-Source"/>
      </w:pPr>
      <w:r w:rsidRPr="2C093623">
        <w:t xml:space="preserve">    per_device_eval_batch_size=64,   # batch size for evaluation</w:t>
      </w:r>
    </w:p>
    <w:p w14:paraId="12AD4FB8" w14:textId="77777777" w:rsidR="00BE6D10" w:rsidRDefault="00BE6D10" w:rsidP="00D529B8">
      <w:pPr>
        <w:pStyle w:val="SC-Source"/>
      </w:pPr>
      <w:r w:rsidRPr="2C093623">
        <w:t xml:space="preserve">    warmup_steps=500,                # number of warmup steps for learning rate scheduler</w:t>
      </w:r>
    </w:p>
    <w:p w14:paraId="1DD7FAE5" w14:textId="77777777" w:rsidR="00BE6D10" w:rsidRDefault="00BE6D10" w:rsidP="00D529B8">
      <w:pPr>
        <w:pStyle w:val="SC-Source"/>
      </w:pPr>
      <w:r w:rsidRPr="2C093623">
        <w:t xml:space="preserve">    weight_decay=0.01,               # strength of weight decay</w:t>
      </w:r>
    </w:p>
    <w:p w14:paraId="01C0EDC0" w14:textId="77777777" w:rsidR="00BE6D10" w:rsidRDefault="00BE6D10" w:rsidP="00D529B8">
      <w:pPr>
        <w:pStyle w:val="SC-Source"/>
      </w:pPr>
      <w:r w:rsidRPr="2C093623">
        <w:t xml:space="preserve">    logging_dir='./logs',            # directory for storing logs</w:t>
      </w:r>
    </w:p>
    <w:p w14:paraId="69B6A54E" w14:textId="616D87F5" w:rsidR="00BE6D10" w:rsidRDefault="00BE6D10" w:rsidP="00D529B8">
      <w:pPr>
        <w:pStyle w:val="SC-Source"/>
      </w:pPr>
      <w:r>
        <w:t>)</w:t>
      </w:r>
    </w:p>
    <w:p w14:paraId="582926C1" w14:textId="688EA003" w:rsidR="00BE6D10" w:rsidRDefault="00BE6D10" w:rsidP="00D529B8">
      <w:pPr>
        <w:pStyle w:val="SC-Source"/>
      </w:pPr>
      <w:r>
        <w:t>` `</w:t>
      </w:r>
    </w:p>
    <w:p w14:paraId="7798C5B0" w14:textId="77777777" w:rsidR="00C514EB" w:rsidRPr="00C514EB" w:rsidRDefault="00C514EB" w:rsidP="00C514EB">
      <w:r w:rsidRPr="00C514EB">
        <w:t>This example demonstrates how to configure training arguments, setting key parameters such as the number of epochs, batch size, and learning rate. It serves as a starting point for training models from scratch using Hugging Face Diffusers, enabling users to experiment with different settings and optimize model performance.</w:t>
      </w:r>
    </w:p>
    <w:p w14:paraId="1217F9BF" w14:textId="77777777" w:rsidR="00C514EB" w:rsidRPr="00237155" w:rsidRDefault="00C514EB" w:rsidP="00C514EB">
      <w:pPr>
        <w:pStyle w:val="H2-Heading"/>
      </w:pPr>
      <w:r w:rsidRPr="00237155">
        <w:t xml:space="preserve">Training </w:t>
      </w:r>
      <w:r>
        <w:t>m</w:t>
      </w:r>
      <w:r w:rsidRPr="00237155">
        <w:t xml:space="preserve">odels from </w:t>
      </w:r>
      <w:r>
        <w:t>s</w:t>
      </w:r>
      <w:r w:rsidRPr="00237155">
        <w:t xml:space="preserve">cratch </w:t>
      </w:r>
      <w:r>
        <w:t>u</w:t>
      </w:r>
      <w:r w:rsidRPr="00237155">
        <w:t xml:space="preserve">sing </w:t>
      </w:r>
      <w:r>
        <w:t>H</w:t>
      </w:r>
      <w:r w:rsidRPr="00237155">
        <w:t xml:space="preserve">ugging Face </w:t>
      </w:r>
      <w:r>
        <w:t>Diffusers</w:t>
      </w:r>
    </w:p>
    <w:p w14:paraId="48AA3C1D" w14:textId="17D461C0" w:rsidR="00867121" w:rsidRPr="00237155" w:rsidRDefault="00C514EB" w:rsidP="00C514EB">
      <w:r w:rsidRPr="00C514EB">
        <w:t xml:space="preserve">To train a model from scratch, it is essential to begin with a well-defined configuration of model parameters. These parameters, such as the number of epochs, learning rate, and batch size, are set using the </w:t>
      </w:r>
      <w:r w:rsidRPr="00C514EB">
        <w:rPr>
          <w:rStyle w:val="P-Code"/>
        </w:rPr>
        <w:t>TrainingArguments</w:t>
      </w:r>
      <w:r w:rsidRPr="00C514EB">
        <w:t xml:space="preserve"> class, which governs the overall training process</w:t>
      </w:r>
      <w:r w:rsidR="00DA5231">
        <w:t>.</w:t>
      </w:r>
    </w:p>
    <w:p w14:paraId="5D1D61FA" w14:textId="0055E404" w:rsidR="003534AD" w:rsidRPr="00237155" w:rsidRDefault="003534AD" w:rsidP="000F64BE">
      <w:pPr>
        <w:pStyle w:val="P-Regular"/>
      </w:pPr>
      <w:r w:rsidRPr="003534AD">
        <w:rPr>
          <w:lang w:val="en-US"/>
        </w:rPr>
        <w:t>Here’s how to configure and train your model from scratch:</w:t>
      </w:r>
    </w:p>
    <w:p w14:paraId="58957B20" w14:textId="3EDEEDA1" w:rsidR="00237155" w:rsidRPr="009C201B" w:rsidRDefault="00237155" w:rsidP="00646090">
      <w:pPr>
        <w:numPr>
          <w:ilvl w:val="0"/>
          <w:numId w:val="11"/>
        </w:numPr>
        <w:spacing w:line="259" w:lineRule="auto"/>
        <w:rPr>
          <w:rFonts w:ascii="Arial" w:hAnsi="Arial"/>
          <w:b/>
          <w:shd w:val="clear" w:color="auto" w:fill="73FDD6"/>
        </w:rPr>
      </w:pPr>
      <w:r w:rsidRPr="00AA65F2">
        <w:rPr>
          <w:rStyle w:val="P-Bold"/>
        </w:rPr>
        <w:t xml:space="preserve">Model </w:t>
      </w:r>
      <w:r w:rsidR="003749D4" w:rsidRPr="00AA65F2">
        <w:rPr>
          <w:rStyle w:val="P-Bold"/>
        </w:rPr>
        <w:t>c</w:t>
      </w:r>
      <w:r w:rsidRPr="00AA65F2">
        <w:rPr>
          <w:rStyle w:val="P-Bold"/>
        </w:rPr>
        <w:t>onfiguration:</w:t>
      </w:r>
      <w:r w:rsidRPr="00237155">
        <w:t xml:space="preserve"> </w:t>
      </w:r>
      <w:r w:rsidR="009C201B" w:rsidRPr="009C201B">
        <w:t>Set the configuration parameters such as the number of epochs, learning rate, and batch size.</w:t>
      </w:r>
    </w:p>
    <w:p w14:paraId="3B689AE2" w14:textId="78837087" w:rsidR="009C201B" w:rsidRPr="009F6D56" w:rsidRDefault="009C201B" w:rsidP="007F44F8">
      <w:pPr>
        <w:pStyle w:val="L-Source"/>
        <w:rPr>
          <w:rStyle w:val="P-Bold"/>
          <w:rFonts w:ascii="Courier" w:eastAsiaTheme="minorHAnsi" w:hAnsi="Courier" w:cstheme="minorBidi"/>
          <w:b w:val="0"/>
          <w:szCs w:val="22"/>
          <w:shd w:val="clear" w:color="auto" w:fill="auto"/>
          <w:lang w:val="en-US"/>
        </w:rPr>
      </w:pPr>
      <w:r w:rsidRPr="009F6D56">
        <w:rPr>
          <w:rStyle w:val="P-Bold"/>
          <w:rFonts w:ascii="Courier" w:hAnsi="Courier"/>
          <w:b w:val="0"/>
          <w:shd w:val="clear" w:color="auto" w:fill="auto"/>
        </w:rPr>
        <w:t>` `python</w:t>
      </w:r>
    </w:p>
    <w:p w14:paraId="1A6B9E06" w14:textId="77777777" w:rsidR="00D44764" w:rsidRPr="009F6D56" w:rsidRDefault="00D44764" w:rsidP="007F44F8">
      <w:pPr>
        <w:pStyle w:val="L-Source"/>
        <w:rPr>
          <w:rStyle w:val="P-Bold"/>
          <w:rFonts w:ascii="Courier" w:hAnsi="Courier"/>
          <w:b w:val="0"/>
          <w:shd w:val="clear" w:color="auto" w:fill="auto"/>
          <w:lang w:val="en-US"/>
        </w:rPr>
      </w:pPr>
      <w:r w:rsidRPr="2C093623">
        <w:rPr>
          <w:rStyle w:val="P-Bold"/>
          <w:rFonts w:ascii="Courier" w:hAnsi="Courier"/>
          <w:b w:val="0"/>
          <w:shd w:val="clear" w:color="auto" w:fill="auto"/>
          <w:lang w:val="en-US"/>
        </w:rPr>
        <w:t>from transformers import TrainingArguments</w:t>
      </w:r>
    </w:p>
    <w:p w14:paraId="2D9A068D" w14:textId="77777777" w:rsidR="00D44764" w:rsidRPr="009F6D56" w:rsidRDefault="00D44764" w:rsidP="007F44F8">
      <w:pPr>
        <w:pStyle w:val="L-Source"/>
        <w:rPr>
          <w:rStyle w:val="P-Bold"/>
          <w:rFonts w:ascii="Courier" w:hAnsi="Courier"/>
          <w:b w:val="0"/>
          <w:shd w:val="clear" w:color="auto" w:fill="auto"/>
          <w:lang w:val="en-US"/>
        </w:rPr>
      </w:pPr>
      <w:r w:rsidRPr="2C093623">
        <w:rPr>
          <w:rStyle w:val="P-Bold"/>
          <w:rFonts w:ascii="Courier" w:hAnsi="Courier"/>
          <w:b w:val="0"/>
          <w:shd w:val="clear" w:color="auto" w:fill="auto"/>
          <w:lang w:val="en-US"/>
        </w:rPr>
        <w:t>training_args = TrainingArguments(</w:t>
      </w:r>
    </w:p>
    <w:p w14:paraId="08FA15CF" w14:textId="77777777" w:rsidR="00D44764" w:rsidRPr="009F6D56" w:rsidRDefault="00D44764" w:rsidP="007F44F8">
      <w:pPr>
        <w:pStyle w:val="L-Source"/>
        <w:rPr>
          <w:rStyle w:val="P-Bold"/>
          <w:rFonts w:ascii="Courier" w:hAnsi="Courier"/>
          <w:b w:val="0"/>
          <w:shd w:val="clear" w:color="auto" w:fill="auto"/>
          <w:lang w:val="en-US"/>
        </w:rPr>
      </w:pPr>
      <w:r w:rsidRPr="2C093623">
        <w:rPr>
          <w:rStyle w:val="P-Bold"/>
          <w:rFonts w:ascii="Courier" w:hAnsi="Courier"/>
          <w:b w:val="0"/>
          <w:shd w:val="clear" w:color="auto" w:fill="auto"/>
          <w:lang w:val="en-US"/>
        </w:rPr>
        <w:t xml:space="preserve">    output_dir='./results',          # output directory</w:t>
      </w:r>
    </w:p>
    <w:p w14:paraId="7D235DB8" w14:textId="77777777" w:rsidR="00D44764" w:rsidRPr="009F6D56" w:rsidRDefault="00D44764" w:rsidP="007F44F8">
      <w:pPr>
        <w:pStyle w:val="L-Source"/>
        <w:rPr>
          <w:rStyle w:val="P-Bold"/>
          <w:rFonts w:ascii="Courier" w:hAnsi="Courier"/>
          <w:b w:val="0"/>
          <w:shd w:val="clear" w:color="auto" w:fill="auto"/>
          <w:lang w:val="en-US"/>
        </w:rPr>
      </w:pPr>
      <w:r w:rsidRPr="2C093623">
        <w:rPr>
          <w:rStyle w:val="P-Bold"/>
          <w:rFonts w:ascii="Courier" w:hAnsi="Courier"/>
          <w:b w:val="0"/>
          <w:shd w:val="clear" w:color="auto" w:fill="auto"/>
          <w:lang w:val="en-US"/>
        </w:rPr>
        <w:t xml:space="preserve">    num_train_epochs=3,              # number of training epochs</w:t>
      </w:r>
    </w:p>
    <w:p w14:paraId="50CF4C89" w14:textId="77777777" w:rsidR="00D44764" w:rsidRPr="009F6D56" w:rsidRDefault="00D44764" w:rsidP="007F44F8">
      <w:pPr>
        <w:pStyle w:val="L-Source"/>
        <w:rPr>
          <w:rStyle w:val="P-Bold"/>
          <w:rFonts w:ascii="Courier" w:hAnsi="Courier"/>
          <w:b w:val="0"/>
          <w:shd w:val="clear" w:color="auto" w:fill="auto"/>
          <w:lang w:val="en-US"/>
        </w:rPr>
      </w:pPr>
      <w:r w:rsidRPr="2C093623">
        <w:rPr>
          <w:rStyle w:val="P-Bold"/>
          <w:rFonts w:ascii="Courier" w:hAnsi="Courier"/>
          <w:b w:val="0"/>
          <w:shd w:val="clear" w:color="auto" w:fill="auto"/>
          <w:lang w:val="en-US"/>
        </w:rPr>
        <w:t xml:space="preserve">    per_device_train_batch_size=16,  # batch size for training</w:t>
      </w:r>
    </w:p>
    <w:p w14:paraId="3BB804CD" w14:textId="77777777" w:rsidR="00D44764" w:rsidRPr="009F6D56" w:rsidRDefault="00D44764" w:rsidP="007F44F8">
      <w:pPr>
        <w:pStyle w:val="L-Source"/>
        <w:rPr>
          <w:rStyle w:val="P-Bold"/>
          <w:rFonts w:ascii="Courier" w:hAnsi="Courier"/>
          <w:b w:val="0"/>
          <w:shd w:val="clear" w:color="auto" w:fill="auto"/>
          <w:lang w:val="en-US"/>
        </w:rPr>
      </w:pPr>
      <w:r w:rsidRPr="2C093623">
        <w:rPr>
          <w:rStyle w:val="P-Bold"/>
          <w:rFonts w:ascii="Courier" w:hAnsi="Courier"/>
          <w:b w:val="0"/>
          <w:shd w:val="clear" w:color="auto" w:fill="auto"/>
          <w:lang w:val="en-US"/>
        </w:rPr>
        <w:t xml:space="preserve">    per_device_eval_batch_size=64,   # batch size for evaluation</w:t>
      </w:r>
    </w:p>
    <w:p w14:paraId="1D9D0EEE" w14:textId="77777777" w:rsidR="00D44764" w:rsidRPr="009F6D56" w:rsidRDefault="00D44764" w:rsidP="007F44F8">
      <w:pPr>
        <w:pStyle w:val="L-Source"/>
        <w:rPr>
          <w:rStyle w:val="P-Bold"/>
          <w:rFonts w:ascii="Courier" w:hAnsi="Courier"/>
          <w:b w:val="0"/>
          <w:shd w:val="clear" w:color="auto" w:fill="auto"/>
          <w:lang w:val="en-US"/>
        </w:rPr>
      </w:pPr>
      <w:r w:rsidRPr="2C093623">
        <w:rPr>
          <w:rStyle w:val="P-Bold"/>
          <w:rFonts w:ascii="Courier" w:hAnsi="Courier"/>
          <w:b w:val="0"/>
          <w:shd w:val="clear" w:color="auto" w:fill="auto"/>
          <w:lang w:val="en-US"/>
        </w:rPr>
        <w:t xml:space="preserve">    warmup_steps=500,                # number of warmup steps for learning rate scheduler</w:t>
      </w:r>
    </w:p>
    <w:p w14:paraId="2D528DDD" w14:textId="77777777" w:rsidR="00D44764" w:rsidRPr="009F6D56" w:rsidRDefault="00D44764" w:rsidP="007F44F8">
      <w:pPr>
        <w:pStyle w:val="L-Source"/>
        <w:rPr>
          <w:rStyle w:val="P-Bold"/>
          <w:rFonts w:ascii="Courier" w:hAnsi="Courier"/>
          <w:b w:val="0"/>
          <w:shd w:val="clear" w:color="auto" w:fill="auto"/>
          <w:lang w:val="en-US"/>
        </w:rPr>
      </w:pPr>
      <w:r w:rsidRPr="2C093623">
        <w:rPr>
          <w:rStyle w:val="P-Bold"/>
          <w:rFonts w:ascii="Courier" w:hAnsi="Courier"/>
          <w:b w:val="0"/>
          <w:shd w:val="clear" w:color="auto" w:fill="auto"/>
          <w:lang w:val="en-US"/>
        </w:rPr>
        <w:t xml:space="preserve">    weight_decay=0.01,               # strength of weight decay</w:t>
      </w:r>
    </w:p>
    <w:p w14:paraId="5319231D" w14:textId="77777777" w:rsidR="00D44764" w:rsidRPr="009F6D56" w:rsidRDefault="00D44764" w:rsidP="007F44F8">
      <w:pPr>
        <w:pStyle w:val="L-Source"/>
        <w:rPr>
          <w:rStyle w:val="P-Bold"/>
          <w:rFonts w:ascii="Courier" w:hAnsi="Courier"/>
          <w:b w:val="0"/>
          <w:shd w:val="clear" w:color="auto" w:fill="auto"/>
          <w:lang w:val="en-US"/>
        </w:rPr>
      </w:pPr>
      <w:r w:rsidRPr="2C093623">
        <w:rPr>
          <w:rStyle w:val="P-Bold"/>
          <w:rFonts w:ascii="Courier" w:hAnsi="Courier"/>
          <w:b w:val="0"/>
          <w:shd w:val="clear" w:color="auto" w:fill="auto"/>
          <w:lang w:val="en-US"/>
        </w:rPr>
        <w:t xml:space="preserve">    logging_dir='./logs',            # directory for storing logs</w:t>
      </w:r>
    </w:p>
    <w:p w14:paraId="1B46DECF" w14:textId="0664E27C" w:rsidR="009C201B" w:rsidRPr="009F6D56" w:rsidRDefault="00D44764" w:rsidP="007F44F8">
      <w:pPr>
        <w:pStyle w:val="L-Source"/>
        <w:rPr>
          <w:rStyle w:val="P-Bold"/>
          <w:rFonts w:ascii="Courier" w:hAnsi="Courier"/>
          <w:b w:val="0"/>
          <w:shd w:val="clear" w:color="auto" w:fill="auto"/>
        </w:rPr>
      </w:pPr>
      <w:r w:rsidRPr="009F6D56">
        <w:rPr>
          <w:rStyle w:val="P-Bold"/>
          <w:rFonts w:ascii="Courier" w:hAnsi="Courier"/>
          <w:b w:val="0"/>
          <w:shd w:val="clear" w:color="auto" w:fill="auto"/>
        </w:rPr>
        <w:t>)</w:t>
      </w:r>
    </w:p>
    <w:p w14:paraId="169CD9C4" w14:textId="4D4650DE" w:rsidR="00D44764" w:rsidRDefault="00D44764">
      <w:pPr>
        <w:pStyle w:val="L-Source"/>
        <w:rPr>
          <w:rStyle w:val="P-Bold"/>
          <w:rFonts w:ascii="Courier" w:hAnsi="Courier"/>
          <w:b w:val="0"/>
          <w:shd w:val="clear" w:color="auto" w:fill="auto"/>
        </w:rPr>
      </w:pPr>
      <w:r w:rsidRPr="009F6D56">
        <w:rPr>
          <w:rStyle w:val="P-Bold"/>
          <w:rFonts w:ascii="Courier" w:hAnsi="Courier"/>
          <w:b w:val="0"/>
          <w:shd w:val="clear" w:color="auto" w:fill="auto"/>
        </w:rPr>
        <w:t>` `</w:t>
      </w:r>
    </w:p>
    <w:p w14:paraId="0E7BAB14" w14:textId="2BE1D85D" w:rsidR="000E06F3" w:rsidRPr="00A51F4B" w:rsidRDefault="00A51F4B" w:rsidP="00A51F4B">
      <w:pPr>
        <w:spacing w:line="259" w:lineRule="auto"/>
      </w:pPr>
      <w:r w:rsidRPr="00A51F4B">
        <w:t xml:space="preserve">After configuring the training arguments, the next step is to initialize the model and start the training process. This is accomplished by creating an instance of a model, such as </w:t>
      </w:r>
      <w:r w:rsidRPr="00202A02">
        <w:rPr>
          <w:rStyle w:val="P-Code"/>
        </w:rPr>
        <w:t>BertForSequenceClassification</w:t>
      </w:r>
      <w:r w:rsidRPr="00A51F4B">
        <w:t xml:space="preserve">, and using the </w:t>
      </w:r>
      <w:r w:rsidRPr="00202A02">
        <w:rPr>
          <w:rStyle w:val="P-Code"/>
        </w:rPr>
        <w:t>Trainer</w:t>
      </w:r>
      <w:r w:rsidRPr="00A51F4B">
        <w:t xml:space="preserve"> class to handle the training logic</w:t>
      </w:r>
      <w:r w:rsidR="00202A02">
        <w:t>.</w:t>
      </w:r>
    </w:p>
    <w:p w14:paraId="211077EE" w14:textId="3E0565B5" w:rsidR="00EF237D" w:rsidRDefault="009F6D56" w:rsidP="007E279C">
      <w:pPr>
        <w:numPr>
          <w:ilvl w:val="0"/>
          <w:numId w:val="11"/>
        </w:numPr>
        <w:spacing w:line="259" w:lineRule="auto"/>
      </w:pPr>
      <w:r w:rsidRPr="009F6D56">
        <w:rPr>
          <w:rFonts w:ascii="Arial" w:hAnsi="Arial"/>
          <w:b/>
          <w:shd w:val="clear" w:color="auto" w:fill="73FDD6"/>
        </w:rPr>
        <w:t>Model Initialization and Training</w:t>
      </w:r>
      <w:r w:rsidR="00237155" w:rsidRPr="00AA65F2">
        <w:rPr>
          <w:rStyle w:val="P-Bold"/>
        </w:rPr>
        <w:t>:</w:t>
      </w:r>
      <w:r w:rsidR="00237155" w:rsidRPr="00237155">
        <w:t xml:space="preserve"> </w:t>
      </w:r>
      <w:r w:rsidR="007E279C" w:rsidRPr="007E279C">
        <w:t>Initialize the model and start the training process.</w:t>
      </w:r>
      <w:commentRangeStart w:id="23"/>
      <w:commentRangeStart w:id="24"/>
      <w:r w:rsidR="00E43F2F">
        <w:t>/</w:t>
      </w:r>
      <w:commentRangeEnd w:id="23"/>
      <w:r w:rsidR="00817B60">
        <w:rPr>
          <w:rStyle w:val="CommentReference"/>
        </w:rPr>
        <w:commentReference w:id="23"/>
      </w:r>
      <w:commentRangeEnd w:id="24"/>
      <w:r w:rsidR="00DF36FE">
        <w:rPr>
          <w:rStyle w:val="CommentReference"/>
        </w:rPr>
        <w:commentReference w:id="24"/>
      </w:r>
    </w:p>
    <w:p w14:paraId="5CBC85D7" w14:textId="730181B9" w:rsidR="007E279C" w:rsidRDefault="00112D03" w:rsidP="007F44F8">
      <w:pPr>
        <w:pStyle w:val="L-Source"/>
      </w:pPr>
      <w:r>
        <w:t>` `python</w:t>
      </w:r>
    </w:p>
    <w:p w14:paraId="2C410C48" w14:textId="77777777" w:rsidR="00112D03" w:rsidRDefault="00112D03" w:rsidP="007F44F8">
      <w:pPr>
        <w:pStyle w:val="L-Source"/>
      </w:pPr>
      <w:r w:rsidRPr="2C093623">
        <w:rPr>
          <w:lang w:val="en-US"/>
        </w:rPr>
        <w:t>from transformers import BertForSequenceClassification, Trainer</w:t>
      </w:r>
    </w:p>
    <w:p w14:paraId="5680DFDA" w14:textId="77777777" w:rsidR="00112D03" w:rsidRDefault="00112D03" w:rsidP="007F44F8">
      <w:pPr>
        <w:pStyle w:val="L-Source"/>
      </w:pPr>
      <w:r w:rsidRPr="2C093623">
        <w:rPr>
          <w:lang w:val="en-US"/>
        </w:rPr>
        <w:t>model = BertForSequenceClassification.from_pretrained('bert-base-uncased')</w:t>
      </w:r>
    </w:p>
    <w:p w14:paraId="291882CB" w14:textId="77777777" w:rsidR="00112D03" w:rsidRDefault="00112D03" w:rsidP="007F44F8">
      <w:pPr>
        <w:pStyle w:val="L-Source"/>
        <w:rPr>
          <w:lang w:val="en-US"/>
        </w:rPr>
      </w:pPr>
      <w:r w:rsidRPr="2C093623">
        <w:rPr>
          <w:lang w:val="en-US"/>
        </w:rPr>
        <w:t>trainer = Trainer(</w:t>
      </w:r>
    </w:p>
    <w:p w14:paraId="2C5E5BFF" w14:textId="77777777" w:rsidR="00112D03" w:rsidRDefault="00112D03" w:rsidP="007F44F8">
      <w:pPr>
        <w:pStyle w:val="L-Source"/>
      </w:pPr>
      <w:r w:rsidRPr="2C093623">
        <w:rPr>
          <w:lang w:val="en-US"/>
        </w:rPr>
        <w:t xml:space="preserve">    model=model,                         # the instantiated </w:t>
      </w:r>
      <w:r w:rsidRPr="2C093623">
        <w:rPr>
          <w:rFonts w:ascii="Segoe UI Emoji" w:hAnsi="Segoe UI Emoji" w:cs="Segoe UI Emoji"/>
          <w:lang w:val="en-US"/>
        </w:rPr>
        <w:t>🤗</w:t>
      </w:r>
      <w:r w:rsidRPr="2C093623">
        <w:rPr>
          <w:lang w:val="en-US"/>
        </w:rPr>
        <w:t xml:space="preserve"> Transformers model to be trained</w:t>
      </w:r>
    </w:p>
    <w:p w14:paraId="3AFC0C98" w14:textId="77777777" w:rsidR="00112D03" w:rsidRDefault="00112D03" w:rsidP="007F44F8">
      <w:pPr>
        <w:pStyle w:val="L-Source"/>
      </w:pPr>
      <w:r w:rsidRPr="2C093623">
        <w:rPr>
          <w:lang w:val="en-US"/>
        </w:rPr>
        <w:t xml:space="preserve">    args=training_args,                  # training arguments, defined above</w:t>
      </w:r>
    </w:p>
    <w:p w14:paraId="727BFD94" w14:textId="77777777" w:rsidR="00112D03" w:rsidRDefault="00112D03" w:rsidP="007F44F8">
      <w:pPr>
        <w:pStyle w:val="L-Source"/>
      </w:pPr>
      <w:r w:rsidRPr="2C093623">
        <w:rPr>
          <w:lang w:val="en-US"/>
        </w:rPr>
        <w:t xml:space="preserve">    train_dataset=train_dataset,         # training dataset</w:t>
      </w:r>
    </w:p>
    <w:p w14:paraId="19BC1938" w14:textId="77777777" w:rsidR="00112D03" w:rsidRDefault="00112D03" w:rsidP="007F44F8">
      <w:pPr>
        <w:pStyle w:val="L-Source"/>
      </w:pPr>
      <w:r w:rsidRPr="2C093623">
        <w:rPr>
          <w:lang w:val="en-US"/>
        </w:rPr>
        <w:t xml:space="preserve">    eval_dataset=eval_dataset            # evaluation dataset</w:t>
      </w:r>
    </w:p>
    <w:p w14:paraId="602035F6" w14:textId="77777777" w:rsidR="00112D03" w:rsidRDefault="00112D03" w:rsidP="007F44F8">
      <w:pPr>
        <w:pStyle w:val="L-Source"/>
      </w:pPr>
      <w:r>
        <w:t>)</w:t>
      </w:r>
    </w:p>
    <w:p w14:paraId="29D4E265" w14:textId="4EC2F62F" w:rsidR="00112D03" w:rsidRDefault="00112D03" w:rsidP="007F44F8">
      <w:pPr>
        <w:pStyle w:val="L-Source"/>
      </w:pPr>
      <w:r w:rsidRPr="2C093623">
        <w:rPr>
          <w:lang w:val="en-US"/>
        </w:rPr>
        <w:t>trainer.train()</w:t>
      </w:r>
    </w:p>
    <w:p w14:paraId="440C6229" w14:textId="1B329977" w:rsidR="00112D03" w:rsidRDefault="00112D03" w:rsidP="007F44F8">
      <w:pPr>
        <w:pStyle w:val="L-Source"/>
      </w:pPr>
      <w:r>
        <w:t>` `</w:t>
      </w:r>
    </w:p>
    <w:p w14:paraId="0EA4701E" w14:textId="77777777" w:rsidR="00024C10" w:rsidRDefault="00024C10" w:rsidP="007E279C">
      <w:pPr>
        <w:spacing w:line="259" w:lineRule="auto"/>
      </w:pPr>
      <w:r w:rsidRPr="00024C10">
        <w:t>This code initializes a pre-trained BERT model for sequence classification, using the Trainer class to facilitate the training process. By setting appropriate datasets and training parameters, this setup allows for effective model training from scratch.</w:t>
      </w:r>
    </w:p>
    <w:p w14:paraId="49743350" w14:textId="6E47B5E7" w:rsidR="002F485F" w:rsidRDefault="002F485F" w:rsidP="007E279C">
      <w:pPr>
        <w:spacing w:line="259" w:lineRule="auto"/>
      </w:pPr>
      <w:r>
        <w:t>Next illustration</w:t>
      </w:r>
      <w:r w:rsidRPr="002F485F">
        <w:t xml:space="preserve"> delves into the internal workings of the BERT model, focusing on its attention mechanisms. It illustrates how BERT utilizes multiple attention heads to capture contextual relationships within the input text, enabling a nuanced understanding of language beyond the surface level</w:t>
      </w:r>
    </w:p>
    <w:p w14:paraId="621C74BE" w14:textId="77777777" w:rsidR="000115C7" w:rsidRDefault="001B4D78" w:rsidP="000115C7">
      <w:pPr>
        <w:keepNext/>
        <w:spacing w:line="259" w:lineRule="auto"/>
      </w:pPr>
      <w:r>
        <w:rPr>
          <w:noProof/>
        </w:rPr>
        <w:drawing>
          <wp:inline distT="0" distB="0" distL="0" distR="0" wp14:anchorId="176B25D6" wp14:editId="48C8C5ED">
            <wp:extent cx="4846320" cy="2703343"/>
            <wp:effectExtent l="0" t="0" r="0" b="1905"/>
            <wp:docPr id="17972731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6320" cy="2703343"/>
                    </a:xfrm>
                    <a:prstGeom prst="rect">
                      <a:avLst/>
                    </a:prstGeom>
                    <a:noFill/>
                  </pic:spPr>
                </pic:pic>
              </a:graphicData>
            </a:graphic>
          </wp:inline>
        </w:drawing>
      </w:r>
    </w:p>
    <w:p w14:paraId="71D867BD" w14:textId="1644C264" w:rsidR="001B4D78" w:rsidRDefault="000115C7" w:rsidP="000115C7">
      <w:pPr>
        <w:pStyle w:val="Caption"/>
      </w:pPr>
      <w:r>
        <w:t xml:space="preserve">Figure </w:t>
      </w:r>
      <w:r>
        <w:fldChar w:fldCharType="begin"/>
      </w:r>
      <w:r>
        <w:instrText xml:space="preserve"> SEQ Figure \* ARABIC </w:instrText>
      </w:r>
      <w:r>
        <w:fldChar w:fldCharType="separate"/>
      </w:r>
      <w:r w:rsidR="009E10C6">
        <w:rPr>
          <w:noProof/>
        </w:rPr>
        <w:t>4</w:t>
      </w:r>
      <w:r>
        <w:fldChar w:fldCharType="end"/>
      </w:r>
      <w:r>
        <w:t xml:space="preserve">  </w:t>
      </w:r>
      <w:r w:rsidRPr="00455490">
        <w:t>BERT model architecture</w:t>
      </w:r>
    </w:p>
    <w:p w14:paraId="64824D20" w14:textId="37BAC434" w:rsidR="007E279C" w:rsidRDefault="00024C10" w:rsidP="000115C7">
      <w:pPr>
        <w:pStyle w:val="H3-Subheading"/>
      </w:pPr>
      <w:r w:rsidRPr="00024C10">
        <w:t>Moving Forward</w:t>
      </w:r>
      <w:r w:rsidRPr="00024C10">
        <w:br/>
      </w:r>
      <w:r w:rsidRPr="00C00865">
        <w:rPr>
          <w:b w:val="0"/>
          <w:sz w:val="22"/>
          <w:szCs w:val="22"/>
        </w:rPr>
        <w:t>With a solid foundation in model training, we can now advance to fine-tuning pre-trained models for specific NLP tasks. This next step will involve adapting these models to excel in domain-specific applications, enhancing their performance and applicability in real-world scenarios.</w:t>
      </w:r>
    </w:p>
    <w:p w14:paraId="582EBBFD" w14:textId="57A4C180" w:rsidR="002B59DA" w:rsidRPr="002B59DA" w:rsidRDefault="00DD7493" w:rsidP="00A301BF">
      <w:pPr>
        <w:pStyle w:val="H1-Section"/>
      </w:pPr>
      <w:commentRangeStart w:id="25"/>
      <w:commentRangeStart w:id="26"/>
      <w:commentRangeEnd w:id="25"/>
      <w:r>
        <w:rPr>
          <w:rStyle w:val="CommentReference"/>
          <w:b w:val="0"/>
        </w:rPr>
        <w:commentReference w:id="25"/>
      </w:r>
      <w:commentRangeEnd w:id="26"/>
      <w:r w:rsidR="006D15B1">
        <w:rPr>
          <w:rStyle w:val="CommentReference"/>
          <w:b w:val="0"/>
        </w:rPr>
        <w:commentReference w:id="26"/>
      </w:r>
      <w:r w:rsidR="002B59DA" w:rsidRPr="002B59DA">
        <w:t xml:space="preserve">Fine-tuning </w:t>
      </w:r>
      <w:r w:rsidR="003749D4">
        <w:t>m</w:t>
      </w:r>
      <w:r w:rsidR="002B59DA" w:rsidRPr="002B59DA">
        <w:t xml:space="preserve">odels with Hugging Face </w:t>
      </w:r>
      <w:r w:rsidR="00B12366">
        <w:t>Diffusers</w:t>
      </w:r>
    </w:p>
    <w:p w14:paraId="13EEC26A" w14:textId="474FF9E1" w:rsidR="002B59DA" w:rsidRPr="002B59DA" w:rsidRDefault="00E03EAA" w:rsidP="000F64BE">
      <w:pPr>
        <w:pStyle w:val="P-Regular"/>
      </w:pPr>
      <w:r w:rsidRPr="00E03EAA">
        <w:rPr>
          <w:lang w:val="en-US"/>
        </w:rPr>
        <w:t>Fine-tuning pre-trained models is not just a technical process but a critical step that significantly enhances the model’s performance on specific tasks. It allows you to adapt these sophisticated models, initially trained on vast general datasets, to excel in specialized applications by tailoring them to your specific data and objectives. In this section, we will first explore why fine-tuning is essential for achieving state-of-the-art results in various NLP tasks. Then, we will guide you through each step of the fine-tuning process, from data preparation to model evaluation, ensuring you have a comprehensive understanding of how to leverage the full potential of Hugging Face Diffusers for your projects</w:t>
      </w:r>
      <w:r w:rsidR="00192283" w:rsidRPr="00192283">
        <w:rPr>
          <w:lang w:val="en-US"/>
        </w:rPr>
        <w:t>.</w:t>
      </w:r>
    </w:p>
    <w:p w14:paraId="49A50664" w14:textId="4089D8E9" w:rsidR="002B59DA" w:rsidRPr="002B59DA" w:rsidRDefault="002B59DA" w:rsidP="00A301BF">
      <w:pPr>
        <w:pStyle w:val="H2-Heading"/>
      </w:pPr>
      <w:r w:rsidRPr="002B59DA">
        <w:t xml:space="preserve">Importance of </w:t>
      </w:r>
      <w:r w:rsidR="003749D4">
        <w:t>f</w:t>
      </w:r>
      <w:r w:rsidRPr="002B59DA">
        <w:t xml:space="preserve">ine-tuning </w:t>
      </w:r>
      <w:r w:rsidR="003749D4">
        <w:t>p</w:t>
      </w:r>
      <w:r w:rsidRPr="002B59DA">
        <w:t xml:space="preserve">re-trained </w:t>
      </w:r>
      <w:r w:rsidR="003749D4">
        <w:t>m</w:t>
      </w:r>
      <w:r w:rsidRPr="002B59DA">
        <w:t>odels</w:t>
      </w:r>
    </w:p>
    <w:p w14:paraId="5AF318C5" w14:textId="4D5C1830" w:rsidR="002B59DA" w:rsidRPr="002B59DA" w:rsidRDefault="002B59DA" w:rsidP="000F64BE">
      <w:pPr>
        <w:pStyle w:val="P-Regular"/>
      </w:pPr>
      <w:r w:rsidRPr="002B59DA">
        <w:t>Fine-tuning pre-trained models is essential in NLP for several reasons:</w:t>
      </w:r>
    </w:p>
    <w:p w14:paraId="3B0A33BB" w14:textId="243BC64F" w:rsidR="002B59DA" w:rsidRPr="002B59DA" w:rsidRDefault="002B59DA" w:rsidP="00646090">
      <w:pPr>
        <w:numPr>
          <w:ilvl w:val="0"/>
          <w:numId w:val="13"/>
        </w:numPr>
        <w:spacing w:line="259" w:lineRule="auto"/>
      </w:pPr>
      <w:r w:rsidRPr="00AA65F2">
        <w:rPr>
          <w:rStyle w:val="P-Bold"/>
        </w:rPr>
        <w:t xml:space="preserve">Domain </w:t>
      </w:r>
      <w:r w:rsidR="003749D4" w:rsidRPr="00AA65F2">
        <w:rPr>
          <w:rStyle w:val="P-Bold"/>
        </w:rPr>
        <w:t>a</w:t>
      </w:r>
      <w:r w:rsidRPr="00AA65F2">
        <w:rPr>
          <w:rStyle w:val="P-Bold"/>
        </w:rPr>
        <w:t>daptation:</w:t>
      </w:r>
      <w:r w:rsidRPr="002B59DA">
        <w:t xml:space="preserve"> Pre-trained models like BERT or GPT, trained on large-scale datasets, capture general language patterns. Fine-tuning allows these models to adapt to domain-specific nuances and vocabulary, improving performance on specific tasks (Devlin et al., 2019).</w:t>
      </w:r>
    </w:p>
    <w:p w14:paraId="116F5192" w14:textId="1D42BDB4" w:rsidR="002B59DA" w:rsidRPr="002B59DA" w:rsidRDefault="002B59DA" w:rsidP="00646090">
      <w:pPr>
        <w:numPr>
          <w:ilvl w:val="0"/>
          <w:numId w:val="13"/>
        </w:numPr>
        <w:spacing w:line="259" w:lineRule="auto"/>
      </w:pPr>
      <w:r w:rsidRPr="00AA65F2">
        <w:rPr>
          <w:rStyle w:val="P-Bold"/>
        </w:rPr>
        <w:t xml:space="preserve">Task </w:t>
      </w:r>
      <w:r w:rsidR="003749D4" w:rsidRPr="00AA65F2">
        <w:rPr>
          <w:rStyle w:val="P-Bold"/>
        </w:rPr>
        <w:t>s</w:t>
      </w:r>
      <w:r w:rsidRPr="00AA65F2">
        <w:rPr>
          <w:rStyle w:val="P-Bold"/>
        </w:rPr>
        <w:t>pecificity:</w:t>
      </w:r>
      <w:r w:rsidRPr="002B59DA">
        <w:t xml:space="preserve"> By fine-tuning, researchers can tailor models for specific NLP tasks such as sentiment analysis, </w:t>
      </w:r>
      <w:r w:rsidRPr="00AA65F2">
        <w:rPr>
          <w:rStyle w:val="P-Keyword"/>
        </w:rPr>
        <w:t>named entity recognition</w:t>
      </w:r>
      <w:r w:rsidRPr="002B59DA">
        <w:t xml:space="preserve"> (</w:t>
      </w:r>
      <w:r w:rsidRPr="00AA65F2">
        <w:rPr>
          <w:rStyle w:val="P-Keyword"/>
        </w:rPr>
        <w:t>NER</w:t>
      </w:r>
      <w:r w:rsidRPr="002B59DA">
        <w:t>), or machine translation. This process involves adjusting model parameters to optimize performance metrics relevant to the task at hand.</w:t>
      </w:r>
    </w:p>
    <w:p w14:paraId="76991033" w14:textId="77777777" w:rsidR="002B59DA" w:rsidRPr="002B59DA" w:rsidRDefault="002B59DA" w:rsidP="00646090">
      <w:pPr>
        <w:numPr>
          <w:ilvl w:val="0"/>
          <w:numId w:val="13"/>
        </w:numPr>
        <w:spacing w:line="259" w:lineRule="auto"/>
      </w:pPr>
      <w:r w:rsidRPr="00AA65F2">
        <w:rPr>
          <w:rStyle w:val="P-Bold"/>
        </w:rPr>
        <w:t>Efficiency:</w:t>
      </w:r>
      <w:r w:rsidRPr="002B59DA">
        <w:t xml:space="preserve"> Fine-tuning leverages the transfer learning paradigm, where models trained on large datasets require fewer annotated examples for adaptation to new tasks. This efficiency reduces the data and computational resources needed for training domain-specific models (Rao &amp; McMahan, 2019).</w:t>
      </w:r>
    </w:p>
    <w:p w14:paraId="690F5D46" w14:textId="2D63DB64" w:rsidR="002B59DA" w:rsidRDefault="002B59DA" w:rsidP="00A301BF">
      <w:pPr>
        <w:pStyle w:val="H2-Heading"/>
      </w:pPr>
      <w:r w:rsidRPr="002B59DA">
        <w:t xml:space="preserve">Step-by-step </w:t>
      </w:r>
      <w:r w:rsidR="003749D4">
        <w:t>g</w:t>
      </w:r>
      <w:r w:rsidRPr="002B59DA">
        <w:t xml:space="preserve">uide to </w:t>
      </w:r>
      <w:r w:rsidR="003749D4">
        <w:t>f</w:t>
      </w:r>
      <w:r w:rsidRPr="002B59DA">
        <w:t xml:space="preserve">ine-tuning </w:t>
      </w:r>
      <w:r w:rsidR="003749D4">
        <w:t>m</w:t>
      </w:r>
      <w:r w:rsidRPr="002B59DA">
        <w:t xml:space="preserve">odels for </w:t>
      </w:r>
      <w:r w:rsidR="003749D4">
        <w:t>s</w:t>
      </w:r>
      <w:r w:rsidRPr="002B59DA">
        <w:t>pecific NLP Tasks</w:t>
      </w:r>
    </w:p>
    <w:p w14:paraId="4C3FD862" w14:textId="20107E68" w:rsidR="00270335" w:rsidRPr="00270335" w:rsidRDefault="00270335" w:rsidP="00AA65F2">
      <w:commentRangeStart w:id="27"/>
      <w:r>
        <w:t>//</w:t>
      </w:r>
      <w:commentRangeEnd w:id="27"/>
      <w:r w:rsidR="00096223">
        <w:rPr>
          <w:rStyle w:val="CommentReference"/>
        </w:rPr>
        <w:commentReference w:id="27"/>
      </w:r>
      <w:r w:rsidR="00CA3114" w:rsidRPr="00CA3114">
        <w:t xml:space="preserve"> </w:t>
      </w:r>
      <w:r w:rsidR="00CA3114" w:rsidRPr="00CA3114">
        <w:t>Fine-tuning a pre-trained model involves several critical steps, each designed to tailor the model to perform optimally on a given task. Below, we will walk through this process using sentiment analysis as an example, illustrating each step in detail to enhance your understanding.</w:t>
      </w:r>
    </w:p>
    <w:p w14:paraId="0D7A443D" w14:textId="7FD1C399" w:rsidR="002B59DA" w:rsidRPr="008B3898" w:rsidRDefault="002B59DA" w:rsidP="00646090">
      <w:pPr>
        <w:numPr>
          <w:ilvl w:val="0"/>
          <w:numId w:val="14"/>
        </w:numPr>
        <w:spacing w:line="259" w:lineRule="auto"/>
        <w:rPr>
          <w:rFonts w:ascii="Arial" w:hAnsi="Arial"/>
          <w:b/>
          <w:shd w:val="clear" w:color="auto" w:fill="73FDD6"/>
        </w:rPr>
      </w:pPr>
      <w:r w:rsidRPr="00AA65F2">
        <w:rPr>
          <w:rStyle w:val="P-Bold"/>
        </w:rPr>
        <w:t xml:space="preserve">Task </w:t>
      </w:r>
      <w:r w:rsidR="003749D4" w:rsidRPr="00AA65F2">
        <w:rPr>
          <w:rStyle w:val="P-Bold"/>
        </w:rPr>
        <w:t>d</w:t>
      </w:r>
      <w:r w:rsidRPr="00AA65F2">
        <w:rPr>
          <w:rStyle w:val="P-Bold"/>
        </w:rPr>
        <w:t xml:space="preserve">efinition and </w:t>
      </w:r>
      <w:r w:rsidR="003749D4" w:rsidRPr="00AA65F2">
        <w:rPr>
          <w:rStyle w:val="P-Bold"/>
        </w:rPr>
        <w:t>d</w:t>
      </w:r>
      <w:r w:rsidRPr="00AA65F2">
        <w:rPr>
          <w:rStyle w:val="P-Bold"/>
        </w:rPr>
        <w:t xml:space="preserve">ata </w:t>
      </w:r>
      <w:r w:rsidR="003749D4" w:rsidRPr="00AA65F2">
        <w:rPr>
          <w:rStyle w:val="P-Bold"/>
        </w:rPr>
        <w:t>p</w:t>
      </w:r>
      <w:r w:rsidRPr="00AA65F2">
        <w:rPr>
          <w:rStyle w:val="P-Bold"/>
        </w:rPr>
        <w:t>reparation:</w:t>
      </w:r>
      <w:r w:rsidRPr="002B59DA">
        <w:t xml:space="preserve"> </w:t>
      </w:r>
      <w:r w:rsidR="00936CE7" w:rsidRPr="00936CE7">
        <w:t xml:space="preserve">Clearly </w:t>
      </w:r>
      <w:r w:rsidR="00CA3114" w:rsidRPr="00CA3114">
        <w:t>define the NLP task you want to tackle and ensure that your dataset is properly prepared. For sentiment analysis, this means having a dataset where each text entry is labeled with a sentiment, such as positive, negative, or neutral. For example, if you are using a dataset of movie reviews, each review should have a corresponding sentiment label.</w:t>
      </w:r>
    </w:p>
    <w:p w14:paraId="257491C1" w14:textId="77777777" w:rsidR="00550B98" w:rsidRPr="00550B98" w:rsidRDefault="008B3898" w:rsidP="00550B98">
      <w:r w:rsidRPr="00550B98">
        <w:t>Example:</w:t>
      </w:r>
    </w:p>
    <w:p w14:paraId="455ED782" w14:textId="035315B6" w:rsidR="00137DFE" w:rsidRDefault="008B3898" w:rsidP="00550B98">
      <w:pPr>
        <w:pStyle w:val="SC-Source"/>
      </w:pPr>
      <w:r w:rsidRPr="00550B98">
        <w:br/>
      </w:r>
      <w:r w:rsidR="00137DFE">
        <w:t>``python</w:t>
      </w:r>
    </w:p>
    <w:p w14:paraId="74E9ABE4" w14:textId="77777777" w:rsidR="00137DFE" w:rsidRDefault="00137DFE" w:rsidP="00550B98">
      <w:pPr>
        <w:pStyle w:val="SC-Source"/>
      </w:pPr>
      <w:r>
        <w:t># Sample data preparation for sentiment analysis</w:t>
      </w:r>
    </w:p>
    <w:p w14:paraId="43743234" w14:textId="77777777" w:rsidR="00137DFE" w:rsidRDefault="00137DFE" w:rsidP="00550B98">
      <w:pPr>
        <w:pStyle w:val="SC-Source"/>
      </w:pPr>
      <w:r>
        <w:t>import pandas as pd</w:t>
      </w:r>
    </w:p>
    <w:p w14:paraId="5BB6CFC7" w14:textId="77777777" w:rsidR="00137DFE" w:rsidRDefault="00137DFE" w:rsidP="00550B98">
      <w:pPr>
        <w:pStyle w:val="SC-Source"/>
      </w:pPr>
    </w:p>
    <w:p w14:paraId="0F4DEBCC" w14:textId="77777777" w:rsidR="00137DFE" w:rsidRDefault="00137DFE" w:rsidP="00550B98">
      <w:pPr>
        <w:pStyle w:val="SC-Source"/>
      </w:pPr>
      <w:r>
        <w:t># Example dataset</w:t>
      </w:r>
    </w:p>
    <w:p w14:paraId="3B5BB72B" w14:textId="77777777" w:rsidR="00137DFE" w:rsidRDefault="00137DFE" w:rsidP="00550B98">
      <w:pPr>
        <w:pStyle w:val="SC-Source"/>
      </w:pPr>
      <w:r>
        <w:t>data = {</w:t>
      </w:r>
    </w:p>
    <w:p w14:paraId="488EC017" w14:textId="77777777" w:rsidR="00137DFE" w:rsidRDefault="00137DFE" w:rsidP="00550B98">
      <w:pPr>
        <w:pStyle w:val="SC-Source"/>
      </w:pPr>
      <w:r>
        <w:t xml:space="preserve">    'text': [</w:t>
      </w:r>
    </w:p>
    <w:p w14:paraId="276C1989" w14:textId="55B04B2E" w:rsidR="00137DFE" w:rsidRDefault="00137DFE" w:rsidP="00550B98">
      <w:pPr>
        <w:pStyle w:val="SC-Source"/>
      </w:pPr>
      <w:r>
        <w:t xml:space="preserve">        'I absolutely loved this movie! The plot was </w:t>
      </w:r>
      <w:r>
        <w:t>engaging,</w:t>
      </w:r>
      <w:r>
        <w:t xml:space="preserve"> and the characters were well developed.',</w:t>
      </w:r>
    </w:p>
    <w:p w14:paraId="791C54D0" w14:textId="77777777" w:rsidR="00137DFE" w:rsidRDefault="00137DFE" w:rsidP="00550B98">
      <w:pPr>
        <w:pStyle w:val="SC-Source"/>
      </w:pPr>
      <w:r>
        <w:t xml:space="preserve">        'The movie was terrible and a complete waste of time.',</w:t>
      </w:r>
    </w:p>
    <w:p w14:paraId="4EEEAAAB" w14:textId="77777777" w:rsidR="00137DFE" w:rsidRDefault="00137DFE" w:rsidP="00550B98">
      <w:pPr>
        <w:pStyle w:val="SC-Source"/>
      </w:pPr>
      <w:r>
        <w:t xml:space="preserve">        'It was an okay movie, nothing special but not terrible either.'</w:t>
      </w:r>
    </w:p>
    <w:p w14:paraId="35164CBF" w14:textId="77777777" w:rsidR="00137DFE" w:rsidRDefault="00137DFE" w:rsidP="00550B98">
      <w:pPr>
        <w:pStyle w:val="SC-Source"/>
      </w:pPr>
      <w:r>
        <w:t xml:space="preserve">    ],</w:t>
      </w:r>
    </w:p>
    <w:p w14:paraId="338B0112" w14:textId="77777777" w:rsidR="00137DFE" w:rsidRDefault="00137DFE" w:rsidP="00550B98">
      <w:pPr>
        <w:pStyle w:val="SC-Source"/>
      </w:pPr>
      <w:r>
        <w:t xml:space="preserve">    'label': [1, 0, 2]  # 1: Positive, 0: Negative, 2: Neutral</w:t>
      </w:r>
    </w:p>
    <w:p w14:paraId="76B4E687" w14:textId="77777777" w:rsidR="00137DFE" w:rsidRDefault="00137DFE" w:rsidP="00550B98">
      <w:pPr>
        <w:pStyle w:val="SC-Source"/>
      </w:pPr>
      <w:r>
        <w:t>}</w:t>
      </w:r>
    </w:p>
    <w:p w14:paraId="14FCC4D4" w14:textId="77777777" w:rsidR="00137DFE" w:rsidRDefault="00137DFE" w:rsidP="00550B98">
      <w:pPr>
        <w:pStyle w:val="SC-Source"/>
      </w:pPr>
      <w:r>
        <w:t>df = pd.DataFrame(data)</w:t>
      </w:r>
    </w:p>
    <w:p w14:paraId="1CB3C9C2" w14:textId="3DA60776" w:rsidR="008B3898" w:rsidRDefault="00137DFE" w:rsidP="00550B98">
      <w:pPr>
        <w:pStyle w:val="SC-Source"/>
      </w:pPr>
      <w:r>
        <w:t>print(df.head())</w:t>
      </w:r>
      <w:r w:rsidR="008B3898">
        <w:br/>
      </w:r>
      <w:r w:rsidR="00CF6B32">
        <w:t>`</w:t>
      </w:r>
    </w:p>
    <w:p w14:paraId="26988AAA" w14:textId="0EAD37D2" w:rsidR="002B59DA" w:rsidRPr="006F4CC2" w:rsidRDefault="002B59DA" w:rsidP="00646090">
      <w:pPr>
        <w:numPr>
          <w:ilvl w:val="0"/>
          <w:numId w:val="14"/>
        </w:numPr>
        <w:spacing w:line="259" w:lineRule="auto"/>
        <w:rPr>
          <w:rFonts w:ascii="Arial" w:hAnsi="Arial"/>
          <w:b/>
          <w:shd w:val="clear" w:color="auto" w:fill="73FDD6"/>
        </w:rPr>
      </w:pPr>
      <w:r w:rsidRPr="00AA65F2">
        <w:rPr>
          <w:rStyle w:val="P-Bold"/>
        </w:rPr>
        <w:t xml:space="preserve">Model </w:t>
      </w:r>
      <w:r w:rsidR="003749D4" w:rsidRPr="00AA65F2">
        <w:rPr>
          <w:rStyle w:val="P-Bold"/>
        </w:rPr>
        <w:t>s</w:t>
      </w:r>
      <w:r w:rsidRPr="00AA65F2">
        <w:rPr>
          <w:rStyle w:val="P-Bold"/>
        </w:rPr>
        <w:t>election:</w:t>
      </w:r>
      <w:r w:rsidRPr="002B59DA">
        <w:t xml:space="preserve"> </w:t>
      </w:r>
      <w:r w:rsidR="00820E66" w:rsidRPr="00820E66">
        <w:t xml:space="preserve">Choose a pre-trained model that fits your task requirements. For sentiment analysis, models like BERT or </w:t>
      </w:r>
      <w:r w:rsidR="00820E66" w:rsidRPr="00653E39">
        <w:rPr>
          <w:rStyle w:val="P-Code"/>
        </w:rPr>
        <w:t>DistilBERT</w:t>
      </w:r>
      <w:r w:rsidR="00820E66" w:rsidRPr="00820E66">
        <w:t>, pre-trained on large text corpora, are ideal due to their strong language understanding capabilities</w:t>
      </w:r>
      <w:r w:rsidR="006F4CC2" w:rsidRPr="006F4CC2">
        <w:t>.</w:t>
      </w:r>
    </w:p>
    <w:p w14:paraId="78124D55" w14:textId="0C27EE6F" w:rsidR="006F4CC2" w:rsidRDefault="006F4CC2" w:rsidP="007F44F8">
      <w:pPr>
        <w:pStyle w:val="L-Source"/>
      </w:pPr>
      <w:r w:rsidRPr="00AC1975">
        <w:rPr>
          <w:rFonts w:asciiTheme="minorHAnsi" w:hAnsiTheme="minorHAnsi"/>
        </w:rPr>
        <w:t>` `</w:t>
      </w:r>
      <w:r w:rsidR="00AC1975" w:rsidRPr="00AC1975">
        <w:t>python</w:t>
      </w:r>
    </w:p>
    <w:p w14:paraId="6D248B78" w14:textId="77777777" w:rsidR="00F26EC4" w:rsidRPr="00F26EC4" w:rsidRDefault="00F26EC4" w:rsidP="00F26EC4">
      <w:pPr>
        <w:pStyle w:val="L-Source"/>
        <w:rPr>
          <w:lang w:val="en-US"/>
        </w:rPr>
      </w:pPr>
      <w:r w:rsidRPr="00F26EC4">
        <w:rPr>
          <w:lang w:val="en-US"/>
        </w:rPr>
        <w:t>from transformers import AutoModelForSequenceClassification</w:t>
      </w:r>
    </w:p>
    <w:p w14:paraId="2E077B19" w14:textId="77777777" w:rsidR="00F26EC4" w:rsidRPr="00F26EC4" w:rsidRDefault="00F26EC4" w:rsidP="00F26EC4">
      <w:pPr>
        <w:pStyle w:val="L-Source"/>
        <w:rPr>
          <w:lang w:val="en-US"/>
        </w:rPr>
      </w:pPr>
    </w:p>
    <w:p w14:paraId="700A3556" w14:textId="77777777" w:rsidR="00F26EC4" w:rsidRPr="00F26EC4" w:rsidRDefault="00F26EC4" w:rsidP="00F26EC4">
      <w:pPr>
        <w:pStyle w:val="L-Source"/>
        <w:rPr>
          <w:lang w:val="en-US"/>
        </w:rPr>
      </w:pPr>
      <w:r w:rsidRPr="00F26EC4">
        <w:rPr>
          <w:lang w:val="en-US"/>
        </w:rPr>
        <w:t># Load pre-trained BERT model for sequence classification with specified number of labels</w:t>
      </w:r>
    </w:p>
    <w:p w14:paraId="43EE7BFF" w14:textId="52AD1A7A" w:rsidR="00AC1975" w:rsidRPr="00AC1975" w:rsidRDefault="00F26EC4" w:rsidP="007F44F8">
      <w:pPr>
        <w:pStyle w:val="L-Source"/>
      </w:pPr>
      <w:r w:rsidRPr="00F26EC4">
        <w:rPr>
          <w:lang w:val="en-US"/>
        </w:rPr>
        <w:t>model = AutoModelForSequenceClassification.from_pretrained('bert-base-uncased', num_labels=3)  # Adjust 'num_labels' based on your task</w:t>
      </w:r>
      <w:r w:rsidR="00AC1975">
        <w:t xml:space="preserve">`` </w:t>
      </w:r>
    </w:p>
    <w:p w14:paraId="17821550" w14:textId="50A8F3CA" w:rsidR="0069767A" w:rsidRPr="0069767A" w:rsidRDefault="002B59DA" w:rsidP="004176BB">
      <w:pPr>
        <w:numPr>
          <w:ilvl w:val="0"/>
          <w:numId w:val="14"/>
        </w:numPr>
        <w:spacing w:line="259" w:lineRule="auto"/>
        <w:rPr>
          <w:rFonts w:ascii="Arial" w:hAnsi="Arial"/>
          <w:b/>
          <w:shd w:val="clear" w:color="auto" w:fill="73FDD6"/>
        </w:rPr>
      </w:pPr>
      <w:r w:rsidRPr="00AA65F2">
        <w:rPr>
          <w:rStyle w:val="P-Bold"/>
        </w:rPr>
        <w:t xml:space="preserve">Fine-tuning </w:t>
      </w:r>
      <w:r w:rsidR="003749D4" w:rsidRPr="00AA65F2">
        <w:rPr>
          <w:rStyle w:val="P-Bold"/>
        </w:rPr>
        <w:t>p</w:t>
      </w:r>
      <w:r w:rsidRPr="00AA65F2">
        <w:rPr>
          <w:rStyle w:val="P-Bold"/>
        </w:rPr>
        <w:t>rocedure:</w:t>
      </w:r>
      <w:r w:rsidR="00096223">
        <w:t xml:space="preserve"> </w:t>
      </w:r>
      <w:r w:rsidR="00664730" w:rsidRPr="00664730">
        <w:t>Fine-tune the model on your prepared dataset. This involves configuring hyperparameters, such as learning rate and batch size, and then training the model while monitoring metrics like accuracy and los</w:t>
      </w:r>
      <w:r w:rsidR="00664730">
        <w:t>s</w:t>
      </w:r>
      <w:r w:rsidR="00DA6106" w:rsidRPr="00DA6106">
        <w:t>.</w:t>
      </w:r>
    </w:p>
    <w:p w14:paraId="3DB98920" w14:textId="62F6CBBD" w:rsidR="002B59DA" w:rsidRDefault="0069767A">
      <w:pPr>
        <w:pStyle w:val="L-Source"/>
        <w:rPr>
          <w:rStyle w:val="P-Bold"/>
          <w:rFonts w:ascii="Courier" w:hAnsi="Courier"/>
          <w:b w:val="0"/>
          <w:shd w:val="clear" w:color="auto" w:fill="auto"/>
        </w:rPr>
      </w:pPr>
      <w:r w:rsidRPr="0069767A">
        <w:rPr>
          <w:rStyle w:val="P-Bold"/>
          <w:rFonts w:ascii="Courier" w:hAnsi="Courier"/>
          <w:b w:val="0"/>
          <w:shd w:val="clear" w:color="auto" w:fill="auto"/>
        </w:rPr>
        <w:t>` `python</w:t>
      </w:r>
    </w:p>
    <w:p w14:paraId="29EA8E28"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from transformers import TrainingArguments, Trainer</w:t>
      </w:r>
    </w:p>
    <w:p w14:paraId="265C598B"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p>
    <w:p w14:paraId="3FE3E823"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 Define training arguments</w:t>
      </w:r>
    </w:p>
    <w:p w14:paraId="254D5ADC"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training_args = TrainingArguments(</w:t>
      </w:r>
    </w:p>
    <w:p w14:paraId="23A38317"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 xml:space="preserve">    output_dir='./results',          # Output directory for model predictions and checkpoints</w:t>
      </w:r>
    </w:p>
    <w:p w14:paraId="52E8C2AD"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 xml:space="preserve">    num_train_epochs=3,              # Number of training epochs</w:t>
      </w:r>
    </w:p>
    <w:p w14:paraId="46813EF7"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 xml:space="preserve">    per_device_train_batch_size=16,  # Batch size for training</w:t>
      </w:r>
    </w:p>
    <w:p w14:paraId="67595495"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 xml:space="preserve">    per_device_eval_batch_size=64,   # Batch size for evaluation</w:t>
      </w:r>
    </w:p>
    <w:p w14:paraId="690EC393"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 xml:space="preserve">    warmup_steps=500,                # Number of warmup steps for learning rate scheduler</w:t>
      </w:r>
    </w:p>
    <w:p w14:paraId="7671CA5F"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 xml:space="preserve">    weight_decay=0.01,               # Strength of weight decay</w:t>
      </w:r>
    </w:p>
    <w:p w14:paraId="066D94E7"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 xml:space="preserve">    logging_dir='./logs',            # Directory for storing logs</w:t>
      </w:r>
    </w:p>
    <w:p w14:paraId="34F61518"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 xml:space="preserve">    evaluation_strategy="epoch"      # Evaluate at the end of each epoch</w:t>
      </w:r>
    </w:p>
    <w:p w14:paraId="5F9415E1"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w:t>
      </w:r>
    </w:p>
    <w:p w14:paraId="4F18429D"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p>
    <w:p w14:paraId="70C04DC2"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 Initialize Trainer</w:t>
      </w:r>
    </w:p>
    <w:p w14:paraId="1C740BAE"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trainer = Trainer(</w:t>
      </w:r>
    </w:p>
    <w:p w14:paraId="2AF0E3F6"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 xml:space="preserve">    model=model,                      # The pre-trained model</w:t>
      </w:r>
    </w:p>
    <w:p w14:paraId="76660E5C"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 xml:space="preserve">    args=training_args,               # Training arguments</w:t>
      </w:r>
    </w:p>
    <w:p w14:paraId="4441CFE4"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 xml:space="preserve">    train_dataset=train_dataset,      # Training dataset</w:t>
      </w:r>
    </w:p>
    <w:p w14:paraId="2BD12A08"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 xml:space="preserve">    eval_dataset=eval_dataset         # Evaluation dataset</w:t>
      </w:r>
    </w:p>
    <w:p w14:paraId="12464455"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w:t>
      </w:r>
    </w:p>
    <w:p w14:paraId="2CB83909"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p>
    <w:p w14:paraId="3270E50A" w14:textId="77777777" w:rsidR="00CE45C9" w:rsidRP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 Start training</w:t>
      </w:r>
    </w:p>
    <w:p w14:paraId="70319BD0" w14:textId="300F7126" w:rsidR="00CE45C9" w:rsidRDefault="00CE45C9" w:rsidP="00CE45C9">
      <w:pPr>
        <w:pStyle w:val="L-Source"/>
        <w:rPr>
          <w:rStyle w:val="P-Bold"/>
          <w:rFonts w:ascii="Courier" w:eastAsiaTheme="minorHAnsi" w:hAnsi="Courier" w:cstheme="minorBidi"/>
          <w:b w:val="0"/>
          <w:szCs w:val="22"/>
          <w:shd w:val="clear" w:color="auto" w:fill="auto"/>
          <w:lang w:val="en-US"/>
        </w:rPr>
      </w:pPr>
      <w:r w:rsidRPr="00CE45C9">
        <w:rPr>
          <w:rStyle w:val="P-Bold"/>
          <w:rFonts w:ascii="Courier" w:eastAsiaTheme="minorHAnsi" w:hAnsi="Courier" w:cstheme="minorBidi"/>
          <w:b w:val="0"/>
          <w:szCs w:val="22"/>
          <w:shd w:val="clear" w:color="auto" w:fill="auto"/>
          <w:lang w:val="en-US"/>
        </w:rPr>
        <w:t>trainer.train()</w:t>
      </w:r>
    </w:p>
    <w:p w14:paraId="76FCFEFB" w14:textId="28A28B0D" w:rsidR="0069767A" w:rsidRPr="0069767A" w:rsidRDefault="009D2A5C" w:rsidP="007F44F8">
      <w:pPr>
        <w:pStyle w:val="L-Source"/>
        <w:rPr>
          <w:rStyle w:val="P-Bold"/>
          <w:rFonts w:ascii="Courier" w:hAnsi="Courier"/>
          <w:b w:val="0"/>
          <w:shd w:val="clear" w:color="auto" w:fill="auto"/>
          <w:lang w:val="en-US"/>
        </w:rPr>
      </w:pPr>
      <w:r>
        <w:rPr>
          <w:rStyle w:val="P-Bold"/>
          <w:rFonts w:ascii="Courier" w:hAnsi="Courier"/>
          <w:b w:val="0"/>
          <w:shd w:val="clear" w:color="auto" w:fill="auto"/>
          <w:lang w:val="en-US"/>
        </w:rPr>
        <w:t>`</w:t>
      </w:r>
    </w:p>
    <w:p w14:paraId="3CFA9CA7" w14:textId="1852550E" w:rsidR="009D2A5C" w:rsidRDefault="009D2A5C" w:rsidP="009D2A5C">
      <w:r w:rsidRPr="009D2A5C">
        <w:t>By following these steps, you can fine-tune a pre-trained model to perform well on a specific NLP task such as sentiment analysis. With a solid understanding of this process, you are now ready to delve deeper into advanced fine-tuning techniques, including domain-specific adaptations and hyperparameter optimization, to further enhance model performance. This practical, step-by-step approach ensures you gain hands-on experience while mastering fine-tuning with Hugging Face Diffusers.</w:t>
      </w:r>
    </w:p>
    <w:p w14:paraId="1F7477EB" w14:textId="767CA101" w:rsidR="00CD5A41" w:rsidRPr="00CD5A41" w:rsidRDefault="00263FA9" w:rsidP="00263FA9">
      <w:r w:rsidRPr="00263FA9">
        <w:t xml:space="preserve">By fine-tuning pre-trained models with the Hugging Face Diffusers library, we have learned how to adapt these models for improved performance on a range of NLP tasks. As we move forward, we will explore practical applications, focusing on model inference and deployment in real-world environments to demonstrate their utility in operational </w:t>
      </w:r>
      <w:commentRangeStart w:id="28"/>
      <w:commentRangeStart w:id="29"/>
      <w:r w:rsidR="000115C7" w:rsidRPr="00263FA9">
        <w:t>settings.</w:t>
      </w:r>
      <w:commentRangeEnd w:id="29"/>
      <w:r w:rsidR="00843F1B">
        <w:rPr>
          <w:rStyle w:val="CommentReference"/>
        </w:rPr>
        <w:commentReference w:id="29"/>
      </w:r>
      <w:commentRangeEnd w:id="28"/>
      <w:r w:rsidR="00843F1B">
        <w:rPr>
          <w:rStyle w:val="CommentReference"/>
        </w:rPr>
        <w:commentReference w:id="28"/>
      </w:r>
    </w:p>
    <w:p w14:paraId="7DCC1D78" w14:textId="58EEB573" w:rsidR="00A77789" w:rsidRDefault="00A77789" w:rsidP="00AA65F2">
      <w:pPr>
        <w:pStyle w:val="P-Regular"/>
        <w:rPr>
          <w:rStyle w:val="P-Bold"/>
        </w:rPr>
      </w:pPr>
      <w:commentRangeStart w:id="30"/>
      <w:commentRangeStart w:id="31"/>
      <w:r>
        <w:rPr>
          <w:rStyle w:val="P-Bold"/>
        </w:rPr>
        <w:t>//</w:t>
      </w:r>
      <w:commentRangeEnd w:id="30"/>
      <w:r>
        <w:rPr>
          <w:rStyle w:val="CommentReference"/>
          <w:rFonts w:eastAsiaTheme="minorHAnsi"/>
          <w:lang w:val="en-US"/>
        </w:rPr>
        <w:commentReference w:id="30"/>
      </w:r>
      <w:commentRangeEnd w:id="31"/>
      <w:r w:rsidR="00CD5A41">
        <w:rPr>
          <w:rStyle w:val="CommentReference"/>
          <w:rFonts w:eastAsiaTheme="minorHAnsi"/>
          <w:lang w:val="en-US"/>
        </w:rPr>
        <w:commentReference w:id="31"/>
      </w:r>
    </w:p>
    <w:p w14:paraId="5265B069" w14:textId="6DDFE17F" w:rsidR="008C53B2" w:rsidRPr="008C53B2" w:rsidRDefault="008C53B2" w:rsidP="008C53B2">
      <w:r w:rsidRPr="008C53B2">
        <w:t xml:space="preserve">In the </w:t>
      </w:r>
      <w:r>
        <w:t xml:space="preserve">illustration below </w:t>
      </w:r>
      <w:r w:rsidR="00243BE1">
        <w:t xml:space="preserve">we show </w:t>
      </w:r>
      <w:r w:rsidRPr="008C53B2">
        <w:t>Transformer-based VS LSTM-based models performance comparison with different hyperparameters settings. Accuracies of transformer-based models are significantly better than accuracies of LSTM-based models.</w:t>
      </w:r>
    </w:p>
    <w:p w14:paraId="72EBC0F6" w14:textId="77777777" w:rsidR="00243BE1" w:rsidRDefault="001431F6" w:rsidP="00243BE1">
      <w:pPr>
        <w:keepNext/>
        <w:spacing w:line="259" w:lineRule="auto"/>
      </w:pPr>
      <w:r>
        <w:rPr>
          <w:noProof/>
        </w:rPr>
        <w:drawing>
          <wp:inline distT="0" distB="0" distL="0" distR="0" wp14:anchorId="5DF088FA" wp14:editId="2BE96E3F">
            <wp:extent cx="4389120" cy="2359152"/>
            <wp:effectExtent l="0" t="0" r="0" b="3175"/>
            <wp:docPr id="19184960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9120" cy="2359152"/>
                    </a:xfrm>
                    <a:prstGeom prst="rect">
                      <a:avLst/>
                    </a:prstGeom>
                    <a:noFill/>
                  </pic:spPr>
                </pic:pic>
              </a:graphicData>
            </a:graphic>
          </wp:inline>
        </w:drawing>
      </w:r>
    </w:p>
    <w:p w14:paraId="4CDD7F61" w14:textId="4D9EBF0E" w:rsidR="002B59DA" w:rsidRDefault="00243BE1" w:rsidP="00243BE1">
      <w:pPr>
        <w:pStyle w:val="Caption"/>
      </w:pPr>
      <w:r>
        <w:t xml:space="preserve">Figure </w:t>
      </w:r>
      <w:r>
        <w:fldChar w:fldCharType="begin"/>
      </w:r>
      <w:r>
        <w:instrText xml:space="preserve"> SEQ Figure \* ARABIC </w:instrText>
      </w:r>
      <w:r>
        <w:fldChar w:fldCharType="separate"/>
      </w:r>
      <w:r w:rsidR="009E10C6">
        <w:rPr>
          <w:noProof/>
        </w:rPr>
        <w:t>5</w:t>
      </w:r>
      <w:r>
        <w:fldChar w:fldCharType="end"/>
      </w:r>
      <w:r>
        <w:t xml:space="preserve">  Tr</w:t>
      </w:r>
      <w:r w:rsidRPr="005F1ACC">
        <w:t>ansformer-based VS LSTM-based models performance comparison</w:t>
      </w:r>
      <w:r>
        <w:t>.</w:t>
      </w:r>
    </w:p>
    <w:p w14:paraId="55BDEA07" w14:textId="0F9E18A1" w:rsidR="00FC2E7E" w:rsidRPr="00FC2E7E" w:rsidRDefault="00FC2E7E" w:rsidP="00A301BF">
      <w:pPr>
        <w:pStyle w:val="H1-Section"/>
      </w:pPr>
      <w:r w:rsidRPr="00FC2E7E">
        <w:t xml:space="preserve">Inference and </w:t>
      </w:r>
      <w:r w:rsidR="003749D4">
        <w:t>d</w:t>
      </w:r>
      <w:r w:rsidRPr="00FC2E7E">
        <w:t xml:space="preserve">eployment with Hugging Face </w:t>
      </w:r>
      <w:commentRangeStart w:id="32"/>
      <w:r w:rsidRPr="00FC2E7E">
        <w:t>Diffus</w:t>
      </w:r>
      <w:r w:rsidR="00865D8B">
        <w:t>er</w:t>
      </w:r>
      <w:commentRangeEnd w:id="32"/>
      <w:r w:rsidR="004918BF">
        <w:rPr>
          <w:rStyle w:val="CommentReference"/>
          <w:b w:val="0"/>
        </w:rPr>
        <w:commentReference w:id="32"/>
      </w:r>
      <w:r w:rsidR="002D74F8">
        <w:t>s</w:t>
      </w:r>
    </w:p>
    <w:p w14:paraId="71C7F232" w14:textId="5A8A993A" w:rsidR="00FC2E7E" w:rsidRPr="00FC2E7E" w:rsidRDefault="00FC2E7E" w:rsidP="000F64BE">
      <w:pPr>
        <w:pStyle w:val="P-Regular"/>
      </w:pPr>
      <w:r w:rsidRPr="2C093623">
        <w:rPr>
          <w:lang w:val="en-US"/>
        </w:rPr>
        <w:t xml:space="preserve">This section delves into the crucial aspects of performing inference and deploying trained transformer models using the Hugging Face </w:t>
      </w:r>
      <w:r w:rsidR="00B12366" w:rsidRPr="2C093623">
        <w:rPr>
          <w:lang w:val="en-US"/>
        </w:rPr>
        <w:t>Diffusers</w:t>
      </w:r>
      <w:r w:rsidRPr="2C093623">
        <w:rPr>
          <w:lang w:val="en-US"/>
        </w:rPr>
        <w:t xml:space="preserve"> library. It provides a comprehensive guide to executing inference tasks, techniques for deploying models in production environments, and strategies for monitoring and maintaining deployed models.</w:t>
      </w:r>
    </w:p>
    <w:p w14:paraId="1EA35856" w14:textId="43BAC631" w:rsidR="00FC2E7E" w:rsidRPr="00FC2E7E" w:rsidRDefault="00FC2E7E" w:rsidP="00A301BF">
      <w:pPr>
        <w:pStyle w:val="H2-Heading"/>
      </w:pPr>
      <w:r w:rsidRPr="00FC2E7E">
        <w:t xml:space="preserve">Performing </w:t>
      </w:r>
      <w:r w:rsidR="003749D4">
        <w:t>i</w:t>
      </w:r>
      <w:r w:rsidRPr="00FC2E7E">
        <w:t xml:space="preserve">nference with </w:t>
      </w:r>
      <w:r w:rsidR="003749D4">
        <w:t>t</w:t>
      </w:r>
      <w:r w:rsidRPr="00FC2E7E">
        <w:t xml:space="preserve">rained </w:t>
      </w:r>
      <w:r w:rsidR="003749D4">
        <w:t>m</w:t>
      </w:r>
      <w:r w:rsidRPr="00FC2E7E">
        <w:t>odels</w:t>
      </w:r>
    </w:p>
    <w:p w14:paraId="2BD2C939" w14:textId="0194764D" w:rsidR="00053B35" w:rsidRPr="00FC2E7E" w:rsidRDefault="00053B35" w:rsidP="000F64BE">
      <w:pPr>
        <w:pStyle w:val="P-Regular"/>
      </w:pPr>
      <w:r w:rsidRPr="00053B35">
        <w:rPr>
          <w:lang w:val="en-US"/>
        </w:rPr>
        <w:t>Inference refers to the process of using a trained model to make predictions or process new data. To carry out this task effectively, several key steps are involved in processing input and generating outputs. These steps ensure that the model performs as expected on new data:</w:t>
      </w:r>
    </w:p>
    <w:p w14:paraId="0D773FF3" w14:textId="3C49EB9D" w:rsidR="00FC2E7E" w:rsidRPr="00FC2E7E" w:rsidRDefault="00FC2E7E" w:rsidP="00646090">
      <w:pPr>
        <w:numPr>
          <w:ilvl w:val="0"/>
          <w:numId w:val="17"/>
        </w:numPr>
        <w:spacing w:line="259" w:lineRule="auto"/>
      </w:pPr>
      <w:r w:rsidRPr="00AA65F2">
        <w:rPr>
          <w:rStyle w:val="P-Bold"/>
        </w:rPr>
        <w:t xml:space="preserve">Model </w:t>
      </w:r>
      <w:r w:rsidR="003749D4" w:rsidRPr="00AA65F2">
        <w:rPr>
          <w:rStyle w:val="P-Bold"/>
        </w:rPr>
        <w:t>l</w:t>
      </w:r>
      <w:r w:rsidRPr="00AA65F2">
        <w:rPr>
          <w:rStyle w:val="P-Bold"/>
        </w:rPr>
        <w:t>oading:</w:t>
      </w:r>
      <w:r w:rsidRPr="00FC2E7E">
        <w:t xml:space="preserve"> Retrieve the trained transformer model from storage or checkpoint files using Hugging Face's model loading utilities. This step ensures that the model is ready for inference tasks without retraining.</w:t>
      </w:r>
    </w:p>
    <w:p w14:paraId="32DD13F0" w14:textId="06BAA403" w:rsidR="00FC2E7E" w:rsidRPr="00FC2E7E" w:rsidRDefault="00FC2E7E" w:rsidP="00646090">
      <w:pPr>
        <w:numPr>
          <w:ilvl w:val="0"/>
          <w:numId w:val="17"/>
        </w:numPr>
        <w:spacing w:line="259" w:lineRule="auto"/>
      </w:pPr>
      <w:r w:rsidRPr="00AA65F2">
        <w:rPr>
          <w:rStyle w:val="P-Bold"/>
        </w:rPr>
        <w:t xml:space="preserve">Input </w:t>
      </w:r>
      <w:r w:rsidR="003749D4" w:rsidRPr="00AA65F2">
        <w:rPr>
          <w:rStyle w:val="P-Bold"/>
        </w:rPr>
        <w:t>d</w:t>
      </w:r>
      <w:r w:rsidRPr="00AA65F2">
        <w:rPr>
          <w:rStyle w:val="P-Bold"/>
        </w:rPr>
        <w:t xml:space="preserve">ata </w:t>
      </w:r>
      <w:r w:rsidR="003749D4" w:rsidRPr="00AA65F2">
        <w:rPr>
          <w:rStyle w:val="P-Bold"/>
        </w:rPr>
        <w:t>p</w:t>
      </w:r>
      <w:r w:rsidRPr="00AA65F2">
        <w:rPr>
          <w:rStyle w:val="P-Bold"/>
        </w:rPr>
        <w:t>rocessing:</w:t>
      </w:r>
      <w:r w:rsidRPr="00FC2E7E">
        <w:t xml:space="preserve"> Prepare input data for inference by tokenizing and encoding text or sequences according to the model's requirements. Hugging Face's tokenizer and data preprocessing pipelines facilitate this process (Wolf et al., 2020).</w:t>
      </w:r>
    </w:p>
    <w:p w14:paraId="66529CAD" w14:textId="50717243" w:rsidR="00FC2E7E" w:rsidRPr="00FC2E7E" w:rsidRDefault="00FC2E7E" w:rsidP="00646090">
      <w:pPr>
        <w:numPr>
          <w:ilvl w:val="0"/>
          <w:numId w:val="17"/>
        </w:numPr>
        <w:spacing w:line="259" w:lineRule="auto"/>
      </w:pPr>
      <w:r w:rsidRPr="00AA65F2">
        <w:rPr>
          <w:rStyle w:val="P-Bold"/>
        </w:rPr>
        <w:t xml:space="preserve">Prediction </w:t>
      </w:r>
      <w:r w:rsidR="003749D4" w:rsidRPr="00AA65F2">
        <w:rPr>
          <w:rStyle w:val="P-Bold"/>
        </w:rPr>
        <w:t>g</w:t>
      </w:r>
      <w:r w:rsidRPr="00AA65F2">
        <w:rPr>
          <w:rStyle w:val="P-Bold"/>
        </w:rPr>
        <w:t>eneration:</w:t>
      </w:r>
      <w:r w:rsidRPr="00FC2E7E">
        <w:t xml:space="preserve"> Execute inference tasks by feeding preprocessed data into the loaded model. Depending on the task, generate predictions such as classification labels, text generation, or sequence tagging (Wolf et al., 2020).</w:t>
      </w:r>
    </w:p>
    <w:p w14:paraId="0A51856C" w14:textId="34BE3425" w:rsidR="00FC2E7E" w:rsidRPr="00FC2E7E" w:rsidRDefault="00FC2E7E" w:rsidP="00A301BF">
      <w:pPr>
        <w:pStyle w:val="H2-Heading"/>
      </w:pPr>
      <w:r w:rsidRPr="00FC2E7E">
        <w:t xml:space="preserve">Techniques for </w:t>
      </w:r>
      <w:r w:rsidR="003749D4">
        <w:t>d</w:t>
      </w:r>
      <w:r w:rsidRPr="00FC2E7E">
        <w:t xml:space="preserve">eploying </w:t>
      </w:r>
      <w:r w:rsidR="003749D4">
        <w:t>m</w:t>
      </w:r>
      <w:r w:rsidRPr="00FC2E7E">
        <w:t xml:space="preserve">odels in </w:t>
      </w:r>
      <w:r w:rsidR="003749D4">
        <w:t>p</w:t>
      </w:r>
      <w:r w:rsidRPr="00FC2E7E">
        <w:t>roduction</w:t>
      </w:r>
    </w:p>
    <w:p w14:paraId="74783B46" w14:textId="77777777" w:rsidR="00FC2E7E" w:rsidRPr="00FC2E7E" w:rsidRDefault="00FC2E7E" w:rsidP="00FC2E7E">
      <w:pPr>
        <w:spacing w:line="259" w:lineRule="auto"/>
      </w:pPr>
      <w:r w:rsidRPr="00FC2E7E">
        <w:t>Deploying NLP models into production environments involves several considerations:</w:t>
      </w:r>
    </w:p>
    <w:p w14:paraId="4386F1BA" w14:textId="4A6B8443" w:rsidR="00FC2E7E" w:rsidRPr="00FC2E7E" w:rsidRDefault="00FC2E7E" w:rsidP="00646090">
      <w:pPr>
        <w:numPr>
          <w:ilvl w:val="0"/>
          <w:numId w:val="18"/>
        </w:numPr>
        <w:spacing w:line="259" w:lineRule="auto"/>
      </w:pPr>
      <w:r w:rsidRPr="00AA65F2">
        <w:rPr>
          <w:rStyle w:val="P-Bold"/>
        </w:rPr>
        <w:t xml:space="preserve">Environment </w:t>
      </w:r>
      <w:r w:rsidR="003749D4" w:rsidRPr="00AA65F2">
        <w:rPr>
          <w:rStyle w:val="P-Bold"/>
        </w:rPr>
        <w:t>s</w:t>
      </w:r>
      <w:r w:rsidRPr="00AA65F2">
        <w:rPr>
          <w:rStyle w:val="P-Bold"/>
        </w:rPr>
        <w:t>etup:</w:t>
      </w:r>
      <w:r w:rsidRPr="00FC2E7E">
        <w:t xml:space="preserve"> Configure production environments to support model inference, ensuring compatibility with software dependencies, hardware specifications, and scalability requirements.</w:t>
      </w:r>
    </w:p>
    <w:p w14:paraId="2AF44BCE" w14:textId="25881273" w:rsidR="00FC2E7E" w:rsidRPr="00FC2E7E" w:rsidRDefault="00FC2E7E" w:rsidP="00646090">
      <w:pPr>
        <w:numPr>
          <w:ilvl w:val="0"/>
          <w:numId w:val="18"/>
        </w:numPr>
        <w:spacing w:line="259" w:lineRule="auto"/>
      </w:pPr>
      <w:r w:rsidRPr="00AA65F2">
        <w:rPr>
          <w:rStyle w:val="P-Bold"/>
        </w:rPr>
        <w:t xml:space="preserve">API </w:t>
      </w:r>
      <w:r w:rsidR="003749D4" w:rsidRPr="00AA65F2">
        <w:rPr>
          <w:rStyle w:val="P-Bold"/>
        </w:rPr>
        <w:t>i</w:t>
      </w:r>
      <w:r w:rsidRPr="00AA65F2">
        <w:rPr>
          <w:rStyle w:val="P-Bold"/>
        </w:rPr>
        <w:t>ntegration:</w:t>
      </w:r>
      <w:r w:rsidRPr="00FC2E7E">
        <w:t xml:space="preserve"> Expose model functionalities through RESTful APIs or microservices, allowing seamless integration with other applications or systems. Use frameworks like Flask or FastAPI for building robust API endpoints (Pedregosa et al., 2011).</w:t>
      </w:r>
    </w:p>
    <w:p w14:paraId="790CF280" w14:textId="77777777" w:rsidR="00FC2E7E" w:rsidRPr="00FC2E7E" w:rsidRDefault="00FC2E7E" w:rsidP="00646090">
      <w:pPr>
        <w:numPr>
          <w:ilvl w:val="0"/>
          <w:numId w:val="18"/>
        </w:numPr>
        <w:spacing w:line="259" w:lineRule="auto"/>
      </w:pPr>
      <w:r w:rsidRPr="00AA65F2">
        <w:rPr>
          <w:rStyle w:val="P-Bold"/>
        </w:rPr>
        <w:t>Containerization:</w:t>
      </w:r>
      <w:r w:rsidRPr="00FC2E7E">
        <w:t xml:space="preserve"> Package models and their dependencies into Docker containers for portability and reproducibility across different deployment environments. Container orchestration tools like Kubernetes facilitate efficient deployment and scaling of containerized applications.</w:t>
      </w:r>
    </w:p>
    <w:p w14:paraId="00C02272" w14:textId="56730292" w:rsidR="00FC2E7E" w:rsidRPr="00FC2E7E" w:rsidRDefault="00FC2E7E" w:rsidP="00A301BF">
      <w:pPr>
        <w:pStyle w:val="H2-Heading"/>
      </w:pPr>
      <w:r w:rsidRPr="00FC2E7E">
        <w:t xml:space="preserve">Monitoring and </w:t>
      </w:r>
      <w:r w:rsidR="003749D4">
        <w:t>m</w:t>
      </w:r>
      <w:r w:rsidRPr="00FC2E7E">
        <w:t xml:space="preserve">aintaining </w:t>
      </w:r>
      <w:r w:rsidR="003749D4">
        <w:t>d</w:t>
      </w:r>
      <w:r w:rsidRPr="00FC2E7E">
        <w:t xml:space="preserve">eployed </w:t>
      </w:r>
      <w:r w:rsidR="003749D4">
        <w:t>m</w:t>
      </w:r>
      <w:r w:rsidRPr="00FC2E7E">
        <w:t>odels</w:t>
      </w:r>
    </w:p>
    <w:p w14:paraId="65F63253" w14:textId="77777777" w:rsidR="00FC2E7E" w:rsidRPr="00FC2E7E" w:rsidRDefault="00FC2E7E" w:rsidP="000F64BE">
      <w:pPr>
        <w:pStyle w:val="P-Regular"/>
      </w:pPr>
      <w:r w:rsidRPr="00FC2E7E">
        <w:t>Maintaining model performance and reliability in production requires ongoing monitoring and management:</w:t>
      </w:r>
    </w:p>
    <w:p w14:paraId="30F57BDC" w14:textId="641AB9D3" w:rsidR="00FC2E7E" w:rsidRPr="00FC2E7E" w:rsidRDefault="00FC2E7E" w:rsidP="00646090">
      <w:pPr>
        <w:numPr>
          <w:ilvl w:val="0"/>
          <w:numId w:val="19"/>
        </w:numPr>
        <w:spacing w:line="259" w:lineRule="auto"/>
      </w:pPr>
      <w:r w:rsidRPr="00AA65F2">
        <w:rPr>
          <w:rStyle w:val="P-Bold"/>
        </w:rPr>
        <w:t xml:space="preserve">Performance </w:t>
      </w:r>
      <w:r w:rsidR="003749D4" w:rsidRPr="00AA65F2">
        <w:rPr>
          <w:rStyle w:val="P-Bold"/>
        </w:rPr>
        <w:t>m</w:t>
      </w:r>
      <w:r w:rsidRPr="00AA65F2">
        <w:rPr>
          <w:rStyle w:val="P-Bold"/>
        </w:rPr>
        <w:t>etrics:</w:t>
      </w:r>
      <w:r w:rsidRPr="00FC2E7E">
        <w:t xml:space="preserve"> Define and track key performance indicators (KPIs) such as inference latency, throughput, and error rates to assess model effectiveness and responsiveness.</w:t>
      </w:r>
    </w:p>
    <w:p w14:paraId="549D86D4" w14:textId="70623887" w:rsidR="00FC2E7E" w:rsidRPr="00FC2E7E" w:rsidRDefault="00FC2E7E" w:rsidP="00646090">
      <w:pPr>
        <w:numPr>
          <w:ilvl w:val="0"/>
          <w:numId w:val="19"/>
        </w:numPr>
        <w:spacing w:line="259" w:lineRule="auto"/>
      </w:pPr>
      <w:r w:rsidRPr="00AA65F2">
        <w:rPr>
          <w:rStyle w:val="P-Bold"/>
        </w:rPr>
        <w:t xml:space="preserve">Error </w:t>
      </w:r>
      <w:r w:rsidR="003749D4" w:rsidRPr="00AA65F2">
        <w:rPr>
          <w:rStyle w:val="P-Bold"/>
        </w:rPr>
        <w:t>h</w:t>
      </w:r>
      <w:r w:rsidRPr="00AA65F2">
        <w:rPr>
          <w:rStyle w:val="P-Bold"/>
        </w:rPr>
        <w:t>andling:</w:t>
      </w:r>
      <w:r w:rsidRPr="00FC2E7E">
        <w:t xml:space="preserve"> Implement robust error handling mechanisms to manage exceptions and edge cases during inference, ensuring graceful degradation and resilience.</w:t>
      </w:r>
    </w:p>
    <w:p w14:paraId="3A4A6009" w14:textId="6A304E5C" w:rsidR="00FC2E7E" w:rsidRDefault="00FC2E7E" w:rsidP="00646090">
      <w:pPr>
        <w:numPr>
          <w:ilvl w:val="0"/>
          <w:numId w:val="19"/>
        </w:numPr>
        <w:spacing w:line="259" w:lineRule="auto"/>
      </w:pPr>
      <w:r w:rsidRPr="00AA65F2">
        <w:rPr>
          <w:rStyle w:val="P-Bold"/>
        </w:rPr>
        <w:t xml:space="preserve">Model </w:t>
      </w:r>
      <w:r w:rsidR="003749D4" w:rsidRPr="00AA65F2">
        <w:rPr>
          <w:rStyle w:val="P-Bold"/>
        </w:rPr>
        <w:t>v</w:t>
      </w:r>
      <w:r w:rsidRPr="00AA65F2">
        <w:rPr>
          <w:rStyle w:val="P-Bold"/>
        </w:rPr>
        <w:t>ersioning:</w:t>
      </w:r>
      <w:r w:rsidRPr="00FC2E7E">
        <w:t xml:space="preserve"> Maintain multiple versions of deployed models using version control systems or model registries. This practice enables rollback to previous versions and facilitates A/B testing for new model iterations (Zhang et al., 2020).</w:t>
      </w:r>
    </w:p>
    <w:p w14:paraId="59F9D38F" w14:textId="128462F8" w:rsidR="003B29D3" w:rsidRDefault="003B29D3" w:rsidP="003B29D3">
      <w:pPr>
        <w:spacing w:line="259" w:lineRule="auto"/>
      </w:pPr>
      <w:r w:rsidRPr="003B29D3">
        <w:t xml:space="preserve">The </w:t>
      </w:r>
      <w:r>
        <w:t>figure</w:t>
      </w:r>
      <w:r w:rsidRPr="003B29D3">
        <w:t xml:space="preserve"> below depicts the DistilBERT architecture, highlighting its streamlined design compared to BERT. It showcases how DistilBERT achieves efficiency and effectiveness in text classification tasks by retaining essential features of BERT while reducing computational complexity, making it ideal for resource-constrained applications</w:t>
      </w:r>
    </w:p>
    <w:p w14:paraId="662250C9" w14:textId="77777777" w:rsidR="009E10C6" w:rsidRDefault="009E10C6" w:rsidP="009E10C6">
      <w:pPr>
        <w:keepNext/>
        <w:spacing w:line="259" w:lineRule="auto"/>
      </w:pPr>
      <w:r>
        <w:rPr>
          <w:noProof/>
        </w:rPr>
        <w:drawing>
          <wp:inline distT="0" distB="0" distL="0" distR="0" wp14:anchorId="3E4DB181" wp14:editId="30CC6211">
            <wp:extent cx="4666166" cy="2194560"/>
            <wp:effectExtent l="0" t="0" r="1270" b="0"/>
            <wp:docPr id="8528417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6166" cy="2194560"/>
                    </a:xfrm>
                    <a:prstGeom prst="rect">
                      <a:avLst/>
                    </a:prstGeom>
                    <a:noFill/>
                  </pic:spPr>
                </pic:pic>
              </a:graphicData>
            </a:graphic>
          </wp:inline>
        </w:drawing>
      </w:r>
    </w:p>
    <w:p w14:paraId="70667D5B" w14:textId="7F204861" w:rsidR="00AD3399" w:rsidRPr="00FC2E7E" w:rsidRDefault="009E10C6" w:rsidP="009E10C6">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r w:rsidRPr="002B5947">
        <w:t>The DistilBERT model architecture and components.</w:t>
      </w:r>
    </w:p>
    <w:p w14:paraId="655D9A4A" w14:textId="009F5C2E" w:rsidR="007E0967" w:rsidRPr="007E0967" w:rsidRDefault="00216C01" w:rsidP="007E0967">
      <w:pPr>
        <w:spacing w:line="259" w:lineRule="auto"/>
      </w:pPr>
      <w:commentRangeStart w:id="33"/>
      <w:commentRangeStart w:id="34"/>
      <w:commentRangeStart w:id="35"/>
      <w:r>
        <w:t>//</w:t>
      </w:r>
      <w:commentRangeEnd w:id="33"/>
      <w:r>
        <w:rPr>
          <w:rStyle w:val="CommentReference"/>
        </w:rPr>
        <w:commentReference w:id="33"/>
      </w:r>
      <w:commentRangeEnd w:id="34"/>
      <w:r w:rsidR="007E0967">
        <w:rPr>
          <w:rStyle w:val="CommentReference"/>
        </w:rPr>
        <w:commentReference w:id="34"/>
      </w:r>
      <w:commentRangeEnd w:id="35"/>
      <w:r w:rsidR="00843F1B">
        <w:rPr>
          <w:rStyle w:val="CommentReference"/>
        </w:rPr>
        <w:commentReference w:id="35"/>
      </w:r>
      <w:r w:rsidR="007E0967" w:rsidRPr="007E0967">
        <w:rPr>
          <w:rFonts w:ascii="Times New Roman" w:eastAsia="Times New Roman" w:hAnsi="Times New Roman" w:cs="Times New Roman"/>
          <w:sz w:val="24"/>
          <w:szCs w:val="24"/>
        </w:rPr>
        <w:t xml:space="preserve"> </w:t>
      </w:r>
    </w:p>
    <w:p w14:paraId="1F2B06D5" w14:textId="7B2F83C5" w:rsidR="00CE12BB" w:rsidRDefault="00405DC4" w:rsidP="009E10C6">
      <w:pPr>
        <w:spacing w:line="259" w:lineRule="auto"/>
      </w:pPr>
      <w:r w:rsidRPr="00405DC4">
        <w:t>Fine-tuning pre-trained transformer models using the Hugging Face Diffusion library allows us to adapt models for specific NLP tasks, enhancing their performance and accuracy in specialized applications. In the next section, we will focus on deploying these trained models in real-world environments, ensuring they function effectively beyond the training phase.</w:t>
      </w:r>
    </w:p>
    <w:p w14:paraId="7E7E89E5" w14:textId="772C0EB1" w:rsidR="00D527DE" w:rsidRPr="00D527DE" w:rsidRDefault="00AC7294" w:rsidP="00D527DE">
      <w:pPr>
        <w:pStyle w:val="H1-Section"/>
      </w:pPr>
      <w:commentRangeStart w:id="36"/>
      <w:commentRangeStart w:id="37"/>
      <w:r>
        <w:t xml:space="preserve">Getting </w:t>
      </w:r>
      <w:commentRangeEnd w:id="36"/>
      <w:r w:rsidR="003C7D4E">
        <w:rPr>
          <w:rStyle w:val="CommentReference"/>
          <w:b w:val="0"/>
        </w:rPr>
        <w:commentReference w:id="36"/>
      </w:r>
      <w:commentRangeEnd w:id="37"/>
      <w:r w:rsidR="00CD116D">
        <w:rPr>
          <w:rStyle w:val="CommentReference"/>
          <w:b w:val="0"/>
        </w:rPr>
        <w:commentReference w:id="37"/>
      </w:r>
      <w:r>
        <w:t>hands-on with</w:t>
      </w:r>
      <w:r w:rsidR="00D527DE" w:rsidRPr="00D527DE">
        <w:t xml:space="preserve"> </w:t>
      </w:r>
      <w:r w:rsidR="00D527DE">
        <w:t>f</w:t>
      </w:r>
      <w:r w:rsidR="00D527DE" w:rsidRPr="00D527DE">
        <w:t>ine-</w:t>
      </w:r>
      <w:r w:rsidR="00D527DE">
        <w:t>t</w:t>
      </w:r>
      <w:r w:rsidR="00D527DE" w:rsidRPr="00D527DE">
        <w:t xml:space="preserve">uning a </w:t>
      </w:r>
      <w:r w:rsidR="00D527DE">
        <w:t>t</w:t>
      </w:r>
      <w:r w:rsidR="00D527DE" w:rsidRPr="00D527DE">
        <w:t xml:space="preserve">ransformer </w:t>
      </w:r>
      <w:r w:rsidR="00D527DE">
        <w:t>m</w:t>
      </w:r>
      <w:r w:rsidR="00D527DE" w:rsidRPr="00D527DE">
        <w:t xml:space="preserve">odel for </w:t>
      </w:r>
      <w:r w:rsidR="00D527DE">
        <w:t>s</w:t>
      </w:r>
      <w:r w:rsidR="00D527DE" w:rsidRPr="00D527DE">
        <w:t xml:space="preserve">entiment </w:t>
      </w:r>
      <w:r w:rsidR="00D527DE">
        <w:t>a</w:t>
      </w:r>
      <w:r w:rsidR="00D527DE" w:rsidRPr="00D527DE">
        <w:t>nalysis</w:t>
      </w:r>
    </w:p>
    <w:p w14:paraId="577D12A5" w14:textId="121AA899" w:rsidR="00D527DE" w:rsidRDefault="00D527DE" w:rsidP="00D527DE">
      <w:pPr>
        <w:spacing w:line="259" w:lineRule="auto"/>
      </w:pPr>
      <w:r w:rsidRPr="00D527DE">
        <w:t>This example demonstrates how to fine-tune a pre-trained transformer model from Hugging Face's library for a sentiment analysis task. The task involves classifying movie reviews into positive or negative sentiments.</w:t>
      </w:r>
      <w:r w:rsidR="00FA0971">
        <w:t xml:space="preserve"> Let's get started:</w:t>
      </w:r>
    </w:p>
    <w:p w14:paraId="37DD3D62" w14:textId="1A59E06C" w:rsidR="00FA0971" w:rsidRDefault="00FA0971" w:rsidP="00AA65F2">
      <w:pPr>
        <w:pStyle w:val="L-Numbers"/>
      </w:pPr>
      <w:r w:rsidRPr="2C093623">
        <w:rPr>
          <w:lang w:val="en-US"/>
        </w:rPr>
        <w:t xml:space="preserve">Let’s </w:t>
      </w:r>
      <w:r w:rsidR="005B318C" w:rsidRPr="2C093623">
        <w:rPr>
          <w:lang w:val="en-US"/>
        </w:rPr>
        <w:t>import the require libraries:</w:t>
      </w:r>
    </w:p>
    <w:p w14:paraId="0BBC95A7" w14:textId="77777777" w:rsidR="00842735" w:rsidRDefault="00842735" w:rsidP="2C093623">
      <w:pPr>
        <w:pStyle w:val="L-Source"/>
        <w:rPr>
          <w:lang w:val="en-US"/>
        </w:rPr>
      </w:pPr>
      <w:r w:rsidRPr="2C093623">
        <w:rPr>
          <w:lang w:val="en-US"/>
        </w:rPr>
        <w:t>from transformers import BertTokenizer, BertForSequenceClassification, Trainer, TrainingArguments</w:t>
      </w:r>
    </w:p>
    <w:p w14:paraId="5CC5D6B9" w14:textId="77777777" w:rsidR="00842735" w:rsidRDefault="00842735" w:rsidP="00AA65F2">
      <w:pPr>
        <w:pStyle w:val="L-Source"/>
      </w:pPr>
      <w:r>
        <w:t>import torch</w:t>
      </w:r>
    </w:p>
    <w:p w14:paraId="2CCB53BF" w14:textId="77777777" w:rsidR="00842735" w:rsidRDefault="00842735" w:rsidP="00AA65F2">
      <w:pPr>
        <w:pStyle w:val="L-Source"/>
      </w:pPr>
      <w:r w:rsidRPr="2C093623">
        <w:rPr>
          <w:lang w:val="en-US"/>
        </w:rPr>
        <w:t>from torch.utils.data import DataLoader, Dataset</w:t>
      </w:r>
    </w:p>
    <w:p w14:paraId="0F588661" w14:textId="77777777" w:rsidR="00842735" w:rsidRDefault="00842735" w:rsidP="00AA65F2">
      <w:pPr>
        <w:pStyle w:val="L-Source"/>
      </w:pPr>
      <w:r>
        <w:t>import pandas as pd</w:t>
      </w:r>
    </w:p>
    <w:p w14:paraId="5227EF5C" w14:textId="77777777" w:rsidR="00842735" w:rsidRDefault="00842735" w:rsidP="2C093623">
      <w:pPr>
        <w:pStyle w:val="L-Source"/>
        <w:rPr>
          <w:lang w:val="en-US"/>
        </w:rPr>
      </w:pPr>
      <w:r w:rsidRPr="2C093623">
        <w:rPr>
          <w:lang w:val="en-US"/>
        </w:rPr>
        <w:t>from sklearn.model_selection import train_test_split</w:t>
      </w:r>
    </w:p>
    <w:p w14:paraId="0329CBAC" w14:textId="77777777" w:rsidR="00B72BF0" w:rsidRPr="004B6A0D" w:rsidDel="005B318C" w:rsidRDefault="00B72BF0" w:rsidP="00894778">
      <w:pPr>
        <w:pStyle w:val="L-Numbers"/>
      </w:pPr>
      <w:r w:rsidRPr="004B6A0D" w:rsidDel="005B318C">
        <w:rPr>
          <w:b/>
          <w:bCs/>
        </w:rPr>
        <w:t xml:space="preserve">Dataset </w:t>
      </w:r>
      <w:r w:rsidDel="005B318C">
        <w:rPr>
          <w:b/>
          <w:bCs/>
        </w:rPr>
        <w:t>p</w:t>
      </w:r>
      <w:r w:rsidRPr="004B6A0D" w:rsidDel="005B318C">
        <w:rPr>
          <w:b/>
          <w:bCs/>
        </w:rPr>
        <w:t>reparation</w:t>
      </w:r>
      <w:r w:rsidRPr="004B6A0D" w:rsidDel="005B318C">
        <w:t>: The code begins by preparing a small dataset of movie reviews and their sentiments. This dataset is split into training and testing subsets.</w:t>
      </w:r>
    </w:p>
    <w:p w14:paraId="360B96C8" w14:textId="77777777" w:rsidR="00842735" w:rsidRDefault="00842735" w:rsidP="00AA65F2">
      <w:pPr>
        <w:pStyle w:val="L-Source"/>
      </w:pPr>
      <w:r>
        <w:t># Sample dataset</w:t>
      </w:r>
    </w:p>
    <w:p w14:paraId="75A435BE" w14:textId="77777777" w:rsidR="00842735" w:rsidRDefault="00842735" w:rsidP="00AA65F2">
      <w:pPr>
        <w:pStyle w:val="L-Source"/>
      </w:pPr>
      <w:r>
        <w:t>data = {'review': ['I loved the movie!', 'That was the worst movie ever...'],</w:t>
      </w:r>
    </w:p>
    <w:p w14:paraId="37AEB7FB" w14:textId="77777777" w:rsidR="00842735" w:rsidRDefault="00842735" w:rsidP="00AA65F2">
      <w:pPr>
        <w:pStyle w:val="L-Source"/>
      </w:pPr>
      <w:r w:rsidRPr="2C093623">
        <w:rPr>
          <w:lang w:val="en-US"/>
        </w:rPr>
        <w:t xml:space="preserve">        'sentiment': [1, 0]}  # 1 for positive, 0 for negative</w:t>
      </w:r>
    </w:p>
    <w:p w14:paraId="44D4D8B2" w14:textId="77777777" w:rsidR="00842735" w:rsidRDefault="00842735" w:rsidP="005B318C">
      <w:pPr>
        <w:pStyle w:val="L-Source"/>
      </w:pPr>
      <w:r w:rsidRPr="2C093623">
        <w:rPr>
          <w:lang w:val="en-US"/>
        </w:rPr>
        <w:t>df = pd.DataFrame(data)</w:t>
      </w:r>
    </w:p>
    <w:p w14:paraId="2F37328B" w14:textId="77777777" w:rsidR="00842735" w:rsidRDefault="00842735" w:rsidP="00AA65F2">
      <w:pPr>
        <w:pStyle w:val="L-Source"/>
      </w:pPr>
      <w:r>
        <w:t># Splitting the dataset</w:t>
      </w:r>
    </w:p>
    <w:p w14:paraId="739AC12E" w14:textId="77777777" w:rsidR="00842735" w:rsidRDefault="00842735" w:rsidP="00B72BF0">
      <w:pPr>
        <w:pStyle w:val="L-Source"/>
      </w:pPr>
      <w:r w:rsidRPr="2C093623">
        <w:rPr>
          <w:lang w:val="en-US"/>
        </w:rPr>
        <w:t>train_df, test_df = train_test_split(df, test_size=0.25)</w:t>
      </w:r>
    </w:p>
    <w:p w14:paraId="5455E805" w14:textId="77777777" w:rsidR="00B72BF0" w:rsidRPr="004B6A0D" w:rsidRDefault="00B72BF0" w:rsidP="00B72BF0">
      <w:pPr>
        <w:pStyle w:val="L-Numbers"/>
      </w:pPr>
      <w:r w:rsidRPr="2C093623">
        <w:rPr>
          <w:b/>
          <w:bCs/>
          <w:lang w:val="en-US"/>
        </w:rPr>
        <w:t>Custom dataset class</w:t>
      </w:r>
      <w:r w:rsidRPr="2C093623">
        <w:rPr>
          <w:lang w:val="en-US"/>
        </w:rPr>
        <w:t>: A custom PyTorch Dataset class is implemented to handle tokenization and encoding of the reviews using BertTokenizer.</w:t>
      </w:r>
    </w:p>
    <w:p w14:paraId="674C1641" w14:textId="77777777" w:rsidR="00842735" w:rsidRDefault="00842735" w:rsidP="00AA65F2">
      <w:pPr>
        <w:pStyle w:val="L-Source"/>
      </w:pPr>
      <w:r w:rsidRPr="2C093623">
        <w:rPr>
          <w:lang w:val="en-US"/>
        </w:rPr>
        <w:t>class MovieReviewDataset(Dataset):</w:t>
      </w:r>
    </w:p>
    <w:p w14:paraId="6CFEB67E" w14:textId="77777777" w:rsidR="00842735" w:rsidRDefault="00842735" w:rsidP="00AA65F2">
      <w:pPr>
        <w:pStyle w:val="L-Source"/>
      </w:pPr>
      <w:r w:rsidRPr="2C093623">
        <w:rPr>
          <w:lang w:val="en-US"/>
        </w:rPr>
        <w:t xml:space="preserve">    def __init__(self, reviews, sentiments):</w:t>
      </w:r>
    </w:p>
    <w:p w14:paraId="02ABFBC9" w14:textId="77777777" w:rsidR="00842735" w:rsidRDefault="00842735" w:rsidP="00AA65F2">
      <w:pPr>
        <w:pStyle w:val="L-Source"/>
      </w:pPr>
      <w:r w:rsidRPr="2C093623">
        <w:rPr>
          <w:lang w:val="en-US"/>
        </w:rPr>
        <w:t xml:space="preserve">        self.reviews = reviews</w:t>
      </w:r>
    </w:p>
    <w:p w14:paraId="1AE6F2D0" w14:textId="77777777" w:rsidR="00842735" w:rsidRDefault="00842735" w:rsidP="00AA65F2">
      <w:pPr>
        <w:pStyle w:val="L-Source"/>
      </w:pPr>
      <w:r w:rsidRPr="2C093623">
        <w:rPr>
          <w:lang w:val="en-US"/>
        </w:rPr>
        <w:t xml:space="preserve">        self.sentiments = sentiments</w:t>
      </w:r>
    </w:p>
    <w:p w14:paraId="28FDD029" w14:textId="77777777" w:rsidR="00842735" w:rsidRDefault="00842735" w:rsidP="00AA65F2">
      <w:pPr>
        <w:pStyle w:val="L-Source"/>
      </w:pPr>
      <w:r w:rsidRPr="2C093623">
        <w:rPr>
          <w:lang w:val="en-US"/>
        </w:rPr>
        <w:t xml:space="preserve">        self.tokenizer = BertTokenizer.from_pretrained('bert-base-uncased')</w:t>
      </w:r>
    </w:p>
    <w:p w14:paraId="028D8BA4" w14:textId="77777777" w:rsidR="00842735" w:rsidRDefault="00842735" w:rsidP="00AA65F2">
      <w:pPr>
        <w:pStyle w:val="L-Source"/>
      </w:pPr>
      <w:r w:rsidRPr="2C093623">
        <w:rPr>
          <w:lang w:val="en-US"/>
        </w:rPr>
        <w:t xml:space="preserve">    def __len__(self):</w:t>
      </w:r>
    </w:p>
    <w:p w14:paraId="0B32B87F" w14:textId="77777777" w:rsidR="00842735" w:rsidRDefault="00842735" w:rsidP="00AA65F2">
      <w:pPr>
        <w:pStyle w:val="L-Source"/>
      </w:pPr>
      <w:r w:rsidRPr="2C093623">
        <w:rPr>
          <w:lang w:val="en-US"/>
        </w:rPr>
        <w:t xml:space="preserve">        return len(self.reviews)</w:t>
      </w:r>
    </w:p>
    <w:p w14:paraId="2F939CA7" w14:textId="77777777" w:rsidR="00842735" w:rsidRDefault="00842735" w:rsidP="00AA65F2">
      <w:pPr>
        <w:pStyle w:val="L-Source"/>
      </w:pPr>
      <w:r w:rsidRPr="2C093623">
        <w:rPr>
          <w:lang w:val="en-US"/>
        </w:rPr>
        <w:t xml:space="preserve">    def __getitem__(self, idx):</w:t>
      </w:r>
    </w:p>
    <w:p w14:paraId="4CED717F" w14:textId="77777777" w:rsidR="00842735" w:rsidRDefault="00842735" w:rsidP="00AA65F2">
      <w:pPr>
        <w:pStyle w:val="L-Source"/>
      </w:pPr>
      <w:r w:rsidRPr="2C093623">
        <w:rPr>
          <w:lang w:val="en-US"/>
        </w:rPr>
        <w:t xml:space="preserve">        review = str(self.reviews[idx])</w:t>
      </w:r>
    </w:p>
    <w:p w14:paraId="4C27E785" w14:textId="77777777" w:rsidR="00842735" w:rsidRDefault="00842735" w:rsidP="00AA65F2">
      <w:pPr>
        <w:pStyle w:val="L-Source"/>
      </w:pPr>
      <w:r w:rsidRPr="2C093623">
        <w:rPr>
          <w:lang w:val="en-US"/>
        </w:rPr>
        <w:t xml:space="preserve">        sentiment = self.sentiments[idx]</w:t>
      </w:r>
    </w:p>
    <w:p w14:paraId="31E9BB53" w14:textId="77777777" w:rsidR="00842735" w:rsidRDefault="00842735" w:rsidP="00AA65F2">
      <w:pPr>
        <w:pStyle w:val="L-Source"/>
      </w:pPr>
      <w:r w:rsidRPr="2C093623">
        <w:rPr>
          <w:lang w:val="en-US"/>
        </w:rPr>
        <w:t xml:space="preserve">        encoding = self.tokenizer.encode_plus(</w:t>
      </w:r>
    </w:p>
    <w:p w14:paraId="6EC4291B" w14:textId="77777777" w:rsidR="00842735" w:rsidRDefault="00842735" w:rsidP="00AA65F2">
      <w:pPr>
        <w:pStyle w:val="L-Source"/>
      </w:pPr>
      <w:r>
        <w:t xml:space="preserve">          review,</w:t>
      </w:r>
    </w:p>
    <w:p w14:paraId="7669D55C" w14:textId="77777777" w:rsidR="00842735" w:rsidRDefault="00842735" w:rsidP="00AA65F2">
      <w:pPr>
        <w:pStyle w:val="L-Source"/>
      </w:pPr>
      <w:r w:rsidRPr="2C093623">
        <w:rPr>
          <w:lang w:val="en-US"/>
        </w:rPr>
        <w:t xml:space="preserve">          add_special_tokens=True,</w:t>
      </w:r>
    </w:p>
    <w:p w14:paraId="552B21A2" w14:textId="77777777" w:rsidR="00842735" w:rsidRDefault="00842735" w:rsidP="00AA65F2">
      <w:pPr>
        <w:pStyle w:val="L-Source"/>
      </w:pPr>
      <w:r w:rsidRPr="2C093623">
        <w:rPr>
          <w:lang w:val="en-US"/>
        </w:rPr>
        <w:t xml:space="preserve">          max_length=512,</w:t>
      </w:r>
    </w:p>
    <w:p w14:paraId="72B61D63" w14:textId="77777777" w:rsidR="00842735" w:rsidRDefault="00842735" w:rsidP="00AA65F2">
      <w:pPr>
        <w:pStyle w:val="L-Source"/>
      </w:pPr>
      <w:r w:rsidRPr="2C093623">
        <w:rPr>
          <w:lang w:val="en-US"/>
        </w:rPr>
        <w:t xml:space="preserve">          return_token_type_ids=False,</w:t>
      </w:r>
    </w:p>
    <w:p w14:paraId="4F92617D" w14:textId="77777777" w:rsidR="00842735" w:rsidRDefault="00842735" w:rsidP="00AA65F2">
      <w:pPr>
        <w:pStyle w:val="L-Source"/>
      </w:pPr>
      <w:r w:rsidRPr="2C093623">
        <w:rPr>
          <w:lang w:val="en-US"/>
        </w:rPr>
        <w:t xml:space="preserve">          padding='max_length',</w:t>
      </w:r>
    </w:p>
    <w:p w14:paraId="3DB2E26F" w14:textId="77777777" w:rsidR="00842735" w:rsidRDefault="00842735" w:rsidP="00AA65F2">
      <w:pPr>
        <w:pStyle w:val="L-Source"/>
      </w:pPr>
      <w:r w:rsidRPr="2C093623">
        <w:rPr>
          <w:lang w:val="en-US"/>
        </w:rPr>
        <w:t xml:space="preserve">          return_attention_mask=True,</w:t>
      </w:r>
    </w:p>
    <w:p w14:paraId="12A596FE" w14:textId="77777777" w:rsidR="00842735" w:rsidRDefault="00842735" w:rsidP="00AA65F2">
      <w:pPr>
        <w:pStyle w:val="L-Source"/>
      </w:pPr>
      <w:r w:rsidRPr="2C093623">
        <w:rPr>
          <w:lang w:val="en-US"/>
        </w:rPr>
        <w:t xml:space="preserve">          return_tensors='pt',</w:t>
      </w:r>
    </w:p>
    <w:p w14:paraId="759E3981" w14:textId="77777777" w:rsidR="00842735" w:rsidRDefault="00842735" w:rsidP="00AA65F2">
      <w:pPr>
        <w:pStyle w:val="L-Source"/>
      </w:pPr>
      <w:r>
        <w:t xml:space="preserve">        )</w:t>
      </w:r>
    </w:p>
    <w:p w14:paraId="521102A6" w14:textId="77777777" w:rsidR="00842735" w:rsidRDefault="00842735" w:rsidP="00AA65F2">
      <w:pPr>
        <w:pStyle w:val="L-Source"/>
      </w:pPr>
      <w:r>
        <w:t xml:space="preserve">        return {</w:t>
      </w:r>
    </w:p>
    <w:p w14:paraId="719F6CA6" w14:textId="77777777" w:rsidR="00842735" w:rsidRDefault="00842735" w:rsidP="00AA65F2">
      <w:pPr>
        <w:pStyle w:val="L-Source"/>
      </w:pPr>
      <w:r w:rsidRPr="2C093623">
        <w:rPr>
          <w:lang w:val="en-US"/>
        </w:rPr>
        <w:t xml:space="preserve">          'review_text': review,</w:t>
      </w:r>
    </w:p>
    <w:p w14:paraId="0C180E0D" w14:textId="77777777" w:rsidR="00842735" w:rsidRDefault="00842735" w:rsidP="00AA65F2">
      <w:pPr>
        <w:pStyle w:val="L-Source"/>
      </w:pPr>
      <w:r w:rsidRPr="2C093623">
        <w:rPr>
          <w:lang w:val="en-US"/>
        </w:rPr>
        <w:t xml:space="preserve">          'input_ids': encoding['input_ids'].flatten(),</w:t>
      </w:r>
    </w:p>
    <w:p w14:paraId="11DFB203" w14:textId="77777777" w:rsidR="00842735" w:rsidRDefault="00842735" w:rsidP="00AA65F2">
      <w:pPr>
        <w:pStyle w:val="L-Source"/>
      </w:pPr>
      <w:r w:rsidRPr="2C093623">
        <w:rPr>
          <w:lang w:val="en-US"/>
        </w:rPr>
        <w:t xml:space="preserve">          'attention_mask': encoding['attention_mask'].flatten(),</w:t>
      </w:r>
    </w:p>
    <w:p w14:paraId="4DBCD3C9" w14:textId="77777777" w:rsidR="00842735" w:rsidRDefault="00842735" w:rsidP="00AA65F2">
      <w:pPr>
        <w:pStyle w:val="L-Source"/>
      </w:pPr>
      <w:r w:rsidRPr="2C093623">
        <w:rPr>
          <w:lang w:val="en-US"/>
        </w:rPr>
        <w:t xml:space="preserve">          'labels': torch.tensor(sentiment)</w:t>
      </w:r>
    </w:p>
    <w:p w14:paraId="6015B6C9" w14:textId="77777777" w:rsidR="00842735" w:rsidRDefault="00842735" w:rsidP="00AA65F2">
      <w:pPr>
        <w:pStyle w:val="L-Source"/>
      </w:pPr>
      <w:r>
        <w:t xml:space="preserve">        }</w:t>
      </w:r>
    </w:p>
    <w:p w14:paraId="1F230F27" w14:textId="77777777" w:rsidR="00842735" w:rsidRDefault="00842735" w:rsidP="00AA65F2">
      <w:pPr>
        <w:pStyle w:val="L-Source"/>
      </w:pPr>
      <w:r>
        <w:t># Prepare the dataset</w:t>
      </w:r>
    </w:p>
    <w:p w14:paraId="1F0918F2" w14:textId="77777777" w:rsidR="00842735" w:rsidRDefault="00842735" w:rsidP="00AA65F2">
      <w:pPr>
        <w:pStyle w:val="L-Source"/>
      </w:pPr>
      <w:r w:rsidRPr="2C093623">
        <w:rPr>
          <w:lang w:val="en-US"/>
        </w:rPr>
        <w:t>train_dataset = MovieReviewDataset(train_df['review'].tolist(), train_df['sentiment'].tolist())</w:t>
      </w:r>
    </w:p>
    <w:p w14:paraId="3B0EC438" w14:textId="77777777" w:rsidR="00842735" w:rsidRDefault="00842735" w:rsidP="00AA65F2">
      <w:pPr>
        <w:pStyle w:val="L-Source"/>
      </w:pPr>
      <w:r w:rsidRPr="2C093623">
        <w:rPr>
          <w:lang w:val="en-US"/>
        </w:rPr>
        <w:t>test_dataset = MovieReviewDataset(test_df['review'].tolist(), test_df['sentiment'].tolist())</w:t>
      </w:r>
    </w:p>
    <w:p w14:paraId="7986C7B8" w14:textId="77777777" w:rsidR="00457358" w:rsidRPr="004B6A0D" w:rsidRDefault="00457358" w:rsidP="00AA65F2">
      <w:pPr>
        <w:pStyle w:val="L-Numbers"/>
      </w:pPr>
      <w:r w:rsidRPr="2C093623">
        <w:rPr>
          <w:b/>
          <w:bCs/>
          <w:lang w:val="en-US"/>
        </w:rPr>
        <w:t>Model initialization</w:t>
      </w:r>
      <w:r w:rsidRPr="2C093623">
        <w:rPr>
          <w:lang w:val="en-US"/>
        </w:rPr>
        <w:t>: BertForSequenceClassification is initialized with two labels, suitable for binary classification (positive and negative reviews).</w:t>
      </w:r>
    </w:p>
    <w:p w14:paraId="1BEC13FF" w14:textId="77777777" w:rsidR="00842735" w:rsidRDefault="00842735" w:rsidP="00AA65F2">
      <w:pPr>
        <w:pStyle w:val="L-Source"/>
      </w:pPr>
      <w:r>
        <w:t># Load the pre-trained BERT model</w:t>
      </w:r>
    </w:p>
    <w:p w14:paraId="4AC7E0EC" w14:textId="77777777" w:rsidR="00842735" w:rsidRDefault="00842735" w:rsidP="00457358">
      <w:pPr>
        <w:pStyle w:val="L-Source"/>
      </w:pPr>
      <w:r w:rsidRPr="2C093623">
        <w:rPr>
          <w:lang w:val="en-US"/>
        </w:rPr>
        <w:t>model = BertForSequenceClassification.from_pretrained('bert-base-uncased', num_labels=2)</w:t>
      </w:r>
    </w:p>
    <w:p w14:paraId="05918163" w14:textId="77777777" w:rsidR="00894778" w:rsidRPr="004B6A0D" w:rsidRDefault="00894778" w:rsidP="00AA65F2">
      <w:pPr>
        <w:pStyle w:val="L-Numbers"/>
      </w:pPr>
      <w:r w:rsidRPr="2C093623">
        <w:rPr>
          <w:b/>
          <w:bCs/>
          <w:lang w:val="en-US"/>
        </w:rPr>
        <w:t>Training setup</w:t>
      </w:r>
      <w:r w:rsidRPr="2C093623">
        <w:rPr>
          <w:lang w:val="en-US"/>
        </w:rPr>
        <w:t>: TrainingArguments are set up for the training process, specifying the number of epochs, batch size, warmup steps, and directories for outputs and logs.</w:t>
      </w:r>
    </w:p>
    <w:p w14:paraId="0BC66C94" w14:textId="77777777" w:rsidR="00842735" w:rsidRDefault="00842735" w:rsidP="00AA65F2">
      <w:pPr>
        <w:pStyle w:val="L-Source"/>
      </w:pPr>
      <w:r>
        <w:t># Training arguments</w:t>
      </w:r>
    </w:p>
    <w:p w14:paraId="564013F3" w14:textId="77777777" w:rsidR="00842735" w:rsidRDefault="00842735" w:rsidP="00AA65F2">
      <w:pPr>
        <w:pStyle w:val="L-Source"/>
      </w:pPr>
      <w:r w:rsidRPr="2C093623">
        <w:rPr>
          <w:lang w:val="en-US"/>
        </w:rPr>
        <w:t>training_args = TrainingArguments(</w:t>
      </w:r>
    </w:p>
    <w:p w14:paraId="734A353B" w14:textId="77777777" w:rsidR="00842735" w:rsidRDefault="00842735" w:rsidP="00AA65F2">
      <w:pPr>
        <w:pStyle w:val="L-Source"/>
      </w:pPr>
      <w:r w:rsidRPr="2C093623">
        <w:rPr>
          <w:lang w:val="en-US"/>
        </w:rPr>
        <w:t xml:space="preserve">    output_dir='./results',</w:t>
      </w:r>
    </w:p>
    <w:p w14:paraId="00E8FE1E" w14:textId="77777777" w:rsidR="00842735" w:rsidRDefault="00842735" w:rsidP="00AA65F2">
      <w:pPr>
        <w:pStyle w:val="L-Source"/>
      </w:pPr>
      <w:r w:rsidRPr="2C093623">
        <w:rPr>
          <w:lang w:val="en-US"/>
        </w:rPr>
        <w:t xml:space="preserve">    num_train_epochs=3,</w:t>
      </w:r>
    </w:p>
    <w:p w14:paraId="056964BF" w14:textId="77777777" w:rsidR="00842735" w:rsidRDefault="00842735" w:rsidP="00AA65F2">
      <w:pPr>
        <w:pStyle w:val="L-Source"/>
      </w:pPr>
      <w:r w:rsidRPr="2C093623">
        <w:rPr>
          <w:lang w:val="en-US"/>
        </w:rPr>
        <w:t xml:space="preserve">    per_device_train_batch_size=4,</w:t>
      </w:r>
    </w:p>
    <w:p w14:paraId="374AAE6F" w14:textId="77777777" w:rsidR="00842735" w:rsidRDefault="00842735" w:rsidP="00AA65F2">
      <w:pPr>
        <w:pStyle w:val="L-Source"/>
      </w:pPr>
      <w:r w:rsidRPr="2C093623">
        <w:rPr>
          <w:lang w:val="en-US"/>
        </w:rPr>
        <w:t xml:space="preserve">    per_device_eval_batch_size=4,</w:t>
      </w:r>
    </w:p>
    <w:p w14:paraId="47129C64" w14:textId="77777777" w:rsidR="00842735" w:rsidRDefault="00842735" w:rsidP="00AA65F2">
      <w:pPr>
        <w:pStyle w:val="L-Source"/>
      </w:pPr>
      <w:r w:rsidRPr="2C093623">
        <w:rPr>
          <w:lang w:val="en-US"/>
        </w:rPr>
        <w:t xml:space="preserve">    warmup_steps=500,</w:t>
      </w:r>
    </w:p>
    <w:p w14:paraId="30068E88" w14:textId="77777777" w:rsidR="00842735" w:rsidRDefault="00842735" w:rsidP="00AA65F2">
      <w:pPr>
        <w:pStyle w:val="L-Source"/>
      </w:pPr>
      <w:r w:rsidRPr="2C093623">
        <w:rPr>
          <w:lang w:val="en-US"/>
        </w:rPr>
        <w:t xml:space="preserve">    weight_decay=0.01,</w:t>
      </w:r>
    </w:p>
    <w:p w14:paraId="0696C7F5" w14:textId="77777777" w:rsidR="00842735" w:rsidRDefault="00842735" w:rsidP="00AA65F2">
      <w:pPr>
        <w:pStyle w:val="L-Source"/>
      </w:pPr>
      <w:r w:rsidRPr="2C093623">
        <w:rPr>
          <w:lang w:val="en-US"/>
        </w:rPr>
        <w:t xml:space="preserve">    evaluate_during_training=True,</w:t>
      </w:r>
    </w:p>
    <w:p w14:paraId="6181BF98" w14:textId="77777777" w:rsidR="00842735" w:rsidRDefault="00842735" w:rsidP="00AA65F2">
      <w:pPr>
        <w:pStyle w:val="L-Source"/>
      </w:pPr>
      <w:r w:rsidRPr="2C093623">
        <w:rPr>
          <w:lang w:val="en-US"/>
        </w:rPr>
        <w:t xml:space="preserve">    logging_dir='./logs',</w:t>
      </w:r>
    </w:p>
    <w:p w14:paraId="49A00FE5" w14:textId="77777777" w:rsidR="00842735" w:rsidRDefault="00842735" w:rsidP="00457358">
      <w:pPr>
        <w:pStyle w:val="L-Source"/>
      </w:pPr>
      <w:r>
        <w:t>)</w:t>
      </w:r>
    </w:p>
    <w:p w14:paraId="00CA789B" w14:textId="77777777" w:rsidR="00894778" w:rsidRPr="004B6A0D" w:rsidRDefault="00894778" w:rsidP="00894778">
      <w:pPr>
        <w:pStyle w:val="L-Numbers"/>
      </w:pPr>
      <w:r w:rsidRPr="004B6A0D">
        <w:rPr>
          <w:b/>
          <w:bCs/>
        </w:rPr>
        <w:t>Training</w:t>
      </w:r>
      <w:r w:rsidRPr="004B6A0D">
        <w:t>: The model is trained using Hugging Face's Trainer API, which simplifies the training loop and evaluation.</w:t>
      </w:r>
    </w:p>
    <w:p w14:paraId="291D2A61" w14:textId="77777777" w:rsidR="00842735" w:rsidRDefault="00842735" w:rsidP="00AA65F2">
      <w:pPr>
        <w:pStyle w:val="L-Source"/>
      </w:pPr>
      <w:r>
        <w:t># Initialize the Trainer</w:t>
      </w:r>
    </w:p>
    <w:p w14:paraId="5EEF87EE" w14:textId="77777777" w:rsidR="00842735" w:rsidRDefault="00842735" w:rsidP="2C093623">
      <w:pPr>
        <w:pStyle w:val="L-Source"/>
        <w:rPr>
          <w:lang w:val="en-US"/>
        </w:rPr>
      </w:pPr>
      <w:r w:rsidRPr="2C093623">
        <w:rPr>
          <w:lang w:val="en-US"/>
        </w:rPr>
        <w:t>trainer = Trainer(</w:t>
      </w:r>
    </w:p>
    <w:p w14:paraId="263E943F" w14:textId="77777777" w:rsidR="00842735" w:rsidRDefault="00842735" w:rsidP="00AA65F2">
      <w:pPr>
        <w:pStyle w:val="L-Source"/>
      </w:pPr>
      <w:r>
        <w:t xml:space="preserve">    model=model,</w:t>
      </w:r>
    </w:p>
    <w:p w14:paraId="49CA061C" w14:textId="77777777" w:rsidR="00842735" w:rsidRDefault="00842735" w:rsidP="00AA65F2">
      <w:pPr>
        <w:pStyle w:val="L-Source"/>
      </w:pPr>
      <w:r w:rsidRPr="2C093623">
        <w:rPr>
          <w:lang w:val="en-US"/>
        </w:rPr>
        <w:t xml:space="preserve">    args=training_args,</w:t>
      </w:r>
    </w:p>
    <w:p w14:paraId="6659361D" w14:textId="77777777" w:rsidR="00842735" w:rsidRDefault="00842735" w:rsidP="00AA65F2">
      <w:pPr>
        <w:pStyle w:val="L-Source"/>
      </w:pPr>
      <w:r w:rsidRPr="2C093623">
        <w:rPr>
          <w:lang w:val="en-US"/>
        </w:rPr>
        <w:t xml:space="preserve">    train_dataset=train_dataset,</w:t>
      </w:r>
    </w:p>
    <w:p w14:paraId="077DDD7E" w14:textId="77777777" w:rsidR="00842735" w:rsidRDefault="00842735" w:rsidP="2C093623">
      <w:pPr>
        <w:pStyle w:val="L-Source"/>
        <w:rPr>
          <w:lang w:val="en-US"/>
        </w:rPr>
      </w:pPr>
      <w:r w:rsidRPr="2C093623">
        <w:rPr>
          <w:lang w:val="en-US"/>
        </w:rPr>
        <w:t xml:space="preserve">    eval_dataset=test_dataset</w:t>
      </w:r>
    </w:p>
    <w:p w14:paraId="02A6CDEB" w14:textId="77777777" w:rsidR="00842735" w:rsidRDefault="00842735" w:rsidP="00AA65F2">
      <w:pPr>
        <w:pStyle w:val="L-Source"/>
      </w:pPr>
      <w:r>
        <w:t>)</w:t>
      </w:r>
    </w:p>
    <w:p w14:paraId="46B820F6" w14:textId="77777777" w:rsidR="00842735" w:rsidRDefault="00842735" w:rsidP="00AA65F2">
      <w:pPr>
        <w:pStyle w:val="L-Source"/>
      </w:pPr>
      <w:r>
        <w:t># Start training</w:t>
      </w:r>
    </w:p>
    <w:p w14:paraId="5D654903" w14:textId="20D55DA7" w:rsidR="00CE12BB" w:rsidRDefault="00842735" w:rsidP="00AA65F2">
      <w:pPr>
        <w:pStyle w:val="L-Source"/>
      </w:pPr>
      <w:r w:rsidRPr="2C093623">
        <w:rPr>
          <w:lang w:val="en-US"/>
        </w:rPr>
        <w:t>trainer.train()</w:t>
      </w:r>
    </w:p>
    <w:p w14:paraId="5DD37CD2" w14:textId="77777777" w:rsidR="004B6A0D" w:rsidRDefault="004B6A0D" w:rsidP="004B6A0D">
      <w:pPr>
        <w:pStyle w:val="P-Regular"/>
        <w:rPr>
          <w:lang w:val="en-US"/>
        </w:rPr>
      </w:pPr>
      <w:commentRangeStart w:id="38"/>
      <w:commentRangeStart w:id="39"/>
      <w:r w:rsidRPr="004B6A0D">
        <w:rPr>
          <w:lang w:val="en-US"/>
        </w:rPr>
        <w:t xml:space="preserve">This </w:t>
      </w:r>
      <w:commentRangeEnd w:id="38"/>
      <w:r w:rsidR="000C0580">
        <w:rPr>
          <w:rStyle w:val="CommentReference"/>
          <w:rFonts w:eastAsiaTheme="minorHAnsi"/>
          <w:lang w:val="en-US"/>
        </w:rPr>
        <w:commentReference w:id="38"/>
      </w:r>
      <w:commentRangeEnd w:id="39"/>
      <w:r w:rsidR="00937A46">
        <w:rPr>
          <w:rStyle w:val="CommentReference"/>
          <w:rFonts w:eastAsiaTheme="minorHAnsi"/>
          <w:lang w:val="en-US"/>
        </w:rPr>
        <w:commentReference w:id="39"/>
      </w:r>
      <w:r w:rsidRPr="004B6A0D">
        <w:rPr>
          <w:lang w:val="en-US"/>
        </w:rPr>
        <w:t>example is ideal for demonstrating how to fine-tune a transformer model on a specific NLP task using real-world data.</w:t>
      </w:r>
    </w:p>
    <w:p w14:paraId="148F56AD" w14:textId="77777777" w:rsidR="00AF4993" w:rsidRDefault="009369A2" w:rsidP="007F44F8">
      <w:pPr>
        <w:pStyle w:val="H2-Heading"/>
      </w:pPr>
      <w:r w:rsidRPr="2C093623">
        <w:t>Results Analysis</w:t>
      </w:r>
    </w:p>
    <w:p w14:paraId="4F27E915" w14:textId="50EB7DD8" w:rsidR="009369A2" w:rsidRPr="009369A2" w:rsidRDefault="009369A2" w:rsidP="009369A2">
      <w:pPr>
        <w:pStyle w:val="P-Regular"/>
      </w:pPr>
      <w:r w:rsidRPr="2C093623">
        <w:rPr>
          <w:lang w:val="en-US"/>
        </w:rPr>
        <w:t>Upon training, the model should demonstrate improved accuracy in classifying sentiments as either positive or negative. By evaluating the model on the test dataset, we can measure its precision, recall, and F1-score to ensure that it performs reliably across different samples of text. This performance metric helps in understanding the model's ability to generalize from training data to unseen data, providing insights into its practical deployment in real-world scenarios.</w:t>
      </w:r>
    </w:p>
    <w:p w14:paraId="4925B660" w14:textId="75479AC9" w:rsidR="009369A2" w:rsidRDefault="009369A2" w:rsidP="007F44F8">
      <w:pPr>
        <w:pStyle w:val="H2-Heading"/>
      </w:pPr>
      <w:r w:rsidRPr="009369A2">
        <w:t>Key Takeaways</w:t>
      </w:r>
      <w:r w:rsidR="00CC57E8">
        <w:t xml:space="preserve"> </w:t>
      </w:r>
    </w:p>
    <w:p w14:paraId="6E8FEE4E" w14:textId="105FC044" w:rsidR="00AF4993" w:rsidRPr="009369A2" w:rsidRDefault="00AF4993" w:rsidP="009369A2">
      <w:pPr>
        <w:pStyle w:val="P-Regular"/>
      </w:pPr>
      <w:r>
        <w:t xml:space="preserve">Let’s </w:t>
      </w:r>
      <w:r w:rsidR="00866295">
        <w:t>discuss the ley learnings from this hands-on exercise:</w:t>
      </w:r>
    </w:p>
    <w:p w14:paraId="46D2625B" w14:textId="77777777" w:rsidR="009369A2" w:rsidRPr="009369A2" w:rsidRDefault="009369A2" w:rsidP="007F44F8">
      <w:pPr>
        <w:pStyle w:val="L-Bullets"/>
      </w:pPr>
      <w:r w:rsidRPr="2C093623">
        <w:rPr>
          <w:b/>
          <w:bCs/>
        </w:rPr>
        <w:t>Model Adaptability:</w:t>
      </w:r>
      <w:r w:rsidRPr="2C093623">
        <w:t xml:space="preserve"> The example shows how BERT, initially trained on a vast corpus for a wide range of tasks, can be effectively fine-tuned for a specialized task like sentiment analysis. This adaptability is crucial for leveraging pre-trained models to reduce the time and resources required for training models from scratch.</w:t>
      </w:r>
    </w:p>
    <w:p w14:paraId="101422F7" w14:textId="77777777" w:rsidR="009369A2" w:rsidRPr="009369A2" w:rsidRDefault="009369A2" w:rsidP="007F44F8">
      <w:pPr>
        <w:pStyle w:val="L-Bullets"/>
      </w:pPr>
      <w:r w:rsidRPr="009369A2">
        <w:rPr>
          <w:b/>
          <w:bCs/>
        </w:rPr>
        <w:t>Simplicity of Implementation:</w:t>
      </w:r>
      <w:r w:rsidRPr="009369A2">
        <w:t xml:space="preserve"> Using Hugging Face's Transformers and Trainer API simplifies the implementation of complex training routines, allowing researchers and developers to focus more on model tuning and less on boilerplate code.</w:t>
      </w:r>
    </w:p>
    <w:p w14:paraId="6F8E1267" w14:textId="77777777" w:rsidR="009369A2" w:rsidRPr="009369A2" w:rsidRDefault="009369A2" w:rsidP="007F44F8">
      <w:pPr>
        <w:pStyle w:val="L-Bullets"/>
      </w:pPr>
      <w:r w:rsidRPr="2C093623">
        <w:rPr>
          <w:b/>
          <w:bCs/>
        </w:rPr>
        <w:t>Practical Application:</w:t>
      </w:r>
      <w:r w:rsidRPr="2C093623">
        <w:t xml:space="preserve"> The final trained model can be integrated into various applications, from automated review systems to real-time sentiment analysis tools, demonstrating the model's utility in enhancing user interaction and understanding consumer sentiment.</w:t>
      </w:r>
    </w:p>
    <w:p w14:paraId="3864EDDB" w14:textId="77777777" w:rsidR="009369A2" w:rsidRPr="009369A2" w:rsidRDefault="009369A2" w:rsidP="009369A2">
      <w:pPr>
        <w:pStyle w:val="P-Regular"/>
      </w:pPr>
      <w:r w:rsidRPr="009369A2">
        <w:t>This hands-on example not only provides a practical understanding of fine-tuning transformers but also sets a foundation for readers to explore more complex NLP tasks, enhancing their skills in developing AI-driven solutions. As we progress, we will delve deeper into model optimization and deployment strategies to ensure these models perform optimally in production environments.</w:t>
      </w:r>
    </w:p>
    <w:p w14:paraId="30418CDB" w14:textId="5D1FFB95" w:rsidR="001B526C" w:rsidRPr="001B526C" w:rsidRDefault="000C0580" w:rsidP="00A301BF">
      <w:pPr>
        <w:pStyle w:val="H1-Section"/>
      </w:pPr>
      <w:commentRangeStart w:id="40"/>
      <w:commentRangeStart w:id="41"/>
      <w:r>
        <w:t>Summary</w:t>
      </w:r>
      <w:commentRangeEnd w:id="40"/>
      <w:r w:rsidR="007B61E1">
        <w:rPr>
          <w:rStyle w:val="CommentReference"/>
          <w:b w:val="0"/>
        </w:rPr>
        <w:commentReference w:id="40"/>
      </w:r>
      <w:commentRangeEnd w:id="41"/>
      <w:r w:rsidR="00CC57E8">
        <w:rPr>
          <w:rStyle w:val="CommentReference"/>
          <w:b w:val="0"/>
        </w:rPr>
        <w:commentReference w:id="41"/>
      </w:r>
    </w:p>
    <w:p w14:paraId="79AF565A" w14:textId="346009AA" w:rsidR="001B526C" w:rsidRDefault="001B526C" w:rsidP="00A301BF">
      <w:pPr>
        <w:pStyle w:val="P-Regular"/>
        <w:rPr>
          <w:lang w:val="en-US"/>
        </w:rPr>
      </w:pPr>
      <w:r w:rsidRPr="2C093623">
        <w:rPr>
          <w:lang w:val="en-US"/>
        </w:rPr>
        <w:t xml:space="preserve">In </w:t>
      </w:r>
      <w:r w:rsidR="000C0580" w:rsidRPr="2C093623">
        <w:rPr>
          <w:lang w:val="en-US"/>
        </w:rPr>
        <w:t>this c</w:t>
      </w:r>
      <w:r w:rsidRPr="2C093623">
        <w:rPr>
          <w:lang w:val="en-US"/>
        </w:rPr>
        <w:t xml:space="preserve">hapter, we have explored the foundational aspects of leveraging the Hugging Face </w:t>
      </w:r>
      <w:r w:rsidR="00B12366" w:rsidRPr="2C093623">
        <w:rPr>
          <w:lang w:val="en-US"/>
        </w:rPr>
        <w:t>Diffusers</w:t>
      </w:r>
      <w:r w:rsidRPr="2C093623">
        <w:rPr>
          <w:lang w:val="en-US"/>
        </w:rPr>
        <w:t xml:space="preserve"> library for advanced natural language processing (NLP) tasks. Beginning with an overview of the library's architecture and key features, we proceeded to delve into essential methodologies such as model training, fine-tuning, inference, and deployment. </w:t>
      </w:r>
    </w:p>
    <w:p w14:paraId="7EE49D79" w14:textId="3FCF7390" w:rsidR="00530D55" w:rsidRDefault="00530D55" w:rsidP="00A301BF">
      <w:pPr>
        <w:pStyle w:val="P-Regular"/>
        <w:rPr>
          <w:lang w:val="en-US"/>
        </w:rPr>
      </w:pPr>
      <w:r w:rsidRPr="00530D55">
        <w:rPr>
          <w:lang w:val="en-US"/>
        </w:rPr>
        <w:t>At the conclusion of th</w:t>
      </w:r>
      <w:r>
        <w:rPr>
          <w:lang w:val="en-US"/>
        </w:rPr>
        <w:t>e</w:t>
      </w:r>
      <w:r w:rsidRPr="00530D55">
        <w:rPr>
          <w:lang w:val="en-US"/>
        </w:rPr>
        <w:t xml:space="preserve"> fine-tuning pre-trained models with the Hugging Face Diffusers library</w:t>
      </w:r>
      <w:r w:rsidR="0075275E">
        <w:rPr>
          <w:lang w:val="en-US"/>
        </w:rPr>
        <w:t xml:space="preserve"> </w:t>
      </w:r>
      <w:r w:rsidR="0075275E" w:rsidRPr="00530D55">
        <w:rPr>
          <w:lang w:val="en-US"/>
        </w:rPr>
        <w:t>section</w:t>
      </w:r>
      <w:r w:rsidRPr="00530D55">
        <w:rPr>
          <w:lang w:val="en-US"/>
        </w:rPr>
        <w:t>, we have enhanced our understanding of how to specifically adapt models to improve performance on various NLP tasks. We explored the nuances of fine-tuning, from task definition and data preparation to hyperparameter tuning and evaluation, equipping you with the skills to tailor advanced models to your unique requirements.</w:t>
      </w:r>
    </w:p>
    <w:p w14:paraId="216E9B61" w14:textId="050C5351" w:rsidR="005B36D5" w:rsidRPr="001B526C" w:rsidRDefault="005B36D5" w:rsidP="00A301BF">
      <w:pPr>
        <w:pStyle w:val="P-Regular"/>
      </w:pPr>
      <w:r>
        <w:rPr>
          <w:lang w:val="en-US"/>
        </w:rPr>
        <w:t>We also ha</w:t>
      </w:r>
      <w:r w:rsidRPr="005B36D5">
        <w:rPr>
          <w:lang w:val="en-US"/>
        </w:rPr>
        <w:t>ve explored the critical process of fine-tuning pre-trained transformer models using the Hugging Face Diffusion library. By adjusting models to suit specific tasks, we enhance their performance and tailor them to meet the unique demands of various NLP challenges. Fine-tuning not only helps in adapting models to domain-specific languages but also optimizes them for precise tasks, making this approach invaluable for achieving high accuracy in specialized applications.</w:t>
      </w:r>
    </w:p>
    <w:p w14:paraId="2EF03756" w14:textId="6306D2EE" w:rsidR="001B526C" w:rsidRPr="00AA65F2" w:rsidRDefault="001B526C" w:rsidP="2C093623">
      <w:pPr>
        <w:pStyle w:val="P-Regular"/>
        <w:rPr>
          <w:rStyle w:val="P-Bold"/>
          <w:lang w:val="en-US"/>
        </w:rPr>
      </w:pPr>
      <w:r w:rsidRPr="2C093623">
        <w:rPr>
          <w:lang w:val="en-US"/>
        </w:rPr>
        <w:t xml:space="preserve">We introduced the Hugging Face </w:t>
      </w:r>
      <w:r w:rsidR="00B12366" w:rsidRPr="2C093623">
        <w:rPr>
          <w:lang w:val="en-US"/>
        </w:rPr>
        <w:t>Diffusers</w:t>
      </w:r>
      <w:r w:rsidRPr="2C093623">
        <w:rPr>
          <w:lang w:val="en-US"/>
        </w:rPr>
        <w:t xml:space="preserve"> library, highlighting its pivotal role in enabling state-of-the-art NLP solutions through pre-trained transformer models. Detailed steps were provided for setting up the environment, loading datasets, and training models from scratch, leveraging the library's robust capabilities and integration with PyTorch.</w:t>
      </w:r>
      <w:r w:rsidR="00025B45" w:rsidRPr="2C093623">
        <w:rPr>
          <w:lang w:val="en-US"/>
        </w:rPr>
        <w:t xml:space="preserve"> </w:t>
      </w:r>
      <w:r w:rsidRPr="2C093623">
        <w:rPr>
          <w:lang w:val="en-US"/>
        </w:rPr>
        <w:t>We emphasized the significance of fine-tuning pre-trained models for specific NLP tasks, offering a step-by-step guide and best practices to optimize model performance and adaptation to domain-specific data.</w:t>
      </w:r>
      <w:r w:rsidR="00025B45" w:rsidRPr="2C093623">
        <w:rPr>
          <w:lang w:val="en-US"/>
        </w:rPr>
        <w:t xml:space="preserve"> </w:t>
      </w:r>
      <w:r w:rsidRPr="2C093623">
        <w:rPr>
          <w:lang w:val="en-US"/>
        </w:rPr>
        <w:t>The chapter explored techniques for performing inference with trained models and deploying them in production environments. This included considerations for environment setup, API integration, and ongoing monitoring to ensure model reliability and performance.</w:t>
      </w:r>
    </w:p>
    <w:p w14:paraId="24186EE2" w14:textId="58B08B13" w:rsidR="001B526C" w:rsidRPr="001B526C" w:rsidRDefault="001B526C" w:rsidP="00AA65F2">
      <w:pPr>
        <w:pStyle w:val="P-Regular"/>
      </w:pPr>
      <w:r w:rsidRPr="2C093623">
        <w:rPr>
          <w:lang w:val="en-US"/>
        </w:rPr>
        <w:t xml:space="preserve">Looking ahead to Chapter 3, we will explore advanced applications of Hugging Face </w:t>
      </w:r>
      <w:r w:rsidR="00B12366" w:rsidRPr="2C093623">
        <w:rPr>
          <w:lang w:val="en-US"/>
        </w:rPr>
        <w:t>Diffusers</w:t>
      </w:r>
      <w:r w:rsidRPr="2C093623">
        <w:rPr>
          <w:lang w:val="en-US"/>
        </w:rPr>
        <w:t xml:space="preserve"> in NLP, focusing on cutting-edge research, emerging trends, and innovative use cases. We will delve into topics such as multimodal NLP, transfer learning across domains, and the ethical implications of AI in language processing. </w:t>
      </w:r>
    </w:p>
    <w:sdt>
      <w:sdtPr>
        <w:rPr>
          <w:b w:val="0"/>
          <w:sz w:val="22"/>
          <w:szCs w:val="22"/>
        </w:rPr>
        <w:id w:val="1371258311"/>
        <w:docPartObj>
          <w:docPartGallery w:val="Bibliographies"/>
          <w:docPartUnique/>
        </w:docPartObj>
      </w:sdtPr>
      <w:sdtEndPr/>
      <w:sdtContent>
        <w:p w14:paraId="09D48730" w14:textId="2D582059" w:rsidR="00F0288A" w:rsidRDefault="00F0288A" w:rsidP="00F0288A">
          <w:pPr>
            <w:pStyle w:val="H1-Section"/>
          </w:pPr>
          <w:r>
            <w:t>References</w:t>
          </w:r>
        </w:p>
        <w:sdt>
          <w:sdtPr>
            <w:rPr>
              <w:rFonts w:eastAsiaTheme="minorHAnsi"/>
              <w:lang w:val="en-US"/>
            </w:rPr>
            <w:id w:val="789860764"/>
            <w:bibliography/>
          </w:sdtPr>
          <w:sdtEndPr/>
          <w:sdtContent>
            <w:p w14:paraId="72C1BC1A" w14:textId="77777777" w:rsidR="00F0288A" w:rsidRDefault="00F0288A" w:rsidP="00AA65F2">
              <w:pPr>
                <w:pStyle w:val="L-Bullets"/>
                <w:rPr>
                  <w:noProof/>
                  <w:sz w:val="24"/>
                  <w:szCs w:val="24"/>
                </w:rPr>
              </w:pPr>
              <w:r>
                <w:fldChar w:fldCharType="begin"/>
              </w:r>
              <w:r>
                <w:instrText xml:space="preserve"> BIBLIOGRAPHY </w:instrText>
              </w:r>
              <w:r>
                <w:fldChar w:fldCharType="separate"/>
              </w:r>
              <w:r>
                <w:rPr>
                  <w:noProof/>
                </w:rPr>
                <w:t xml:space="preserve">Devlin, J., Chang, M., Lee, K., &amp; Toutanova, K. (2019). BERT: Pre-training of Deep Bidirectional Transformers for Language Understanding. </w:t>
              </w:r>
              <w:r>
                <w:rPr>
                  <w:i/>
                  <w:iCs/>
                  <w:noProof/>
                </w:rPr>
                <w:t>BERT: Pre-training of Deep Bidirectional Transformers for Language Understanding</w:t>
              </w:r>
              <w:r>
                <w:rPr>
                  <w:noProof/>
                </w:rPr>
                <w:t>.</w:t>
              </w:r>
            </w:p>
            <w:p w14:paraId="0D5A2FC7" w14:textId="77777777" w:rsidR="00F0288A" w:rsidRDefault="00F0288A" w:rsidP="00AA65F2">
              <w:pPr>
                <w:pStyle w:val="L-Bullets"/>
                <w:rPr>
                  <w:noProof/>
                </w:rPr>
              </w:pPr>
              <w:r>
                <w:rPr>
                  <w:noProof/>
                </w:rPr>
                <w:t>Goodfellow, I., Bengio, Y., &amp; Courville, A. (2016). Deep Learning. MIT Press.</w:t>
              </w:r>
            </w:p>
            <w:p w14:paraId="57E7A25C" w14:textId="77777777" w:rsidR="00F0288A" w:rsidRDefault="00F0288A" w:rsidP="00AA65F2">
              <w:pPr>
                <w:pStyle w:val="L-Bullets"/>
                <w:rPr>
                  <w:noProof/>
                </w:rPr>
              </w:pPr>
              <w:r>
                <w:rPr>
                  <w:noProof/>
                </w:rPr>
                <w:t xml:space="preserve">Jurado, R., &amp; Roselló, R. (2021). A Survey of Deep Learning in Medicine: Analyzing the Impact of Deep Learning in Disease Diagnosis. </w:t>
              </w:r>
              <w:r>
                <w:rPr>
                  <w:i/>
                  <w:iCs/>
                  <w:noProof/>
                </w:rPr>
                <w:t>Computational Intelligence, 37</w:t>
              </w:r>
              <w:r>
                <w:rPr>
                  <w:noProof/>
                </w:rPr>
                <w:t>, 321–344.</w:t>
              </w:r>
            </w:p>
            <w:p w14:paraId="6C4C7EAF" w14:textId="77777777" w:rsidR="00F0288A" w:rsidRDefault="00F0288A" w:rsidP="00AA65F2">
              <w:pPr>
                <w:pStyle w:val="L-Bullets"/>
                <w:rPr>
                  <w:noProof/>
                </w:rPr>
              </w:pPr>
              <w:r>
                <w:rPr>
                  <w:noProof/>
                </w:rPr>
                <w:t xml:space="preserve">Pedregosa, F., Varoquaux, G., Gramfort, A., Michel, V., Thirion, B., Grisel, O., &amp; Duchesnay, É. (2011). Scikit-learn: Machine learning in Python. </w:t>
              </w:r>
              <w:r>
                <w:rPr>
                  <w:i/>
                  <w:iCs/>
                  <w:noProof/>
                </w:rPr>
                <w:t>Journal of Machine Learning Research, 12</w:t>
              </w:r>
              <w:r>
                <w:rPr>
                  <w:noProof/>
                </w:rPr>
                <w:t>, 2825–2830.</w:t>
              </w:r>
            </w:p>
            <w:p w14:paraId="4DA4E28E" w14:textId="77777777" w:rsidR="00F0288A" w:rsidRDefault="00F0288A" w:rsidP="00AA65F2">
              <w:pPr>
                <w:pStyle w:val="L-Bullets"/>
                <w:rPr>
                  <w:noProof/>
                </w:rPr>
              </w:pPr>
              <w:r>
                <w:rPr>
                  <w:noProof/>
                </w:rPr>
                <w:t>Rao, D., &amp; McMahan, B. (2019). Natural Language Processing with PyTorch: Build Intelligent Language Applications Using Deep Learning. O'Reilly Media.</w:t>
              </w:r>
            </w:p>
            <w:p w14:paraId="4994397A" w14:textId="77777777" w:rsidR="00F0288A" w:rsidRDefault="00F0288A" w:rsidP="00AA65F2">
              <w:pPr>
                <w:pStyle w:val="L-Bullets"/>
                <w:rPr>
                  <w:noProof/>
                </w:rPr>
              </w:pPr>
              <w:r>
                <w:rPr>
                  <w:noProof/>
                </w:rPr>
                <w:t>Rothman, D. (2021). Transformers for Natural Language Processing: Build and Train State-of-the-Art Models. Packt Publishing.</w:t>
              </w:r>
            </w:p>
            <w:p w14:paraId="566DD9A2" w14:textId="77777777" w:rsidR="00F0288A" w:rsidRDefault="00F0288A" w:rsidP="00AA65F2">
              <w:pPr>
                <w:pStyle w:val="L-Bullets"/>
                <w:rPr>
                  <w:noProof/>
                </w:rPr>
              </w:pPr>
              <w:r>
                <w:rPr>
                  <w:noProof/>
                </w:rPr>
                <w:t xml:space="preserve">Vaswani, A., Shazeer, N., Parmar, N., Uszkoreit, J., Jones, L., Gomez, A. N., &amp; Polosukhin, I. (2017). Attention is All You Need. In </w:t>
              </w:r>
              <w:r>
                <w:rPr>
                  <w:i/>
                  <w:iCs/>
                  <w:noProof/>
                </w:rPr>
                <w:t>Advances in Neural Information Processing Systems (NIPS</w:t>
              </w:r>
              <w:r>
                <w:rPr>
                  <w:noProof/>
                </w:rPr>
                <w:t xml:space="preserve"> (pp. 5998–6008).</w:t>
              </w:r>
            </w:p>
            <w:p w14:paraId="4F42ED4C" w14:textId="77777777" w:rsidR="00F0288A" w:rsidRDefault="00F0288A" w:rsidP="00AA65F2">
              <w:pPr>
                <w:pStyle w:val="L-Bullets"/>
                <w:rPr>
                  <w:noProof/>
                </w:rPr>
              </w:pPr>
              <w:r>
                <w:rPr>
                  <w:noProof/>
                </w:rPr>
                <w:t xml:space="preserve">Wolf, T., Sanh, V., Chaumond, J., &amp; Delangue, C. (2020). Transformers: State-of-the-Art Natural Language Processing. </w:t>
              </w:r>
              <w:r>
                <w:rPr>
                  <w:i/>
                  <w:iCs/>
                  <w:noProof/>
                </w:rPr>
                <w:t>Proceedings of the 2020 Conference on Empirical Methods in Natural Language Processing: System Demonstrations</w:t>
              </w:r>
              <w:r>
                <w:rPr>
                  <w:noProof/>
                </w:rPr>
                <w:t>, (pp. 38–45).</w:t>
              </w:r>
            </w:p>
            <w:p w14:paraId="55966775" w14:textId="77777777" w:rsidR="00F0288A" w:rsidRDefault="00F0288A" w:rsidP="00AA65F2">
              <w:pPr>
                <w:pStyle w:val="L-Bullets"/>
                <w:rPr>
                  <w:noProof/>
                </w:rPr>
              </w:pPr>
              <w:r>
                <w:rPr>
                  <w:noProof/>
                </w:rPr>
                <w:t xml:space="preserve">Zhang, C., Bengio, S., Hardt, M., Recht, B., &amp; Vinyals, O. (2020). Understanding deep learning requires rethinking generalization. </w:t>
              </w:r>
              <w:r>
                <w:rPr>
                  <w:i/>
                  <w:iCs/>
                  <w:noProof/>
                </w:rPr>
                <w:t>Proceedings of the 7th International Conference on Learning Representations (ICLR.</w:t>
              </w:r>
              <w:r>
                <w:rPr>
                  <w:noProof/>
                </w:rPr>
                <w:t xml:space="preserve"> </w:t>
              </w:r>
            </w:p>
            <w:p w14:paraId="395300C6" w14:textId="071AE1E1" w:rsidR="00F0288A" w:rsidRDefault="00F0288A" w:rsidP="00F0288A">
              <w:r>
                <w:rPr>
                  <w:b/>
                  <w:bCs/>
                  <w:noProof/>
                </w:rPr>
                <w:fldChar w:fldCharType="end"/>
              </w:r>
            </w:p>
          </w:sdtContent>
        </w:sdt>
      </w:sdtContent>
    </w:sdt>
    <w:sectPr w:rsidR="00F0288A" w:rsidSect="006E4A3B">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reya Moharir" w:date="2024-08-20T14:18:00Z" w:initials="SM">
    <w:p w14:paraId="7122A405" w14:textId="77777777" w:rsidR="00B32A2A" w:rsidRDefault="002D1248" w:rsidP="00B32A2A">
      <w:pPr>
        <w:pStyle w:val="CommentText"/>
      </w:pPr>
      <w:r>
        <w:rPr>
          <w:rStyle w:val="CommentReference"/>
        </w:rPr>
        <w:annotationRef/>
      </w:r>
      <w:r w:rsidR="00B32A2A">
        <w:rPr>
          <w:lang w:val="en-IN"/>
        </w:rPr>
        <w:t>Hey Paulo, I’m Tazeen’s fellow editor Shreya, and I reviewed this chapter on her behalf. Overall, I enjoyed reading it ☺️</w:t>
      </w:r>
    </w:p>
    <w:p w14:paraId="58FB43FC" w14:textId="77777777" w:rsidR="00B32A2A" w:rsidRDefault="00B32A2A" w:rsidP="00B32A2A">
      <w:pPr>
        <w:pStyle w:val="CommentText"/>
      </w:pPr>
    </w:p>
    <w:p w14:paraId="3A6BF13D" w14:textId="77777777" w:rsidR="00B32A2A" w:rsidRDefault="00B32A2A" w:rsidP="00B32A2A">
      <w:pPr>
        <w:pStyle w:val="CommentText"/>
      </w:pPr>
      <w:r>
        <w:rPr>
          <w:lang w:val="en-IN"/>
        </w:rPr>
        <w:t>I’m pleased to see that you covered all topics from the outline and within the estimated page count. I also liked your idea of adding placeholders for illustrations. However, it’d be really helpful for us if you add all the illustrations in the next iteration of this chapter (and in your first drafts of the next chapters when you submit them!). This way, we’ll have the bigger picture in front of us and that’ll help us shape up the chapter’s contents in detail.</w:t>
      </w:r>
    </w:p>
    <w:p w14:paraId="5A129111" w14:textId="77777777" w:rsidR="00B32A2A" w:rsidRDefault="00B32A2A" w:rsidP="00B32A2A">
      <w:pPr>
        <w:pStyle w:val="CommentText"/>
      </w:pPr>
    </w:p>
    <w:p w14:paraId="15542633" w14:textId="77777777" w:rsidR="00B32A2A" w:rsidRDefault="00B32A2A" w:rsidP="00B32A2A">
      <w:pPr>
        <w:pStyle w:val="CommentText"/>
      </w:pPr>
      <w:r>
        <w:rPr>
          <w:lang w:val="en-IN"/>
        </w:rPr>
        <w:t xml:space="preserve">I made quite a few inline edits and content movements with comments attached to explain them. Do keep the </w:t>
      </w:r>
      <w:r>
        <w:rPr>
          <w:b/>
          <w:bCs/>
          <w:lang w:val="en-IN"/>
        </w:rPr>
        <w:t>Track Changes</w:t>
      </w:r>
      <w:r>
        <w:rPr>
          <w:lang w:val="en-IN"/>
        </w:rPr>
        <w:t xml:space="preserve"> option (under the </w:t>
      </w:r>
      <w:r>
        <w:rPr>
          <w:b/>
          <w:bCs/>
          <w:lang w:val="en-IN"/>
        </w:rPr>
        <w:t xml:space="preserve">Review </w:t>
      </w:r>
      <w:r>
        <w:rPr>
          <w:lang w:val="en-IN"/>
        </w:rPr>
        <w:t xml:space="preserve">tab in Word’s ribbon) </w:t>
      </w:r>
      <w:r>
        <w:rPr>
          <w:b/>
          <w:bCs/>
          <w:lang w:val="en-IN"/>
        </w:rPr>
        <w:t>enabled at all times</w:t>
      </w:r>
      <w:r>
        <w:rPr>
          <w:lang w:val="en-IN"/>
        </w:rPr>
        <w:t xml:space="preserve"> when you revise the draft. I will accept and merge changes when I editorially accept the draft (when we’re both happy how it turns out at the end of our revisions!). Please toggle between the </w:t>
      </w:r>
      <w:r>
        <w:rPr>
          <w:b/>
          <w:bCs/>
          <w:lang w:val="en-IN"/>
        </w:rPr>
        <w:t>All Markup</w:t>
      </w:r>
      <w:r>
        <w:rPr>
          <w:lang w:val="en-IN"/>
        </w:rPr>
        <w:t xml:space="preserve"> and </w:t>
      </w:r>
      <w:r>
        <w:rPr>
          <w:b/>
          <w:bCs/>
          <w:lang w:val="en-IN"/>
        </w:rPr>
        <w:t>Simple Markup</w:t>
      </w:r>
      <w:r>
        <w:rPr>
          <w:lang w:val="en-IN"/>
        </w:rPr>
        <w:t xml:space="preserve"> option (under the </w:t>
      </w:r>
      <w:r>
        <w:rPr>
          <w:b/>
          <w:bCs/>
          <w:lang w:val="en-IN"/>
        </w:rPr>
        <w:t xml:space="preserve">Review </w:t>
      </w:r>
      <w:r>
        <w:rPr>
          <w:lang w:val="en-IN"/>
        </w:rPr>
        <w:t xml:space="preserve">tab in Word’s ribbon) to show and hide all the inline edits just so you understand all the changes. You can work in the </w:t>
      </w:r>
      <w:r>
        <w:rPr>
          <w:b/>
          <w:bCs/>
          <w:lang w:val="en-IN"/>
        </w:rPr>
        <w:t>Simple Markup</w:t>
      </w:r>
      <w:r>
        <w:rPr>
          <w:lang w:val="en-IN"/>
        </w:rPr>
        <w:t xml:space="preserve"> view after that to hide all the clutter and still tracking your changes in the background. </w:t>
      </w:r>
    </w:p>
    <w:p w14:paraId="385BFC0B" w14:textId="77777777" w:rsidR="00B32A2A" w:rsidRDefault="00B32A2A" w:rsidP="00B32A2A">
      <w:pPr>
        <w:pStyle w:val="CommentText"/>
      </w:pPr>
      <w:r>
        <w:rPr>
          <w:lang w:val="en-IN"/>
        </w:rPr>
        <w:t xml:space="preserve">Please go through all the comments, address them, and add your replies so that I understand </w:t>
      </w:r>
      <w:r>
        <w:rPr>
          <w:i/>
          <w:iCs/>
          <w:lang w:val="en-IN"/>
        </w:rPr>
        <w:t>your</w:t>
      </w:r>
      <w:r>
        <w:rPr>
          <w:lang w:val="en-IN"/>
        </w:rPr>
        <w:t xml:space="preserve"> perspective as well. This exchange of ideas will make our collaboration interactive and effective!</w:t>
      </w:r>
    </w:p>
  </w:comment>
  <w:comment w:id="1" w:author="Paulo H. Leocadio" w:date="2024-08-22T15:55:00Z" w:initials="PHML">
    <w:p w14:paraId="58AC2868" w14:textId="77777777" w:rsidR="00602CD6" w:rsidRDefault="00602CD6" w:rsidP="00602CD6">
      <w:pPr>
        <w:pStyle w:val="CommentText"/>
      </w:pPr>
      <w:r>
        <w:rPr>
          <w:rStyle w:val="CommentReference"/>
        </w:rPr>
        <w:annotationRef/>
      </w:r>
      <w:r>
        <w:t>Thank you!!!!!!!!!!!</w:t>
      </w:r>
    </w:p>
  </w:comment>
  <w:comment w:id="3" w:author="Shreya Moharir" w:date="2024-08-20T15:06:00Z" w:initials="SM">
    <w:p w14:paraId="2FF5438C" w14:textId="23BDB23B" w:rsidR="00D3683D" w:rsidRDefault="00D3683D" w:rsidP="00D3683D">
      <w:pPr>
        <w:pStyle w:val="CommentText"/>
      </w:pPr>
      <w:r>
        <w:rPr>
          <w:rStyle w:val="CommentReference"/>
        </w:rPr>
        <w:annotationRef/>
      </w:r>
      <w:r>
        <w:rPr>
          <w:lang w:val="en-IN"/>
        </w:rPr>
        <w:t>Chapter title follows title case and rest of the headings follow sentence case. Keywords and other proper nouns follow the casing they are spelled with.</w:t>
      </w:r>
    </w:p>
  </w:comment>
  <w:comment w:id="4" w:author="Paulo H. Leocadio" w:date="2024-08-22T15:54:00Z" w:initials="PHML">
    <w:p w14:paraId="2B91ECFB" w14:textId="77777777" w:rsidR="00761D88" w:rsidRDefault="00761D88" w:rsidP="00761D88">
      <w:pPr>
        <w:pStyle w:val="CommentText"/>
      </w:pPr>
      <w:r>
        <w:rPr>
          <w:rStyle w:val="CommentReference"/>
        </w:rPr>
        <w:annotationRef/>
      </w:r>
      <w:r>
        <w:t>ok</w:t>
      </w:r>
    </w:p>
  </w:comment>
  <w:comment w:id="2" w:author="Shreya Moharir" w:date="2024-09-24T13:47:00Z" w:initials="SM">
    <w:p w14:paraId="6A91847B" w14:textId="77777777" w:rsidR="00136CE9" w:rsidRDefault="001E1E79" w:rsidP="00136CE9">
      <w:pPr>
        <w:pStyle w:val="CommentText"/>
      </w:pPr>
      <w:r>
        <w:rPr>
          <w:rStyle w:val="CommentReference"/>
        </w:rPr>
        <w:annotationRef/>
      </w:r>
      <w:r w:rsidR="00136CE9">
        <w:rPr>
          <w:lang w:val="en-IN"/>
        </w:rPr>
        <w:t>Hi Paulo! Thank you so much for revising the chapter based on my feedback. I know you have taken considerable efforts in streamlining the content in this revision, well done!</w:t>
      </w:r>
    </w:p>
    <w:p w14:paraId="6B945D6A" w14:textId="77777777" w:rsidR="00136CE9" w:rsidRDefault="00136CE9" w:rsidP="00136CE9">
      <w:pPr>
        <w:pStyle w:val="CommentText"/>
      </w:pPr>
    </w:p>
    <w:p w14:paraId="1038B5E3" w14:textId="77777777" w:rsidR="00136CE9" w:rsidRDefault="00136CE9" w:rsidP="00136CE9">
      <w:pPr>
        <w:pStyle w:val="CommentText"/>
      </w:pPr>
      <w:r>
        <w:rPr>
          <w:lang w:val="en-IN"/>
        </w:rPr>
        <w:t>That said, there are a few open comments where we need your help. Once those are addressed and when you’ve added the images to the chapter, I’ll review the draft once again ☺️</w:t>
      </w:r>
    </w:p>
  </w:comment>
  <w:comment w:id="5" w:author="Shreya Moharir" w:date="2024-09-24T13:50:00Z" w:initials="SM">
    <w:p w14:paraId="5326B9E9" w14:textId="1EA0962A" w:rsidR="00001E69" w:rsidRDefault="00001E69" w:rsidP="00001E69">
      <w:pPr>
        <w:pStyle w:val="CommentText"/>
      </w:pPr>
      <w:r>
        <w:rPr>
          <w:rStyle w:val="CommentReference"/>
        </w:rPr>
        <w:annotationRef/>
      </w:r>
      <w:r>
        <w:rPr>
          <w:lang w:val="en-IN"/>
        </w:rPr>
        <w:t>Please note that this P-Keyword style is used when you want a keyword like this to be indexed in the book. So using this formatting once would suffice (when we introduce the term in the draft). Accordingly, I’ve removed formatting from other similar instances of words in the draft and the copyeditor will take care of the rest.</w:t>
      </w:r>
    </w:p>
    <w:p w14:paraId="3DFB7C77" w14:textId="77777777" w:rsidR="00001E69" w:rsidRDefault="00001E69" w:rsidP="00001E69">
      <w:pPr>
        <w:pStyle w:val="CommentText"/>
      </w:pPr>
      <w:r>
        <w:rPr>
          <w:lang w:val="en-IN"/>
        </w:rPr>
        <w:t xml:space="preserve">So, in the next chapters that you write, you can just format the first instance of the keyword/full form of an abbreviation. I hope this helps. </w:t>
      </w:r>
    </w:p>
  </w:comment>
  <w:comment w:id="6" w:author="Shreya Moharir" w:date="2024-09-24T13:36:00Z" w:initials="SM">
    <w:p w14:paraId="37D61CB6" w14:textId="7B79659A" w:rsidR="00596436" w:rsidRDefault="00596436" w:rsidP="00596436">
      <w:pPr>
        <w:pStyle w:val="CommentText"/>
      </w:pPr>
      <w:r>
        <w:rPr>
          <w:rStyle w:val="CommentReference"/>
        </w:rPr>
        <w:annotationRef/>
      </w:r>
      <w:r>
        <w:rPr>
          <w:lang w:val="en-IN"/>
        </w:rPr>
        <w:t>I deleted the following repeated section and the sub-bullets form the list.</w:t>
      </w:r>
    </w:p>
  </w:comment>
  <w:comment w:id="7" w:author="Shreya Moharir" w:date="2024-08-20T16:55:00Z" w:initials="SM">
    <w:p w14:paraId="01FC339D" w14:textId="7E445827" w:rsidR="006D5A9A" w:rsidRDefault="006D5A9A" w:rsidP="006D5A9A">
      <w:pPr>
        <w:pStyle w:val="CommentText"/>
      </w:pPr>
      <w:r>
        <w:rPr>
          <w:rStyle w:val="CommentReference"/>
        </w:rPr>
        <w:annotationRef/>
      </w:r>
      <w:r>
        <w:rPr>
          <w:lang w:val="en-IN"/>
        </w:rPr>
        <w:t>We add this section in every chapter with practical, hands-on exercises. The Technical Requirements section should include a list of any specific software (or hardware) the reader may need to complete the chapter, and any necessary links (including to the GitHub repository for the chapter).</w:t>
      </w:r>
    </w:p>
  </w:comment>
  <w:comment w:id="8" w:author="Paulo H. Leocadio" w:date="2024-08-22T16:11:00Z" w:initials="PHML">
    <w:p w14:paraId="74CEC8EC" w14:textId="77777777" w:rsidR="00AC0996" w:rsidRDefault="00AC0996" w:rsidP="00AC0996">
      <w:pPr>
        <w:pStyle w:val="CommentText"/>
      </w:pPr>
      <w:r>
        <w:rPr>
          <w:rStyle w:val="CommentReference"/>
        </w:rPr>
        <w:annotationRef/>
      </w:r>
      <w:r>
        <w:t>Help me with the Github. What do I have to do? I see your team created a repo, what is my task here?</w:t>
      </w:r>
    </w:p>
  </w:comment>
  <w:comment w:id="9" w:author="Shreya Moharir" w:date="2024-09-24T13:24:00Z" w:initials="SM">
    <w:p w14:paraId="401B94DC" w14:textId="77777777" w:rsidR="00697B94" w:rsidRDefault="00697B94" w:rsidP="00697B94">
      <w:pPr>
        <w:pStyle w:val="CommentText"/>
      </w:pPr>
      <w:r>
        <w:rPr>
          <w:rStyle w:val="CommentReference"/>
        </w:rPr>
        <w:annotationRef/>
      </w:r>
      <w:r>
        <w:rPr>
          <w:lang w:val="en-IN"/>
        </w:rPr>
        <w:t xml:space="preserve">This section looks solid now, thanks! I’ve added the link to the repo. </w:t>
      </w:r>
    </w:p>
  </w:comment>
  <w:comment w:id="10" w:author="Shreya Moharir" w:date="2024-09-24T13:51:00Z" w:initials="SM">
    <w:p w14:paraId="4E8A53A9" w14:textId="77777777" w:rsidR="0078458D" w:rsidRDefault="0078458D" w:rsidP="0078458D">
      <w:pPr>
        <w:pStyle w:val="CommentText"/>
      </w:pPr>
      <w:r>
        <w:rPr>
          <w:rStyle w:val="CommentReference"/>
        </w:rPr>
        <w:annotationRef/>
      </w:r>
      <w:r>
        <w:rPr>
          <w:lang w:val="en-IN"/>
        </w:rPr>
        <w:t>This is a nice tip ☺️</w:t>
      </w:r>
    </w:p>
  </w:comment>
  <w:comment w:id="11" w:author="Shreya Moharir" w:date="2024-09-24T13:55:00Z" w:initials="SM">
    <w:p w14:paraId="5755E209" w14:textId="77777777" w:rsidR="00BF5F3E" w:rsidRDefault="00BF5F3E" w:rsidP="00BF5F3E">
      <w:pPr>
        <w:pStyle w:val="CommentText"/>
      </w:pPr>
      <w:r>
        <w:rPr>
          <w:rStyle w:val="CommentReference"/>
        </w:rPr>
        <w:annotationRef/>
      </w:r>
      <w:r>
        <w:rPr>
          <w:lang w:val="en-IN"/>
        </w:rPr>
        <w:t>Please check all instances where we’ve used “Diffusers” and “Diffusion” to ensure that we’ve used the correct term in each context and make it consistent throughout.</w:t>
      </w:r>
    </w:p>
    <w:p w14:paraId="1E54F7BE" w14:textId="77777777" w:rsidR="00BF5F3E" w:rsidRDefault="00BF5F3E" w:rsidP="00BF5F3E">
      <w:pPr>
        <w:pStyle w:val="CommentText"/>
      </w:pPr>
      <w:r>
        <w:rPr>
          <w:lang w:val="en-IN"/>
        </w:rPr>
        <w:t>It’d be great if you could also explain which word is used in which context so that I can also keep an eye on this throughout the book in my reviews.</w:t>
      </w:r>
    </w:p>
  </w:comment>
  <w:comment w:id="12" w:author="Paulo H. Leocadio" w:date="2024-09-26T15:23:00Z" w:initials="PHML">
    <w:p w14:paraId="5DA5E9BD" w14:textId="77777777" w:rsidR="002B4AFC" w:rsidRDefault="002B4AFC" w:rsidP="002B4AFC">
      <w:pPr>
        <w:pStyle w:val="CommentText"/>
      </w:pPr>
      <w:r>
        <w:rPr>
          <w:rStyle w:val="CommentReference"/>
        </w:rPr>
        <w:annotationRef/>
      </w:r>
      <w:r>
        <w:t>I’ve noticed, what a shame</w:t>
      </w:r>
    </w:p>
  </w:comment>
  <w:comment w:id="13" w:author="Tazeen Shaikh" w:date="2024-09-26T09:22:00Z" w:initials="TS">
    <w:p w14:paraId="31D94A1A" w14:textId="28C1C690" w:rsidR="00DD6166" w:rsidRDefault="00DD6166" w:rsidP="00DD6166">
      <w:pPr>
        <w:pStyle w:val="CommentText"/>
      </w:pPr>
      <w:r>
        <w:rPr>
          <w:rStyle w:val="CommentReference"/>
        </w:rPr>
        <w:annotationRef/>
      </w:r>
      <w:r>
        <w:t xml:space="preserve">This is not required as you have already mentioned this in the introduction. I will delete this in the next iteration. </w:t>
      </w:r>
    </w:p>
  </w:comment>
  <w:comment w:id="14" w:author="Shreya Moharir" w:date="2024-08-20T16:18:00Z" w:initials="SM">
    <w:p w14:paraId="3D929B06" w14:textId="361D8C18" w:rsidR="008C7574" w:rsidRDefault="00035B71" w:rsidP="008C7574">
      <w:pPr>
        <w:pStyle w:val="CommentText"/>
      </w:pPr>
      <w:r>
        <w:rPr>
          <w:rStyle w:val="CommentReference"/>
        </w:rPr>
        <w:annotationRef/>
      </w:r>
      <w:r w:rsidR="008C7574">
        <w:rPr>
          <w:lang w:val="en-IN"/>
        </w:rPr>
        <w:t>Thank you for adding these placeholder notes. It would be really helpful for me if you could add the images in this revision so that I can understand how the content flows around them ☺️</w:t>
      </w:r>
    </w:p>
    <w:p w14:paraId="405F1CBB" w14:textId="77777777" w:rsidR="008C7574" w:rsidRDefault="008C7574" w:rsidP="008C7574">
      <w:pPr>
        <w:pStyle w:val="CommentText"/>
      </w:pPr>
      <w:r>
        <w:rPr>
          <w:lang w:val="en-IN"/>
        </w:rPr>
        <w:t>This comment is applicable to all such placeholders in the chapter.</w:t>
      </w:r>
    </w:p>
  </w:comment>
  <w:comment w:id="15" w:author="Paulo H. Leocadio" w:date="2024-08-22T16:50:00Z" w:initials="PHML">
    <w:p w14:paraId="5C346454" w14:textId="77777777" w:rsidR="00F82F25" w:rsidRDefault="00F82F25" w:rsidP="00F82F25">
      <w:pPr>
        <w:pStyle w:val="CommentText"/>
      </w:pPr>
      <w:r>
        <w:rPr>
          <w:rStyle w:val="CommentReference"/>
        </w:rPr>
        <w:annotationRef/>
      </w:r>
      <w:r>
        <w:t>I will have to draw most of the images which will take time. Do you think it is better dive down into the images or prioritize the reviews?</w:t>
      </w:r>
    </w:p>
  </w:comment>
  <w:comment w:id="16" w:author="Tazeen Shaikh" w:date="2024-09-26T09:21:00Z" w:initials="TS">
    <w:p w14:paraId="25352C32" w14:textId="77777777" w:rsidR="00DD6166" w:rsidRDefault="00DD6166" w:rsidP="00DD6166">
      <w:pPr>
        <w:pStyle w:val="CommentText"/>
      </w:pPr>
      <w:r>
        <w:rPr>
          <w:rStyle w:val="CommentReference"/>
        </w:rPr>
        <w:annotationRef/>
      </w:r>
      <w:r>
        <w:t>The reviews are important but how you position the images and what kind of images they are is also important. We will also have to understand whether the images require further explanation. So, it would help if you can add the rough draft of the images in this iteration.</w:t>
      </w:r>
    </w:p>
  </w:comment>
  <w:comment w:id="17" w:author="Tazeen Shaikh" w:date="2024-09-26T09:26:00Z" w:initials="TS">
    <w:p w14:paraId="07480656" w14:textId="77777777" w:rsidR="00DD6166" w:rsidRDefault="00DD6166" w:rsidP="00DD6166">
      <w:pPr>
        <w:pStyle w:val="CommentText"/>
      </w:pPr>
      <w:r>
        <w:rPr>
          <w:rStyle w:val="CommentReference"/>
        </w:rPr>
        <w:annotationRef/>
      </w:r>
      <w:r>
        <w:t xml:space="preserve">Rewrite content using pronouns to address the readers and use phrases such as “we will/we are going to/we have learnt” and so on. </w:t>
      </w:r>
    </w:p>
    <w:p w14:paraId="7127B79A" w14:textId="77777777" w:rsidR="00DD6166" w:rsidRDefault="00DD6166" w:rsidP="00DD6166">
      <w:pPr>
        <w:pStyle w:val="CommentText"/>
      </w:pPr>
    </w:p>
    <w:p w14:paraId="1BBB8F26" w14:textId="77777777" w:rsidR="00DD6166" w:rsidRDefault="00DD6166" w:rsidP="00DD6166">
      <w:pPr>
        <w:pStyle w:val="CommentText"/>
      </w:pPr>
      <w:r>
        <w:t>For example, this paragraph can be written like this:</w:t>
      </w:r>
    </w:p>
    <w:p w14:paraId="056F768E" w14:textId="77777777" w:rsidR="00DD6166" w:rsidRDefault="00DD6166" w:rsidP="00DD6166">
      <w:pPr>
        <w:pStyle w:val="CommentText"/>
      </w:pPr>
      <w:r>
        <w:t>In this section, we will explore the practical aspects of training models using the Hugging Face Diffusers library, encompassing environment setup, dataset preparation, and model training procedures. We have provided detailed steps and considerations for leveraging Hugging Face Diffusers to train state-of-the-art transformer models and this will be particularly helpful for academics and scientists.</w:t>
      </w:r>
    </w:p>
    <w:p w14:paraId="6304B788" w14:textId="77777777" w:rsidR="00DD6166" w:rsidRDefault="00DD6166" w:rsidP="00DD6166">
      <w:pPr>
        <w:pStyle w:val="CommentText"/>
      </w:pPr>
    </w:p>
  </w:comment>
  <w:comment w:id="18" w:author="Tazeen Shaikh" w:date="2024-09-26T09:28:00Z" w:initials="TS">
    <w:p w14:paraId="33DBF6EA" w14:textId="77777777" w:rsidR="006C6A32" w:rsidRDefault="006C6A32" w:rsidP="006C6A32">
      <w:pPr>
        <w:pStyle w:val="CommentText"/>
      </w:pPr>
      <w:r>
        <w:rPr>
          <w:rStyle w:val="CommentReference"/>
        </w:rPr>
        <w:annotationRef/>
      </w:r>
      <w:r>
        <w:t>I do have a question:</w:t>
      </w:r>
    </w:p>
    <w:p w14:paraId="576A5FAA" w14:textId="77777777" w:rsidR="006C6A32" w:rsidRDefault="006C6A32" w:rsidP="006C6A32">
      <w:pPr>
        <w:pStyle w:val="CommentText"/>
      </w:pPr>
      <w:r>
        <w:t xml:space="preserve">Is this necessary to mention that this section is aimed at academics and scientists? This statement may lead other readers to not take give enough importance to this section. Please consider if this is required. </w:t>
      </w:r>
    </w:p>
  </w:comment>
  <w:comment w:id="19" w:author="Paulo H. Leocadio" w:date="2024-09-26T15:26:00Z" w:initials="PHML">
    <w:p w14:paraId="621EED85" w14:textId="77777777" w:rsidR="00C7685F" w:rsidRDefault="00C7685F" w:rsidP="00C7685F">
      <w:pPr>
        <w:pStyle w:val="CommentText"/>
      </w:pPr>
      <w:r>
        <w:rPr>
          <w:rStyle w:val="CommentReference"/>
        </w:rPr>
        <w:annotationRef/>
      </w:r>
      <w:r>
        <w:t>removed</w:t>
      </w:r>
    </w:p>
  </w:comment>
  <w:comment w:id="20" w:author="Shreya Moharir" w:date="2024-08-20T16:34:00Z" w:initials="SM">
    <w:p w14:paraId="47E3CE55" w14:textId="22C6910C" w:rsidR="003C3B9A" w:rsidRDefault="007B6C33" w:rsidP="003C3B9A">
      <w:pPr>
        <w:pStyle w:val="CommentText"/>
      </w:pPr>
      <w:r>
        <w:rPr>
          <w:rStyle w:val="CommentReference"/>
        </w:rPr>
        <w:annotationRef/>
      </w:r>
      <w:r w:rsidR="003C3B9A">
        <w:rPr>
          <w:lang w:val="en-IN"/>
        </w:rPr>
        <w:t>Are we going to add code snippets and detailed steps in the draft revision for this section and the next two sections, or is this aimed as a general overview? I recommend the former approach to enhance the chapter’s value with practical exercises. Readers would be excited to get hands-on this early in the book!</w:t>
      </w:r>
    </w:p>
  </w:comment>
  <w:comment w:id="21" w:author="Paulo H. Leocadio" w:date="2024-08-22T17:39:00Z" w:initials="PHML">
    <w:p w14:paraId="08C3E520" w14:textId="77777777" w:rsidR="00B4710B" w:rsidRDefault="00B4710B" w:rsidP="00B4710B">
      <w:pPr>
        <w:pStyle w:val="CommentText"/>
      </w:pPr>
      <w:r>
        <w:rPr>
          <w:rStyle w:val="CommentReference"/>
        </w:rPr>
        <w:annotationRef/>
      </w:r>
      <w:r>
        <w:t>I ran short of ideas and forgot to resume, sorry.</w:t>
      </w:r>
    </w:p>
  </w:comment>
  <w:comment w:id="22" w:author="Shreya Moharir" w:date="2024-09-24T13:43:00Z" w:initials="SM">
    <w:p w14:paraId="6E8F4A24" w14:textId="77777777" w:rsidR="00CE202F" w:rsidRDefault="00CE202F" w:rsidP="00CE202F">
      <w:pPr>
        <w:pStyle w:val="CommentText"/>
      </w:pPr>
      <w:r>
        <w:rPr>
          <w:rStyle w:val="CommentReference"/>
        </w:rPr>
        <w:annotationRef/>
      </w:r>
      <w:r>
        <w:rPr>
          <w:lang w:val="en-IN"/>
        </w:rPr>
        <w:t xml:space="preserve">Thank you for adding this code block here. Let’s ensure that the readers know what they’re looking at the in the code block by adding a lead-in sentence here. </w:t>
      </w:r>
    </w:p>
  </w:comment>
  <w:comment w:id="23" w:author="Shreya Moharir" w:date="2024-08-20T16:38:00Z" w:initials="SM">
    <w:p w14:paraId="41156B1C" w14:textId="05ACFAA6" w:rsidR="00817B60" w:rsidRDefault="00817B60" w:rsidP="00817B60">
      <w:pPr>
        <w:pStyle w:val="CommentText"/>
      </w:pPr>
      <w:r>
        <w:rPr>
          <w:rStyle w:val="CommentReference"/>
        </w:rPr>
        <w:annotationRef/>
      </w:r>
      <w:r>
        <w:rPr>
          <w:lang w:val="en-IN"/>
        </w:rPr>
        <w:t>Let’s add a connecting sentence for the transition to the next section.</w:t>
      </w:r>
    </w:p>
  </w:comment>
  <w:comment w:id="24" w:author="Paulo H. Leocadio" w:date="2024-08-22T17:42:00Z" w:initials="PHML">
    <w:p w14:paraId="76340AF6" w14:textId="77777777" w:rsidR="00DF36FE" w:rsidRDefault="00DF36FE" w:rsidP="00DF36FE">
      <w:pPr>
        <w:pStyle w:val="CommentText"/>
      </w:pPr>
      <w:r>
        <w:rPr>
          <w:rStyle w:val="CommentReference"/>
        </w:rPr>
        <w:annotationRef/>
      </w:r>
      <w:r>
        <w:t>done</w:t>
      </w:r>
    </w:p>
  </w:comment>
  <w:comment w:id="25" w:author="Shreya Moharir" w:date="2024-08-20T16:38:00Z" w:initials="SM">
    <w:p w14:paraId="732A9736" w14:textId="647DCC80" w:rsidR="00DD7493" w:rsidRDefault="00DD7493" w:rsidP="00DD7493">
      <w:pPr>
        <w:pStyle w:val="CommentText"/>
      </w:pPr>
      <w:r>
        <w:rPr>
          <w:rStyle w:val="CommentReference"/>
        </w:rPr>
        <w:annotationRef/>
      </w:r>
      <w:r>
        <w:rPr>
          <w:lang w:val="en-IN"/>
        </w:rPr>
        <w:t>We don’t number the sections and subsections like this in Packt books. However, we can retain it for your reference till we finalize the draft ☺️</w:t>
      </w:r>
    </w:p>
  </w:comment>
  <w:comment w:id="26" w:author="Paulo H. Leocadio" w:date="2024-08-22T17:43:00Z" w:initials="PHML">
    <w:p w14:paraId="0AFCFBCF" w14:textId="77777777" w:rsidR="006D15B1" w:rsidRDefault="006D15B1" w:rsidP="006D15B1">
      <w:pPr>
        <w:pStyle w:val="CommentText"/>
      </w:pPr>
      <w:r>
        <w:rPr>
          <w:rStyle w:val="CommentReference"/>
        </w:rPr>
        <w:annotationRef/>
      </w:r>
      <w:r>
        <w:t>I should have removed when transferring to the word doc, my bad</w:t>
      </w:r>
    </w:p>
  </w:comment>
  <w:comment w:id="27" w:author="Shreya Moharir" w:date="2024-08-20T16:40:00Z" w:initials="SM">
    <w:p w14:paraId="2D1E6CFA" w14:textId="0F5BD48C" w:rsidR="00096223" w:rsidRDefault="00096223" w:rsidP="00096223">
      <w:pPr>
        <w:pStyle w:val="CommentText"/>
      </w:pPr>
      <w:r>
        <w:rPr>
          <w:rStyle w:val="CommentReference"/>
        </w:rPr>
        <w:annotationRef/>
      </w:r>
      <w:r>
        <w:rPr>
          <w:lang w:val="en-IN"/>
        </w:rPr>
        <w:t>Please add a lead-in sentence to introduce the following list of steps for enhanced readability.</w:t>
      </w:r>
    </w:p>
  </w:comment>
  <w:comment w:id="29" w:author="Tazeen Shaikh" w:date="2024-09-26T09:38:00Z" w:initials="TS">
    <w:p w14:paraId="228AB868" w14:textId="3250AE6E" w:rsidR="00843F1B" w:rsidRDefault="00843F1B" w:rsidP="00843F1B">
      <w:pPr>
        <w:pStyle w:val="CommentText"/>
      </w:pPr>
      <w:r>
        <w:rPr>
          <w:rStyle w:val="CommentReference"/>
        </w:rPr>
        <w:annotationRef/>
      </w:r>
      <w:r>
        <w:t xml:space="preserve">This is more of a summary of the previous sections and is not required in this depth. You can instead use the first paragraph of this section in the main “Summary” of this chapter. Here, please try to condense this summary just two lines. </w:t>
      </w:r>
    </w:p>
    <w:p w14:paraId="3ED1406D" w14:textId="77777777" w:rsidR="00843F1B" w:rsidRDefault="00843F1B" w:rsidP="00843F1B">
      <w:pPr>
        <w:pStyle w:val="CommentText"/>
      </w:pPr>
    </w:p>
    <w:p w14:paraId="7CA17CD8" w14:textId="77777777" w:rsidR="00843F1B" w:rsidRDefault="00843F1B" w:rsidP="00843F1B">
      <w:pPr>
        <w:pStyle w:val="CommentText"/>
      </w:pPr>
      <w:r>
        <w:t>The next paragraph can also be reduced to a one-line statement like so-</w:t>
      </w:r>
    </w:p>
    <w:p w14:paraId="101BEAD5" w14:textId="77777777" w:rsidR="00843F1B" w:rsidRDefault="00843F1B" w:rsidP="00843F1B">
      <w:pPr>
        <w:pStyle w:val="CommentText"/>
      </w:pPr>
      <w:r>
        <w:t>In the next section, we will focus on the practical applications of these trained models.</w:t>
      </w:r>
    </w:p>
  </w:comment>
  <w:comment w:id="28" w:author="Tazeen Shaikh" w:date="2024-09-26T09:43:00Z" w:initials="TS">
    <w:p w14:paraId="4D0A7B74" w14:textId="77777777" w:rsidR="00843F1B" w:rsidRDefault="00843F1B" w:rsidP="00843F1B">
      <w:pPr>
        <w:pStyle w:val="CommentText"/>
      </w:pPr>
      <w:r>
        <w:rPr>
          <w:rStyle w:val="CommentReference"/>
        </w:rPr>
        <w:annotationRef/>
      </w:r>
      <w:r>
        <w:t>If you agree with this suggestion, please also delete the heading of this section as it will be redundant after you have made the suggested changes.</w:t>
      </w:r>
    </w:p>
  </w:comment>
  <w:comment w:id="30" w:author="Shreya Moharir" w:date="2024-08-20T16:48:00Z" w:initials="SM">
    <w:p w14:paraId="0CFAA5FA" w14:textId="781A87B5" w:rsidR="00A77789" w:rsidRDefault="00A77789" w:rsidP="00A77789">
      <w:pPr>
        <w:pStyle w:val="CommentText"/>
      </w:pPr>
      <w:r>
        <w:rPr>
          <w:rStyle w:val="CommentReference"/>
        </w:rPr>
        <w:annotationRef/>
      </w:r>
      <w:r>
        <w:rPr>
          <w:lang w:val="en-IN"/>
        </w:rPr>
        <w:t>Let’s conclude this section in brief reminding the readers of the key learnings and add a connecting sentence for the next main section.</w:t>
      </w:r>
    </w:p>
  </w:comment>
  <w:comment w:id="31" w:author="Paulo H. Leocadio" w:date="2024-08-22T18:16:00Z" w:initials="PHML">
    <w:p w14:paraId="050AEE14" w14:textId="77777777" w:rsidR="00CD5A41" w:rsidRDefault="00CD5A41" w:rsidP="00CD5A41">
      <w:pPr>
        <w:pStyle w:val="CommentText"/>
      </w:pPr>
      <w:r>
        <w:rPr>
          <w:rStyle w:val="CommentReference"/>
        </w:rPr>
        <w:annotationRef/>
      </w:r>
      <w:r>
        <w:t>ok</w:t>
      </w:r>
    </w:p>
  </w:comment>
  <w:comment w:id="32" w:author="Shreya Moharir" w:date="2024-08-20T17:14:00Z" w:initials="SM">
    <w:p w14:paraId="51D80BD5" w14:textId="054BE0E1" w:rsidR="004918BF" w:rsidRDefault="004918BF" w:rsidP="004918BF">
      <w:pPr>
        <w:pStyle w:val="CommentText"/>
      </w:pPr>
      <w:r>
        <w:rPr>
          <w:rStyle w:val="CommentReference"/>
        </w:rPr>
        <w:annotationRef/>
      </w:r>
      <w:r>
        <w:rPr>
          <w:lang w:val="en-IN"/>
        </w:rPr>
        <w:t>“Diffusers”?</w:t>
      </w:r>
    </w:p>
  </w:comment>
  <w:comment w:id="33" w:author="Shreya Moharir" w:date="2024-08-20T17:08:00Z" w:initials="SM">
    <w:p w14:paraId="265C736F" w14:textId="2CFB6415" w:rsidR="00216C01" w:rsidRDefault="00216C01" w:rsidP="00216C01">
      <w:pPr>
        <w:pStyle w:val="CommentText"/>
      </w:pPr>
      <w:r>
        <w:rPr>
          <w:rStyle w:val="CommentReference"/>
        </w:rPr>
        <w:annotationRef/>
      </w:r>
      <w:r>
        <w:rPr>
          <w:lang w:val="en-IN"/>
        </w:rPr>
        <w:t>Let’s conclude this section and add a connecting sentence for the next one.</w:t>
      </w:r>
    </w:p>
  </w:comment>
  <w:comment w:id="34" w:author="Paulo H. Leocadio" w:date="2024-08-22T18:25:00Z" w:initials="PHML">
    <w:p w14:paraId="76BDC756" w14:textId="77777777" w:rsidR="007E0967" w:rsidRDefault="007E0967" w:rsidP="007E0967">
      <w:pPr>
        <w:pStyle w:val="CommentText"/>
      </w:pPr>
      <w:r>
        <w:rPr>
          <w:rStyle w:val="CommentReference"/>
        </w:rPr>
        <w:annotationRef/>
      </w:r>
      <w:r>
        <w:t>ok</w:t>
      </w:r>
    </w:p>
  </w:comment>
  <w:comment w:id="35" w:author="Tazeen Shaikh" w:date="2024-09-26T09:47:00Z" w:initials="TS">
    <w:p w14:paraId="4A706E69" w14:textId="77777777" w:rsidR="00843F1B" w:rsidRDefault="00843F1B" w:rsidP="00843F1B">
      <w:pPr>
        <w:pStyle w:val="CommentText"/>
      </w:pPr>
      <w:r>
        <w:rPr>
          <w:rStyle w:val="CommentReference"/>
        </w:rPr>
        <w:annotationRef/>
      </w:r>
      <w:r>
        <w:t xml:space="preserve">While  this is good, like I mentioned in the previous comment, it would be better to reduce this summary to two to three lines at most. You can keep it very surface-level. You can cut paste this entire paragraph to the main “Summary” of the chapter instead. </w:t>
      </w:r>
    </w:p>
    <w:p w14:paraId="56489187" w14:textId="77777777" w:rsidR="00843F1B" w:rsidRDefault="00843F1B" w:rsidP="00843F1B">
      <w:pPr>
        <w:pStyle w:val="CommentText"/>
      </w:pPr>
    </w:p>
    <w:p w14:paraId="3EAC6677" w14:textId="77777777" w:rsidR="00843F1B" w:rsidRDefault="00843F1B" w:rsidP="00843F1B">
      <w:pPr>
        <w:pStyle w:val="CommentText"/>
      </w:pPr>
      <w:r>
        <w:t xml:space="preserve">The next paragraph should also be a surface-level transition statement. </w:t>
      </w:r>
    </w:p>
  </w:comment>
  <w:comment w:id="36" w:author="Shreya Moharir" w:date="2024-08-20T17:11:00Z" w:initials="SM">
    <w:p w14:paraId="3D91FF00" w14:textId="61821DA4" w:rsidR="003C7D4E" w:rsidRDefault="003C7D4E" w:rsidP="003C7D4E">
      <w:pPr>
        <w:pStyle w:val="CommentText"/>
      </w:pPr>
      <w:r>
        <w:rPr>
          <w:rStyle w:val="CommentReference"/>
        </w:rPr>
        <w:annotationRef/>
      </w:r>
      <w:r>
        <w:rPr>
          <w:lang w:val="en-IN"/>
        </w:rPr>
        <w:t>I tweaked this heading to be descriptive and to be consistent with the other headings in the chapter. What do you think? Feel free to tweak it further as you like.</w:t>
      </w:r>
    </w:p>
  </w:comment>
  <w:comment w:id="37" w:author="Paulo H. Leocadio" w:date="2024-08-22T18:26:00Z" w:initials="PHML">
    <w:p w14:paraId="406D48F7" w14:textId="77777777" w:rsidR="00CD116D" w:rsidRDefault="00CD116D" w:rsidP="00CD116D">
      <w:pPr>
        <w:pStyle w:val="CommentText"/>
      </w:pPr>
      <w:r>
        <w:rPr>
          <w:rStyle w:val="CommentReference"/>
        </w:rPr>
        <w:annotationRef/>
      </w:r>
      <w:r>
        <w:t>😊</w:t>
      </w:r>
    </w:p>
  </w:comment>
  <w:comment w:id="38" w:author="Shreya Moharir" w:date="2024-08-20T17:06:00Z" w:initials="SM">
    <w:p w14:paraId="29C42489" w14:textId="4EDBC775" w:rsidR="000C0580" w:rsidRDefault="000C0580" w:rsidP="000C0580">
      <w:pPr>
        <w:pStyle w:val="CommentText"/>
      </w:pPr>
      <w:r>
        <w:rPr>
          <w:rStyle w:val="CommentReference"/>
        </w:rPr>
        <w:annotationRef/>
      </w:r>
      <w:r>
        <w:rPr>
          <w:lang w:val="en-IN"/>
        </w:rPr>
        <w:t>Here you can discuss the results of this code as well as the key takeaways from this exercise.</w:t>
      </w:r>
    </w:p>
  </w:comment>
  <w:comment w:id="39" w:author="Paulo H. Leocadio" w:date="2024-08-22T18:27:00Z" w:initials="PHML">
    <w:p w14:paraId="45ABD8A3" w14:textId="77777777" w:rsidR="00937A46" w:rsidRDefault="00937A46" w:rsidP="00937A46">
      <w:pPr>
        <w:pStyle w:val="CommentText"/>
      </w:pPr>
      <w:r>
        <w:rPr>
          <w:rStyle w:val="CommentReference"/>
        </w:rPr>
        <w:annotationRef/>
      </w:r>
      <w:r>
        <w:t>donw</w:t>
      </w:r>
    </w:p>
  </w:comment>
  <w:comment w:id="40" w:author="Shreya Moharir" w:date="2024-08-20T17:13:00Z" w:initials="SM">
    <w:p w14:paraId="070DA7C6" w14:textId="5B2F7A7A" w:rsidR="007B61E1" w:rsidRDefault="007B61E1" w:rsidP="007B61E1">
      <w:pPr>
        <w:pStyle w:val="CommentText"/>
      </w:pPr>
      <w:r>
        <w:rPr>
          <w:rStyle w:val="CommentReference"/>
        </w:rPr>
        <w:annotationRef/>
      </w:r>
      <w:r>
        <w:rPr>
          <w:lang w:val="en-IN"/>
        </w:rPr>
        <w:t xml:space="preserve">You’ve wrapped up this chapter very well in this section! </w:t>
      </w:r>
    </w:p>
    <w:p w14:paraId="3296D3F6" w14:textId="77777777" w:rsidR="007B61E1" w:rsidRDefault="007B61E1" w:rsidP="007B61E1">
      <w:pPr>
        <w:pStyle w:val="CommentText"/>
      </w:pPr>
      <w:r>
        <w:rPr>
          <w:lang w:val="en-IN"/>
        </w:rPr>
        <w:t>I simply reorganized it to be consistent with the Packt’s style guide that our readers have come to recognize and like ☺️ How about we ensure that we add summaries at the end of each chapter like this? Thanks!</w:t>
      </w:r>
    </w:p>
  </w:comment>
  <w:comment w:id="41" w:author="Paulo H. Leocadio" w:date="2024-08-22T18:29:00Z" w:initials="PHML">
    <w:p w14:paraId="5FBA251E" w14:textId="77777777" w:rsidR="00CC57E8" w:rsidRDefault="00CC57E8" w:rsidP="00CC57E8">
      <w:pPr>
        <w:pStyle w:val="CommentText"/>
      </w:pPr>
      <w:r>
        <w:rPr>
          <w:rStyle w:val="CommentReference"/>
        </w:rPr>
        <w:annotationRef/>
      </w:r>
      <w:r>
        <w:t>I will do better every new feedback.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5BFC0B" w15:done="1"/>
  <w15:commentEx w15:paraId="58AC2868" w15:paraIdParent="385BFC0B" w15:done="1"/>
  <w15:commentEx w15:paraId="2FF5438C" w15:done="1"/>
  <w15:commentEx w15:paraId="2B91ECFB" w15:paraIdParent="2FF5438C" w15:done="1"/>
  <w15:commentEx w15:paraId="1038B5E3" w15:done="1"/>
  <w15:commentEx w15:paraId="3DFB7C77" w15:done="1"/>
  <w15:commentEx w15:paraId="37D61CB6" w15:done="1"/>
  <w15:commentEx w15:paraId="01FC339D" w15:done="1"/>
  <w15:commentEx w15:paraId="74CEC8EC" w15:paraIdParent="01FC339D" w15:done="1"/>
  <w15:commentEx w15:paraId="401B94DC" w15:paraIdParent="01FC339D" w15:done="1"/>
  <w15:commentEx w15:paraId="4E8A53A9" w15:done="1"/>
  <w15:commentEx w15:paraId="1E54F7BE" w15:done="1"/>
  <w15:commentEx w15:paraId="5DA5E9BD" w15:paraIdParent="1E54F7BE" w15:done="1"/>
  <w15:commentEx w15:paraId="31D94A1A" w15:done="1"/>
  <w15:commentEx w15:paraId="405F1CBB" w15:done="0"/>
  <w15:commentEx w15:paraId="5C346454" w15:paraIdParent="405F1CBB" w15:done="0"/>
  <w15:commentEx w15:paraId="25352C32" w15:paraIdParent="405F1CBB" w15:done="0"/>
  <w15:commentEx w15:paraId="6304B788" w15:done="1"/>
  <w15:commentEx w15:paraId="576A5FAA" w15:paraIdParent="6304B788" w15:done="1"/>
  <w15:commentEx w15:paraId="621EED85" w15:paraIdParent="6304B788" w15:done="1"/>
  <w15:commentEx w15:paraId="47E3CE55" w15:done="1"/>
  <w15:commentEx w15:paraId="08C3E520" w15:paraIdParent="47E3CE55" w15:done="1"/>
  <w15:commentEx w15:paraId="6E8F4A24" w15:done="1"/>
  <w15:commentEx w15:paraId="41156B1C" w15:done="1"/>
  <w15:commentEx w15:paraId="76340AF6" w15:paraIdParent="41156B1C" w15:done="1"/>
  <w15:commentEx w15:paraId="732A9736" w15:done="1"/>
  <w15:commentEx w15:paraId="0AFCFBCF" w15:paraIdParent="732A9736" w15:done="1"/>
  <w15:commentEx w15:paraId="2D1E6CFA" w15:done="1"/>
  <w15:commentEx w15:paraId="101BEAD5" w15:done="1"/>
  <w15:commentEx w15:paraId="4D0A7B74" w15:paraIdParent="101BEAD5" w15:done="1"/>
  <w15:commentEx w15:paraId="0CFAA5FA" w15:done="1"/>
  <w15:commentEx w15:paraId="050AEE14" w15:paraIdParent="0CFAA5FA" w15:done="1"/>
  <w15:commentEx w15:paraId="51D80BD5" w15:done="1"/>
  <w15:commentEx w15:paraId="265C736F" w15:done="1"/>
  <w15:commentEx w15:paraId="76BDC756" w15:paraIdParent="265C736F" w15:done="1"/>
  <w15:commentEx w15:paraId="3EAC6677" w15:paraIdParent="265C736F" w15:done="1"/>
  <w15:commentEx w15:paraId="3D91FF00" w15:done="1"/>
  <w15:commentEx w15:paraId="406D48F7" w15:paraIdParent="3D91FF00" w15:done="1"/>
  <w15:commentEx w15:paraId="29C42489" w15:done="1"/>
  <w15:commentEx w15:paraId="45ABD8A3" w15:paraIdParent="29C42489" w15:done="1"/>
  <w15:commentEx w15:paraId="3296D3F6" w15:done="1"/>
  <w15:commentEx w15:paraId="5FBA251E" w15:paraIdParent="3296D3F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E63F3D" w16cex:dateUtc="2024-08-20T08:48:00Z">
    <w16cex:extLst>
      <w16:ext w16:uri="{CE6994B0-6A32-4C9F-8C6B-6E91EDA988CE}">
        <cr:reactions xmlns:cr="http://schemas.microsoft.com/office/comments/2020/reactions">
          <cr:reaction reactionType="1">
            <cr:reactionInfo dateUtc="2024-08-22T19:55:05Z">
              <cr:user userId="S::ph@zinnia.holdings::c7eb2302-6bd0-4ff6-8528-d743652cfad7" userProvider="AD" userName="Paulo H. Leocadio"/>
            </cr:reactionInfo>
          </cr:reaction>
        </cr:reactions>
      </w16:ext>
    </w16cex:extLst>
  </w16cex:commentExtensible>
  <w16cex:commentExtensible w16cex:durableId="6A7A720A" w16cex:dateUtc="2024-08-22T19:55:00Z"/>
  <w16cex:commentExtensible w16cex:durableId="6DD180CD" w16cex:dateUtc="2024-08-20T09:36:00Z"/>
  <w16cex:commentExtensible w16cex:durableId="5A3C221C" w16cex:dateUtc="2024-08-22T19:54:00Z"/>
  <w16cex:commentExtensible w16cex:durableId="380971B0" w16cex:dateUtc="2024-09-24T08:17:00Z">
    <w16cex:extLst>
      <w16:ext w16:uri="{CE6994B0-6A32-4C9F-8C6B-6E91EDA988CE}">
        <cr:reactions xmlns:cr="http://schemas.microsoft.com/office/comments/2020/reactions">
          <cr:reaction reactionType="1">
            <cr:reactionInfo dateUtc="2024-09-26T19:21:32Z">
              <cr:user userId="S::ph@zinnia.holdings::c7eb2302-6bd0-4ff6-8528-d743652cfad7" userProvider="AD" userName="Paulo H. Leocadio"/>
            </cr:reactionInfo>
          </cr:reaction>
        </cr:reactions>
      </w16:ext>
    </w16cex:extLst>
  </w16cex:commentExtensible>
  <w16cex:commentExtensible w16cex:durableId="3D1EF32D" w16cex:dateUtc="2024-09-24T08:20:00Z">
    <w16cex:extLst>
      <w16:ext w16:uri="{CE6994B0-6A32-4C9F-8C6B-6E91EDA988CE}">
        <cr:reactions xmlns:cr="http://schemas.microsoft.com/office/comments/2020/reactions">
          <cr:reaction reactionType="1">
            <cr:reactionInfo dateUtc="2024-09-26T19:21:37Z">
              <cr:user userId="S::ph@zinnia.holdings::c7eb2302-6bd0-4ff6-8528-d743652cfad7" userProvider="AD" userName="Paulo H. Leocadio"/>
            </cr:reactionInfo>
          </cr:reaction>
        </cr:reactions>
      </w16:ext>
    </w16cex:extLst>
  </w16cex:commentExtensible>
  <w16cex:commentExtensible w16cex:durableId="53849499" w16cex:dateUtc="2024-09-24T08:06:00Z">
    <w16cex:extLst>
      <w16:ext w16:uri="{CE6994B0-6A32-4C9F-8C6B-6E91EDA988CE}">
        <cr:reactions xmlns:cr="http://schemas.microsoft.com/office/comments/2020/reactions">
          <cr:reaction reactionType="1">
            <cr:reactionInfo dateUtc="2024-09-26T19:21:53Z">
              <cr:user userId="S::ph@zinnia.holdings::c7eb2302-6bd0-4ff6-8528-d743652cfad7" userProvider="AD" userName="Paulo H. Leocadio"/>
            </cr:reactionInfo>
          </cr:reaction>
        </cr:reactions>
      </w16:ext>
    </w16cex:extLst>
  </w16cex:commentExtensible>
  <w16cex:commentExtensible w16cex:durableId="117844F6" w16cex:dateUtc="2024-08-20T11:25:00Z">
    <w16cex:extLst>
      <w16:ext w16:uri="{CE6994B0-6A32-4C9F-8C6B-6E91EDA988CE}">
        <cr:reactions xmlns:cr="http://schemas.microsoft.com/office/comments/2020/reactions">
          <cr:reaction reactionType="1">
            <cr:reactionInfo dateUtc="2024-09-26T19:22:24Z">
              <cr:user userId="S::ph@zinnia.holdings::c7eb2302-6bd0-4ff6-8528-d743652cfad7" userProvider="AD" userName="Paulo H. Leocadio"/>
            </cr:reactionInfo>
          </cr:reaction>
        </cr:reactions>
      </w16:ext>
    </w16cex:extLst>
  </w16cex:commentExtensible>
  <w16cex:commentExtensible w16cex:durableId="01C9394C" w16cex:dateUtc="2024-08-22T20:11:00Z"/>
  <w16cex:commentExtensible w16cex:durableId="7167D539" w16cex:dateUtc="2024-09-24T07:54:00Z"/>
  <w16cex:commentExtensible w16cex:durableId="1A9191A1" w16cex:dateUtc="2024-09-24T08:21:00Z">
    <w16cex:extLst>
      <w16:ext w16:uri="{CE6994B0-6A32-4C9F-8C6B-6E91EDA988CE}">
        <cr:reactions xmlns:cr="http://schemas.microsoft.com/office/comments/2020/reactions">
          <cr:reaction reactionType="1">
            <cr:reactionInfo dateUtc="2024-09-26T19:22:39Z">
              <cr:user userId="S::ph@zinnia.holdings::c7eb2302-6bd0-4ff6-8528-d743652cfad7" userProvider="AD" userName="Paulo H. Leocadio"/>
            </cr:reactionInfo>
          </cr:reaction>
        </cr:reactions>
      </w16:ext>
    </w16cex:extLst>
  </w16cex:commentExtensible>
  <w16cex:commentExtensible w16cex:durableId="6B3D63DF" w16cex:dateUtc="2024-09-24T08:25:00Z">
    <w16cex:extLst>
      <w16:ext w16:uri="{CE6994B0-6A32-4C9F-8C6B-6E91EDA988CE}">
        <cr:reactions xmlns:cr="http://schemas.microsoft.com/office/comments/2020/reactions">
          <cr:reaction reactionType="1">
            <cr:reactionInfo dateUtc="2024-09-26T19:23:24Z">
              <cr:user userId="S::ph@zinnia.holdings::c7eb2302-6bd0-4ff6-8528-d743652cfad7" userProvider="AD" userName="Paulo H. Leocadio"/>
            </cr:reactionInfo>
          </cr:reaction>
        </cr:reactions>
      </w16:ext>
    </w16cex:extLst>
  </w16cex:commentExtensible>
  <w16cex:commentExtensible w16cex:durableId="5CFFD205" w16cex:dateUtc="2024-09-26T19:23:00Z"/>
  <w16cex:commentExtensible w16cex:durableId="31265C58" w16cex:dateUtc="2024-09-26T03:52:00Z">
    <w16cex:extLst>
      <w16:ext w16:uri="{CE6994B0-6A32-4C9F-8C6B-6E91EDA988CE}">
        <cr:reactions xmlns:cr="http://schemas.microsoft.com/office/comments/2020/reactions">
          <cr:reaction reactionType="1">
            <cr:reactionInfo dateUtc="2024-09-26T19:23:58Z">
              <cr:user userId="S::ph@zinnia.holdings::c7eb2302-6bd0-4ff6-8528-d743652cfad7" userProvider="AD" userName="Paulo H. Leocadio"/>
            </cr:reactionInfo>
          </cr:reaction>
        </cr:reactions>
      </w16:ext>
    </w16cex:extLst>
  </w16cex:commentExtensible>
  <w16cex:commentExtensible w16cex:durableId="133D44E3" w16cex:dateUtc="2024-08-20T10:48:00Z"/>
  <w16cex:commentExtensible w16cex:durableId="65173523" w16cex:dateUtc="2024-08-22T20:50:00Z"/>
  <w16cex:commentExtensible w16cex:durableId="0F2F4D75" w16cex:dateUtc="2024-09-26T03:51:00Z">
    <w16cex:extLst>
      <w16:ext w16:uri="{CE6994B0-6A32-4C9F-8C6B-6E91EDA988CE}">
        <cr:reactions xmlns:cr="http://schemas.microsoft.com/office/comments/2020/reactions">
          <cr:reaction reactionType="1">
            <cr:reactionInfo dateUtc="2024-09-26T19:24:20Z">
              <cr:user userId="S::ph@zinnia.holdings::c7eb2302-6bd0-4ff6-8528-d743652cfad7" userProvider="AD" userName="Paulo H. Leocadio"/>
            </cr:reactionInfo>
          </cr:reaction>
        </cr:reactions>
      </w16:ext>
    </w16cex:extLst>
  </w16cex:commentExtensible>
  <w16cex:commentExtensible w16cex:durableId="024241C4" w16cex:dateUtc="2024-09-26T03:56:00Z"/>
  <w16cex:commentExtensible w16cex:durableId="2F638A49" w16cex:dateUtc="2024-09-26T03:58:00Z">
    <w16cex:extLst>
      <w16:ext w16:uri="{CE6994B0-6A32-4C9F-8C6B-6E91EDA988CE}">
        <cr:reactions xmlns:cr="http://schemas.microsoft.com/office/comments/2020/reactions">
          <cr:reaction reactionType="1">
            <cr:reactionInfo dateUtc="2024-09-26T19:25:26Z">
              <cr:user userId="S::ph@zinnia.holdings::c7eb2302-6bd0-4ff6-8528-d743652cfad7" userProvider="AD" userName="Paulo H. Leocadio"/>
            </cr:reactionInfo>
          </cr:reaction>
        </cr:reactions>
      </w16:ext>
    </w16cex:extLst>
  </w16cex:commentExtensible>
  <w16cex:commentExtensible w16cex:durableId="2C1D4A75" w16cex:dateUtc="2024-09-26T19:26:00Z"/>
  <w16cex:commentExtensible w16cex:durableId="1CEF0169" w16cex:dateUtc="2024-08-20T11:04:00Z"/>
  <w16cex:commentExtensible w16cex:durableId="3D425D99" w16cex:dateUtc="2024-08-22T21:39:00Z"/>
  <w16cex:commentExtensible w16cex:durableId="52FD9072" w16cex:dateUtc="2024-09-24T08:13:00Z"/>
  <w16cex:commentExtensible w16cex:durableId="0322C036" w16cex:dateUtc="2024-08-20T11:08:00Z"/>
  <w16cex:commentExtensible w16cex:durableId="48A9B66D" w16cex:dateUtc="2024-08-22T21:42:00Z"/>
  <w16cex:commentExtensible w16cex:durableId="041D2C41" w16cex:dateUtc="2024-08-20T11:08:00Z"/>
  <w16cex:commentExtensible w16cex:durableId="487399F3" w16cex:dateUtc="2024-08-22T21:43:00Z"/>
  <w16cex:commentExtensible w16cex:durableId="302F34E2" w16cex:dateUtc="2024-08-20T11:10:00Z">
    <w16cex:extLst>
      <w16:ext w16:uri="{CE6994B0-6A32-4C9F-8C6B-6E91EDA988CE}">
        <cr:reactions xmlns:cr="http://schemas.microsoft.com/office/comments/2020/reactions">
          <cr:reaction reactionType="1">
            <cr:reactionInfo dateUtc="2024-09-26T19:47:50Z">
              <cr:user userId="S::ph@zinnia.holdings::c7eb2302-6bd0-4ff6-8528-d743652cfad7" userProvider="AD" userName="Paulo H. Leocadio"/>
            </cr:reactionInfo>
          </cr:reaction>
        </cr:reactions>
      </w16:ext>
    </w16cex:extLst>
  </w16cex:commentExtensible>
  <w16cex:commentExtensible w16cex:durableId="2837EEC6" w16cex:dateUtc="2024-09-26T04:08:00Z">
    <w16cex:extLst>
      <w16:ext w16:uri="{CE6994B0-6A32-4C9F-8C6B-6E91EDA988CE}">
        <cr:reactions xmlns:cr="http://schemas.microsoft.com/office/comments/2020/reactions">
          <cr:reaction reactionType="1">
            <cr:reactionInfo dateUtc="2024-09-26T19:59:33Z">
              <cr:user userId="S::ph@zinnia.holdings::c7eb2302-6bd0-4ff6-8528-d743652cfad7" userProvider="AD" userName="Paulo H. Leocadio"/>
            </cr:reactionInfo>
          </cr:reaction>
        </cr:reactions>
      </w16:ext>
    </w16cex:extLst>
  </w16cex:commentExtensible>
  <w16cex:commentExtensible w16cex:durableId="48CD3182" w16cex:dateUtc="2024-09-26T04:13:00Z">
    <w16cex:extLst>
      <w16:ext w16:uri="{CE6994B0-6A32-4C9F-8C6B-6E91EDA988CE}">
        <cr:reactions xmlns:cr="http://schemas.microsoft.com/office/comments/2020/reactions">
          <cr:reaction reactionType="1">
            <cr:reactionInfo dateUtc="2024-09-26T19:59:35Z">
              <cr:user userId="S::ph@zinnia.holdings::c7eb2302-6bd0-4ff6-8528-d743652cfad7" userProvider="AD" userName="Paulo H. Leocadio"/>
            </cr:reactionInfo>
          </cr:reaction>
        </cr:reactions>
      </w16:ext>
    </w16cex:extLst>
  </w16cex:commentExtensible>
  <w16cex:commentExtensible w16cex:durableId="244F4CF9" w16cex:dateUtc="2024-08-20T11:18:00Z"/>
  <w16cex:commentExtensible w16cex:durableId="7051A279" w16cex:dateUtc="2024-08-22T22:16:00Z"/>
  <w16cex:commentExtensible w16cex:durableId="64F76DD3" w16cex:dateUtc="2024-08-20T11:44:00Z"/>
  <w16cex:commentExtensible w16cex:durableId="1BED0BBB" w16cex:dateUtc="2024-08-20T11:38:00Z">
    <w16cex:extLst>
      <w16:ext w16:uri="{CE6994B0-6A32-4C9F-8C6B-6E91EDA988CE}">
        <cr:reactions xmlns:cr="http://schemas.microsoft.com/office/comments/2020/reactions">
          <cr:reaction reactionType="1">
            <cr:reactionInfo dateUtc="2024-09-26T20:07:22Z">
              <cr:user userId="S::ph@zinnia.holdings::c7eb2302-6bd0-4ff6-8528-d743652cfad7" userProvider="AD" userName="Paulo H. Leocadio"/>
            </cr:reactionInfo>
          </cr:reaction>
        </cr:reactions>
      </w16:ext>
    </w16cex:extLst>
  </w16cex:commentExtensible>
  <w16cex:commentExtensible w16cex:durableId="0C5BAF12" w16cex:dateUtc="2024-08-22T22:25:00Z"/>
  <w16cex:commentExtensible w16cex:durableId="5F05B7A7" w16cex:dateUtc="2024-09-26T04:17:00Z">
    <w16cex:extLst>
      <w16:ext w16:uri="{CE6994B0-6A32-4C9F-8C6B-6E91EDA988CE}">
        <cr:reactions xmlns:cr="http://schemas.microsoft.com/office/comments/2020/reactions">
          <cr:reaction reactionType="1">
            <cr:reactionInfo dateUtc="2024-09-26T20:07:26Z">
              <cr:user userId="S::ph@zinnia.holdings::c7eb2302-6bd0-4ff6-8528-d743652cfad7" userProvider="AD" userName="Paulo H. Leocadio"/>
            </cr:reactionInfo>
          </cr:reaction>
        </cr:reactions>
      </w16:ext>
    </w16cex:extLst>
  </w16cex:commentExtensible>
  <w16cex:commentExtensible w16cex:durableId="2CCA6543" w16cex:dateUtc="2024-08-20T11:41:00Z">
    <w16cex:extLst>
      <w16:ext w16:uri="{CE6994B0-6A32-4C9F-8C6B-6E91EDA988CE}">
        <cr:reactions xmlns:cr="http://schemas.microsoft.com/office/comments/2020/reactions">
          <cr:reaction reactionType="1">
            <cr:reactionInfo dateUtc="2024-08-22T22:26:11Z">
              <cr:user userId="S::ph@zinnia.holdings::c7eb2302-6bd0-4ff6-8528-d743652cfad7" userProvider="AD" userName="Paulo H. Leocadio"/>
            </cr:reactionInfo>
          </cr:reaction>
        </cr:reactions>
      </w16:ext>
    </w16cex:extLst>
  </w16cex:commentExtensible>
  <w16cex:commentExtensible w16cex:durableId="03B285CB" w16cex:dateUtc="2024-08-22T22:26:00Z"/>
  <w16cex:commentExtensible w16cex:durableId="2887ED70" w16cex:dateUtc="2024-08-20T11:36:00Z"/>
  <w16cex:commentExtensible w16cex:durableId="4CA103B1" w16cex:dateUtc="2024-08-22T22:27:00Z"/>
  <w16cex:commentExtensible w16cex:durableId="6B758092" w16cex:dateUtc="2024-08-20T11:43:00Z"/>
  <w16cex:commentExtensible w16cex:durableId="13C1710A" w16cex:dateUtc="2024-08-22T2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5BFC0B" w16cid:durableId="5BE63F3D"/>
  <w16cid:commentId w16cid:paraId="58AC2868" w16cid:durableId="6A7A720A"/>
  <w16cid:commentId w16cid:paraId="2FF5438C" w16cid:durableId="6DD180CD"/>
  <w16cid:commentId w16cid:paraId="2B91ECFB" w16cid:durableId="5A3C221C"/>
  <w16cid:commentId w16cid:paraId="1038B5E3" w16cid:durableId="380971B0"/>
  <w16cid:commentId w16cid:paraId="3DFB7C77" w16cid:durableId="3D1EF32D"/>
  <w16cid:commentId w16cid:paraId="37D61CB6" w16cid:durableId="53849499"/>
  <w16cid:commentId w16cid:paraId="01FC339D" w16cid:durableId="117844F6"/>
  <w16cid:commentId w16cid:paraId="74CEC8EC" w16cid:durableId="01C9394C"/>
  <w16cid:commentId w16cid:paraId="401B94DC" w16cid:durableId="7167D539"/>
  <w16cid:commentId w16cid:paraId="4E8A53A9" w16cid:durableId="1A9191A1"/>
  <w16cid:commentId w16cid:paraId="1E54F7BE" w16cid:durableId="6B3D63DF"/>
  <w16cid:commentId w16cid:paraId="5DA5E9BD" w16cid:durableId="5CFFD205"/>
  <w16cid:commentId w16cid:paraId="31D94A1A" w16cid:durableId="31265C58"/>
  <w16cid:commentId w16cid:paraId="405F1CBB" w16cid:durableId="133D44E3"/>
  <w16cid:commentId w16cid:paraId="5C346454" w16cid:durableId="65173523"/>
  <w16cid:commentId w16cid:paraId="25352C32" w16cid:durableId="0F2F4D75"/>
  <w16cid:commentId w16cid:paraId="6304B788" w16cid:durableId="024241C4"/>
  <w16cid:commentId w16cid:paraId="576A5FAA" w16cid:durableId="2F638A49"/>
  <w16cid:commentId w16cid:paraId="621EED85" w16cid:durableId="2C1D4A75"/>
  <w16cid:commentId w16cid:paraId="47E3CE55" w16cid:durableId="1CEF0169"/>
  <w16cid:commentId w16cid:paraId="08C3E520" w16cid:durableId="3D425D99"/>
  <w16cid:commentId w16cid:paraId="6E8F4A24" w16cid:durableId="52FD9072"/>
  <w16cid:commentId w16cid:paraId="41156B1C" w16cid:durableId="0322C036"/>
  <w16cid:commentId w16cid:paraId="76340AF6" w16cid:durableId="48A9B66D"/>
  <w16cid:commentId w16cid:paraId="732A9736" w16cid:durableId="041D2C41"/>
  <w16cid:commentId w16cid:paraId="0AFCFBCF" w16cid:durableId="487399F3"/>
  <w16cid:commentId w16cid:paraId="2D1E6CFA" w16cid:durableId="302F34E2"/>
  <w16cid:commentId w16cid:paraId="101BEAD5" w16cid:durableId="2837EEC6"/>
  <w16cid:commentId w16cid:paraId="4D0A7B74" w16cid:durableId="48CD3182"/>
  <w16cid:commentId w16cid:paraId="0CFAA5FA" w16cid:durableId="244F4CF9"/>
  <w16cid:commentId w16cid:paraId="050AEE14" w16cid:durableId="7051A279"/>
  <w16cid:commentId w16cid:paraId="51D80BD5" w16cid:durableId="64F76DD3"/>
  <w16cid:commentId w16cid:paraId="265C736F" w16cid:durableId="1BED0BBB"/>
  <w16cid:commentId w16cid:paraId="76BDC756" w16cid:durableId="0C5BAF12"/>
  <w16cid:commentId w16cid:paraId="3EAC6677" w16cid:durableId="5F05B7A7"/>
  <w16cid:commentId w16cid:paraId="3D91FF00" w16cid:durableId="2CCA6543"/>
  <w16cid:commentId w16cid:paraId="406D48F7" w16cid:durableId="03B285CB"/>
  <w16cid:commentId w16cid:paraId="29C42489" w16cid:durableId="2887ED70"/>
  <w16cid:commentId w16cid:paraId="45ABD8A3" w16cid:durableId="4CA103B1"/>
  <w16cid:commentId w16cid:paraId="3296D3F6" w16cid:durableId="6B758092"/>
  <w16cid:commentId w16cid:paraId="5FBA251E" w16cid:durableId="13C171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03474" w14:textId="77777777" w:rsidR="00085BCC" w:rsidRDefault="00085BCC" w:rsidP="00E42EEC">
      <w:pPr>
        <w:spacing w:after="0" w:line="240" w:lineRule="auto"/>
      </w:pPr>
      <w:r>
        <w:separator/>
      </w:r>
    </w:p>
  </w:endnote>
  <w:endnote w:type="continuationSeparator" w:id="0">
    <w:p w14:paraId="08CABE72" w14:textId="77777777" w:rsidR="00085BCC" w:rsidRDefault="00085BCC" w:rsidP="00E4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24AAD" w14:textId="77777777" w:rsidR="00085BCC" w:rsidRDefault="00085BCC" w:rsidP="00E42EEC">
      <w:pPr>
        <w:spacing w:after="0" w:line="240" w:lineRule="auto"/>
      </w:pPr>
      <w:r>
        <w:separator/>
      </w:r>
    </w:p>
  </w:footnote>
  <w:footnote w:type="continuationSeparator" w:id="0">
    <w:p w14:paraId="7226C581" w14:textId="77777777" w:rsidR="00085BCC" w:rsidRDefault="00085BCC" w:rsidP="00E42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0C083F5E"/>
    <w:multiLevelType w:val="multilevel"/>
    <w:tmpl w:val="93B8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710C98"/>
    <w:multiLevelType w:val="multilevel"/>
    <w:tmpl w:val="D002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44B1E"/>
    <w:multiLevelType w:val="multilevel"/>
    <w:tmpl w:val="E028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F1A8B"/>
    <w:multiLevelType w:val="multilevel"/>
    <w:tmpl w:val="F0D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E06D8"/>
    <w:multiLevelType w:val="multilevel"/>
    <w:tmpl w:val="652A9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A148A"/>
    <w:multiLevelType w:val="multilevel"/>
    <w:tmpl w:val="70E6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97379"/>
    <w:multiLevelType w:val="multilevel"/>
    <w:tmpl w:val="64BCE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44F25"/>
    <w:multiLevelType w:val="multilevel"/>
    <w:tmpl w:val="FFC4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EC027A"/>
    <w:multiLevelType w:val="multilevel"/>
    <w:tmpl w:val="571C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345A5D"/>
    <w:multiLevelType w:val="hybridMultilevel"/>
    <w:tmpl w:val="D1F2E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307A6D4A"/>
    <w:multiLevelType w:val="multilevel"/>
    <w:tmpl w:val="1E621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26E4D"/>
    <w:multiLevelType w:val="multilevel"/>
    <w:tmpl w:val="7D7E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285B52"/>
    <w:multiLevelType w:val="multilevel"/>
    <w:tmpl w:val="31B2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F7754B"/>
    <w:multiLevelType w:val="multilevel"/>
    <w:tmpl w:val="03D2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37579B"/>
    <w:multiLevelType w:val="multilevel"/>
    <w:tmpl w:val="203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1068FC"/>
    <w:multiLevelType w:val="multilevel"/>
    <w:tmpl w:val="A826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D52A64"/>
    <w:multiLevelType w:val="multilevel"/>
    <w:tmpl w:val="0A5A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F4422A"/>
    <w:multiLevelType w:val="hybridMultilevel"/>
    <w:tmpl w:val="28906FBC"/>
    <w:lvl w:ilvl="0" w:tplc="12441FDA">
      <w:start w:val="1"/>
      <w:numFmt w:val="decimal"/>
      <w:lvlText w:val="%1."/>
      <w:lvlJc w:val="left"/>
      <w:pPr>
        <w:ind w:left="1020" w:hanging="360"/>
      </w:pPr>
    </w:lvl>
    <w:lvl w:ilvl="1" w:tplc="72C8046C">
      <w:start w:val="1"/>
      <w:numFmt w:val="decimal"/>
      <w:lvlText w:val="%2."/>
      <w:lvlJc w:val="left"/>
      <w:pPr>
        <w:ind w:left="1020" w:hanging="360"/>
      </w:pPr>
    </w:lvl>
    <w:lvl w:ilvl="2" w:tplc="2384C86E">
      <w:start w:val="1"/>
      <w:numFmt w:val="decimal"/>
      <w:lvlText w:val="%3."/>
      <w:lvlJc w:val="left"/>
      <w:pPr>
        <w:ind w:left="1020" w:hanging="360"/>
      </w:pPr>
    </w:lvl>
    <w:lvl w:ilvl="3" w:tplc="DE806AE2">
      <w:start w:val="1"/>
      <w:numFmt w:val="decimal"/>
      <w:lvlText w:val="%4."/>
      <w:lvlJc w:val="left"/>
      <w:pPr>
        <w:ind w:left="1020" w:hanging="360"/>
      </w:pPr>
    </w:lvl>
    <w:lvl w:ilvl="4" w:tplc="C6181C46">
      <w:start w:val="1"/>
      <w:numFmt w:val="decimal"/>
      <w:lvlText w:val="%5."/>
      <w:lvlJc w:val="left"/>
      <w:pPr>
        <w:ind w:left="1020" w:hanging="360"/>
      </w:pPr>
    </w:lvl>
    <w:lvl w:ilvl="5" w:tplc="E84A2160">
      <w:start w:val="1"/>
      <w:numFmt w:val="decimal"/>
      <w:lvlText w:val="%6."/>
      <w:lvlJc w:val="left"/>
      <w:pPr>
        <w:ind w:left="1020" w:hanging="360"/>
      </w:pPr>
    </w:lvl>
    <w:lvl w:ilvl="6" w:tplc="B1E40BD4">
      <w:start w:val="1"/>
      <w:numFmt w:val="decimal"/>
      <w:lvlText w:val="%7."/>
      <w:lvlJc w:val="left"/>
      <w:pPr>
        <w:ind w:left="1020" w:hanging="360"/>
      </w:pPr>
    </w:lvl>
    <w:lvl w:ilvl="7" w:tplc="484E6DA8">
      <w:start w:val="1"/>
      <w:numFmt w:val="decimal"/>
      <w:lvlText w:val="%8."/>
      <w:lvlJc w:val="left"/>
      <w:pPr>
        <w:ind w:left="1020" w:hanging="360"/>
      </w:pPr>
    </w:lvl>
    <w:lvl w:ilvl="8" w:tplc="45C27850">
      <w:start w:val="1"/>
      <w:numFmt w:val="decimal"/>
      <w:lvlText w:val="%9."/>
      <w:lvlJc w:val="left"/>
      <w:pPr>
        <w:ind w:left="1020" w:hanging="360"/>
      </w:pPr>
    </w:lvl>
  </w:abstractNum>
  <w:abstractNum w:abstractNumId="21" w15:restartNumberingAfterBreak="0">
    <w:nsid w:val="552B284E"/>
    <w:multiLevelType w:val="multilevel"/>
    <w:tmpl w:val="DD3C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F93F09"/>
    <w:multiLevelType w:val="multilevel"/>
    <w:tmpl w:val="DC76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6852614F"/>
    <w:multiLevelType w:val="multilevel"/>
    <w:tmpl w:val="9E18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D127F0"/>
    <w:multiLevelType w:val="multilevel"/>
    <w:tmpl w:val="DB8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5B5E7A"/>
    <w:multiLevelType w:val="multilevel"/>
    <w:tmpl w:val="610C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2E516E7"/>
    <w:multiLevelType w:val="multilevel"/>
    <w:tmpl w:val="C03C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F56B8B"/>
    <w:multiLevelType w:val="multilevel"/>
    <w:tmpl w:val="03DC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9C368E"/>
    <w:multiLevelType w:val="multilevel"/>
    <w:tmpl w:val="2AC8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C609D5"/>
    <w:multiLevelType w:val="multilevel"/>
    <w:tmpl w:val="A734D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C95645"/>
    <w:multiLevelType w:val="multilevel"/>
    <w:tmpl w:val="D50E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35" w15:restartNumberingAfterBreak="0">
    <w:nsid w:val="7D19763B"/>
    <w:multiLevelType w:val="multilevel"/>
    <w:tmpl w:val="FDCE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694759">
    <w:abstractNumId w:val="14"/>
  </w:num>
  <w:num w:numId="2" w16cid:durableId="88842178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1311478">
    <w:abstractNumId w:val="3"/>
  </w:num>
  <w:num w:numId="4" w16cid:durableId="112527602">
    <w:abstractNumId w:val="35"/>
  </w:num>
  <w:num w:numId="5" w16cid:durableId="1359235080">
    <w:abstractNumId w:val="16"/>
    <w:lvlOverride w:ilvl="0">
      <w:startOverride w:val="1"/>
    </w:lvlOverride>
  </w:num>
  <w:num w:numId="6" w16cid:durableId="492377627">
    <w:abstractNumId w:val="8"/>
  </w:num>
  <w:num w:numId="7" w16cid:durableId="1974090930">
    <w:abstractNumId w:val="31"/>
  </w:num>
  <w:num w:numId="8" w16cid:durableId="1734769300">
    <w:abstractNumId w:val="7"/>
    <w:lvlOverride w:ilvl="0">
      <w:startOverride w:val="1"/>
    </w:lvlOverride>
  </w:num>
  <w:num w:numId="9" w16cid:durableId="1249466238">
    <w:abstractNumId w:val="9"/>
  </w:num>
  <w:num w:numId="10" w16cid:durableId="1541818738">
    <w:abstractNumId w:val="15"/>
  </w:num>
  <w:num w:numId="11" w16cid:durableId="645938424">
    <w:abstractNumId w:val="23"/>
    <w:lvlOverride w:ilvl="0">
      <w:startOverride w:val="1"/>
    </w:lvlOverride>
  </w:num>
  <w:num w:numId="12" w16cid:durableId="598102938">
    <w:abstractNumId w:val="2"/>
  </w:num>
  <w:num w:numId="13" w16cid:durableId="1671444557">
    <w:abstractNumId w:val="19"/>
  </w:num>
  <w:num w:numId="14" w16cid:durableId="468666156">
    <w:abstractNumId w:val="5"/>
    <w:lvlOverride w:ilvl="0">
      <w:startOverride w:val="1"/>
    </w:lvlOverride>
  </w:num>
  <w:num w:numId="15" w16cid:durableId="1614902047">
    <w:abstractNumId w:val="17"/>
  </w:num>
  <w:num w:numId="16" w16cid:durableId="233785990">
    <w:abstractNumId w:val="26"/>
  </w:num>
  <w:num w:numId="17" w16cid:durableId="903568221">
    <w:abstractNumId w:val="6"/>
  </w:num>
  <w:num w:numId="18" w16cid:durableId="1765958134">
    <w:abstractNumId w:val="18"/>
  </w:num>
  <w:num w:numId="19" w16cid:durableId="1903054055">
    <w:abstractNumId w:val="21"/>
  </w:num>
  <w:num w:numId="20" w16cid:durableId="1965190006">
    <w:abstractNumId w:val="1"/>
  </w:num>
  <w:num w:numId="21" w16cid:durableId="766192631">
    <w:abstractNumId w:val="4"/>
    <w:lvlOverride w:ilvl="0">
      <w:startOverride w:val="1"/>
    </w:lvlOverride>
  </w:num>
  <w:num w:numId="22" w16cid:durableId="437875844">
    <w:abstractNumId w:val="10"/>
  </w:num>
  <w:num w:numId="23" w16cid:durableId="1201437904">
    <w:abstractNumId w:val="29"/>
  </w:num>
  <w:num w:numId="24" w16cid:durableId="635453546">
    <w:abstractNumId w:val="12"/>
  </w:num>
  <w:num w:numId="25" w16cid:durableId="1732078350">
    <w:abstractNumId w:val="22"/>
  </w:num>
  <w:num w:numId="26" w16cid:durableId="690760395">
    <w:abstractNumId w:val="22"/>
    <w:lvlOverride w:ilvl="0">
      <w:startOverride w:val="1"/>
    </w:lvlOverride>
  </w:num>
  <w:num w:numId="27" w16cid:durableId="51970580">
    <w:abstractNumId w:val="24"/>
  </w:num>
  <w:num w:numId="28" w16cid:durableId="971714932">
    <w:abstractNumId w:val="0"/>
  </w:num>
  <w:num w:numId="29" w16cid:durableId="1160578658">
    <w:abstractNumId w:val="11"/>
  </w:num>
  <w:num w:numId="30" w16cid:durableId="1242063909">
    <w:abstractNumId w:val="24"/>
    <w:lvlOverride w:ilvl="0">
      <w:startOverride w:val="1"/>
    </w:lvlOverride>
  </w:num>
  <w:num w:numId="31" w16cid:durableId="769080292">
    <w:abstractNumId w:val="28"/>
  </w:num>
  <w:num w:numId="32" w16cid:durableId="1752506432">
    <w:abstractNumId w:val="34"/>
  </w:num>
  <w:num w:numId="33" w16cid:durableId="1150175251">
    <w:abstractNumId w:val="22"/>
    <w:lvlOverride w:ilvl="0">
      <w:startOverride w:val="1"/>
    </w:lvlOverride>
  </w:num>
  <w:num w:numId="34" w16cid:durableId="1820535735">
    <w:abstractNumId w:val="32"/>
  </w:num>
  <w:num w:numId="35" w16cid:durableId="1008480168">
    <w:abstractNumId w:val="13"/>
  </w:num>
  <w:num w:numId="36" w16cid:durableId="959066499">
    <w:abstractNumId w:val="27"/>
  </w:num>
  <w:num w:numId="37" w16cid:durableId="1628467727">
    <w:abstractNumId w:val="33"/>
  </w:num>
  <w:num w:numId="38" w16cid:durableId="1788937005">
    <w:abstractNumId w:val="30"/>
  </w:num>
  <w:num w:numId="39" w16cid:durableId="727268326">
    <w:abstractNumId w:val="25"/>
  </w:num>
  <w:num w:numId="40" w16cid:durableId="291441745">
    <w:abstractNumId w:val="20"/>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reya Moharir">
    <w15:presenceInfo w15:providerId="AD" w15:userId="S::shreyam@packt.com::c7534561-a5ad-4746-ac9a-e03fc72f8784"/>
  </w15:person>
  <w15:person w15:author="Paulo H. Leocadio">
    <w15:presenceInfo w15:providerId="AD" w15:userId="S::ph@zinnia.holdings::c7eb2302-6bd0-4ff6-8528-d743652cfad7"/>
  </w15:person>
  <w15:person w15:author="Tazeen Shaikh">
    <w15:presenceInfo w15:providerId="AD" w15:userId="S::tazeens@packt.com::91ddc82f-792c-4645-8c56-8f22d0f89a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40"/>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1E69"/>
    <w:rsid w:val="00005D8D"/>
    <w:rsid w:val="000107DC"/>
    <w:rsid w:val="000115C7"/>
    <w:rsid w:val="00012D6A"/>
    <w:rsid w:val="000217CD"/>
    <w:rsid w:val="00024C10"/>
    <w:rsid w:val="00025B45"/>
    <w:rsid w:val="00026FA3"/>
    <w:rsid w:val="00027E7F"/>
    <w:rsid w:val="00035535"/>
    <w:rsid w:val="00035B71"/>
    <w:rsid w:val="00042F71"/>
    <w:rsid w:val="0004373F"/>
    <w:rsid w:val="00053B35"/>
    <w:rsid w:val="0006743D"/>
    <w:rsid w:val="00073FFE"/>
    <w:rsid w:val="00074B86"/>
    <w:rsid w:val="00085BCC"/>
    <w:rsid w:val="00086DB5"/>
    <w:rsid w:val="00096223"/>
    <w:rsid w:val="000A036E"/>
    <w:rsid w:val="000B6564"/>
    <w:rsid w:val="000C0580"/>
    <w:rsid w:val="000E06F3"/>
    <w:rsid w:val="000E393D"/>
    <w:rsid w:val="000F64BE"/>
    <w:rsid w:val="000F673A"/>
    <w:rsid w:val="00112D03"/>
    <w:rsid w:val="00123A1A"/>
    <w:rsid w:val="00136CE9"/>
    <w:rsid w:val="00137DFE"/>
    <w:rsid w:val="00142C58"/>
    <w:rsid w:val="001431F6"/>
    <w:rsid w:val="00162EDB"/>
    <w:rsid w:val="00192283"/>
    <w:rsid w:val="001A1EAA"/>
    <w:rsid w:val="001A2D02"/>
    <w:rsid w:val="001A646E"/>
    <w:rsid w:val="001A7E87"/>
    <w:rsid w:val="001B129B"/>
    <w:rsid w:val="001B1A8B"/>
    <w:rsid w:val="001B4D78"/>
    <w:rsid w:val="001B526C"/>
    <w:rsid w:val="001C513F"/>
    <w:rsid w:val="001E1E79"/>
    <w:rsid w:val="001E48A6"/>
    <w:rsid w:val="001F48EB"/>
    <w:rsid w:val="0020073A"/>
    <w:rsid w:val="00202A02"/>
    <w:rsid w:val="00204BA3"/>
    <w:rsid w:val="00212253"/>
    <w:rsid w:val="00216C01"/>
    <w:rsid w:val="00217116"/>
    <w:rsid w:val="00217A7E"/>
    <w:rsid w:val="00235DDE"/>
    <w:rsid w:val="00237155"/>
    <w:rsid w:val="00243BE1"/>
    <w:rsid w:val="00243C56"/>
    <w:rsid w:val="00247316"/>
    <w:rsid w:val="0025053C"/>
    <w:rsid w:val="00251F34"/>
    <w:rsid w:val="00263FA9"/>
    <w:rsid w:val="00270335"/>
    <w:rsid w:val="002815F8"/>
    <w:rsid w:val="00283389"/>
    <w:rsid w:val="00283AA0"/>
    <w:rsid w:val="002A17B7"/>
    <w:rsid w:val="002A7053"/>
    <w:rsid w:val="002B3E85"/>
    <w:rsid w:val="002B4AFC"/>
    <w:rsid w:val="002B575F"/>
    <w:rsid w:val="002B59DA"/>
    <w:rsid w:val="002D1248"/>
    <w:rsid w:val="002D3714"/>
    <w:rsid w:val="002D74F8"/>
    <w:rsid w:val="002E3269"/>
    <w:rsid w:val="002F0EEE"/>
    <w:rsid w:val="002F485F"/>
    <w:rsid w:val="002F6F33"/>
    <w:rsid w:val="003011C7"/>
    <w:rsid w:val="00301B26"/>
    <w:rsid w:val="00310150"/>
    <w:rsid w:val="003165FF"/>
    <w:rsid w:val="00323262"/>
    <w:rsid w:val="00330F40"/>
    <w:rsid w:val="00331878"/>
    <w:rsid w:val="00337E13"/>
    <w:rsid w:val="003429B5"/>
    <w:rsid w:val="00347F9F"/>
    <w:rsid w:val="0035062A"/>
    <w:rsid w:val="00350ADD"/>
    <w:rsid w:val="003534AD"/>
    <w:rsid w:val="00355D56"/>
    <w:rsid w:val="00363135"/>
    <w:rsid w:val="003714A4"/>
    <w:rsid w:val="0037311F"/>
    <w:rsid w:val="003749D4"/>
    <w:rsid w:val="00386256"/>
    <w:rsid w:val="003A3189"/>
    <w:rsid w:val="003B29D3"/>
    <w:rsid w:val="003B6E22"/>
    <w:rsid w:val="003C3243"/>
    <w:rsid w:val="003C3B9A"/>
    <w:rsid w:val="003C45C6"/>
    <w:rsid w:val="003C7D4E"/>
    <w:rsid w:val="003D2252"/>
    <w:rsid w:val="003D2972"/>
    <w:rsid w:val="003F3A5F"/>
    <w:rsid w:val="00405DC4"/>
    <w:rsid w:val="004072D5"/>
    <w:rsid w:val="0041196A"/>
    <w:rsid w:val="00412422"/>
    <w:rsid w:val="00414905"/>
    <w:rsid w:val="0042450A"/>
    <w:rsid w:val="0042690E"/>
    <w:rsid w:val="0043035F"/>
    <w:rsid w:val="00441E01"/>
    <w:rsid w:val="00457358"/>
    <w:rsid w:val="004575DB"/>
    <w:rsid w:val="0047308D"/>
    <w:rsid w:val="00486843"/>
    <w:rsid w:val="004918BF"/>
    <w:rsid w:val="00496495"/>
    <w:rsid w:val="004B6A0D"/>
    <w:rsid w:val="004B6D27"/>
    <w:rsid w:val="004C0374"/>
    <w:rsid w:val="004C117F"/>
    <w:rsid w:val="004C548B"/>
    <w:rsid w:val="004D763D"/>
    <w:rsid w:val="004E11BB"/>
    <w:rsid w:val="004E37B4"/>
    <w:rsid w:val="005106EA"/>
    <w:rsid w:val="00511551"/>
    <w:rsid w:val="00526D7C"/>
    <w:rsid w:val="00530D55"/>
    <w:rsid w:val="00550B98"/>
    <w:rsid w:val="00555D20"/>
    <w:rsid w:val="00570370"/>
    <w:rsid w:val="005708F9"/>
    <w:rsid w:val="00571E1A"/>
    <w:rsid w:val="00596436"/>
    <w:rsid w:val="0059718C"/>
    <w:rsid w:val="005B318C"/>
    <w:rsid w:val="005B36D5"/>
    <w:rsid w:val="005C53BB"/>
    <w:rsid w:val="005D4318"/>
    <w:rsid w:val="005D5EFE"/>
    <w:rsid w:val="005E73D2"/>
    <w:rsid w:val="005F3BB5"/>
    <w:rsid w:val="00600D2F"/>
    <w:rsid w:val="00602CD6"/>
    <w:rsid w:val="0060629A"/>
    <w:rsid w:val="00613BDE"/>
    <w:rsid w:val="00617E17"/>
    <w:rsid w:val="006225F0"/>
    <w:rsid w:val="00624A0A"/>
    <w:rsid w:val="00625700"/>
    <w:rsid w:val="00625848"/>
    <w:rsid w:val="00630D63"/>
    <w:rsid w:val="00634066"/>
    <w:rsid w:val="0063490A"/>
    <w:rsid w:val="00641D62"/>
    <w:rsid w:val="00646090"/>
    <w:rsid w:val="00653E39"/>
    <w:rsid w:val="00654A1F"/>
    <w:rsid w:val="006613C5"/>
    <w:rsid w:val="00664730"/>
    <w:rsid w:val="006739BB"/>
    <w:rsid w:val="0068317B"/>
    <w:rsid w:val="00683D19"/>
    <w:rsid w:val="00687620"/>
    <w:rsid w:val="0069767A"/>
    <w:rsid w:val="00697B94"/>
    <w:rsid w:val="006A4676"/>
    <w:rsid w:val="006B22E7"/>
    <w:rsid w:val="006B319D"/>
    <w:rsid w:val="006B3D51"/>
    <w:rsid w:val="006B5DA3"/>
    <w:rsid w:val="006C0B11"/>
    <w:rsid w:val="006C1C27"/>
    <w:rsid w:val="006C6A32"/>
    <w:rsid w:val="006D15B1"/>
    <w:rsid w:val="006D5A9A"/>
    <w:rsid w:val="006E08DE"/>
    <w:rsid w:val="006E30F5"/>
    <w:rsid w:val="006E4A3B"/>
    <w:rsid w:val="006F0D65"/>
    <w:rsid w:val="006F4CC2"/>
    <w:rsid w:val="006F7553"/>
    <w:rsid w:val="006F759A"/>
    <w:rsid w:val="007022D8"/>
    <w:rsid w:val="00714E28"/>
    <w:rsid w:val="00724B96"/>
    <w:rsid w:val="00733CC1"/>
    <w:rsid w:val="00750555"/>
    <w:rsid w:val="0075275E"/>
    <w:rsid w:val="00754619"/>
    <w:rsid w:val="00757BA6"/>
    <w:rsid w:val="00760A21"/>
    <w:rsid w:val="00761D88"/>
    <w:rsid w:val="00780C03"/>
    <w:rsid w:val="00783FFB"/>
    <w:rsid w:val="0078458D"/>
    <w:rsid w:val="00792429"/>
    <w:rsid w:val="00794157"/>
    <w:rsid w:val="00794167"/>
    <w:rsid w:val="007965E6"/>
    <w:rsid w:val="007A21E6"/>
    <w:rsid w:val="007A3885"/>
    <w:rsid w:val="007B3802"/>
    <w:rsid w:val="007B61E1"/>
    <w:rsid w:val="007B6C33"/>
    <w:rsid w:val="007C7E9A"/>
    <w:rsid w:val="007E0967"/>
    <w:rsid w:val="007E1EA4"/>
    <w:rsid w:val="007E279C"/>
    <w:rsid w:val="007F44F8"/>
    <w:rsid w:val="00805409"/>
    <w:rsid w:val="00816BCC"/>
    <w:rsid w:val="00817B60"/>
    <w:rsid w:val="00820AE2"/>
    <w:rsid w:val="00820E66"/>
    <w:rsid w:val="00837C4C"/>
    <w:rsid w:val="00842735"/>
    <w:rsid w:val="00843F1B"/>
    <w:rsid w:val="00844DC2"/>
    <w:rsid w:val="008464B4"/>
    <w:rsid w:val="00855AEC"/>
    <w:rsid w:val="00862408"/>
    <w:rsid w:val="00865D8B"/>
    <w:rsid w:val="00866295"/>
    <w:rsid w:val="00867121"/>
    <w:rsid w:val="00883E0D"/>
    <w:rsid w:val="00887581"/>
    <w:rsid w:val="008902C5"/>
    <w:rsid w:val="0089201C"/>
    <w:rsid w:val="00894778"/>
    <w:rsid w:val="008B2575"/>
    <w:rsid w:val="008B3898"/>
    <w:rsid w:val="008B3F35"/>
    <w:rsid w:val="008B68E9"/>
    <w:rsid w:val="008C53B2"/>
    <w:rsid w:val="008C7574"/>
    <w:rsid w:val="008D0B73"/>
    <w:rsid w:val="008D2259"/>
    <w:rsid w:val="008D3B03"/>
    <w:rsid w:val="008D416E"/>
    <w:rsid w:val="008E0045"/>
    <w:rsid w:val="008E17B0"/>
    <w:rsid w:val="008E22DA"/>
    <w:rsid w:val="008E5B6C"/>
    <w:rsid w:val="008F7FC4"/>
    <w:rsid w:val="00900BBB"/>
    <w:rsid w:val="0090482A"/>
    <w:rsid w:val="00904ABE"/>
    <w:rsid w:val="00907CF9"/>
    <w:rsid w:val="009258DE"/>
    <w:rsid w:val="009369A2"/>
    <w:rsid w:val="00936CE7"/>
    <w:rsid w:val="00937A46"/>
    <w:rsid w:val="00940E1A"/>
    <w:rsid w:val="00956561"/>
    <w:rsid w:val="00961621"/>
    <w:rsid w:val="00967DCC"/>
    <w:rsid w:val="00972507"/>
    <w:rsid w:val="009769D6"/>
    <w:rsid w:val="009A1AEA"/>
    <w:rsid w:val="009C201B"/>
    <w:rsid w:val="009C71AC"/>
    <w:rsid w:val="009D2A5C"/>
    <w:rsid w:val="009E10C6"/>
    <w:rsid w:val="009F5578"/>
    <w:rsid w:val="009F5D60"/>
    <w:rsid w:val="009F6D56"/>
    <w:rsid w:val="00A02C83"/>
    <w:rsid w:val="00A075B7"/>
    <w:rsid w:val="00A10D2C"/>
    <w:rsid w:val="00A14F90"/>
    <w:rsid w:val="00A24DA3"/>
    <w:rsid w:val="00A301BF"/>
    <w:rsid w:val="00A30301"/>
    <w:rsid w:val="00A42540"/>
    <w:rsid w:val="00A45D9E"/>
    <w:rsid w:val="00A51F4B"/>
    <w:rsid w:val="00A520A2"/>
    <w:rsid w:val="00A5469C"/>
    <w:rsid w:val="00A55F8D"/>
    <w:rsid w:val="00A61126"/>
    <w:rsid w:val="00A617F7"/>
    <w:rsid w:val="00A630F5"/>
    <w:rsid w:val="00A6433C"/>
    <w:rsid w:val="00A73DBA"/>
    <w:rsid w:val="00A77789"/>
    <w:rsid w:val="00A80458"/>
    <w:rsid w:val="00A833A5"/>
    <w:rsid w:val="00A85D68"/>
    <w:rsid w:val="00A91442"/>
    <w:rsid w:val="00A95A68"/>
    <w:rsid w:val="00AA1BDD"/>
    <w:rsid w:val="00AA3711"/>
    <w:rsid w:val="00AA65F2"/>
    <w:rsid w:val="00AB0293"/>
    <w:rsid w:val="00AB0705"/>
    <w:rsid w:val="00AC0996"/>
    <w:rsid w:val="00AC1975"/>
    <w:rsid w:val="00AC7294"/>
    <w:rsid w:val="00AD3399"/>
    <w:rsid w:val="00AF2013"/>
    <w:rsid w:val="00AF4993"/>
    <w:rsid w:val="00B12366"/>
    <w:rsid w:val="00B20E88"/>
    <w:rsid w:val="00B3113B"/>
    <w:rsid w:val="00B3128B"/>
    <w:rsid w:val="00B32A2A"/>
    <w:rsid w:val="00B34934"/>
    <w:rsid w:val="00B4710B"/>
    <w:rsid w:val="00B62217"/>
    <w:rsid w:val="00B72559"/>
    <w:rsid w:val="00B72BF0"/>
    <w:rsid w:val="00B87C76"/>
    <w:rsid w:val="00BA7F42"/>
    <w:rsid w:val="00BB12A8"/>
    <w:rsid w:val="00BB155C"/>
    <w:rsid w:val="00BB17C4"/>
    <w:rsid w:val="00BD0C70"/>
    <w:rsid w:val="00BE6D10"/>
    <w:rsid w:val="00BF323B"/>
    <w:rsid w:val="00BF5F3E"/>
    <w:rsid w:val="00C00865"/>
    <w:rsid w:val="00C0679C"/>
    <w:rsid w:val="00C124C6"/>
    <w:rsid w:val="00C252BD"/>
    <w:rsid w:val="00C274D3"/>
    <w:rsid w:val="00C27B1E"/>
    <w:rsid w:val="00C33227"/>
    <w:rsid w:val="00C352BC"/>
    <w:rsid w:val="00C514EB"/>
    <w:rsid w:val="00C5317F"/>
    <w:rsid w:val="00C7685F"/>
    <w:rsid w:val="00C822CB"/>
    <w:rsid w:val="00C877F6"/>
    <w:rsid w:val="00CA1874"/>
    <w:rsid w:val="00CA3114"/>
    <w:rsid w:val="00CA6204"/>
    <w:rsid w:val="00CA6394"/>
    <w:rsid w:val="00CB36FA"/>
    <w:rsid w:val="00CB75DA"/>
    <w:rsid w:val="00CC068F"/>
    <w:rsid w:val="00CC53DA"/>
    <w:rsid w:val="00CC57E8"/>
    <w:rsid w:val="00CD013A"/>
    <w:rsid w:val="00CD116D"/>
    <w:rsid w:val="00CD5A41"/>
    <w:rsid w:val="00CD7433"/>
    <w:rsid w:val="00CE12BB"/>
    <w:rsid w:val="00CE202F"/>
    <w:rsid w:val="00CE45C9"/>
    <w:rsid w:val="00CE7CF8"/>
    <w:rsid w:val="00CF434D"/>
    <w:rsid w:val="00CF555B"/>
    <w:rsid w:val="00CF6B32"/>
    <w:rsid w:val="00D07484"/>
    <w:rsid w:val="00D26F49"/>
    <w:rsid w:val="00D3683D"/>
    <w:rsid w:val="00D44764"/>
    <w:rsid w:val="00D469DC"/>
    <w:rsid w:val="00D527DE"/>
    <w:rsid w:val="00D529B8"/>
    <w:rsid w:val="00D5505B"/>
    <w:rsid w:val="00D56B7D"/>
    <w:rsid w:val="00D61752"/>
    <w:rsid w:val="00D62D2A"/>
    <w:rsid w:val="00D651AC"/>
    <w:rsid w:val="00D71274"/>
    <w:rsid w:val="00D77850"/>
    <w:rsid w:val="00D90262"/>
    <w:rsid w:val="00DA5231"/>
    <w:rsid w:val="00DA6106"/>
    <w:rsid w:val="00DB0C69"/>
    <w:rsid w:val="00DB66E3"/>
    <w:rsid w:val="00DC27FC"/>
    <w:rsid w:val="00DC7EB5"/>
    <w:rsid w:val="00DD51A0"/>
    <w:rsid w:val="00DD6166"/>
    <w:rsid w:val="00DD7493"/>
    <w:rsid w:val="00DF005D"/>
    <w:rsid w:val="00DF36FE"/>
    <w:rsid w:val="00E03EAA"/>
    <w:rsid w:val="00E20017"/>
    <w:rsid w:val="00E230ED"/>
    <w:rsid w:val="00E24FDA"/>
    <w:rsid w:val="00E31170"/>
    <w:rsid w:val="00E32E2E"/>
    <w:rsid w:val="00E42EEC"/>
    <w:rsid w:val="00E43F2F"/>
    <w:rsid w:val="00E6443F"/>
    <w:rsid w:val="00E664A0"/>
    <w:rsid w:val="00E710F2"/>
    <w:rsid w:val="00E7700D"/>
    <w:rsid w:val="00E77425"/>
    <w:rsid w:val="00E83B01"/>
    <w:rsid w:val="00E90E41"/>
    <w:rsid w:val="00E919B6"/>
    <w:rsid w:val="00EA6FB4"/>
    <w:rsid w:val="00EA7909"/>
    <w:rsid w:val="00EB0283"/>
    <w:rsid w:val="00EB33A2"/>
    <w:rsid w:val="00EC3FCE"/>
    <w:rsid w:val="00EC6A30"/>
    <w:rsid w:val="00ED342A"/>
    <w:rsid w:val="00ED3F02"/>
    <w:rsid w:val="00EE10C4"/>
    <w:rsid w:val="00EF237D"/>
    <w:rsid w:val="00EF7B04"/>
    <w:rsid w:val="00F01CFF"/>
    <w:rsid w:val="00F0288A"/>
    <w:rsid w:val="00F04413"/>
    <w:rsid w:val="00F26228"/>
    <w:rsid w:val="00F26EC4"/>
    <w:rsid w:val="00F3558A"/>
    <w:rsid w:val="00F42744"/>
    <w:rsid w:val="00F504F1"/>
    <w:rsid w:val="00F520C9"/>
    <w:rsid w:val="00F543EA"/>
    <w:rsid w:val="00F57CD0"/>
    <w:rsid w:val="00F66887"/>
    <w:rsid w:val="00F82F25"/>
    <w:rsid w:val="00F8327D"/>
    <w:rsid w:val="00F961D2"/>
    <w:rsid w:val="00FA0971"/>
    <w:rsid w:val="00FA384C"/>
    <w:rsid w:val="00FA52FB"/>
    <w:rsid w:val="00FA62A6"/>
    <w:rsid w:val="00FA63E6"/>
    <w:rsid w:val="00FC2E7E"/>
    <w:rsid w:val="00FD3BD8"/>
    <w:rsid w:val="00FD7FE1"/>
    <w:rsid w:val="00FF0C65"/>
    <w:rsid w:val="00FF1DF3"/>
    <w:rsid w:val="220381DB"/>
    <w:rsid w:val="2C093623"/>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DD6166"/>
    <w:pPr>
      <w:spacing w:line="256" w:lineRule="auto"/>
    </w:pPr>
    <w:rPr>
      <w:lang w:val="en-US"/>
    </w:rPr>
  </w:style>
  <w:style w:type="paragraph" w:styleId="Heading1">
    <w:name w:val="heading 1"/>
    <w:basedOn w:val="Normal"/>
    <w:next w:val="Normal"/>
    <w:link w:val="Heading1Char"/>
    <w:uiPriority w:val="9"/>
    <w:rsid w:val="00DD6166"/>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DD6166"/>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DD6166"/>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DD6166"/>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DD6166"/>
    <w:pPr>
      <w:keepNext/>
      <w:keepLines/>
      <w:spacing w:before="240" w:after="80" w:line="259" w:lineRule="auto"/>
      <w:outlineLvl w:val="4"/>
    </w:pPr>
    <w:rPr>
      <w:sz w:val="20"/>
    </w:rPr>
  </w:style>
  <w:style w:type="paragraph" w:styleId="Heading6">
    <w:name w:val="heading 6"/>
    <w:basedOn w:val="Heading5"/>
    <w:next w:val="Normal"/>
    <w:link w:val="Heading6Char"/>
    <w:rsid w:val="00DD6166"/>
    <w:pPr>
      <w:spacing w:before="120" w:after="240"/>
      <w:outlineLvl w:val="5"/>
    </w:pPr>
  </w:style>
  <w:style w:type="paragraph" w:styleId="Heading7">
    <w:name w:val="heading 7"/>
    <w:basedOn w:val="Normal"/>
    <w:next w:val="Normal"/>
    <w:link w:val="Heading7Char"/>
    <w:uiPriority w:val="9"/>
    <w:unhideWhenUsed/>
    <w:rsid w:val="00DD6166"/>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DD6166"/>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DD6166"/>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16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D616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DD6166"/>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DD6166"/>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DD6166"/>
    <w:rPr>
      <w:sz w:val="20"/>
      <w:lang w:val="en-US"/>
    </w:rPr>
  </w:style>
  <w:style w:type="character" w:customStyle="1" w:styleId="Heading6Char">
    <w:name w:val="Heading 6 Char"/>
    <w:basedOn w:val="DefaultParagraphFont"/>
    <w:link w:val="Heading6"/>
    <w:rsid w:val="00DD6166"/>
    <w:rPr>
      <w:sz w:val="20"/>
      <w:lang w:val="en-US"/>
    </w:rPr>
  </w:style>
  <w:style w:type="character" w:customStyle="1" w:styleId="Heading7Char">
    <w:name w:val="Heading 7 Char"/>
    <w:basedOn w:val="DefaultParagraphFont"/>
    <w:link w:val="Heading7"/>
    <w:uiPriority w:val="9"/>
    <w:rsid w:val="00DD6166"/>
    <w:rPr>
      <w:rFonts w:eastAsiaTheme="majorEastAsia" w:cstheme="majorBidi"/>
      <w:iCs/>
      <w:sz w:val="24"/>
      <w:lang w:val="en-US"/>
    </w:rPr>
  </w:style>
  <w:style w:type="character" w:customStyle="1" w:styleId="Heading8Char">
    <w:name w:val="Heading 8 Char"/>
    <w:basedOn w:val="DefaultParagraphFont"/>
    <w:link w:val="Heading8"/>
    <w:uiPriority w:val="9"/>
    <w:rsid w:val="00DD6166"/>
    <w:rPr>
      <w:rFonts w:eastAsiaTheme="majorEastAsia" w:cstheme="majorBidi"/>
      <w:szCs w:val="21"/>
      <w:lang w:val="en-US"/>
    </w:rPr>
  </w:style>
  <w:style w:type="character" w:customStyle="1" w:styleId="Heading9Char">
    <w:name w:val="Heading 9 Char"/>
    <w:basedOn w:val="DefaultParagraphFont"/>
    <w:link w:val="Heading9"/>
    <w:uiPriority w:val="9"/>
    <w:semiHidden/>
    <w:rsid w:val="00DD6166"/>
    <w:rPr>
      <w:rFonts w:asciiTheme="majorHAnsi" w:eastAsiaTheme="majorEastAsia" w:hAnsiTheme="majorHAnsi" w:cstheme="majorBidi"/>
      <w:i/>
      <w:iCs/>
      <w:sz w:val="21"/>
      <w:szCs w:val="21"/>
      <w:lang w:val="en-US"/>
    </w:rPr>
  </w:style>
  <w:style w:type="character" w:customStyle="1" w:styleId="P-Bold">
    <w:name w:val="P - Bold"/>
    <w:uiPriority w:val="1"/>
    <w:qFormat/>
    <w:rsid w:val="00DD6166"/>
    <w:rPr>
      <w:rFonts w:ascii="Arial" w:hAnsi="Arial"/>
      <w:b/>
      <w:sz w:val="22"/>
      <w:bdr w:val="none" w:sz="0" w:space="0" w:color="auto"/>
      <w:shd w:val="clear" w:color="auto" w:fill="73FDD6"/>
    </w:rPr>
  </w:style>
  <w:style w:type="paragraph" w:customStyle="1" w:styleId="P-Callout">
    <w:name w:val="P - Callout"/>
    <w:basedOn w:val="Normal"/>
    <w:next w:val="Normal"/>
    <w:qFormat/>
    <w:rsid w:val="00DD6166"/>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DD6166"/>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DD6166"/>
    <w:pPr>
      <w:numPr>
        <w:numId w:val="2"/>
      </w:numPr>
      <w:spacing w:before="160" w:line="300" w:lineRule="auto"/>
    </w:pPr>
    <w:rPr>
      <w:rFonts w:eastAsia="Arial"/>
      <w:lang w:val="en"/>
    </w:rPr>
  </w:style>
  <w:style w:type="paragraph" w:customStyle="1" w:styleId="L-Bullets">
    <w:name w:val="L - Bullets"/>
    <w:basedOn w:val="Normal"/>
    <w:qFormat/>
    <w:rsid w:val="00DD6166"/>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DD6166"/>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DD6166"/>
    <w:rPr>
      <w:rFonts w:ascii="Arial" w:hAnsi="Arial"/>
      <w:i/>
      <w:color w:val="auto"/>
      <w:sz w:val="22"/>
      <w:bdr w:val="none" w:sz="0" w:space="0" w:color="auto"/>
      <w:shd w:val="clear" w:color="auto" w:fill="FFFC00"/>
    </w:rPr>
  </w:style>
  <w:style w:type="character" w:customStyle="1" w:styleId="P-Code">
    <w:name w:val="P - Code"/>
    <w:uiPriority w:val="1"/>
    <w:qFormat/>
    <w:rsid w:val="00DD6166"/>
    <w:rPr>
      <w:rFonts w:ascii="Courier" w:hAnsi="Courier"/>
      <w:sz w:val="22"/>
      <w:bdr w:val="none" w:sz="0" w:space="0" w:color="auto"/>
      <w:shd w:val="clear" w:color="auto" w:fill="D5FC79"/>
    </w:rPr>
  </w:style>
  <w:style w:type="paragraph" w:customStyle="1" w:styleId="H1-Section">
    <w:name w:val="H1 - Section"/>
    <w:basedOn w:val="Heading1"/>
    <w:next w:val="Normal"/>
    <w:qFormat/>
    <w:rsid w:val="00DD6166"/>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DD6166"/>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DD6166"/>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DD6166"/>
    <w:pPr>
      <w:spacing w:before="120" w:after="120" w:line="259" w:lineRule="auto"/>
    </w:pPr>
    <w:rPr>
      <w:rFonts w:eastAsia="Arial"/>
      <w:lang w:val="en"/>
    </w:rPr>
  </w:style>
  <w:style w:type="paragraph" w:customStyle="1" w:styleId="H3-Subheading">
    <w:name w:val="H3 - Subheading"/>
    <w:basedOn w:val="Heading3"/>
    <w:next w:val="Normal"/>
    <w:qFormat/>
    <w:rsid w:val="00DD6166"/>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DD6166"/>
    <w:pPr>
      <w:spacing w:before="120" w:after="240"/>
      <w:jc w:val="center"/>
    </w:pPr>
    <w:rPr>
      <w:rFonts w:eastAsia="Arial"/>
      <w:b/>
      <w:color w:val="FF0000"/>
      <w:sz w:val="20"/>
      <w:lang w:val="en"/>
    </w:rPr>
  </w:style>
  <w:style w:type="paragraph" w:customStyle="1" w:styleId="SC-Heading">
    <w:name w:val="SC - Heading"/>
    <w:next w:val="H1-Section"/>
    <w:qFormat/>
    <w:rsid w:val="00DD6166"/>
    <w:pPr>
      <w:spacing w:before="240" w:after="240"/>
    </w:pPr>
    <w:rPr>
      <w:rFonts w:eastAsiaTheme="majorEastAsia" w:cstheme="majorBidi"/>
      <w:b/>
      <w:iCs/>
      <w:color w:val="FF0000"/>
      <w:sz w:val="24"/>
      <w:lang w:val="en"/>
    </w:rPr>
  </w:style>
  <w:style w:type="paragraph" w:customStyle="1" w:styleId="SC-Link">
    <w:name w:val="SC - Link"/>
    <w:qFormat/>
    <w:rsid w:val="00DD6166"/>
    <w:pPr>
      <w:spacing w:before="200" w:after="240"/>
    </w:pPr>
    <w:rPr>
      <w:rFonts w:eastAsiaTheme="majorEastAsia" w:cstheme="majorBidi"/>
      <w:b/>
      <w:color w:val="00B050"/>
      <w:szCs w:val="21"/>
      <w:lang w:val="en"/>
    </w:rPr>
  </w:style>
  <w:style w:type="paragraph" w:customStyle="1" w:styleId="P-Source">
    <w:name w:val="P - Source"/>
    <w:qFormat/>
    <w:rsid w:val="00DD6166"/>
    <w:pPr>
      <w:shd w:val="solid" w:color="auto" w:fill="auto"/>
    </w:pPr>
    <w:rPr>
      <w:rFonts w:ascii="Courier" w:eastAsia="Arial" w:hAnsi="Courier" w:cs="Consolas"/>
      <w:szCs w:val="21"/>
      <w:lang w:val="en"/>
    </w:rPr>
  </w:style>
  <w:style w:type="paragraph" w:customStyle="1" w:styleId="L-Regular">
    <w:name w:val="L - Regular"/>
    <w:basedOn w:val="L-Numbers"/>
    <w:qFormat/>
    <w:rsid w:val="00DD6166"/>
    <w:pPr>
      <w:numPr>
        <w:numId w:val="0"/>
      </w:numPr>
      <w:ind w:left="720"/>
    </w:pPr>
  </w:style>
  <w:style w:type="paragraph" w:customStyle="1" w:styleId="L-Source">
    <w:name w:val="L - Source"/>
    <w:basedOn w:val="P-Source"/>
    <w:rsid w:val="00DD6166"/>
    <w:pPr>
      <w:shd w:val="pct50" w:color="D9E2F3" w:themeColor="accent1" w:themeTint="33" w:fill="auto"/>
      <w:ind w:left="720"/>
    </w:pPr>
  </w:style>
  <w:style w:type="table" w:styleId="TableGrid">
    <w:name w:val="Table Grid"/>
    <w:basedOn w:val="TableNormal"/>
    <w:uiPriority w:val="39"/>
    <w:rsid w:val="00DD6166"/>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DD6166"/>
    <w:rPr>
      <w:rFonts w:ascii="Courier" w:hAnsi="Courier"/>
      <w:b/>
      <w:bdr w:val="none" w:sz="0" w:space="0" w:color="auto"/>
      <w:shd w:val="clear" w:color="auto" w:fill="F4D3D2"/>
    </w:rPr>
  </w:style>
  <w:style w:type="paragraph" w:customStyle="1" w:styleId="SC-Source">
    <w:name w:val="SC - Source"/>
    <w:basedOn w:val="P-Source"/>
    <w:qFormat/>
    <w:rsid w:val="00DD6166"/>
    <w:pPr>
      <w:shd w:val="pct50" w:color="D9E2F3" w:themeColor="accent1" w:themeTint="33" w:fill="auto"/>
    </w:pPr>
  </w:style>
  <w:style w:type="paragraph" w:customStyle="1" w:styleId="SP-Editorial">
    <w:name w:val="SP - Editorial"/>
    <w:next w:val="P-Regular"/>
    <w:qFormat/>
    <w:rsid w:val="00DD6166"/>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DD6166"/>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DD6166"/>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DD6166"/>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D6166"/>
    <w:rPr>
      <w:color w:val="0000FF"/>
      <w:u w:val="single"/>
    </w:rPr>
  </w:style>
  <w:style w:type="paragraph" w:styleId="Bibliography">
    <w:name w:val="Bibliography"/>
    <w:basedOn w:val="Normal"/>
    <w:next w:val="Normal"/>
    <w:uiPriority w:val="37"/>
    <w:semiHidden/>
    <w:rsid w:val="00600D2F"/>
  </w:style>
  <w:style w:type="paragraph" w:styleId="NormalWeb">
    <w:name w:val="Normal (Web)"/>
    <w:basedOn w:val="Normal"/>
    <w:uiPriority w:val="99"/>
    <w:semiHidden/>
    <w:unhideWhenUsed/>
    <w:rsid w:val="008E0045"/>
    <w:rPr>
      <w:rFonts w:ascii="Times New Roman" w:hAnsi="Times New Roman" w:cs="Times New Roman"/>
      <w:sz w:val="24"/>
      <w:szCs w:val="24"/>
    </w:rPr>
  </w:style>
  <w:style w:type="paragraph" w:customStyle="1" w:styleId="L2-Bullets">
    <w:name w:val="L2 - Bullets"/>
    <w:basedOn w:val="L-Bullets"/>
    <w:qFormat/>
    <w:rsid w:val="00DD6166"/>
    <w:pPr>
      <w:numPr>
        <w:numId w:val="31"/>
      </w:numPr>
      <w:ind w:left="1080"/>
    </w:pPr>
  </w:style>
  <w:style w:type="paragraph" w:customStyle="1" w:styleId="L3-Bullets">
    <w:name w:val="L3 - Bullets"/>
    <w:basedOn w:val="L2-Bullets"/>
    <w:qFormat/>
    <w:rsid w:val="00DD6166"/>
    <w:pPr>
      <w:numPr>
        <w:numId w:val="32"/>
      </w:numPr>
      <w:ind w:left="1434" w:hanging="357"/>
    </w:pPr>
  </w:style>
  <w:style w:type="paragraph" w:customStyle="1" w:styleId="L2-Numbers">
    <w:name w:val="L2 - Numbers"/>
    <w:basedOn w:val="L-Numbers"/>
    <w:qFormat/>
    <w:rsid w:val="00DD6166"/>
    <w:pPr>
      <w:numPr>
        <w:numId w:val="30"/>
      </w:numPr>
    </w:pPr>
  </w:style>
  <w:style w:type="paragraph" w:customStyle="1" w:styleId="L2-Alphabets">
    <w:name w:val="L2 - Alphabets"/>
    <w:basedOn w:val="L-Numbers"/>
    <w:qFormat/>
    <w:rsid w:val="00DD6166"/>
    <w:pPr>
      <w:numPr>
        <w:numId w:val="29"/>
      </w:numPr>
    </w:pPr>
  </w:style>
  <w:style w:type="paragraph" w:customStyle="1" w:styleId="L3-Numbers">
    <w:name w:val="L3 - Numbers"/>
    <w:basedOn w:val="L2-Numbers"/>
    <w:qFormat/>
    <w:rsid w:val="00DD6166"/>
    <w:pPr>
      <w:numPr>
        <w:numId w:val="28"/>
      </w:numPr>
      <w:tabs>
        <w:tab w:val="num" w:pos="360"/>
      </w:tabs>
      <w:ind w:left="1435" w:hanging="244"/>
    </w:pPr>
  </w:style>
  <w:style w:type="paragraph" w:customStyle="1" w:styleId="IMG-Figure">
    <w:name w:val="IMG - Figure"/>
    <w:basedOn w:val="P-Regular"/>
    <w:qFormat/>
    <w:rsid w:val="00DD6166"/>
    <w:pPr>
      <w:jc w:val="center"/>
    </w:pPr>
    <w:rPr>
      <w:rFonts w:eastAsia="Times New Roman" w:cs="Times New Roman"/>
      <w:szCs w:val="20"/>
    </w:rPr>
  </w:style>
  <w:style w:type="paragraph" w:styleId="Revision">
    <w:name w:val="Revision"/>
    <w:hidden/>
    <w:uiPriority w:val="99"/>
    <w:semiHidden/>
    <w:rsid w:val="00BB17C4"/>
    <w:pPr>
      <w:spacing w:after="0" w:line="240" w:lineRule="auto"/>
    </w:pPr>
    <w:rPr>
      <w:lang w:val="en-US"/>
    </w:rPr>
  </w:style>
  <w:style w:type="character" w:styleId="CommentReference">
    <w:name w:val="annotation reference"/>
    <w:basedOn w:val="DefaultParagraphFont"/>
    <w:uiPriority w:val="99"/>
    <w:semiHidden/>
    <w:unhideWhenUsed/>
    <w:rsid w:val="002D1248"/>
    <w:rPr>
      <w:sz w:val="16"/>
      <w:szCs w:val="16"/>
    </w:rPr>
  </w:style>
  <w:style w:type="paragraph" w:styleId="CommentText">
    <w:name w:val="annotation text"/>
    <w:basedOn w:val="Normal"/>
    <w:link w:val="CommentTextChar"/>
    <w:uiPriority w:val="99"/>
    <w:unhideWhenUsed/>
    <w:rsid w:val="002D1248"/>
    <w:pPr>
      <w:spacing w:line="240" w:lineRule="auto"/>
    </w:pPr>
    <w:rPr>
      <w:sz w:val="20"/>
      <w:szCs w:val="20"/>
    </w:rPr>
  </w:style>
  <w:style w:type="character" w:customStyle="1" w:styleId="CommentTextChar">
    <w:name w:val="Comment Text Char"/>
    <w:basedOn w:val="DefaultParagraphFont"/>
    <w:link w:val="CommentText"/>
    <w:uiPriority w:val="99"/>
    <w:rsid w:val="002D1248"/>
    <w:rPr>
      <w:sz w:val="20"/>
      <w:szCs w:val="20"/>
      <w:lang w:val="en-US"/>
    </w:rPr>
  </w:style>
  <w:style w:type="paragraph" w:styleId="CommentSubject">
    <w:name w:val="annotation subject"/>
    <w:basedOn w:val="CommentText"/>
    <w:next w:val="CommentText"/>
    <w:link w:val="CommentSubjectChar"/>
    <w:uiPriority w:val="99"/>
    <w:semiHidden/>
    <w:unhideWhenUsed/>
    <w:rsid w:val="002D1248"/>
    <w:rPr>
      <w:b/>
      <w:bCs/>
    </w:rPr>
  </w:style>
  <w:style w:type="character" w:customStyle="1" w:styleId="CommentSubjectChar">
    <w:name w:val="Comment Subject Char"/>
    <w:basedOn w:val="CommentTextChar"/>
    <w:link w:val="CommentSubject"/>
    <w:uiPriority w:val="99"/>
    <w:semiHidden/>
    <w:rsid w:val="002D1248"/>
    <w:rPr>
      <w:b/>
      <w:bCs/>
      <w:sz w:val="20"/>
      <w:szCs w:val="20"/>
      <w:lang w:val="en-US"/>
    </w:rPr>
  </w:style>
  <w:style w:type="character" w:styleId="UnresolvedMention">
    <w:name w:val="Unresolved Mention"/>
    <w:basedOn w:val="DefaultParagraphFont"/>
    <w:uiPriority w:val="99"/>
    <w:semiHidden/>
    <w:unhideWhenUsed/>
    <w:rsid w:val="004C548B"/>
    <w:rPr>
      <w:color w:val="605E5C"/>
      <w:shd w:val="clear" w:color="auto" w:fill="E1DFDD"/>
    </w:rPr>
  </w:style>
  <w:style w:type="paragraph" w:styleId="Header">
    <w:name w:val="header"/>
    <w:basedOn w:val="Normal"/>
    <w:link w:val="HeaderChar"/>
    <w:uiPriority w:val="99"/>
    <w:semiHidden/>
    <w:rsid w:val="00E42E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2EEC"/>
    <w:rPr>
      <w:lang w:val="en-US"/>
    </w:rPr>
  </w:style>
  <w:style w:type="paragraph" w:styleId="Footer">
    <w:name w:val="footer"/>
    <w:basedOn w:val="Normal"/>
    <w:link w:val="FooterChar"/>
    <w:uiPriority w:val="99"/>
    <w:semiHidden/>
    <w:rsid w:val="00E42E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2EEC"/>
    <w:rPr>
      <w:lang w:val="en-US"/>
    </w:rPr>
  </w:style>
  <w:style w:type="paragraph" w:styleId="Caption">
    <w:name w:val="caption"/>
    <w:basedOn w:val="Normal"/>
    <w:next w:val="Normal"/>
    <w:uiPriority w:val="35"/>
    <w:unhideWhenUsed/>
    <w:qFormat/>
    <w:rsid w:val="00026F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36012">
      <w:bodyDiv w:val="1"/>
      <w:marLeft w:val="0"/>
      <w:marRight w:val="0"/>
      <w:marTop w:val="0"/>
      <w:marBottom w:val="0"/>
      <w:divBdr>
        <w:top w:val="none" w:sz="0" w:space="0" w:color="auto"/>
        <w:left w:val="none" w:sz="0" w:space="0" w:color="auto"/>
        <w:bottom w:val="none" w:sz="0" w:space="0" w:color="auto"/>
        <w:right w:val="none" w:sz="0" w:space="0" w:color="auto"/>
      </w:divBdr>
    </w:div>
    <w:div w:id="116920545">
      <w:bodyDiv w:val="1"/>
      <w:marLeft w:val="0"/>
      <w:marRight w:val="0"/>
      <w:marTop w:val="0"/>
      <w:marBottom w:val="0"/>
      <w:divBdr>
        <w:top w:val="none" w:sz="0" w:space="0" w:color="auto"/>
        <w:left w:val="none" w:sz="0" w:space="0" w:color="auto"/>
        <w:bottom w:val="none" w:sz="0" w:space="0" w:color="auto"/>
        <w:right w:val="none" w:sz="0" w:space="0" w:color="auto"/>
      </w:divBdr>
    </w:div>
    <w:div w:id="186064481">
      <w:bodyDiv w:val="1"/>
      <w:marLeft w:val="0"/>
      <w:marRight w:val="0"/>
      <w:marTop w:val="0"/>
      <w:marBottom w:val="0"/>
      <w:divBdr>
        <w:top w:val="none" w:sz="0" w:space="0" w:color="auto"/>
        <w:left w:val="none" w:sz="0" w:space="0" w:color="auto"/>
        <w:bottom w:val="none" w:sz="0" w:space="0" w:color="auto"/>
        <w:right w:val="none" w:sz="0" w:space="0" w:color="auto"/>
      </w:divBdr>
    </w:div>
    <w:div w:id="322972024">
      <w:bodyDiv w:val="1"/>
      <w:marLeft w:val="0"/>
      <w:marRight w:val="0"/>
      <w:marTop w:val="0"/>
      <w:marBottom w:val="0"/>
      <w:divBdr>
        <w:top w:val="none" w:sz="0" w:space="0" w:color="auto"/>
        <w:left w:val="none" w:sz="0" w:space="0" w:color="auto"/>
        <w:bottom w:val="none" w:sz="0" w:space="0" w:color="auto"/>
        <w:right w:val="none" w:sz="0" w:space="0" w:color="auto"/>
      </w:divBdr>
      <w:divsChild>
        <w:div w:id="1240214665">
          <w:marLeft w:val="0"/>
          <w:marRight w:val="0"/>
          <w:marTop w:val="0"/>
          <w:marBottom w:val="0"/>
          <w:divBdr>
            <w:top w:val="none" w:sz="0" w:space="0" w:color="auto"/>
            <w:left w:val="none" w:sz="0" w:space="0" w:color="auto"/>
            <w:bottom w:val="none" w:sz="0" w:space="0" w:color="auto"/>
            <w:right w:val="none" w:sz="0" w:space="0" w:color="auto"/>
          </w:divBdr>
          <w:divsChild>
            <w:div w:id="520054373">
              <w:marLeft w:val="0"/>
              <w:marRight w:val="0"/>
              <w:marTop w:val="0"/>
              <w:marBottom w:val="0"/>
              <w:divBdr>
                <w:top w:val="none" w:sz="0" w:space="0" w:color="auto"/>
                <w:left w:val="none" w:sz="0" w:space="0" w:color="auto"/>
                <w:bottom w:val="none" w:sz="0" w:space="0" w:color="auto"/>
                <w:right w:val="none" w:sz="0" w:space="0" w:color="auto"/>
              </w:divBdr>
              <w:divsChild>
                <w:div w:id="599604129">
                  <w:marLeft w:val="0"/>
                  <w:marRight w:val="0"/>
                  <w:marTop w:val="0"/>
                  <w:marBottom w:val="0"/>
                  <w:divBdr>
                    <w:top w:val="none" w:sz="0" w:space="0" w:color="auto"/>
                    <w:left w:val="none" w:sz="0" w:space="0" w:color="auto"/>
                    <w:bottom w:val="none" w:sz="0" w:space="0" w:color="auto"/>
                    <w:right w:val="none" w:sz="0" w:space="0" w:color="auto"/>
                  </w:divBdr>
                  <w:divsChild>
                    <w:div w:id="150370443">
                      <w:marLeft w:val="0"/>
                      <w:marRight w:val="0"/>
                      <w:marTop w:val="0"/>
                      <w:marBottom w:val="0"/>
                      <w:divBdr>
                        <w:top w:val="none" w:sz="0" w:space="0" w:color="auto"/>
                        <w:left w:val="none" w:sz="0" w:space="0" w:color="auto"/>
                        <w:bottom w:val="none" w:sz="0" w:space="0" w:color="auto"/>
                        <w:right w:val="none" w:sz="0" w:space="0" w:color="auto"/>
                      </w:divBdr>
                      <w:divsChild>
                        <w:div w:id="317851151">
                          <w:marLeft w:val="0"/>
                          <w:marRight w:val="0"/>
                          <w:marTop w:val="0"/>
                          <w:marBottom w:val="0"/>
                          <w:divBdr>
                            <w:top w:val="none" w:sz="0" w:space="0" w:color="auto"/>
                            <w:left w:val="none" w:sz="0" w:space="0" w:color="auto"/>
                            <w:bottom w:val="none" w:sz="0" w:space="0" w:color="auto"/>
                            <w:right w:val="none" w:sz="0" w:space="0" w:color="auto"/>
                          </w:divBdr>
                          <w:divsChild>
                            <w:div w:id="378359884">
                              <w:marLeft w:val="0"/>
                              <w:marRight w:val="0"/>
                              <w:marTop w:val="0"/>
                              <w:marBottom w:val="0"/>
                              <w:divBdr>
                                <w:top w:val="none" w:sz="0" w:space="0" w:color="auto"/>
                                <w:left w:val="none" w:sz="0" w:space="0" w:color="auto"/>
                                <w:bottom w:val="none" w:sz="0" w:space="0" w:color="auto"/>
                                <w:right w:val="none" w:sz="0" w:space="0" w:color="auto"/>
                              </w:divBdr>
                              <w:divsChild>
                                <w:div w:id="1226529571">
                                  <w:marLeft w:val="0"/>
                                  <w:marRight w:val="0"/>
                                  <w:marTop w:val="0"/>
                                  <w:marBottom w:val="0"/>
                                  <w:divBdr>
                                    <w:top w:val="none" w:sz="0" w:space="0" w:color="auto"/>
                                    <w:left w:val="none" w:sz="0" w:space="0" w:color="auto"/>
                                    <w:bottom w:val="none" w:sz="0" w:space="0" w:color="auto"/>
                                    <w:right w:val="none" w:sz="0" w:space="0" w:color="auto"/>
                                  </w:divBdr>
                                  <w:divsChild>
                                    <w:div w:id="1766879084">
                                      <w:marLeft w:val="0"/>
                                      <w:marRight w:val="0"/>
                                      <w:marTop w:val="0"/>
                                      <w:marBottom w:val="0"/>
                                      <w:divBdr>
                                        <w:top w:val="none" w:sz="0" w:space="0" w:color="auto"/>
                                        <w:left w:val="none" w:sz="0" w:space="0" w:color="auto"/>
                                        <w:bottom w:val="none" w:sz="0" w:space="0" w:color="auto"/>
                                        <w:right w:val="none" w:sz="0" w:space="0" w:color="auto"/>
                                      </w:divBdr>
                                      <w:divsChild>
                                        <w:div w:id="221016321">
                                          <w:marLeft w:val="0"/>
                                          <w:marRight w:val="0"/>
                                          <w:marTop w:val="0"/>
                                          <w:marBottom w:val="0"/>
                                          <w:divBdr>
                                            <w:top w:val="none" w:sz="0" w:space="0" w:color="auto"/>
                                            <w:left w:val="none" w:sz="0" w:space="0" w:color="auto"/>
                                            <w:bottom w:val="none" w:sz="0" w:space="0" w:color="auto"/>
                                            <w:right w:val="none" w:sz="0" w:space="0" w:color="auto"/>
                                          </w:divBdr>
                                        </w:div>
                                      </w:divsChild>
                                    </w:div>
                                    <w:div w:id="9069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684815">
      <w:bodyDiv w:val="1"/>
      <w:marLeft w:val="0"/>
      <w:marRight w:val="0"/>
      <w:marTop w:val="0"/>
      <w:marBottom w:val="0"/>
      <w:divBdr>
        <w:top w:val="none" w:sz="0" w:space="0" w:color="auto"/>
        <w:left w:val="none" w:sz="0" w:space="0" w:color="auto"/>
        <w:bottom w:val="none" w:sz="0" w:space="0" w:color="auto"/>
        <w:right w:val="none" w:sz="0" w:space="0" w:color="auto"/>
      </w:divBdr>
      <w:divsChild>
        <w:div w:id="267588884">
          <w:marLeft w:val="0"/>
          <w:marRight w:val="0"/>
          <w:marTop w:val="0"/>
          <w:marBottom w:val="0"/>
          <w:divBdr>
            <w:top w:val="none" w:sz="0" w:space="0" w:color="auto"/>
            <w:left w:val="none" w:sz="0" w:space="0" w:color="auto"/>
            <w:bottom w:val="none" w:sz="0" w:space="0" w:color="auto"/>
            <w:right w:val="none" w:sz="0" w:space="0" w:color="auto"/>
          </w:divBdr>
          <w:divsChild>
            <w:div w:id="1688673879">
              <w:marLeft w:val="0"/>
              <w:marRight w:val="0"/>
              <w:marTop w:val="0"/>
              <w:marBottom w:val="0"/>
              <w:divBdr>
                <w:top w:val="none" w:sz="0" w:space="0" w:color="auto"/>
                <w:left w:val="none" w:sz="0" w:space="0" w:color="auto"/>
                <w:bottom w:val="none" w:sz="0" w:space="0" w:color="auto"/>
                <w:right w:val="none" w:sz="0" w:space="0" w:color="auto"/>
              </w:divBdr>
              <w:divsChild>
                <w:div w:id="1664776580">
                  <w:marLeft w:val="0"/>
                  <w:marRight w:val="0"/>
                  <w:marTop w:val="0"/>
                  <w:marBottom w:val="0"/>
                  <w:divBdr>
                    <w:top w:val="none" w:sz="0" w:space="0" w:color="auto"/>
                    <w:left w:val="none" w:sz="0" w:space="0" w:color="auto"/>
                    <w:bottom w:val="none" w:sz="0" w:space="0" w:color="auto"/>
                    <w:right w:val="none" w:sz="0" w:space="0" w:color="auto"/>
                  </w:divBdr>
                  <w:divsChild>
                    <w:div w:id="2034527762">
                      <w:marLeft w:val="0"/>
                      <w:marRight w:val="0"/>
                      <w:marTop w:val="0"/>
                      <w:marBottom w:val="0"/>
                      <w:divBdr>
                        <w:top w:val="none" w:sz="0" w:space="0" w:color="auto"/>
                        <w:left w:val="none" w:sz="0" w:space="0" w:color="auto"/>
                        <w:bottom w:val="none" w:sz="0" w:space="0" w:color="auto"/>
                        <w:right w:val="none" w:sz="0" w:space="0" w:color="auto"/>
                      </w:divBdr>
                      <w:divsChild>
                        <w:div w:id="501169062">
                          <w:marLeft w:val="0"/>
                          <w:marRight w:val="0"/>
                          <w:marTop w:val="0"/>
                          <w:marBottom w:val="0"/>
                          <w:divBdr>
                            <w:top w:val="none" w:sz="0" w:space="0" w:color="auto"/>
                            <w:left w:val="none" w:sz="0" w:space="0" w:color="auto"/>
                            <w:bottom w:val="none" w:sz="0" w:space="0" w:color="auto"/>
                            <w:right w:val="none" w:sz="0" w:space="0" w:color="auto"/>
                          </w:divBdr>
                          <w:divsChild>
                            <w:div w:id="343170963">
                              <w:marLeft w:val="0"/>
                              <w:marRight w:val="0"/>
                              <w:marTop w:val="0"/>
                              <w:marBottom w:val="0"/>
                              <w:divBdr>
                                <w:top w:val="none" w:sz="0" w:space="0" w:color="auto"/>
                                <w:left w:val="none" w:sz="0" w:space="0" w:color="auto"/>
                                <w:bottom w:val="none" w:sz="0" w:space="0" w:color="auto"/>
                                <w:right w:val="none" w:sz="0" w:space="0" w:color="auto"/>
                              </w:divBdr>
                              <w:divsChild>
                                <w:div w:id="725418004">
                                  <w:marLeft w:val="0"/>
                                  <w:marRight w:val="0"/>
                                  <w:marTop w:val="0"/>
                                  <w:marBottom w:val="0"/>
                                  <w:divBdr>
                                    <w:top w:val="none" w:sz="0" w:space="0" w:color="auto"/>
                                    <w:left w:val="none" w:sz="0" w:space="0" w:color="auto"/>
                                    <w:bottom w:val="none" w:sz="0" w:space="0" w:color="auto"/>
                                    <w:right w:val="none" w:sz="0" w:space="0" w:color="auto"/>
                                  </w:divBdr>
                                  <w:divsChild>
                                    <w:div w:id="1022977650">
                                      <w:marLeft w:val="0"/>
                                      <w:marRight w:val="0"/>
                                      <w:marTop w:val="0"/>
                                      <w:marBottom w:val="0"/>
                                      <w:divBdr>
                                        <w:top w:val="none" w:sz="0" w:space="0" w:color="auto"/>
                                        <w:left w:val="none" w:sz="0" w:space="0" w:color="auto"/>
                                        <w:bottom w:val="none" w:sz="0" w:space="0" w:color="auto"/>
                                        <w:right w:val="none" w:sz="0" w:space="0" w:color="auto"/>
                                      </w:divBdr>
                                      <w:divsChild>
                                        <w:div w:id="955254332">
                                          <w:marLeft w:val="0"/>
                                          <w:marRight w:val="0"/>
                                          <w:marTop w:val="0"/>
                                          <w:marBottom w:val="0"/>
                                          <w:divBdr>
                                            <w:top w:val="none" w:sz="0" w:space="0" w:color="auto"/>
                                            <w:left w:val="none" w:sz="0" w:space="0" w:color="auto"/>
                                            <w:bottom w:val="none" w:sz="0" w:space="0" w:color="auto"/>
                                            <w:right w:val="none" w:sz="0" w:space="0" w:color="auto"/>
                                          </w:divBdr>
                                        </w:div>
                                      </w:divsChild>
                                    </w:div>
                                    <w:div w:id="12521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085075">
      <w:bodyDiv w:val="1"/>
      <w:marLeft w:val="0"/>
      <w:marRight w:val="0"/>
      <w:marTop w:val="0"/>
      <w:marBottom w:val="0"/>
      <w:divBdr>
        <w:top w:val="none" w:sz="0" w:space="0" w:color="auto"/>
        <w:left w:val="none" w:sz="0" w:space="0" w:color="auto"/>
        <w:bottom w:val="none" w:sz="0" w:space="0" w:color="auto"/>
        <w:right w:val="none" w:sz="0" w:space="0" w:color="auto"/>
      </w:divBdr>
    </w:div>
    <w:div w:id="539897867">
      <w:bodyDiv w:val="1"/>
      <w:marLeft w:val="0"/>
      <w:marRight w:val="0"/>
      <w:marTop w:val="0"/>
      <w:marBottom w:val="0"/>
      <w:divBdr>
        <w:top w:val="none" w:sz="0" w:space="0" w:color="auto"/>
        <w:left w:val="none" w:sz="0" w:space="0" w:color="auto"/>
        <w:bottom w:val="none" w:sz="0" w:space="0" w:color="auto"/>
        <w:right w:val="none" w:sz="0" w:space="0" w:color="auto"/>
      </w:divBdr>
    </w:div>
    <w:div w:id="555775401">
      <w:bodyDiv w:val="1"/>
      <w:marLeft w:val="0"/>
      <w:marRight w:val="0"/>
      <w:marTop w:val="0"/>
      <w:marBottom w:val="0"/>
      <w:divBdr>
        <w:top w:val="none" w:sz="0" w:space="0" w:color="auto"/>
        <w:left w:val="none" w:sz="0" w:space="0" w:color="auto"/>
        <w:bottom w:val="none" w:sz="0" w:space="0" w:color="auto"/>
        <w:right w:val="none" w:sz="0" w:space="0" w:color="auto"/>
      </w:divBdr>
    </w:div>
    <w:div w:id="653609649">
      <w:bodyDiv w:val="1"/>
      <w:marLeft w:val="0"/>
      <w:marRight w:val="0"/>
      <w:marTop w:val="0"/>
      <w:marBottom w:val="0"/>
      <w:divBdr>
        <w:top w:val="none" w:sz="0" w:space="0" w:color="auto"/>
        <w:left w:val="none" w:sz="0" w:space="0" w:color="auto"/>
        <w:bottom w:val="none" w:sz="0" w:space="0" w:color="auto"/>
        <w:right w:val="none" w:sz="0" w:space="0" w:color="auto"/>
      </w:divBdr>
    </w:div>
    <w:div w:id="661280226">
      <w:bodyDiv w:val="1"/>
      <w:marLeft w:val="0"/>
      <w:marRight w:val="0"/>
      <w:marTop w:val="0"/>
      <w:marBottom w:val="0"/>
      <w:divBdr>
        <w:top w:val="none" w:sz="0" w:space="0" w:color="auto"/>
        <w:left w:val="none" w:sz="0" w:space="0" w:color="auto"/>
        <w:bottom w:val="none" w:sz="0" w:space="0" w:color="auto"/>
        <w:right w:val="none" w:sz="0" w:space="0" w:color="auto"/>
      </w:divBdr>
    </w:div>
    <w:div w:id="699552146">
      <w:bodyDiv w:val="1"/>
      <w:marLeft w:val="0"/>
      <w:marRight w:val="0"/>
      <w:marTop w:val="0"/>
      <w:marBottom w:val="0"/>
      <w:divBdr>
        <w:top w:val="none" w:sz="0" w:space="0" w:color="auto"/>
        <w:left w:val="none" w:sz="0" w:space="0" w:color="auto"/>
        <w:bottom w:val="none" w:sz="0" w:space="0" w:color="auto"/>
        <w:right w:val="none" w:sz="0" w:space="0" w:color="auto"/>
      </w:divBdr>
    </w:div>
    <w:div w:id="745496566">
      <w:bodyDiv w:val="1"/>
      <w:marLeft w:val="0"/>
      <w:marRight w:val="0"/>
      <w:marTop w:val="0"/>
      <w:marBottom w:val="0"/>
      <w:divBdr>
        <w:top w:val="none" w:sz="0" w:space="0" w:color="auto"/>
        <w:left w:val="none" w:sz="0" w:space="0" w:color="auto"/>
        <w:bottom w:val="none" w:sz="0" w:space="0" w:color="auto"/>
        <w:right w:val="none" w:sz="0" w:space="0" w:color="auto"/>
      </w:divBdr>
    </w:div>
    <w:div w:id="810176203">
      <w:bodyDiv w:val="1"/>
      <w:marLeft w:val="0"/>
      <w:marRight w:val="0"/>
      <w:marTop w:val="0"/>
      <w:marBottom w:val="0"/>
      <w:divBdr>
        <w:top w:val="none" w:sz="0" w:space="0" w:color="auto"/>
        <w:left w:val="none" w:sz="0" w:space="0" w:color="auto"/>
        <w:bottom w:val="none" w:sz="0" w:space="0" w:color="auto"/>
        <w:right w:val="none" w:sz="0" w:space="0" w:color="auto"/>
      </w:divBdr>
    </w:div>
    <w:div w:id="820345270">
      <w:bodyDiv w:val="1"/>
      <w:marLeft w:val="0"/>
      <w:marRight w:val="0"/>
      <w:marTop w:val="0"/>
      <w:marBottom w:val="0"/>
      <w:divBdr>
        <w:top w:val="none" w:sz="0" w:space="0" w:color="auto"/>
        <w:left w:val="none" w:sz="0" w:space="0" w:color="auto"/>
        <w:bottom w:val="none" w:sz="0" w:space="0" w:color="auto"/>
        <w:right w:val="none" w:sz="0" w:space="0" w:color="auto"/>
      </w:divBdr>
    </w:div>
    <w:div w:id="821429743">
      <w:bodyDiv w:val="1"/>
      <w:marLeft w:val="0"/>
      <w:marRight w:val="0"/>
      <w:marTop w:val="0"/>
      <w:marBottom w:val="0"/>
      <w:divBdr>
        <w:top w:val="none" w:sz="0" w:space="0" w:color="auto"/>
        <w:left w:val="none" w:sz="0" w:space="0" w:color="auto"/>
        <w:bottom w:val="none" w:sz="0" w:space="0" w:color="auto"/>
        <w:right w:val="none" w:sz="0" w:space="0" w:color="auto"/>
      </w:divBdr>
      <w:divsChild>
        <w:div w:id="144664468">
          <w:marLeft w:val="0"/>
          <w:marRight w:val="0"/>
          <w:marTop w:val="0"/>
          <w:marBottom w:val="0"/>
          <w:divBdr>
            <w:top w:val="none" w:sz="0" w:space="0" w:color="auto"/>
            <w:left w:val="none" w:sz="0" w:space="0" w:color="auto"/>
            <w:bottom w:val="none" w:sz="0" w:space="0" w:color="auto"/>
            <w:right w:val="none" w:sz="0" w:space="0" w:color="auto"/>
          </w:divBdr>
          <w:divsChild>
            <w:div w:id="1343774927">
              <w:marLeft w:val="0"/>
              <w:marRight w:val="0"/>
              <w:marTop w:val="0"/>
              <w:marBottom w:val="0"/>
              <w:divBdr>
                <w:top w:val="none" w:sz="0" w:space="0" w:color="auto"/>
                <w:left w:val="none" w:sz="0" w:space="0" w:color="auto"/>
                <w:bottom w:val="none" w:sz="0" w:space="0" w:color="auto"/>
                <w:right w:val="none" w:sz="0" w:space="0" w:color="auto"/>
              </w:divBdr>
              <w:divsChild>
                <w:div w:id="7801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6472">
      <w:bodyDiv w:val="1"/>
      <w:marLeft w:val="0"/>
      <w:marRight w:val="0"/>
      <w:marTop w:val="0"/>
      <w:marBottom w:val="0"/>
      <w:divBdr>
        <w:top w:val="none" w:sz="0" w:space="0" w:color="auto"/>
        <w:left w:val="none" w:sz="0" w:space="0" w:color="auto"/>
        <w:bottom w:val="none" w:sz="0" w:space="0" w:color="auto"/>
        <w:right w:val="none" w:sz="0" w:space="0" w:color="auto"/>
      </w:divBdr>
    </w:div>
    <w:div w:id="937327278">
      <w:bodyDiv w:val="1"/>
      <w:marLeft w:val="0"/>
      <w:marRight w:val="0"/>
      <w:marTop w:val="0"/>
      <w:marBottom w:val="0"/>
      <w:divBdr>
        <w:top w:val="none" w:sz="0" w:space="0" w:color="auto"/>
        <w:left w:val="none" w:sz="0" w:space="0" w:color="auto"/>
        <w:bottom w:val="none" w:sz="0" w:space="0" w:color="auto"/>
        <w:right w:val="none" w:sz="0" w:space="0" w:color="auto"/>
      </w:divBdr>
    </w:div>
    <w:div w:id="995452189">
      <w:bodyDiv w:val="1"/>
      <w:marLeft w:val="0"/>
      <w:marRight w:val="0"/>
      <w:marTop w:val="0"/>
      <w:marBottom w:val="0"/>
      <w:divBdr>
        <w:top w:val="none" w:sz="0" w:space="0" w:color="auto"/>
        <w:left w:val="none" w:sz="0" w:space="0" w:color="auto"/>
        <w:bottom w:val="none" w:sz="0" w:space="0" w:color="auto"/>
        <w:right w:val="none" w:sz="0" w:space="0" w:color="auto"/>
      </w:divBdr>
    </w:div>
    <w:div w:id="1038894224">
      <w:bodyDiv w:val="1"/>
      <w:marLeft w:val="0"/>
      <w:marRight w:val="0"/>
      <w:marTop w:val="0"/>
      <w:marBottom w:val="0"/>
      <w:divBdr>
        <w:top w:val="none" w:sz="0" w:space="0" w:color="auto"/>
        <w:left w:val="none" w:sz="0" w:space="0" w:color="auto"/>
        <w:bottom w:val="none" w:sz="0" w:space="0" w:color="auto"/>
        <w:right w:val="none" w:sz="0" w:space="0" w:color="auto"/>
      </w:divBdr>
      <w:divsChild>
        <w:div w:id="1128552349">
          <w:marLeft w:val="0"/>
          <w:marRight w:val="0"/>
          <w:marTop w:val="0"/>
          <w:marBottom w:val="0"/>
          <w:divBdr>
            <w:top w:val="none" w:sz="0" w:space="0" w:color="auto"/>
            <w:left w:val="none" w:sz="0" w:space="0" w:color="auto"/>
            <w:bottom w:val="none" w:sz="0" w:space="0" w:color="auto"/>
            <w:right w:val="none" w:sz="0" w:space="0" w:color="auto"/>
          </w:divBdr>
          <w:divsChild>
            <w:div w:id="227885693">
              <w:marLeft w:val="0"/>
              <w:marRight w:val="0"/>
              <w:marTop w:val="0"/>
              <w:marBottom w:val="0"/>
              <w:divBdr>
                <w:top w:val="none" w:sz="0" w:space="0" w:color="auto"/>
                <w:left w:val="none" w:sz="0" w:space="0" w:color="auto"/>
                <w:bottom w:val="none" w:sz="0" w:space="0" w:color="auto"/>
                <w:right w:val="none" w:sz="0" w:space="0" w:color="auto"/>
              </w:divBdr>
              <w:divsChild>
                <w:div w:id="1554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9029">
      <w:bodyDiv w:val="1"/>
      <w:marLeft w:val="0"/>
      <w:marRight w:val="0"/>
      <w:marTop w:val="0"/>
      <w:marBottom w:val="0"/>
      <w:divBdr>
        <w:top w:val="none" w:sz="0" w:space="0" w:color="auto"/>
        <w:left w:val="none" w:sz="0" w:space="0" w:color="auto"/>
        <w:bottom w:val="none" w:sz="0" w:space="0" w:color="auto"/>
        <w:right w:val="none" w:sz="0" w:space="0" w:color="auto"/>
      </w:divBdr>
    </w:div>
    <w:div w:id="1072778990">
      <w:bodyDiv w:val="1"/>
      <w:marLeft w:val="0"/>
      <w:marRight w:val="0"/>
      <w:marTop w:val="0"/>
      <w:marBottom w:val="0"/>
      <w:divBdr>
        <w:top w:val="none" w:sz="0" w:space="0" w:color="auto"/>
        <w:left w:val="none" w:sz="0" w:space="0" w:color="auto"/>
        <w:bottom w:val="none" w:sz="0" w:space="0" w:color="auto"/>
        <w:right w:val="none" w:sz="0" w:space="0" w:color="auto"/>
      </w:divBdr>
    </w:div>
    <w:div w:id="1205868352">
      <w:bodyDiv w:val="1"/>
      <w:marLeft w:val="0"/>
      <w:marRight w:val="0"/>
      <w:marTop w:val="0"/>
      <w:marBottom w:val="0"/>
      <w:divBdr>
        <w:top w:val="none" w:sz="0" w:space="0" w:color="auto"/>
        <w:left w:val="none" w:sz="0" w:space="0" w:color="auto"/>
        <w:bottom w:val="none" w:sz="0" w:space="0" w:color="auto"/>
        <w:right w:val="none" w:sz="0" w:space="0" w:color="auto"/>
      </w:divBdr>
    </w:div>
    <w:div w:id="1309943579">
      <w:bodyDiv w:val="1"/>
      <w:marLeft w:val="0"/>
      <w:marRight w:val="0"/>
      <w:marTop w:val="0"/>
      <w:marBottom w:val="0"/>
      <w:divBdr>
        <w:top w:val="none" w:sz="0" w:space="0" w:color="auto"/>
        <w:left w:val="none" w:sz="0" w:space="0" w:color="auto"/>
        <w:bottom w:val="none" w:sz="0" w:space="0" w:color="auto"/>
        <w:right w:val="none" w:sz="0" w:space="0" w:color="auto"/>
      </w:divBdr>
    </w:div>
    <w:div w:id="1310986074">
      <w:bodyDiv w:val="1"/>
      <w:marLeft w:val="0"/>
      <w:marRight w:val="0"/>
      <w:marTop w:val="0"/>
      <w:marBottom w:val="0"/>
      <w:divBdr>
        <w:top w:val="none" w:sz="0" w:space="0" w:color="auto"/>
        <w:left w:val="none" w:sz="0" w:space="0" w:color="auto"/>
        <w:bottom w:val="none" w:sz="0" w:space="0" w:color="auto"/>
        <w:right w:val="none" w:sz="0" w:space="0" w:color="auto"/>
      </w:divBdr>
    </w:div>
    <w:div w:id="1311178886">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72886234">
      <w:bodyDiv w:val="1"/>
      <w:marLeft w:val="0"/>
      <w:marRight w:val="0"/>
      <w:marTop w:val="0"/>
      <w:marBottom w:val="0"/>
      <w:divBdr>
        <w:top w:val="none" w:sz="0" w:space="0" w:color="auto"/>
        <w:left w:val="none" w:sz="0" w:space="0" w:color="auto"/>
        <w:bottom w:val="none" w:sz="0" w:space="0" w:color="auto"/>
        <w:right w:val="none" w:sz="0" w:space="0" w:color="auto"/>
      </w:divBdr>
    </w:div>
    <w:div w:id="1596984057">
      <w:bodyDiv w:val="1"/>
      <w:marLeft w:val="0"/>
      <w:marRight w:val="0"/>
      <w:marTop w:val="0"/>
      <w:marBottom w:val="0"/>
      <w:divBdr>
        <w:top w:val="none" w:sz="0" w:space="0" w:color="auto"/>
        <w:left w:val="none" w:sz="0" w:space="0" w:color="auto"/>
        <w:bottom w:val="none" w:sz="0" w:space="0" w:color="auto"/>
        <w:right w:val="none" w:sz="0" w:space="0" w:color="auto"/>
      </w:divBdr>
    </w:div>
    <w:div w:id="1614046447">
      <w:bodyDiv w:val="1"/>
      <w:marLeft w:val="0"/>
      <w:marRight w:val="0"/>
      <w:marTop w:val="0"/>
      <w:marBottom w:val="0"/>
      <w:divBdr>
        <w:top w:val="none" w:sz="0" w:space="0" w:color="auto"/>
        <w:left w:val="none" w:sz="0" w:space="0" w:color="auto"/>
        <w:bottom w:val="none" w:sz="0" w:space="0" w:color="auto"/>
        <w:right w:val="none" w:sz="0" w:space="0" w:color="auto"/>
      </w:divBdr>
    </w:div>
    <w:div w:id="1632054698">
      <w:bodyDiv w:val="1"/>
      <w:marLeft w:val="0"/>
      <w:marRight w:val="0"/>
      <w:marTop w:val="0"/>
      <w:marBottom w:val="0"/>
      <w:divBdr>
        <w:top w:val="none" w:sz="0" w:space="0" w:color="auto"/>
        <w:left w:val="none" w:sz="0" w:space="0" w:color="auto"/>
        <w:bottom w:val="none" w:sz="0" w:space="0" w:color="auto"/>
        <w:right w:val="none" w:sz="0" w:space="0" w:color="auto"/>
      </w:divBdr>
    </w:div>
    <w:div w:id="1724479885">
      <w:bodyDiv w:val="1"/>
      <w:marLeft w:val="0"/>
      <w:marRight w:val="0"/>
      <w:marTop w:val="0"/>
      <w:marBottom w:val="0"/>
      <w:divBdr>
        <w:top w:val="none" w:sz="0" w:space="0" w:color="auto"/>
        <w:left w:val="none" w:sz="0" w:space="0" w:color="auto"/>
        <w:bottom w:val="none" w:sz="0" w:space="0" w:color="auto"/>
        <w:right w:val="none" w:sz="0" w:space="0" w:color="auto"/>
      </w:divBdr>
    </w:div>
    <w:div w:id="1730884979">
      <w:bodyDiv w:val="1"/>
      <w:marLeft w:val="0"/>
      <w:marRight w:val="0"/>
      <w:marTop w:val="0"/>
      <w:marBottom w:val="0"/>
      <w:divBdr>
        <w:top w:val="none" w:sz="0" w:space="0" w:color="auto"/>
        <w:left w:val="none" w:sz="0" w:space="0" w:color="auto"/>
        <w:bottom w:val="none" w:sz="0" w:space="0" w:color="auto"/>
        <w:right w:val="none" w:sz="0" w:space="0" w:color="auto"/>
      </w:divBdr>
    </w:div>
    <w:div w:id="1826313611">
      <w:bodyDiv w:val="1"/>
      <w:marLeft w:val="0"/>
      <w:marRight w:val="0"/>
      <w:marTop w:val="0"/>
      <w:marBottom w:val="0"/>
      <w:divBdr>
        <w:top w:val="none" w:sz="0" w:space="0" w:color="auto"/>
        <w:left w:val="none" w:sz="0" w:space="0" w:color="auto"/>
        <w:bottom w:val="none" w:sz="0" w:space="0" w:color="auto"/>
        <w:right w:val="none" w:sz="0" w:space="0" w:color="auto"/>
      </w:divBdr>
    </w:div>
    <w:div w:id="1838761963">
      <w:bodyDiv w:val="1"/>
      <w:marLeft w:val="0"/>
      <w:marRight w:val="0"/>
      <w:marTop w:val="0"/>
      <w:marBottom w:val="0"/>
      <w:divBdr>
        <w:top w:val="none" w:sz="0" w:space="0" w:color="auto"/>
        <w:left w:val="none" w:sz="0" w:space="0" w:color="auto"/>
        <w:bottom w:val="none" w:sz="0" w:space="0" w:color="auto"/>
        <w:right w:val="none" w:sz="0" w:space="0" w:color="auto"/>
      </w:divBdr>
    </w:div>
    <w:div w:id="1849251324">
      <w:bodyDiv w:val="1"/>
      <w:marLeft w:val="0"/>
      <w:marRight w:val="0"/>
      <w:marTop w:val="0"/>
      <w:marBottom w:val="0"/>
      <w:divBdr>
        <w:top w:val="none" w:sz="0" w:space="0" w:color="auto"/>
        <w:left w:val="none" w:sz="0" w:space="0" w:color="auto"/>
        <w:bottom w:val="none" w:sz="0" w:space="0" w:color="auto"/>
        <w:right w:val="none" w:sz="0" w:space="0" w:color="auto"/>
      </w:divBdr>
    </w:div>
    <w:div w:id="1904372317">
      <w:bodyDiv w:val="1"/>
      <w:marLeft w:val="0"/>
      <w:marRight w:val="0"/>
      <w:marTop w:val="0"/>
      <w:marBottom w:val="0"/>
      <w:divBdr>
        <w:top w:val="none" w:sz="0" w:space="0" w:color="auto"/>
        <w:left w:val="none" w:sz="0" w:space="0" w:color="auto"/>
        <w:bottom w:val="none" w:sz="0" w:space="0" w:color="auto"/>
        <w:right w:val="none" w:sz="0" w:space="0" w:color="auto"/>
      </w:divBdr>
    </w:div>
    <w:div w:id="1942447573">
      <w:bodyDiv w:val="1"/>
      <w:marLeft w:val="0"/>
      <w:marRight w:val="0"/>
      <w:marTop w:val="0"/>
      <w:marBottom w:val="0"/>
      <w:divBdr>
        <w:top w:val="none" w:sz="0" w:space="0" w:color="auto"/>
        <w:left w:val="none" w:sz="0" w:space="0" w:color="auto"/>
        <w:bottom w:val="none" w:sz="0" w:space="0" w:color="auto"/>
        <w:right w:val="none" w:sz="0" w:space="0" w:color="auto"/>
      </w:divBdr>
    </w:div>
    <w:div w:id="2043623941">
      <w:bodyDiv w:val="1"/>
      <w:marLeft w:val="0"/>
      <w:marRight w:val="0"/>
      <w:marTop w:val="0"/>
      <w:marBottom w:val="0"/>
      <w:divBdr>
        <w:top w:val="none" w:sz="0" w:space="0" w:color="auto"/>
        <w:left w:val="none" w:sz="0" w:space="0" w:color="auto"/>
        <w:bottom w:val="none" w:sz="0" w:space="0" w:color="auto"/>
        <w:right w:val="none" w:sz="0" w:space="0" w:color="auto"/>
      </w:divBdr>
      <w:divsChild>
        <w:div w:id="605230121">
          <w:marLeft w:val="0"/>
          <w:marRight w:val="0"/>
          <w:marTop w:val="0"/>
          <w:marBottom w:val="0"/>
          <w:divBdr>
            <w:top w:val="none" w:sz="0" w:space="0" w:color="auto"/>
            <w:left w:val="none" w:sz="0" w:space="0" w:color="auto"/>
            <w:bottom w:val="none" w:sz="0" w:space="0" w:color="auto"/>
            <w:right w:val="none" w:sz="0" w:space="0" w:color="auto"/>
          </w:divBdr>
          <w:divsChild>
            <w:div w:id="1290357946">
              <w:marLeft w:val="0"/>
              <w:marRight w:val="0"/>
              <w:marTop w:val="0"/>
              <w:marBottom w:val="0"/>
              <w:divBdr>
                <w:top w:val="none" w:sz="0" w:space="0" w:color="auto"/>
                <w:left w:val="none" w:sz="0" w:space="0" w:color="auto"/>
                <w:bottom w:val="none" w:sz="0" w:space="0" w:color="auto"/>
                <w:right w:val="none" w:sz="0" w:space="0" w:color="auto"/>
              </w:divBdr>
              <w:divsChild>
                <w:div w:id="5296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python.org/downloads/"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zeens\Documents\Titl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b1293410153ea6c215ed463c8efc31f1">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24e94ff2813fcf3d877f9a1e6dab68c4"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enumeration value="Placed for Image Checks"/>
              <xsd:enumeration value="MockUp_Announcement"/>
              <xsd:enumeration value="MockUp_Re-Announcement"/>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Reviewer"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5</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2nd Preliminary Draft Revision</AssetStage>
    <PageCount xmlns="f4287df7-c0e0-444d-ba8d-6c830a3079b3">18</PageCount>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LCID>en-US</b:LCID>
    <b:BIBTEX_Entry>inproceedings</b:BIBTEX_Entry>
    <b:SourceType>ConferenceProceedings</b:SourceType>
    <b:Title>Understanding deep learning requires rethinking generalization</b:Title>
    <b:Tag>zhang2020a</b:Tag>
    <b:BookTitle>Proceedings of the 7th International Conference on Learning Representations (ICLR</b:BookTitle>
    <b:Author>
      <b:Author>
        <b:NameList>
          <b:Person>
            <b:Last>Zhang</b:Last>
            <b:First>C.</b:First>
          </b:Person>
          <b:Person>
            <b:Last>Bengio</b:Last>
            <b:First>S.</b:First>
          </b:Person>
          <b:Person>
            <b:Last>Hardt</b:Last>
            <b:First>M.</b:First>
          </b:Person>
          <b:Person>
            <b:Last>Recht</b:Last>
            <b:First>B.</b:First>
          </b:Person>
          <b:Person>
            <b:Last>Vinyals</b:Last>
            <b:First>O.</b:First>
          </b:Person>
        </b:NameList>
      </b:Author>
    </b:Author>
    <b:Year>2020</b:Year>
    <b:ConferenceName>Proceedings of the 7th International Conference on Learning Representations (ICLR</b:ConferenceName>
    <b:RefOrder>3</b:RefOrder>
  </b:Source>
  <b:Source>
    <b:LCID>en-US</b:LCID>
    <b:BIBTEX_Entry>inproceedings</b:BIBTEX_Entry>
    <b:SourceType>ConferenceProceedings</b:SourceType>
    <b:Title>Transformers: State-of-the-Art Natural Language Processing</b:Title>
    <b:Tag>wolf2020a</b:Tag>
    <b:BookTitle>Proceedings of the 2020 Conference on Empirical Methods in Natural Language Processing: System Demonstrations</b:BookTitle>
    <b:Author>
      <b:Author>
        <b:NameList>
          <b:Person>
            <b:Last>Wolf</b:Last>
            <b:First>T.</b:First>
          </b:Person>
          <b:Person>
            <b:Last>Sanh</b:Last>
            <b:First>V.</b:First>
          </b:Person>
          <b:Person>
            <b:Last>Chaumond</b:Last>
            <b:First>J.</b:First>
          </b:Person>
          <b:Person>
            <b:Last>Delangue</b:Last>
            <b:First>C.</b:First>
          </b:Person>
        </b:NameList>
      </b:Author>
    </b:Author>
    <b:Pages>38–45</b:Pages>
    <b:Year>2020</b:Year>
    <b:ConferenceName>Proceedings of the 2020 Conference on Empirical Methods in Natural Language Processing: System Demonstrations</b:ConferenceName>
    <b:RefOrder>4</b:RefOrder>
  </b:Source>
  <b:Source>
    <b:LCID>en-US</b:LCID>
    <b:BIBTEX_Entry>incollection</b:BIBTEX_Entry>
    <b:SourceType>BookSection</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5998–6008</b:Pages>
    <b:Year>2017</b:Year>
    <b:ConferenceName>Advances in Neural Information Processing Systems (NIPS</b:ConferenceName>
    <b:RefOrder>2</b:RefOrder>
  </b:Source>
  <b:Source>
    <b:LCID>en-US</b:LCID>
    <b:BIBTEX_Entry>book</b:BIBTEX_Entry>
    <b:SourceType>Book</b:SourceType>
    <b:Title>Transformers for Natural Language Processing: Build and Train State-of-the-Art Models</b:Title>
    <b:Tag>rothman2021a</b:Tag>
    <b:Publisher>Packt Publishing</b:Publisher>
    <b:Author>
      <b:Author>
        <b:NameList>
          <b:Person>
            <b:Last>Rothman</b:Last>
            <b:First>D.</b:First>
          </b:Person>
        </b:NameList>
      </b:Author>
    </b:Author>
    <b:Year>2021</b:Year>
    <b:RefOrder>5</b:RefOrder>
  </b:Source>
  <b:Source>
    <b:LCID>en-US</b:LCID>
    <b:BIBTEX_Entry>book</b:BIBTEX_Entry>
    <b:SourceType>Book</b:SourceType>
    <b:Title>Natural Language Processing with PyTorch: Build Intelligent Language Applications Using Deep Learning</b:Title>
    <b:Tag>rao2019a</b:Tag>
    <b:Publisher>O'Reilly Media</b:Publisher>
    <b:Author>
      <b:Author>
        <b:NameList>
          <b:Person>
            <b:Last>Rao</b:Last>
            <b:First>D.</b:First>
          </b:Person>
          <b:Person>
            <b:Last>McMahan</b:Last>
            <b:First>B.</b:First>
          </b:Person>
        </b:NameList>
      </b:Author>
    </b:Author>
    <b:Year>2019</b:Year>
    <b:RefOrder>6</b:RefOrder>
  </b:Source>
  <b:Source>
    <b:LCID>en-US</b:LCID>
    <b:Volume>12</b:Volume>
    <b:BIBTEX_Entry>article</b:BIBTEX_Entry>
    <b:SourceType>JournalArticle</b:SourceType>
    <b:Title>Scikit-learn: Machine learning in Python</b:Title>
    <b:Tag>pedregosa2011a</b:Tag>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Duchesnay</b:Last>
            <b:First>É.</b:First>
          </b:Person>
        </b:NameList>
      </b:Author>
    </b:Author>
    <b:Pages>2825–2830</b:Pages>
    <b:Year>2011</b:Year>
    <b:JournalName>Journal of Machine Learning Research</b:JournalName>
    <b:RefOrder>7</b:RefOrder>
  </b:Source>
  <b:Source>
    <b:LCID>en-US</b:LCID>
    <b:Volume>37</b:Volume>
    <b:BIBTEX_Entry>article</b:BIBTEX_Entry>
    <b:SourceType>JournalArticle</b:SourceType>
    <b:Title>A Survey of Deep Learning in Medicine: Analyzing the Impact of Deep Learning in Disease Diagnosis</b:Title>
    <b:Tag>jurado2021a</b:Tag>
    <b:Author>
      <b:Author>
        <b:NameList>
          <b:Person>
            <b:Last>Jurado</b:Last>
            <b:First>R.</b:First>
          </b:Person>
          <b:Person>
            <b:Last>Roselló</b:Last>
            <b:First>R.</b:First>
          </b:Person>
        </b:NameList>
      </b:Author>
    </b:Author>
    <b:Pages>321–344</b:Pages>
    <b:Year>2021</b:Year>
    <b:JournalName>Computational Intelligence</b:JournalName>
    <b:Number>2</b:Number>
    <b:RefOrder>8</b:RefOrder>
  </b:Source>
  <b:Source>
    <b:LCID>en-US</b:LCID>
    <b:BIBTEX_Entry>book</b:BIBTEX_Entry>
    <b:SourceType>Book</b:SourceType>
    <b:Tag>goodfellow2016a</b:Tag>
    <b:Publisher>Deep Learning. MIT Press</b:Publisher>
    <b:Author>
      <b:Author>
        <b:NameList>
          <b:Person>
            <b:Last>Goodfellow</b:Last>
            <b:First>I.</b:First>
          </b:Person>
          <b:Person>
            <b:Last>Bengio</b:Last>
            <b:First>Y.</b:First>
          </b:Person>
          <b:Person>
            <b:Last>Courville</b:Last>
            <b:First>A.</b:First>
          </b:Person>
        </b:NameList>
      </b:Author>
    </b:Author>
    <b:Year>2016</b:Year>
    <b:RefOrder>9</b:RefOrder>
  </b:Source>
  <b:Source>
    <b:LCID>en-US</b:LCID>
    <b:BIBTEX_Entry>misc</b:BIBTEX_Entry>
    <b:Comments>arXiv preprint arXiv:1810.04805.</b:Comments>
    <b:SourceType>Misc</b:SourceType>
    <b:Title>BERT: Pre-training of Deep Bidirectional Transformers for Language Understanding</b:Title>
    <b:Tag>devlin2019a</b:Tag>
    <b:Author>
      <b:Author>
        <b:NameList>
          <b:Person>
            <b:Last>Devlin</b:Last>
            <b:First>J.</b:First>
          </b:Person>
          <b:Person>
            <b:Last>Chang</b:Last>
            <b:First>M.</b:First>
          </b:Person>
          <b:Person>
            <b:Last>Lee</b:Last>
            <b:First>K.</b:First>
          </b:Person>
          <b:Person>
            <b:Last>Toutanova</b:Last>
            <b:First>K.</b:First>
          </b:Person>
        </b:NameList>
      </b:Author>
    </b:Author>
    <b:Year>2019</b:Year>
    <b:PublicationTitle>BERT: Pre-training of Deep Bidirectional Transformers for Language Understanding</b:PublicationTitle>
    <b:RefOrder>1</b:RefOrder>
  </b:Source>
</b:Sources>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35A340AF-AFDE-4F62-A759-775513118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4.xml><?xml version="1.0" encoding="utf-8"?>
<ds:datastoreItem xmlns:ds="http://schemas.openxmlformats.org/officeDocument/2006/customXml" ds:itemID="{356CE9E9-D32D-44BE-B788-C0EADD22C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90</TotalTime>
  <Pages>25</Pages>
  <Words>4367</Words>
  <Characters>29114</Characters>
  <Application>Microsoft Office Word</Application>
  <DocSecurity>2</DocSecurity>
  <Lines>242</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70</cp:revision>
  <dcterms:created xsi:type="dcterms:W3CDTF">2024-09-26T04:21:00Z</dcterms:created>
  <dcterms:modified xsi:type="dcterms:W3CDTF">2024-09-26T20:47:00Z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GrammarlyDocumentId">
    <vt:lpwstr>0748997f145d16fde653fc73894f4c8973cc940dd668611fb9bdc6a2e6a04699</vt:lpwstr>
  </property>
</Properties>
</file>
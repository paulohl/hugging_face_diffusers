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4A589337" w:rsidR="00A55F8D" w:rsidRDefault="220381DB" w:rsidP="00EA7909">
      <w:pPr>
        <w:pStyle w:val="H1-Chapter"/>
      </w:pPr>
      <w:r>
        <w:t xml:space="preserve">Chapter </w:t>
      </w:r>
      <w:r w:rsidR="00630D63">
        <w:t xml:space="preserve">2: </w:t>
      </w:r>
      <w:r w:rsidR="00F504F1" w:rsidRPr="00F504F1">
        <w:t xml:space="preserve">Understanding Hugging Face Diffusor </w:t>
      </w:r>
      <w:r w:rsidR="00CD013A">
        <w:t>a</w:t>
      </w:r>
      <w:r w:rsidR="00F504F1" w:rsidRPr="00F504F1">
        <w:t xml:space="preserve">rchitecture and </w:t>
      </w:r>
      <w:r w:rsidR="00CD013A">
        <w:t>f</w:t>
      </w:r>
      <w:r w:rsidR="00F504F1" w:rsidRPr="00F504F1">
        <w:t xml:space="preserve">unctionality </w:t>
      </w:r>
    </w:p>
    <w:p w14:paraId="7941655B" w14:textId="77777777" w:rsidR="00005D8D" w:rsidRDefault="00F504F1" w:rsidP="00624A0A">
      <w:pPr>
        <w:pStyle w:val="P-Regular"/>
      </w:pPr>
      <w:r w:rsidRPr="00005D8D">
        <w:t>In Chapter 1, we explored the foundational concepts of natural language processing (NLP) and introduced transformer models, highlighting their pivotal role in modern AI applications (Goodfellow et al., 2016). Building upon this understanding, Chapter 2 delves deeper into the architecture and functionality of Hugging Face Diffusors, a cutting-edge library renowned for its transformative impact on NLP tasks (Rothman, 2021).</w:t>
      </w:r>
    </w:p>
    <w:p w14:paraId="75989866" w14:textId="629BEB2D" w:rsidR="00EA6FB4" w:rsidRDefault="00EA6FB4" w:rsidP="00624A0A">
      <w:pPr>
        <w:pStyle w:val="P-Regular"/>
      </w:pPr>
      <w:r w:rsidRPr="00EA6FB4">
        <w:t>Hugging Face Diffusors represent a paradigm shift in natural language processing, leveraging state-of-the-art transformer architectures to achieve unprecedented performance across a wide range of linguistic tasks (Devlin et al., 2019). These models, exemplified by transformers like BERT and GPT, have revolutionized how machines understand and generate human language, surpassing earlier models such as recurrent neural networks (RNNs) and long short-term memory networks (LSTMs) (Vaswani et al., 2017).</w:t>
      </w:r>
    </w:p>
    <w:p w14:paraId="40F9A3E1" w14:textId="2722E3DC" w:rsidR="00A02C83" w:rsidRPr="00A02C83" w:rsidRDefault="00A02C83" w:rsidP="00A02C83">
      <w:pPr>
        <w:pStyle w:val="P-Regular"/>
        <w:rPr>
          <w:lang w:val="en-US"/>
        </w:rPr>
      </w:pPr>
      <w:r w:rsidRPr="00A02C83">
        <w:rPr>
          <w:lang w:val="en-US"/>
        </w:rPr>
        <w:t>In this chapter, we're going to cover the following main topics:</w:t>
      </w:r>
    </w:p>
    <w:p w14:paraId="4410BC24" w14:textId="77777777" w:rsidR="00A02C83" w:rsidRPr="00A02C83" w:rsidRDefault="00A02C83" w:rsidP="00A02C83">
      <w:pPr>
        <w:pStyle w:val="P-Regular"/>
        <w:numPr>
          <w:ilvl w:val="0"/>
          <w:numId w:val="24"/>
        </w:numPr>
        <w:rPr>
          <w:lang w:val="en-US"/>
        </w:rPr>
      </w:pPr>
      <w:r w:rsidRPr="00A02C83">
        <w:rPr>
          <w:b/>
          <w:bCs/>
          <w:lang w:val="en-US"/>
        </w:rPr>
        <w:t>Overview of Hugging Face Diffusion Library</w:t>
      </w:r>
    </w:p>
    <w:p w14:paraId="510E7CE8" w14:textId="77777777" w:rsidR="00A02C83" w:rsidRPr="00A02C83" w:rsidRDefault="00A02C83" w:rsidP="00A02C83">
      <w:pPr>
        <w:pStyle w:val="P-Regular"/>
        <w:numPr>
          <w:ilvl w:val="1"/>
          <w:numId w:val="24"/>
        </w:numPr>
        <w:rPr>
          <w:lang w:val="en-US"/>
        </w:rPr>
      </w:pPr>
      <w:r w:rsidRPr="00A02C83">
        <w:rPr>
          <w:lang w:val="en-US"/>
        </w:rPr>
        <w:t>Introduction to the Hugging Face Diffusion library.</w:t>
      </w:r>
    </w:p>
    <w:p w14:paraId="33DAA33A" w14:textId="77777777" w:rsidR="00A02C83" w:rsidRPr="00A02C83" w:rsidRDefault="00A02C83" w:rsidP="00A02C83">
      <w:pPr>
        <w:pStyle w:val="P-Regular"/>
        <w:numPr>
          <w:ilvl w:val="1"/>
          <w:numId w:val="24"/>
        </w:numPr>
        <w:rPr>
          <w:lang w:val="en-US"/>
        </w:rPr>
      </w:pPr>
      <w:r w:rsidRPr="00A02C83">
        <w:rPr>
          <w:lang w:val="en-US"/>
        </w:rPr>
        <w:t>Key features and functionalities.</w:t>
      </w:r>
    </w:p>
    <w:p w14:paraId="65B4C4D4" w14:textId="77777777" w:rsidR="00A02C83" w:rsidRPr="00A02C83" w:rsidRDefault="00A02C83" w:rsidP="00A02C83">
      <w:pPr>
        <w:pStyle w:val="P-Regular"/>
        <w:numPr>
          <w:ilvl w:val="1"/>
          <w:numId w:val="24"/>
        </w:numPr>
        <w:rPr>
          <w:lang w:val="en-US"/>
        </w:rPr>
      </w:pPr>
      <w:r w:rsidRPr="00A02C83">
        <w:rPr>
          <w:lang w:val="en-US"/>
        </w:rPr>
        <w:t>Comparison with other NLP libraries.</w:t>
      </w:r>
    </w:p>
    <w:p w14:paraId="62EFF445" w14:textId="06127BCA" w:rsidR="00A02C83" w:rsidRPr="00A02C83" w:rsidRDefault="00A02C83" w:rsidP="00A02C83">
      <w:pPr>
        <w:pStyle w:val="P-Regular"/>
        <w:numPr>
          <w:ilvl w:val="0"/>
          <w:numId w:val="24"/>
        </w:numPr>
        <w:rPr>
          <w:lang w:val="en-US"/>
        </w:rPr>
      </w:pPr>
      <w:r w:rsidRPr="00A02C83">
        <w:rPr>
          <w:b/>
          <w:bCs/>
          <w:lang w:val="en-US"/>
        </w:rPr>
        <w:t xml:space="preserve">Model </w:t>
      </w:r>
      <w:r w:rsidR="00CD013A">
        <w:rPr>
          <w:b/>
          <w:bCs/>
          <w:lang w:val="en-US"/>
        </w:rPr>
        <w:t>t</w:t>
      </w:r>
      <w:r w:rsidRPr="00A02C83">
        <w:rPr>
          <w:b/>
          <w:bCs/>
          <w:lang w:val="en-US"/>
        </w:rPr>
        <w:t>raining with Hugging Face Diffusion</w:t>
      </w:r>
    </w:p>
    <w:p w14:paraId="2A7AF38E" w14:textId="77777777" w:rsidR="00A02C83" w:rsidRPr="00A02C83" w:rsidRDefault="00A02C83" w:rsidP="00A02C83">
      <w:pPr>
        <w:pStyle w:val="P-Regular"/>
        <w:numPr>
          <w:ilvl w:val="1"/>
          <w:numId w:val="24"/>
        </w:numPr>
        <w:rPr>
          <w:lang w:val="en-US"/>
        </w:rPr>
      </w:pPr>
      <w:r w:rsidRPr="00A02C83">
        <w:rPr>
          <w:lang w:val="en-US"/>
        </w:rPr>
        <w:t>Setting up the environment and installation.</w:t>
      </w:r>
    </w:p>
    <w:p w14:paraId="49DE450F" w14:textId="77777777" w:rsidR="00A02C83" w:rsidRPr="00A02C83" w:rsidRDefault="00A02C83" w:rsidP="00A02C83">
      <w:pPr>
        <w:pStyle w:val="P-Regular"/>
        <w:numPr>
          <w:ilvl w:val="1"/>
          <w:numId w:val="24"/>
        </w:numPr>
        <w:rPr>
          <w:lang w:val="en-US"/>
        </w:rPr>
      </w:pPr>
      <w:r w:rsidRPr="00A02C83">
        <w:rPr>
          <w:lang w:val="en-US"/>
        </w:rPr>
        <w:t>Loading and preparing datasets.</w:t>
      </w:r>
    </w:p>
    <w:p w14:paraId="6F0C2C4F" w14:textId="77777777" w:rsidR="00A02C83" w:rsidRPr="00A02C83" w:rsidRDefault="00A02C83" w:rsidP="00A02C83">
      <w:pPr>
        <w:pStyle w:val="P-Regular"/>
        <w:numPr>
          <w:ilvl w:val="1"/>
          <w:numId w:val="24"/>
        </w:numPr>
        <w:rPr>
          <w:lang w:val="en-US"/>
        </w:rPr>
      </w:pPr>
      <w:r w:rsidRPr="00A02C83">
        <w:rPr>
          <w:lang w:val="en-US"/>
        </w:rPr>
        <w:t>Training models from scratch using Hugging Face Diffusion.</w:t>
      </w:r>
    </w:p>
    <w:p w14:paraId="410CC710" w14:textId="0A3EA556" w:rsidR="00A02C83" w:rsidRPr="00A02C83" w:rsidRDefault="00A02C83" w:rsidP="00A02C83">
      <w:pPr>
        <w:pStyle w:val="P-Regular"/>
        <w:numPr>
          <w:ilvl w:val="0"/>
          <w:numId w:val="24"/>
        </w:numPr>
        <w:rPr>
          <w:lang w:val="en-US"/>
        </w:rPr>
      </w:pPr>
      <w:r w:rsidRPr="00A02C83">
        <w:rPr>
          <w:b/>
          <w:bCs/>
          <w:lang w:val="en-US"/>
        </w:rPr>
        <w:t xml:space="preserve">Fine-tuning </w:t>
      </w:r>
      <w:r w:rsidR="00CD013A">
        <w:rPr>
          <w:b/>
          <w:bCs/>
          <w:lang w:val="en-US"/>
        </w:rPr>
        <w:t>m</w:t>
      </w:r>
      <w:r w:rsidRPr="00A02C83">
        <w:rPr>
          <w:b/>
          <w:bCs/>
          <w:lang w:val="en-US"/>
        </w:rPr>
        <w:t>odels with Hugging Face Diffusion</w:t>
      </w:r>
    </w:p>
    <w:p w14:paraId="223D8E1A" w14:textId="77777777" w:rsidR="00A02C83" w:rsidRPr="00A02C83" w:rsidRDefault="00A02C83" w:rsidP="00A02C83">
      <w:pPr>
        <w:pStyle w:val="P-Regular"/>
        <w:numPr>
          <w:ilvl w:val="1"/>
          <w:numId w:val="24"/>
        </w:numPr>
        <w:rPr>
          <w:lang w:val="en-US"/>
        </w:rPr>
      </w:pPr>
      <w:r w:rsidRPr="00A02C83">
        <w:rPr>
          <w:lang w:val="en-US"/>
        </w:rPr>
        <w:t>Importance of fine-tuning pre-trained models.</w:t>
      </w:r>
    </w:p>
    <w:p w14:paraId="2E813464" w14:textId="77777777" w:rsidR="00A02C83" w:rsidRPr="00A02C83" w:rsidRDefault="00A02C83" w:rsidP="00A02C83">
      <w:pPr>
        <w:pStyle w:val="P-Regular"/>
        <w:numPr>
          <w:ilvl w:val="1"/>
          <w:numId w:val="24"/>
        </w:numPr>
        <w:rPr>
          <w:lang w:val="en-US"/>
        </w:rPr>
      </w:pPr>
      <w:r w:rsidRPr="00A02C83">
        <w:rPr>
          <w:lang w:val="en-US"/>
        </w:rPr>
        <w:lastRenderedPageBreak/>
        <w:t>Step-by-step guide to fine-tuning models for specific NLP tasks.</w:t>
      </w:r>
    </w:p>
    <w:p w14:paraId="2DC3BBF8" w14:textId="77777777" w:rsidR="00A02C83" w:rsidRPr="00A02C83" w:rsidRDefault="00A02C83" w:rsidP="00A02C83">
      <w:pPr>
        <w:pStyle w:val="P-Regular"/>
        <w:numPr>
          <w:ilvl w:val="1"/>
          <w:numId w:val="24"/>
        </w:numPr>
        <w:rPr>
          <w:lang w:val="en-US"/>
        </w:rPr>
      </w:pPr>
      <w:r w:rsidRPr="00A02C83">
        <w:rPr>
          <w:lang w:val="en-US"/>
        </w:rPr>
        <w:t>Best practices for optimizing fine-tuning performance.</w:t>
      </w:r>
    </w:p>
    <w:p w14:paraId="490ED230" w14:textId="27845AD3" w:rsidR="00A02C83" w:rsidRPr="00A02C83" w:rsidRDefault="00A02C83" w:rsidP="00A02C83">
      <w:pPr>
        <w:pStyle w:val="P-Regular"/>
        <w:numPr>
          <w:ilvl w:val="0"/>
          <w:numId w:val="24"/>
        </w:numPr>
        <w:rPr>
          <w:lang w:val="en-US"/>
        </w:rPr>
      </w:pPr>
      <w:r w:rsidRPr="00A02C83">
        <w:rPr>
          <w:b/>
          <w:bCs/>
          <w:lang w:val="en-US"/>
        </w:rPr>
        <w:t xml:space="preserve">Inference and </w:t>
      </w:r>
      <w:r w:rsidR="00CD013A">
        <w:rPr>
          <w:b/>
          <w:bCs/>
          <w:lang w:val="en-US"/>
        </w:rPr>
        <w:t>d</w:t>
      </w:r>
      <w:r w:rsidRPr="00A02C83">
        <w:rPr>
          <w:b/>
          <w:bCs/>
          <w:lang w:val="en-US"/>
        </w:rPr>
        <w:t>eployment with Hugging Face Diffusion</w:t>
      </w:r>
    </w:p>
    <w:p w14:paraId="58A26503" w14:textId="77777777" w:rsidR="00A02C83" w:rsidRPr="00A02C83" w:rsidRDefault="00A02C83" w:rsidP="00A02C83">
      <w:pPr>
        <w:pStyle w:val="P-Regular"/>
        <w:numPr>
          <w:ilvl w:val="1"/>
          <w:numId w:val="24"/>
        </w:numPr>
        <w:rPr>
          <w:lang w:val="en-US"/>
        </w:rPr>
      </w:pPr>
      <w:r w:rsidRPr="00A02C83">
        <w:rPr>
          <w:lang w:val="en-US"/>
        </w:rPr>
        <w:t>Performing inference with trained models.</w:t>
      </w:r>
    </w:p>
    <w:p w14:paraId="6909FB4E" w14:textId="77777777" w:rsidR="00A02C83" w:rsidRPr="00A02C83" w:rsidRDefault="00A02C83" w:rsidP="00A02C83">
      <w:pPr>
        <w:pStyle w:val="P-Regular"/>
        <w:numPr>
          <w:ilvl w:val="1"/>
          <w:numId w:val="24"/>
        </w:numPr>
        <w:rPr>
          <w:lang w:val="en-US"/>
        </w:rPr>
      </w:pPr>
      <w:r w:rsidRPr="00A02C83">
        <w:rPr>
          <w:lang w:val="en-US"/>
        </w:rPr>
        <w:t>Techniques for deploying models in production.</w:t>
      </w:r>
    </w:p>
    <w:p w14:paraId="3EFAC9A9" w14:textId="77777777" w:rsidR="00A02C83" w:rsidRPr="00A02C83" w:rsidRDefault="00A02C83" w:rsidP="00A02C83">
      <w:pPr>
        <w:pStyle w:val="P-Regular"/>
        <w:numPr>
          <w:ilvl w:val="1"/>
          <w:numId w:val="24"/>
        </w:numPr>
        <w:rPr>
          <w:lang w:val="en-US"/>
        </w:rPr>
      </w:pPr>
      <w:r w:rsidRPr="00A02C83">
        <w:rPr>
          <w:lang w:val="en-US"/>
        </w:rPr>
        <w:t>Monitoring and maintaining deployed models.</w:t>
      </w:r>
    </w:p>
    <w:p w14:paraId="02B9A89C" w14:textId="764EC2A2" w:rsidR="008E0045" w:rsidRDefault="220381DB" w:rsidP="008E0045">
      <w:pPr>
        <w:pStyle w:val="H1-Section"/>
        <w:rPr>
          <w:bCs/>
        </w:rPr>
      </w:pPr>
      <w:r w:rsidRPr="220381DB">
        <w:rPr>
          <w:lang w:val="en-GB"/>
        </w:rPr>
        <w:t xml:space="preserve">Technical </w:t>
      </w:r>
      <w:r w:rsidR="00CD013A">
        <w:rPr>
          <w:bCs/>
        </w:rPr>
        <w:t>o</w:t>
      </w:r>
      <w:r w:rsidR="008E0045" w:rsidRPr="008E0045">
        <w:rPr>
          <w:bCs/>
        </w:rPr>
        <w:t>verview of Hugging Face Diffusors</w:t>
      </w:r>
    </w:p>
    <w:p w14:paraId="391EA6F7" w14:textId="77777777" w:rsidR="00074B86" w:rsidRPr="00074B86" w:rsidRDefault="00074B86" w:rsidP="00A61126">
      <w:pPr>
        <w:pStyle w:val="H2-Heading"/>
      </w:pPr>
      <w:r w:rsidRPr="00074B86">
        <w:t>Overview of Hugging Face Diffusors</w:t>
      </w:r>
    </w:p>
    <w:p w14:paraId="33791692" w14:textId="013B3B52" w:rsidR="00074B86" w:rsidRPr="00074B86" w:rsidRDefault="00074B86" w:rsidP="00A61126">
      <w:pPr>
        <w:pStyle w:val="P-Regular"/>
      </w:pPr>
      <w:r w:rsidRPr="00074B86">
        <w:t>At its core, the Hugging Face Diffusor library encapsulates the essence of transformer-based models, enabling efficient handling of vast amounts of text data through self-attention mechanisms and parallel processing. Unlike traditional sequential models, transformers excel in capturing long-range dependencies in text, making them ideal for tasks such as language translation, sentiment analysis, and text generation (Jurado &amp; Roselló, 2021). </w:t>
      </w:r>
    </w:p>
    <w:p w14:paraId="4763A9AB" w14:textId="4E3C9516" w:rsidR="00074B86" w:rsidRPr="00074B86" w:rsidRDefault="00074B86" w:rsidP="00A61126">
      <w:pPr>
        <w:pStyle w:val="H2-Heading"/>
      </w:pPr>
      <w:r w:rsidRPr="00074B86">
        <w:t xml:space="preserve">Key </w:t>
      </w:r>
      <w:r w:rsidR="00CD013A">
        <w:t>c</w:t>
      </w:r>
      <w:r w:rsidRPr="00074B86">
        <w:t xml:space="preserve">omponents and </w:t>
      </w:r>
      <w:r w:rsidR="00CD013A">
        <w:t>a</w:t>
      </w:r>
      <w:r w:rsidRPr="00074B86">
        <w:t>rchitecture</w:t>
      </w:r>
    </w:p>
    <w:p w14:paraId="5570DBAA" w14:textId="77777777" w:rsidR="00074B86" w:rsidRPr="00074B86" w:rsidRDefault="00074B86" w:rsidP="00A61126">
      <w:pPr>
        <w:pStyle w:val="P-Regular"/>
      </w:pPr>
      <w:r w:rsidRPr="00074B86">
        <w:t>The architecture of Hugging Face Diffusors comprises several essential components:</w:t>
      </w:r>
    </w:p>
    <w:p w14:paraId="65A7DABA" w14:textId="77777777" w:rsidR="00074B86" w:rsidRPr="00074B86" w:rsidRDefault="00074B86" w:rsidP="00646090">
      <w:pPr>
        <w:numPr>
          <w:ilvl w:val="0"/>
          <w:numId w:val="3"/>
        </w:numPr>
      </w:pPr>
      <w:r w:rsidRPr="00074B86">
        <w:rPr>
          <w:b/>
          <w:bCs/>
        </w:rPr>
        <w:t>Encoder-Decoder Structure:</w:t>
      </w:r>
      <w:r w:rsidRPr="00074B86">
        <w:t xml:space="preserve"> Facilitates bidirectional understanding and generation of text, crucial for tasks like machine translation and summarization.</w:t>
      </w:r>
    </w:p>
    <w:p w14:paraId="737F06D5" w14:textId="77777777" w:rsidR="00074B86" w:rsidRPr="00074B86" w:rsidRDefault="00074B86" w:rsidP="00646090">
      <w:pPr>
        <w:numPr>
          <w:ilvl w:val="0"/>
          <w:numId w:val="3"/>
        </w:numPr>
      </w:pPr>
      <w:r w:rsidRPr="00074B86">
        <w:rPr>
          <w:b/>
          <w:bCs/>
        </w:rPr>
        <w:t>Self-Attention Mechanism:</w:t>
      </w:r>
      <w:r w:rsidRPr="00074B86">
        <w:t xml:space="preserve"> Enables the model to weigh the significance of different words in a sentence dynamically, enhancing contextual understanding.</w:t>
      </w:r>
    </w:p>
    <w:p w14:paraId="114A4B4D" w14:textId="759C43C7" w:rsidR="00074B86" w:rsidRPr="00074B86" w:rsidRDefault="00074B86" w:rsidP="00646090">
      <w:pPr>
        <w:numPr>
          <w:ilvl w:val="0"/>
          <w:numId w:val="3"/>
        </w:numPr>
      </w:pPr>
      <w:r w:rsidRPr="00074B86">
        <w:rPr>
          <w:b/>
          <w:bCs/>
        </w:rPr>
        <w:t>Positional Encoding:</w:t>
      </w:r>
      <w:r w:rsidRPr="00074B86">
        <w:t xml:space="preserve"> Integrates positional information into the input embeddings, allowing the model to consider word order and sequence structure effectively. </w:t>
      </w:r>
    </w:p>
    <w:p w14:paraId="6A3786F0" w14:textId="2C628814" w:rsidR="00074B86" w:rsidRPr="00D07484" w:rsidRDefault="00074B86" w:rsidP="00D07484">
      <w:pPr>
        <w:pStyle w:val="H2-Heading"/>
      </w:pPr>
      <w:r w:rsidRPr="00D07484">
        <w:t xml:space="preserve">Advantages </w:t>
      </w:r>
      <w:r w:rsidR="00CD013A">
        <w:t>o</w:t>
      </w:r>
      <w:r w:rsidRPr="00D07484">
        <w:t xml:space="preserve">ver </w:t>
      </w:r>
      <w:r w:rsidR="00CD013A">
        <w:t>p</w:t>
      </w:r>
      <w:r w:rsidRPr="00D07484">
        <w:t xml:space="preserve">revious </w:t>
      </w:r>
      <w:r w:rsidR="00CD013A">
        <w:t>m</w:t>
      </w:r>
      <w:r w:rsidRPr="00D07484">
        <w:t>odels</w:t>
      </w:r>
    </w:p>
    <w:p w14:paraId="6F408757" w14:textId="77777777" w:rsidR="00074B86" w:rsidRPr="00074B86" w:rsidRDefault="00074B86" w:rsidP="00A61126">
      <w:pPr>
        <w:pStyle w:val="P-Regular"/>
      </w:pPr>
      <w:r w:rsidRPr="00074B86">
        <w:t>Compared to earlier NLP models like RNNs and LSTMs, Hugging Face Diffusors offer several advantages:</w:t>
      </w:r>
    </w:p>
    <w:p w14:paraId="199512DD" w14:textId="77777777" w:rsidR="00074B86" w:rsidRPr="00074B86" w:rsidRDefault="00074B86" w:rsidP="00646090">
      <w:pPr>
        <w:numPr>
          <w:ilvl w:val="0"/>
          <w:numId w:val="4"/>
        </w:numPr>
      </w:pPr>
      <w:r w:rsidRPr="00074B86">
        <w:rPr>
          <w:b/>
          <w:bCs/>
        </w:rPr>
        <w:lastRenderedPageBreak/>
        <w:t>Parallelism:</w:t>
      </w:r>
      <w:r w:rsidRPr="00074B86">
        <w:t xml:space="preserve"> Efficiently processes input sequences in parallel, accelerating training and inference times.</w:t>
      </w:r>
    </w:p>
    <w:p w14:paraId="07015E50" w14:textId="77777777" w:rsidR="00074B86" w:rsidRPr="00074B86" w:rsidRDefault="00074B86" w:rsidP="00646090">
      <w:pPr>
        <w:numPr>
          <w:ilvl w:val="0"/>
          <w:numId w:val="4"/>
        </w:numPr>
      </w:pPr>
      <w:r w:rsidRPr="00074B86">
        <w:rPr>
          <w:b/>
          <w:bCs/>
        </w:rPr>
        <w:t>Scalability:</w:t>
      </w:r>
      <w:r w:rsidRPr="00074B86">
        <w:t xml:space="preserve"> Handles large datasets seamlessly, benefiting from advancements in hardware and distributed computing.</w:t>
      </w:r>
    </w:p>
    <w:p w14:paraId="417BA043" w14:textId="7C8E24C7" w:rsidR="00074B86" w:rsidRPr="00074B86" w:rsidRDefault="00074B86" w:rsidP="00646090">
      <w:pPr>
        <w:numPr>
          <w:ilvl w:val="0"/>
          <w:numId w:val="4"/>
        </w:numPr>
      </w:pPr>
      <w:r w:rsidRPr="00074B86">
        <w:rPr>
          <w:b/>
          <w:bCs/>
        </w:rPr>
        <w:t>Performance:</w:t>
      </w:r>
      <w:r w:rsidRPr="00074B86">
        <w:t xml:space="preserve"> Achieves state-of-the-art results across various NLP benchmarks, demonstrating superior accuracy and generalization capabilities (Rao &amp; McMahan, 2019). </w:t>
      </w:r>
    </w:p>
    <w:p w14:paraId="3EC0054E" w14:textId="36BF9027" w:rsidR="00074B86" w:rsidRPr="00074B86" w:rsidRDefault="00074B86" w:rsidP="00A301BF">
      <w:pPr>
        <w:pStyle w:val="H2-Heading"/>
      </w:pPr>
      <w:r w:rsidRPr="00074B86">
        <w:t xml:space="preserve">Case </w:t>
      </w:r>
      <w:r w:rsidR="00CD013A">
        <w:t>s</w:t>
      </w:r>
      <w:r w:rsidRPr="00074B86">
        <w:t xml:space="preserve">tudies and </w:t>
      </w:r>
      <w:r w:rsidR="00CD013A">
        <w:t>a</w:t>
      </w:r>
      <w:r w:rsidRPr="00074B86">
        <w:t>pplications</w:t>
      </w:r>
    </w:p>
    <w:p w14:paraId="581FFF5A" w14:textId="4F11F088" w:rsidR="00074B86" w:rsidRPr="00074B86" w:rsidRDefault="00074B86" w:rsidP="000F64BE">
      <w:pPr>
        <w:pStyle w:val="P-Regular"/>
      </w:pPr>
      <w:r w:rsidRPr="00074B86">
        <w:t>Throughout this chapter, we will explore case studies that illustrate the practical applications of Hugging Face Diffusors across different industries. From enhancing customer interaction through chatbots to automating complex data analysis tasks in healthcare and finance, these examples underscore the transformative impact of transformer-based models in real-world scenarios. </w:t>
      </w:r>
    </w:p>
    <w:p w14:paraId="5E93F38A" w14:textId="27F36626" w:rsidR="00074B86" w:rsidRPr="00074B86" w:rsidRDefault="00687620" w:rsidP="00A301BF">
      <w:pPr>
        <w:pStyle w:val="H2-Heading"/>
      </w:pPr>
      <w:r>
        <w:t>Wrap up</w:t>
      </w:r>
    </w:p>
    <w:p w14:paraId="6CF2D8C9" w14:textId="0126AE3A" w:rsidR="00074B86" w:rsidRPr="00074B86" w:rsidRDefault="00074B86" w:rsidP="000F64BE">
      <w:pPr>
        <w:pStyle w:val="P-Regular"/>
      </w:pPr>
      <w:r w:rsidRPr="00074B86">
        <w:t>Chapter 2 sets the stage for a comprehensive exploration of Hugging Face Diffusors, emphasizing their architectural nuances, functional capabilities, and practical implications in modern NLP. By the end of this chapter, readers will gain a deeper appreciation for how these advanced models are reshaping the landscape of artificial intelligence, paving the way for more sophisticated language understanding and generation systems.</w:t>
      </w:r>
    </w:p>
    <w:p w14:paraId="412BE81A" w14:textId="1DF294F2" w:rsidR="008B2575" w:rsidRDefault="00073FFE" w:rsidP="008B2575">
      <w:r>
        <w:rPr>
          <w:noProof/>
        </w:rPr>
        <mc:AlternateContent>
          <mc:Choice Requires="wps">
            <w:drawing>
              <wp:anchor distT="0" distB="0" distL="114300" distR="114300" simplePos="0" relativeHeight="251660288" behindDoc="0" locked="0" layoutInCell="1" allowOverlap="1" wp14:anchorId="5F3D71D3" wp14:editId="7E48D443">
                <wp:simplePos x="0" y="0"/>
                <wp:positionH relativeFrom="margin">
                  <wp:align>right</wp:align>
                </wp:positionH>
                <wp:positionV relativeFrom="paragraph">
                  <wp:posOffset>938530</wp:posOffset>
                </wp:positionV>
                <wp:extent cx="4983480" cy="4067175"/>
                <wp:effectExtent l="38100" t="38100" r="45720" b="47625"/>
                <wp:wrapSquare wrapText="bothSides"/>
                <wp:docPr id="1803505936" name="Text Box 1"/>
                <wp:cNvGraphicFramePr/>
                <a:graphic xmlns:a="http://schemas.openxmlformats.org/drawingml/2006/main">
                  <a:graphicData uri="http://schemas.microsoft.com/office/word/2010/wordprocessingShape">
                    <wps:wsp>
                      <wps:cNvSpPr txBox="1"/>
                      <wps:spPr>
                        <a:xfrm>
                          <a:off x="0" y="0"/>
                          <a:ext cx="4983480" cy="4067175"/>
                        </a:xfrm>
                        <a:prstGeom prst="rect">
                          <a:avLst/>
                        </a:prstGeom>
                        <a:solidFill>
                          <a:schemeClr val="lt1"/>
                        </a:solidFill>
                        <a:ln w="76200" cmpd="thickThin">
                          <a:solidFill>
                            <a:schemeClr val="tx2"/>
                          </a:solidFill>
                        </a:ln>
                      </wps:spPr>
                      <wps:txbx>
                        <w:txbxContent>
                          <w:p w14:paraId="04B24186" w14:textId="77777777" w:rsidR="00A95A68" w:rsidRPr="00A95A68" w:rsidRDefault="00A95A68" w:rsidP="00646090">
                            <w:pPr>
                              <w:numPr>
                                <w:ilvl w:val="0"/>
                                <w:numId w:val="22"/>
                              </w:numPr>
                              <w:rPr>
                                <w:b/>
                                <w:bCs/>
                              </w:rPr>
                            </w:pPr>
                            <w:r w:rsidRPr="00A95A68">
                              <w:rPr>
                                <w:b/>
                                <w:bCs/>
                              </w:rPr>
                              <w:t>Detailed Diagram of Hugging Face Diffusor Architecture:</w:t>
                            </w:r>
                          </w:p>
                          <w:p w14:paraId="45885E43" w14:textId="77777777" w:rsidR="00A95A68" w:rsidRPr="00A95A68" w:rsidRDefault="00A95A68" w:rsidP="00646090">
                            <w:pPr>
                              <w:numPr>
                                <w:ilvl w:val="1"/>
                                <w:numId w:val="22"/>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1B950D1B" w14:textId="77777777" w:rsidR="00A95A68" w:rsidRPr="00A95A68" w:rsidRDefault="00A95A68" w:rsidP="00646090">
                            <w:pPr>
                              <w:numPr>
                                <w:ilvl w:val="0"/>
                                <w:numId w:val="22"/>
                              </w:numPr>
                              <w:rPr>
                                <w:b/>
                                <w:bCs/>
                              </w:rPr>
                            </w:pPr>
                            <w:r w:rsidRPr="00A95A68">
                              <w:rPr>
                                <w:b/>
                                <w:bCs/>
                              </w:rPr>
                              <w:t>Comparative Performance Charts:</w:t>
                            </w:r>
                          </w:p>
                          <w:p w14:paraId="40247357" w14:textId="77777777" w:rsidR="00A95A68" w:rsidRPr="00A95A68" w:rsidRDefault="00A95A68" w:rsidP="00646090">
                            <w:pPr>
                              <w:numPr>
                                <w:ilvl w:val="1"/>
                                <w:numId w:val="22"/>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5169A2BA" w14:textId="77777777" w:rsidR="00A95A68" w:rsidRPr="00A95A68" w:rsidRDefault="00A95A68" w:rsidP="00646090">
                            <w:pPr>
                              <w:numPr>
                                <w:ilvl w:val="0"/>
                                <w:numId w:val="22"/>
                              </w:numPr>
                              <w:rPr>
                                <w:b/>
                                <w:bCs/>
                              </w:rPr>
                            </w:pPr>
                            <w:r w:rsidRPr="00A95A68">
                              <w:rPr>
                                <w:b/>
                                <w:bCs/>
                              </w:rPr>
                              <w:t>Case Study Summaries:</w:t>
                            </w:r>
                          </w:p>
                          <w:p w14:paraId="5C949668" w14:textId="77777777" w:rsidR="00A95A68" w:rsidRPr="00A95A68" w:rsidRDefault="00A95A68" w:rsidP="00646090">
                            <w:pPr>
                              <w:numPr>
                                <w:ilvl w:val="1"/>
                                <w:numId w:val="22"/>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4B5AEFA5" w14:textId="77777777" w:rsidR="00A95A68" w:rsidRPr="00A95A68" w:rsidRDefault="00A95A68" w:rsidP="00646090">
                            <w:pPr>
                              <w:numPr>
                                <w:ilvl w:val="0"/>
                                <w:numId w:val="22"/>
                              </w:numPr>
                              <w:rPr>
                                <w:b/>
                                <w:bCs/>
                              </w:rPr>
                            </w:pPr>
                            <w:r w:rsidRPr="00A95A68">
                              <w:rPr>
                                <w:b/>
                                <w:bCs/>
                              </w:rPr>
                              <w:t>Transformer Model Evolution Timeline:</w:t>
                            </w:r>
                          </w:p>
                          <w:p w14:paraId="7AA85AF0" w14:textId="77777777" w:rsidR="00A95A68" w:rsidRPr="00A95A68" w:rsidRDefault="00A95A68" w:rsidP="00646090">
                            <w:pPr>
                              <w:numPr>
                                <w:ilvl w:val="1"/>
                                <w:numId w:val="22"/>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27B5ACC3" w14:textId="77777777" w:rsidR="00A95A68" w:rsidRPr="00A95A68" w:rsidRDefault="00A95A68" w:rsidP="00646090">
                            <w:pPr>
                              <w:numPr>
                                <w:ilvl w:val="0"/>
                                <w:numId w:val="22"/>
                              </w:numPr>
                              <w:rPr>
                                <w:b/>
                                <w:bCs/>
                              </w:rPr>
                            </w:pPr>
                            <w:r w:rsidRPr="00A95A68">
                              <w:rPr>
                                <w:b/>
                                <w:bCs/>
                              </w:rPr>
                              <w:t>Illustrative Workflow of NLP Tasks:</w:t>
                            </w:r>
                          </w:p>
                          <w:p w14:paraId="7FB18D2D" w14:textId="77777777" w:rsidR="00A95A68" w:rsidRPr="00A95A68" w:rsidRDefault="00A95A68" w:rsidP="00646090">
                            <w:pPr>
                              <w:numPr>
                                <w:ilvl w:val="1"/>
                                <w:numId w:val="22"/>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5981FD78" w14:textId="77777777" w:rsidR="00A95A68" w:rsidRPr="00A95A68" w:rsidRDefault="00A95A68" w:rsidP="00646090">
                            <w:pPr>
                              <w:numPr>
                                <w:ilvl w:val="0"/>
                                <w:numId w:val="8"/>
                              </w:numPr>
                              <w:rPr>
                                <w:b/>
                                <w:bCs/>
                              </w:rPr>
                            </w:pPr>
                            <w:r w:rsidRPr="00A95A68">
                              <w:rPr>
                                <w:b/>
                                <w:bCs/>
                              </w:rPr>
                              <w:t>Attention Mechanism Visualization:</w:t>
                            </w:r>
                          </w:p>
                          <w:p w14:paraId="6AE5C3D3" w14:textId="77777777" w:rsidR="00A95A68" w:rsidRPr="00A95A68" w:rsidRDefault="00A95A68" w:rsidP="00646090">
                            <w:pPr>
                              <w:numPr>
                                <w:ilvl w:val="1"/>
                                <w:numId w:val="8"/>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0B9670B0" w14:textId="77777777" w:rsidR="00A95A68" w:rsidRPr="00A95A68" w:rsidRDefault="00A95A68" w:rsidP="00646090">
                            <w:pPr>
                              <w:numPr>
                                <w:ilvl w:val="0"/>
                                <w:numId w:val="8"/>
                              </w:numPr>
                              <w:rPr>
                                <w:b/>
                                <w:bCs/>
                              </w:rPr>
                            </w:pPr>
                            <w:r w:rsidRPr="00A95A68">
                              <w:rPr>
                                <w:b/>
                                <w:bCs/>
                              </w:rPr>
                              <w:t>Error Analysis Examples:</w:t>
                            </w:r>
                          </w:p>
                          <w:p w14:paraId="256DCD4E" w14:textId="77777777" w:rsidR="00A95A68" w:rsidRPr="00A95A68" w:rsidRDefault="00A95A68" w:rsidP="00646090">
                            <w:pPr>
                              <w:numPr>
                                <w:ilvl w:val="1"/>
                                <w:numId w:val="8"/>
                              </w:numPr>
                              <w:rPr>
                                <w:b/>
                                <w:bCs/>
                              </w:rPr>
                            </w:pPr>
                            <w:r w:rsidRPr="00A95A68">
                              <w:rPr>
                                <w:b/>
                                <w:bCs/>
                              </w:rPr>
                              <w:t>Examples or charts illustrating error analysis conducted with Hugging Face Diffusors, showcasing how the model identifies and handles errors in language understanding and generation tasks.</w:t>
                            </w:r>
                          </w:p>
                          <w:p w14:paraId="731335EE" w14:textId="77777777" w:rsidR="004B6D27" w:rsidRDefault="004B6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71D3" id="_x0000_t202" coordsize="21600,21600" o:spt="202" path="m,l,21600r21600,l21600,xe">
                <v:stroke joinstyle="miter"/>
                <v:path gradientshapeok="t" o:connecttype="rect"/>
              </v:shapetype>
              <v:shape id="Text Box 1" o:spid="_x0000_s1026" type="#_x0000_t202" style="position:absolute;margin-left:341.2pt;margin-top:73.9pt;width:392.4pt;height:32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" fillcolor="white [3201]" strokecolor="#44546a [3215]" strokeweight="6pt">
                <v:stroke linestyle="thickThin"/>
                <v:textbox>
                  <w:txbxContent>
                    <w:p w14:paraId="04B24186" w14:textId="77777777" w:rsidR="00A95A68" w:rsidRPr="00A95A68" w:rsidRDefault="00A95A68" w:rsidP="00646090">
                      <w:pPr>
                        <w:numPr>
                          <w:ilvl w:val="0"/>
                          <w:numId w:val="22"/>
                        </w:numPr>
                        <w:rPr>
                          <w:b/>
                          <w:bCs/>
                        </w:rPr>
                      </w:pPr>
                      <w:r w:rsidRPr="00A95A68">
                        <w:rPr>
                          <w:b/>
                          <w:bCs/>
                        </w:rPr>
                        <w:t>Detailed Diagram of Hugging Face Diffusor Architecture:</w:t>
                      </w:r>
                    </w:p>
                    <w:p w14:paraId="45885E43" w14:textId="77777777" w:rsidR="00A95A68" w:rsidRPr="00A95A68" w:rsidRDefault="00A95A68" w:rsidP="00646090">
                      <w:pPr>
                        <w:numPr>
                          <w:ilvl w:val="1"/>
                          <w:numId w:val="22"/>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1B950D1B" w14:textId="77777777" w:rsidR="00A95A68" w:rsidRPr="00A95A68" w:rsidRDefault="00A95A68" w:rsidP="00646090">
                      <w:pPr>
                        <w:numPr>
                          <w:ilvl w:val="0"/>
                          <w:numId w:val="22"/>
                        </w:numPr>
                        <w:rPr>
                          <w:b/>
                          <w:bCs/>
                        </w:rPr>
                      </w:pPr>
                      <w:r w:rsidRPr="00A95A68">
                        <w:rPr>
                          <w:b/>
                          <w:bCs/>
                        </w:rPr>
                        <w:t>Comparative Performance Charts:</w:t>
                      </w:r>
                    </w:p>
                    <w:p w14:paraId="40247357" w14:textId="77777777" w:rsidR="00A95A68" w:rsidRPr="00A95A68" w:rsidRDefault="00A95A68" w:rsidP="00646090">
                      <w:pPr>
                        <w:numPr>
                          <w:ilvl w:val="1"/>
                          <w:numId w:val="22"/>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5169A2BA" w14:textId="77777777" w:rsidR="00A95A68" w:rsidRPr="00A95A68" w:rsidRDefault="00A95A68" w:rsidP="00646090">
                      <w:pPr>
                        <w:numPr>
                          <w:ilvl w:val="0"/>
                          <w:numId w:val="22"/>
                        </w:numPr>
                        <w:rPr>
                          <w:b/>
                          <w:bCs/>
                        </w:rPr>
                      </w:pPr>
                      <w:r w:rsidRPr="00A95A68">
                        <w:rPr>
                          <w:b/>
                          <w:bCs/>
                        </w:rPr>
                        <w:t>Case Study Summaries:</w:t>
                      </w:r>
                    </w:p>
                    <w:p w14:paraId="5C949668" w14:textId="77777777" w:rsidR="00A95A68" w:rsidRPr="00A95A68" w:rsidRDefault="00A95A68" w:rsidP="00646090">
                      <w:pPr>
                        <w:numPr>
                          <w:ilvl w:val="1"/>
                          <w:numId w:val="22"/>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4B5AEFA5" w14:textId="77777777" w:rsidR="00A95A68" w:rsidRPr="00A95A68" w:rsidRDefault="00A95A68" w:rsidP="00646090">
                      <w:pPr>
                        <w:numPr>
                          <w:ilvl w:val="0"/>
                          <w:numId w:val="22"/>
                        </w:numPr>
                        <w:rPr>
                          <w:b/>
                          <w:bCs/>
                        </w:rPr>
                      </w:pPr>
                      <w:r w:rsidRPr="00A95A68">
                        <w:rPr>
                          <w:b/>
                          <w:bCs/>
                        </w:rPr>
                        <w:t>Transformer Model Evolution Timeline:</w:t>
                      </w:r>
                    </w:p>
                    <w:p w14:paraId="7AA85AF0" w14:textId="77777777" w:rsidR="00A95A68" w:rsidRPr="00A95A68" w:rsidRDefault="00A95A68" w:rsidP="00646090">
                      <w:pPr>
                        <w:numPr>
                          <w:ilvl w:val="1"/>
                          <w:numId w:val="22"/>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27B5ACC3" w14:textId="77777777" w:rsidR="00A95A68" w:rsidRPr="00A95A68" w:rsidRDefault="00A95A68" w:rsidP="00646090">
                      <w:pPr>
                        <w:numPr>
                          <w:ilvl w:val="0"/>
                          <w:numId w:val="22"/>
                        </w:numPr>
                        <w:rPr>
                          <w:b/>
                          <w:bCs/>
                        </w:rPr>
                      </w:pPr>
                      <w:r w:rsidRPr="00A95A68">
                        <w:rPr>
                          <w:b/>
                          <w:bCs/>
                        </w:rPr>
                        <w:t>Illustrative Workflow of NLP Tasks:</w:t>
                      </w:r>
                    </w:p>
                    <w:p w14:paraId="7FB18D2D" w14:textId="77777777" w:rsidR="00A95A68" w:rsidRPr="00A95A68" w:rsidRDefault="00A95A68" w:rsidP="00646090">
                      <w:pPr>
                        <w:numPr>
                          <w:ilvl w:val="1"/>
                          <w:numId w:val="22"/>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5981FD78" w14:textId="77777777" w:rsidR="00A95A68" w:rsidRPr="00A95A68" w:rsidRDefault="00A95A68" w:rsidP="00646090">
                      <w:pPr>
                        <w:numPr>
                          <w:ilvl w:val="0"/>
                          <w:numId w:val="8"/>
                        </w:numPr>
                        <w:rPr>
                          <w:b/>
                          <w:bCs/>
                        </w:rPr>
                      </w:pPr>
                      <w:r w:rsidRPr="00A95A68">
                        <w:rPr>
                          <w:b/>
                          <w:bCs/>
                        </w:rPr>
                        <w:t>Attention Mechanism Visualization:</w:t>
                      </w:r>
                    </w:p>
                    <w:p w14:paraId="6AE5C3D3" w14:textId="77777777" w:rsidR="00A95A68" w:rsidRPr="00A95A68" w:rsidRDefault="00A95A68" w:rsidP="00646090">
                      <w:pPr>
                        <w:numPr>
                          <w:ilvl w:val="1"/>
                          <w:numId w:val="8"/>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0B9670B0" w14:textId="77777777" w:rsidR="00A95A68" w:rsidRPr="00A95A68" w:rsidRDefault="00A95A68" w:rsidP="00646090">
                      <w:pPr>
                        <w:numPr>
                          <w:ilvl w:val="0"/>
                          <w:numId w:val="8"/>
                        </w:numPr>
                        <w:rPr>
                          <w:b/>
                          <w:bCs/>
                        </w:rPr>
                      </w:pPr>
                      <w:r w:rsidRPr="00A95A68">
                        <w:rPr>
                          <w:b/>
                          <w:bCs/>
                        </w:rPr>
                        <w:t>Error Analysis Examples:</w:t>
                      </w:r>
                    </w:p>
                    <w:p w14:paraId="256DCD4E" w14:textId="77777777" w:rsidR="00A95A68" w:rsidRPr="00A95A68" w:rsidRDefault="00A95A68" w:rsidP="00646090">
                      <w:pPr>
                        <w:numPr>
                          <w:ilvl w:val="1"/>
                          <w:numId w:val="8"/>
                        </w:numPr>
                        <w:rPr>
                          <w:b/>
                          <w:bCs/>
                        </w:rPr>
                      </w:pPr>
                      <w:r w:rsidRPr="00A95A68">
                        <w:rPr>
                          <w:b/>
                          <w:bCs/>
                        </w:rPr>
                        <w:t>Examples or charts illustrating error analysis conducted with Hugging Face Diffusors, showcasing how the model identifies and handles errors in language understanding and generation tasks.</w:t>
                      </w:r>
                    </w:p>
                    <w:p w14:paraId="731335EE" w14:textId="77777777" w:rsidR="004B6D27" w:rsidRDefault="004B6D27"/>
                  </w:txbxContent>
                </v:textbox>
                <w10:wrap type="square" anchorx="margin"/>
              </v:shape>
            </w:pict>
          </mc:Fallback>
        </mc:AlternateContent>
      </w:r>
      <w:r w:rsidR="00247316"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A56561B" wp14:editId="1B0708FE">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6561B" id="Rectangle 4" o:spid="_x0000_s1027" style="position:absolute;margin-left:0;margin-top:13.3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" o:allowoverlap="f" fillcolor="#44546a" strokecolor="#44546a" strokeweight="6pt">
                <v:stroke linestyle="thinThin"/>
                <v:textbox inset="14.4pt,14.4pt,14.4pt,14.4pt">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63DA3A6B" w14:textId="77777777" w:rsidR="00073FFE" w:rsidRPr="009F5578" w:rsidRDefault="00073FFE" w:rsidP="00A301BF">
      <w:pPr>
        <w:pStyle w:val="H1-Section"/>
      </w:pPr>
      <w:r w:rsidRPr="009F5578">
        <w:t>2.1: Overview of Hugging Face Diffusion Library</w:t>
      </w:r>
    </w:p>
    <w:p w14:paraId="01139916" w14:textId="7C747B88" w:rsidR="009F5578" w:rsidRPr="009F5578" w:rsidRDefault="009F5578" w:rsidP="000F64BE">
      <w:pPr>
        <w:pStyle w:val="P-Regular"/>
      </w:pPr>
      <w:r w:rsidRPr="009F5578">
        <w:t>In the landscape of natural language processing (NLP), the Hugging Face Diffusion library stands out as a pivotal tool, empowering researchers and practitioners with state-of-the-art transformer-based models and a robust ecosystem of tools and resources. This section provides a comprehensive introduction to the library, explores its key features and functionalities, and compares it with other notable NLP libraries.</w:t>
      </w:r>
    </w:p>
    <w:p w14:paraId="67E49E5B" w14:textId="77777777" w:rsidR="009F5578" w:rsidRPr="009F5578" w:rsidRDefault="009F5578" w:rsidP="00A301BF">
      <w:pPr>
        <w:pStyle w:val="H2-Heading"/>
      </w:pPr>
      <w:r w:rsidRPr="009F5578">
        <w:t>Introduction to the Hugging Face Diffusion Library</w:t>
      </w:r>
    </w:p>
    <w:p w14:paraId="489C0032" w14:textId="77777777" w:rsidR="009F5578" w:rsidRPr="009F5578" w:rsidRDefault="009F5578" w:rsidP="000F64BE">
      <w:pPr>
        <w:pStyle w:val="P-Regular"/>
      </w:pPr>
      <w:r w:rsidRPr="009F5578">
        <w:t>The Hugging Face Diffusion library emerged as a cornerstone in modern NLP research and applications, driven by its commitment to open-source collaboration and the democratization of advanced AI technologies. Founded on the principles of accessibility and innovation, the library offers a rich repository of pre-trained transformer models, enabling users to leverage cutting-edge architectures like BERT, GPT, and their variants for a wide array of NLP tasks (Devlin et al., 2019; Vaswani et al., 2017).</w:t>
      </w:r>
    </w:p>
    <w:p w14:paraId="23C05C20" w14:textId="510EDA95" w:rsidR="009F5578" w:rsidRPr="009F5578" w:rsidRDefault="009F5578" w:rsidP="00A301BF">
      <w:pPr>
        <w:pStyle w:val="H2-Heading"/>
      </w:pPr>
      <w:r w:rsidRPr="009F5578">
        <w:t xml:space="preserve">Key </w:t>
      </w:r>
      <w:r w:rsidR="00CD013A">
        <w:t>f</w:t>
      </w:r>
      <w:r w:rsidRPr="009F5578">
        <w:t xml:space="preserve">eatures and </w:t>
      </w:r>
      <w:r w:rsidR="00CD013A">
        <w:t>f</w:t>
      </w:r>
      <w:r w:rsidRPr="009F5578">
        <w:t>unctionalities</w:t>
      </w:r>
    </w:p>
    <w:p w14:paraId="259B08ED" w14:textId="0FE297FE" w:rsidR="009F5578" w:rsidRPr="009F5578" w:rsidRDefault="009F5578" w:rsidP="00646090">
      <w:pPr>
        <w:numPr>
          <w:ilvl w:val="0"/>
          <w:numId w:val="5"/>
        </w:numPr>
        <w:rPr>
          <w:b/>
          <w:bCs/>
        </w:rPr>
      </w:pPr>
      <w:r w:rsidRPr="009F5578">
        <w:rPr>
          <w:b/>
          <w:bCs/>
        </w:rPr>
        <w:t xml:space="preserve">Model </w:t>
      </w:r>
      <w:r w:rsidR="00CD013A">
        <w:rPr>
          <w:b/>
          <w:bCs/>
        </w:rPr>
        <w:t>r</w:t>
      </w:r>
      <w:r w:rsidRPr="009F5578">
        <w:rPr>
          <w:b/>
          <w:bCs/>
        </w:rPr>
        <w:t xml:space="preserve">epository and </w:t>
      </w:r>
      <w:r w:rsidR="00CD013A">
        <w:rPr>
          <w:b/>
          <w:bCs/>
        </w:rPr>
        <w:t>h</w:t>
      </w:r>
      <w:r w:rsidRPr="009F5578">
        <w:rPr>
          <w:b/>
          <w:bCs/>
        </w:rPr>
        <w:t>ub:</w:t>
      </w:r>
      <w:r w:rsidRPr="009F5578">
        <w:t xml:space="preserve"> Central to the Hugging Face Diffusion library is its model hub, which hosts a vast collection of pre-trained models spanning different languages, domains, and tasks. This repository not only facilitates easy access to pre-trained weights but also encourages community contributions and model fine-tuning, making it a dynamic resource for both beginners and seasoned researchers.</w:t>
      </w:r>
    </w:p>
    <w:p w14:paraId="47B222A5" w14:textId="109B9E29" w:rsidR="009F5578" w:rsidRPr="009F5578" w:rsidRDefault="009F5578" w:rsidP="00646090">
      <w:pPr>
        <w:numPr>
          <w:ilvl w:val="0"/>
          <w:numId w:val="5"/>
        </w:numPr>
        <w:rPr>
          <w:b/>
          <w:bCs/>
        </w:rPr>
      </w:pPr>
      <w:r w:rsidRPr="009F5578">
        <w:rPr>
          <w:b/>
          <w:bCs/>
        </w:rPr>
        <w:t xml:space="preserve">Pipeline </w:t>
      </w:r>
      <w:r w:rsidR="00CD013A">
        <w:rPr>
          <w:b/>
          <w:bCs/>
        </w:rPr>
        <w:t>i</w:t>
      </w:r>
      <w:r w:rsidRPr="009F5578">
        <w:rPr>
          <w:b/>
          <w:bCs/>
        </w:rPr>
        <w:t>ntegration:</w:t>
      </w:r>
      <w:r w:rsidRPr="009F5578">
        <w:t xml:space="preserve"> The library offers seamless integration with NLP pipelines, streamlining the process from data preprocessing to model deployment. This integration is supported by a user-friendly API that abstracts complex NLP tasks into simple function calls, thereby reducing development time and enhancing workflow efficiency.</w:t>
      </w:r>
    </w:p>
    <w:p w14:paraId="17E7F6C6" w14:textId="24472548" w:rsidR="009F5578" w:rsidRPr="009F5578" w:rsidRDefault="009F5578" w:rsidP="00646090">
      <w:pPr>
        <w:numPr>
          <w:ilvl w:val="0"/>
          <w:numId w:val="5"/>
        </w:numPr>
        <w:rPr>
          <w:b/>
          <w:bCs/>
        </w:rPr>
      </w:pPr>
      <w:r w:rsidRPr="009F5578">
        <w:rPr>
          <w:b/>
          <w:bCs/>
        </w:rPr>
        <w:t xml:space="preserve">Custom </w:t>
      </w:r>
      <w:r w:rsidR="00CD013A">
        <w:rPr>
          <w:b/>
          <w:bCs/>
        </w:rPr>
        <w:t>m</w:t>
      </w:r>
      <w:r w:rsidRPr="009F5578">
        <w:rPr>
          <w:b/>
          <w:bCs/>
        </w:rPr>
        <w:t xml:space="preserve">odel </w:t>
      </w:r>
      <w:r w:rsidR="00CD013A">
        <w:rPr>
          <w:b/>
          <w:bCs/>
        </w:rPr>
        <w:t>d</w:t>
      </w:r>
      <w:r w:rsidRPr="009F5578">
        <w:rPr>
          <w:b/>
          <w:bCs/>
        </w:rPr>
        <w:t>evelopment:</w:t>
      </w:r>
      <w:r w:rsidRPr="009F5578">
        <w:t xml:space="preserve"> Beyond pre-trained models, the Hugging Face Diffusion library empowers users to develop custom transformer architectures tailored to specific tasks and datasets. This capability is bolstered by extensive documentation, tutorials, and collaborative forums that support researchers in experimenting with novel architectures and advancing the frontier of NLP (Jurado &amp; Roselló, 2021).</w:t>
      </w:r>
    </w:p>
    <w:p w14:paraId="38F2D3CF" w14:textId="73F45FB9" w:rsidR="009F5578" w:rsidRPr="009F5578" w:rsidRDefault="009F5578" w:rsidP="00A301BF">
      <w:pPr>
        <w:pStyle w:val="H2-Heading"/>
      </w:pPr>
      <w:r w:rsidRPr="009F5578">
        <w:t xml:space="preserve">Comparison with </w:t>
      </w:r>
      <w:r w:rsidR="00CD013A">
        <w:t>o</w:t>
      </w:r>
      <w:r w:rsidRPr="009F5578">
        <w:t>ther NLP Libraries</w:t>
      </w:r>
    </w:p>
    <w:p w14:paraId="56B489C9" w14:textId="77777777" w:rsidR="009F5578" w:rsidRPr="009F5578" w:rsidRDefault="009F5578" w:rsidP="000F64BE">
      <w:pPr>
        <w:pStyle w:val="P-Regular"/>
      </w:pPr>
      <w:r w:rsidRPr="009F5578">
        <w:t>While several NLP libraries exist, each with its strengths and focus areas, the Hugging Face Diffusion library distinguishes itself through several key factors:</w:t>
      </w:r>
    </w:p>
    <w:p w14:paraId="6716B8D6" w14:textId="1BB70579" w:rsidR="009F5578" w:rsidRPr="009F5578" w:rsidRDefault="009F5578" w:rsidP="00646090">
      <w:pPr>
        <w:numPr>
          <w:ilvl w:val="0"/>
          <w:numId w:val="6"/>
        </w:numPr>
      </w:pPr>
      <w:r w:rsidRPr="009F5578">
        <w:rPr>
          <w:b/>
          <w:bCs/>
        </w:rPr>
        <w:t xml:space="preserve">Model </w:t>
      </w:r>
      <w:r w:rsidR="00CD013A">
        <w:rPr>
          <w:b/>
          <w:bCs/>
        </w:rPr>
        <w:t>a</w:t>
      </w:r>
      <w:r w:rsidRPr="009F5578">
        <w:rPr>
          <w:b/>
          <w:bCs/>
        </w:rPr>
        <w:t>ccessibility:</w:t>
      </w:r>
      <w:r w:rsidRPr="009F5578">
        <w:t xml:space="preserve"> The library's model hub offers a broader range of pre-trained models and community-driven contributions compared to traditional libraries, enhancing diversity and adaptability in model selection.</w:t>
      </w:r>
    </w:p>
    <w:p w14:paraId="6DBDDB42" w14:textId="0DB19E4B" w:rsidR="009F5578" w:rsidRPr="009F5578" w:rsidRDefault="009F5578" w:rsidP="00646090">
      <w:pPr>
        <w:numPr>
          <w:ilvl w:val="0"/>
          <w:numId w:val="6"/>
        </w:numPr>
      </w:pPr>
      <w:r w:rsidRPr="009F5578">
        <w:rPr>
          <w:b/>
          <w:bCs/>
        </w:rPr>
        <w:t xml:space="preserve">Community </w:t>
      </w:r>
      <w:r w:rsidR="00CD013A">
        <w:rPr>
          <w:b/>
          <w:bCs/>
        </w:rPr>
        <w:t>e</w:t>
      </w:r>
      <w:r w:rsidRPr="009F5578">
        <w:rPr>
          <w:b/>
          <w:bCs/>
        </w:rPr>
        <w:t>ngagement:</w:t>
      </w:r>
      <w:r w:rsidRPr="009F5578">
        <w:t xml:space="preserve"> Hugging Face fosters a vibrant community of researchers and developers through open-source contributions and collaborative model development initiatives. This communal approach accelerates innovation and knowledge sharing within the NLP community.</w:t>
      </w:r>
    </w:p>
    <w:p w14:paraId="0D4DD377" w14:textId="4741EA19" w:rsidR="009F5578" w:rsidRPr="009F5578" w:rsidRDefault="009F5578" w:rsidP="00646090">
      <w:pPr>
        <w:numPr>
          <w:ilvl w:val="0"/>
          <w:numId w:val="6"/>
        </w:numPr>
      </w:pPr>
      <w:r w:rsidRPr="009F5578">
        <w:rPr>
          <w:b/>
          <w:bCs/>
        </w:rPr>
        <w:t xml:space="preserve">Scalability and </w:t>
      </w:r>
      <w:r w:rsidR="00CD013A">
        <w:rPr>
          <w:b/>
          <w:bCs/>
        </w:rPr>
        <w:t>p</w:t>
      </w:r>
      <w:r w:rsidRPr="009F5578">
        <w:rPr>
          <w:b/>
          <w:bCs/>
        </w:rPr>
        <w:t>erformance:</w:t>
      </w:r>
      <w:r w:rsidRPr="009F5578">
        <w:t xml:space="preserve"> Leveraging transformer architectures, Hugging Face Diffusors excel in handling large-scale datasets and complex NLP tasks with superior performance metrics, setting benchmarks in accuracy and efficiency (Rao &amp; McMahan, 2019). </w:t>
      </w:r>
    </w:p>
    <w:p w14:paraId="7DB63553" w14:textId="196B83F4" w:rsidR="009F5578" w:rsidRPr="009F5578" w:rsidRDefault="009F5578" w:rsidP="00646090">
      <w:pPr>
        <w:pStyle w:val="P-Callout"/>
      </w:pPr>
      <w:r w:rsidRPr="009F5578">
        <w:t>This section provides a thorough exploration of the Hugging Face Diffusion library, ensuring clarity and depth suitable for an academic and scientific audience. It integrates examples, recommended illustrations, in-text citations, and references to enrich the content and support scholarly discourse. If there are any further adjustments or specific aspects you'd like to emphasize, please let me know!</w:t>
      </w:r>
    </w:p>
    <w:p w14:paraId="0B70DD75" w14:textId="0DEA8820" w:rsidR="00073FFE" w:rsidRDefault="006E08DE" w:rsidP="008B2575">
      <w:r>
        <w:rPr>
          <w:noProof/>
        </w:rPr>
        <mc:AlternateContent>
          <mc:Choice Requires="wps">
            <w:drawing>
              <wp:anchor distT="0" distB="0" distL="114300" distR="114300" simplePos="0" relativeHeight="251668480" behindDoc="0" locked="0" layoutInCell="1" allowOverlap="1" wp14:anchorId="2F3084B3" wp14:editId="78DC48AD">
                <wp:simplePos x="0" y="0"/>
                <wp:positionH relativeFrom="margin">
                  <wp:align>right</wp:align>
                </wp:positionH>
                <wp:positionV relativeFrom="paragraph">
                  <wp:posOffset>1300480</wp:posOffset>
                </wp:positionV>
                <wp:extent cx="4983480" cy="2895600"/>
                <wp:effectExtent l="38100" t="38100" r="45720" b="38100"/>
                <wp:wrapSquare wrapText="bothSides"/>
                <wp:docPr id="1566856419" name="Text Box 1"/>
                <wp:cNvGraphicFramePr/>
                <a:graphic xmlns:a="http://schemas.openxmlformats.org/drawingml/2006/main">
                  <a:graphicData uri="http://schemas.microsoft.com/office/word/2010/wordprocessingShape">
                    <wps:wsp>
                      <wps:cNvSpPr txBox="1"/>
                      <wps:spPr>
                        <a:xfrm>
                          <a:off x="0" y="0"/>
                          <a:ext cx="4983480" cy="2895600"/>
                        </a:xfrm>
                        <a:prstGeom prst="rect">
                          <a:avLst/>
                        </a:prstGeom>
                        <a:solidFill>
                          <a:schemeClr val="lt1"/>
                        </a:solidFill>
                        <a:ln w="76200" cmpd="thickThin">
                          <a:solidFill>
                            <a:schemeClr val="tx2"/>
                          </a:solidFill>
                        </a:ln>
                      </wps:spPr>
                      <wps:txbx>
                        <w:txbxContent>
                          <w:p w14:paraId="2F2CE4E5" w14:textId="77777777" w:rsidR="00E7700D" w:rsidRPr="00E7700D" w:rsidRDefault="00E7700D" w:rsidP="00646090">
                            <w:pPr>
                              <w:numPr>
                                <w:ilvl w:val="0"/>
                                <w:numId w:val="7"/>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6855E5DA" w14:textId="77777777" w:rsidR="00E7700D" w:rsidRPr="00E7700D" w:rsidRDefault="00E7700D" w:rsidP="00646090">
                            <w:pPr>
                              <w:numPr>
                                <w:ilvl w:val="0"/>
                                <w:numId w:val="7"/>
                              </w:numPr>
                            </w:pPr>
                            <w:r w:rsidRPr="00E7700D">
                              <w:rPr>
                                <w:b/>
                                <w:bCs/>
                              </w:rPr>
                              <w:t>Comparison Charts:</w:t>
                            </w:r>
                            <w:r w:rsidRPr="00E7700D">
                              <w:t xml:space="preserve"> Graphical representations comparing the performance metrics (e.g., accuracy, speed) of Hugging Face Diffusion models against competitors like </w:t>
                            </w:r>
                            <w:proofErr w:type="spellStart"/>
                            <w:r w:rsidRPr="00E7700D">
                              <w:t>spaCy</w:t>
                            </w:r>
                            <w:proofErr w:type="spellEnd"/>
                            <w:r w:rsidRPr="00E7700D">
                              <w:t>, NLTK, and TensorFlow NLP.</w:t>
                            </w:r>
                          </w:p>
                          <w:p w14:paraId="425FD308" w14:textId="77777777" w:rsidR="00E7700D" w:rsidRPr="00E7700D" w:rsidRDefault="00E7700D" w:rsidP="00646090">
                            <w:pPr>
                              <w:numPr>
                                <w:ilvl w:val="0"/>
                                <w:numId w:val="7"/>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712FB6E4" w14:textId="77777777" w:rsidR="00E7700D" w:rsidRPr="00E7700D" w:rsidRDefault="00E7700D" w:rsidP="00646090">
                            <w:pPr>
                              <w:numPr>
                                <w:ilvl w:val="0"/>
                                <w:numId w:val="7"/>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1C3B8B58" w14:textId="77777777" w:rsidR="009F5578" w:rsidRDefault="009F5578" w:rsidP="009F5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84B3" id="_x0000_s1028" type="#_x0000_t202" style="position:absolute;margin-left:341.2pt;margin-top:102.4pt;width:392.4pt;height:22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" fillcolor="white [3201]" strokecolor="#44546a [3215]" strokeweight="6pt">
                <v:stroke linestyle="thickThin"/>
                <v:textbox>
                  <w:txbxContent>
                    <w:p w14:paraId="2F2CE4E5" w14:textId="77777777" w:rsidR="00E7700D" w:rsidRPr="00E7700D" w:rsidRDefault="00E7700D" w:rsidP="00646090">
                      <w:pPr>
                        <w:numPr>
                          <w:ilvl w:val="0"/>
                          <w:numId w:val="7"/>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6855E5DA" w14:textId="77777777" w:rsidR="00E7700D" w:rsidRPr="00E7700D" w:rsidRDefault="00E7700D" w:rsidP="00646090">
                      <w:pPr>
                        <w:numPr>
                          <w:ilvl w:val="0"/>
                          <w:numId w:val="7"/>
                        </w:numPr>
                      </w:pPr>
                      <w:r w:rsidRPr="00E7700D">
                        <w:rPr>
                          <w:b/>
                          <w:bCs/>
                        </w:rPr>
                        <w:t>Comparison Charts:</w:t>
                      </w:r>
                      <w:r w:rsidRPr="00E7700D">
                        <w:t xml:space="preserve"> Graphical representations comparing the performance metrics (e.g., accuracy, speed) of Hugging Face Diffusion models against competitors like spaCy, NLTK, and TensorFlow NLP.</w:t>
                      </w:r>
                    </w:p>
                    <w:p w14:paraId="425FD308" w14:textId="77777777" w:rsidR="00E7700D" w:rsidRPr="00E7700D" w:rsidRDefault="00E7700D" w:rsidP="00646090">
                      <w:pPr>
                        <w:numPr>
                          <w:ilvl w:val="0"/>
                          <w:numId w:val="7"/>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712FB6E4" w14:textId="77777777" w:rsidR="00E7700D" w:rsidRPr="00E7700D" w:rsidRDefault="00E7700D" w:rsidP="00646090">
                      <w:pPr>
                        <w:numPr>
                          <w:ilvl w:val="0"/>
                          <w:numId w:val="7"/>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1C3B8B58" w14:textId="77777777" w:rsidR="009F5578" w:rsidRDefault="009F5578" w:rsidP="009F5578"/>
                  </w:txbxContent>
                </v:textbox>
                <w10:wrap type="square" anchorx="margin"/>
              </v:shape>
            </w:pict>
          </mc:Fallback>
        </mc:AlternateContent>
      </w:r>
      <w:r w:rsidR="009F5578"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2194AF5" wp14:editId="40CC1C0D">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94AF5" id="_x0000_s1029" style="position:absolute;margin-left:0;margin-top:41.7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" o:allowoverlap="f" fillcolor="#44546a" strokecolor="#44546a" strokeweight="6pt">
                <v:stroke linestyle="thinThin"/>
                <v:textbox inset="14.4pt,14.4pt,14.4pt,14.4pt">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CF83535" w14:textId="5B900C2E" w:rsidR="00237155" w:rsidRPr="00237155" w:rsidRDefault="00237155" w:rsidP="00A301BF">
      <w:pPr>
        <w:pStyle w:val="H1-Section"/>
      </w:pPr>
      <w:r w:rsidRPr="00237155">
        <w:t xml:space="preserve">2.2: Model </w:t>
      </w:r>
      <w:r w:rsidR="00CD013A">
        <w:t>t</w:t>
      </w:r>
      <w:r w:rsidRPr="00237155">
        <w:t>raining with Hugging Face Diffusion</w:t>
      </w:r>
    </w:p>
    <w:p w14:paraId="491DF670" w14:textId="77777777" w:rsidR="00237155" w:rsidRPr="00237155" w:rsidRDefault="00237155" w:rsidP="000F64BE">
      <w:pPr>
        <w:pStyle w:val="P-Regular"/>
      </w:pPr>
      <w:r w:rsidRPr="00237155">
        <w:t>This section explores the practical aspects of training models using the Hugging Face Diffusion library, encompassing environment setup, dataset preparation, and model training procedures. Aimed at academics and scientists, it provides detailed steps and considerations for leveraging Hugging Face Diffusion to train state-of-the-art transformer models.</w:t>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r w:rsidR="00CD013A">
        <w:t>i</w:t>
      </w:r>
      <w:r w:rsidRPr="00237155">
        <w:t>nstallation</w:t>
      </w:r>
    </w:p>
    <w:p w14:paraId="6DC43950" w14:textId="77777777" w:rsidR="00237155" w:rsidRPr="00237155" w:rsidRDefault="00237155" w:rsidP="000F64BE">
      <w:pPr>
        <w:pStyle w:val="P-Regular"/>
      </w:pPr>
      <w:r w:rsidRPr="00237155">
        <w:t>Before embarking on model training with Hugging Face Diffusion, it's crucial to establish a conducive development environment. This typically involves:</w:t>
      </w:r>
    </w:p>
    <w:p w14:paraId="1BD7AD79" w14:textId="77777777" w:rsidR="00237155" w:rsidRPr="00237155" w:rsidRDefault="00237155" w:rsidP="00646090">
      <w:pPr>
        <w:numPr>
          <w:ilvl w:val="0"/>
          <w:numId w:val="9"/>
        </w:numPr>
        <w:spacing w:line="259" w:lineRule="auto"/>
      </w:pPr>
      <w:r w:rsidRPr="00237155">
        <w:rPr>
          <w:b/>
          <w:bCs/>
        </w:rPr>
        <w:t>Installation of Dependencies:</w:t>
      </w:r>
      <w:r w:rsidRPr="00237155">
        <w:t xml:space="preserve"> Detailed instructions on installing Python, PyTorch or TensorFlow, and the Hugging Face Transformers library. This step ensures compatibility and optimal performance with the chosen hardware configuration (Rao &amp; McMahan, 2019).</w:t>
      </w:r>
    </w:p>
    <w:p w14:paraId="3C26B4BA" w14:textId="77777777" w:rsidR="00237155" w:rsidRPr="00237155" w:rsidRDefault="00237155" w:rsidP="00646090">
      <w:pPr>
        <w:numPr>
          <w:ilvl w:val="0"/>
          <w:numId w:val="9"/>
        </w:numPr>
        <w:spacing w:line="259" w:lineRule="auto"/>
      </w:pPr>
      <w:r w:rsidRPr="00237155">
        <w:rPr>
          <w:b/>
          <w:bCs/>
        </w:rPr>
        <w:t>Virtual Environment Management:</w:t>
      </w:r>
      <w:r w:rsidRPr="00237155">
        <w:t xml:space="preserve"> Guidance on setting up virtual environments to isolate project dependencies and manage package versions effectively. Tools like Anaconda or virtualenv can facilitate this process, ensuring reproducibility and stability in the development environment.</w:t>
      </w:r>
    </w:p>
    <w:p w14:paraId="33F01F22" w14:textId="77777777" w:rsidR="00237155" w:rsidRPr="00237155" w:rsidRDefault="00237155" w:rsidP="00A301BF">
      <w:pPr>
        <w:pStyle w:val="H2-Heading"/>
      </w:pPr>
      <w:r w:rsidRPr="00237155">
        <w:t>Loading and Preparing Datasets</w:t>
      </w:r>
    </w:p>
    <w:p w14:paraId="1DE733D8" w14:textId="77777777" w:rsidR="00237155" w:rsidRPr="00237155" w:rsidRDefault="00237155" w:rsidP="000F64BE">
      <w:pPr>
        <w:pStyle w:val="P-Regular"/>
      </w:pPr>
      <w:r w:rsidRPr="00237155">
        <w:t>Central to effective model training is the availability and preparation of high-quality datasets:</w:t>
      </w:r>
    </w:p>
    <w:p w14:paraId="49BCACCD" w14:textId="2235BC61" w:rsidR="00237155" w:rsidRPr="00237155" w:rsidRDefault="00237155" w:rsidP="00646090">
      <w:pPr>
        <w:numPr>
          <w:ilvl w:val="0"/>
          <w:numId w:val="10"/>
        </w:numPr>
        <w:spacing w:line="259" w:lineRule="auto"/>
      </w:pPr>
      <w:r w:rsidRPr="00237155">
        <w:rPr>
          <w:b/>
          <w:bCs/>
        </w:rPr>
        <w:t xml:space="preserve">Dataset </w:t>
      </w:r>
      <w:r w:rsidR="003749D4">
        <w:rPr>
          <w:b/>
          <w:bCs/>
        </w:rPr>
        <w:t>s</w:t>
      </w:r>
      <w:r w:rsidRPr="00237155">
        <w:rPr>
          <w:b/>
          <w:bCs/>
        </w:rPr>
        <w:t>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663E0B50" w14:textId="4C1F7893" w:rsidR="00237155" w:rsidRPr="00237155" w:rsidRDefault="00237155" w:rsidP="00646090">
      <w:pPr>
        <w:numPr>
          <w:ilvl w:val="0"/>
          <w:numId w:val="10"/>
        </w:numPr>
        <w:spacing w:line="259" w:lineRule="auto"/>
      </w:pPr>
      <w:r w:rsidRPr="00237155">
        <w:rPr>
          <w:b/>
          <w:bCs/>
        </w:rPr>
        <w:t xml:space="preserve">Data </w:t>
      </w:r>
      <w:r w:rsidR="003749D4">
        <w:rPr>
          <w:b/>
          <w:bCs/>
        </w:rPr>
        <w:t>p</w:t>
      </w:r>
      <w:r w:rsidRPr="00237155">
        <w:rPr>
          <w:b/>
          <w:bCs/>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Diffusion framework.</w:t>
      </w:r>
    </w:p>
    <w:p w14:paraId="7544E9E8" w14:textId="4F236EEF" w:rsidR="00237155" w:rsidRPr="00237155" w:rsidRDefault="00237155" w:rsidP="00A301BF">
      <w:pPr>
        <w:pStyle w:val="H2-Heading"/>
      </w:pPr>
      <w:r w:rsidRPr="00237155">
        <w:t xml:space="preserve">Training </w:t>
      </w:r>
      <w:r w:rsidR="003749D4">
        <w:t>m</w:t>
      </w:r>
      <w:r w:rsidRPr="00237155">
        <w:t xml:space="preserve">odels from </w:t>
      </w:r>
      <w:r w:rsidR="003749D4">
        <w:t>s</w:t>
      </w:r>
      <w:r w:rsidRPr="00237155">
        <w:t xml:space="preserve">cratch </w:t>
      </w:r>
      <w:r w:rsidR="003749D4">
        <w:t>u</w:t>
      </w:r>
      <w:r w:rsidRPr="00237155">
        <w:t xml:space="preserve">sing </w:t>
      </w:r>
      <w:r w:rsidR="003749D4">
        <w:t>H</w:t>
      </w:r>
      <w:r w:rsidRPr="00237155">
        <w:t>ugging Face Diffusion</w:t>
      </w:r>
    </w:p>
    <w:p w14:paraId="6FCE4E0F" w14:textId="77777777" w:rsidR="00237155" w:rsidRPr="00237155" w:rsidRDefault="00237155" w:rsidP="000F64BE">
      <w:pPr>
        <w:pStyle w:val="P-Regular"/>
      </w:pPr>
      <w:r w:rsidRPr="00237155">
        <w:t>Training transformer models from scratch with Hugging Face Diffusion involves several key steps:</w:t>
      </w:r>
    </w:p>
    <w:p w14:paraId="58957B20" w14:textId="131CFFAA" w:rsidR="00237155" w:rsidRPr="00237155" w:rsidRDefault="00237155" w:rsidP="00646090">
      <w:pPr>
        <w:numPr>
          <w:ilvl w:val="0"/>
          <w:numId w:val="11"/>
        </w:numPr>
        <w:spacing w:line="259" w:lineRule="auto"/>
        <w:rPr>
          <w:b/>
          <w:bCs/>
        </w:rPr>
      </w:pPr>
      <w:r w:rsidRPr="00237155">
        <w:rPr>
          <w:b/>
          <w:bCs/>
        </w:rPr>
        <w:t xml:space="preserve">Model </w:t>
      </w:r>
      <w:r w:rsidR="003749D4">
        <w:rPr>
          <w:b/>
          <w:bCs/>
        </w:rPr>
        <w:t>c</w:t>
      </w:r>
      <w:r w:rsidRPr="00237155">
        <w:rPr>
          <w:b/>
          <w:bCs/>
        </w:rPr>
        <w:t>onfiguration:</w:t>
      </w:r>
      <w:r w:rsidRPr="00237155">
        <w:t xml:space="preserve"> Defining the architecture and hyperparameters of the transformer model using configuration files or programmatically through the Hugging Face Transformers API. This step allows researchers to customize model parameters based on specific task requirements and computational resources available.</w:t>
      </w:r>
    </w:p>
    <w:p w14:paraId="79A16731" w14:textId="4EE2B15F" w:rsidR="00237155" w:rsidRPr="00237155" w:rsidRDefault="00237155" w:rsidP="00646090">
      <w:pPr>
        <w:numPr>
          <w:ilvl w:val="0"/>
          <w:numId w:val="11"/>
        </w:numPr>
        <w:spacing w:line="259" w:lineRule="auto"/>
        <w:rPr>
          <w:b/>
          <w:bCs/>
        </w:rPr>
      </w:pPr>
      <w:r w:rsidRPr="00237155">
        <w:rPr>
          <w:b/>
          <w:bCs/>
        </w:rPr>
        <w:t xml:space="preserve">Model </w:t>
      </w:r>
      <w:r w:rsidR="003749D4">
        <w:rPr>
          <w:b/>
          <w:bCs/>
        </w:rPr>
        <w:t>i</w:t>
      </w:r>
      <w:r w:rsidRPr="00237155">
        <w:rPr>
          <w:b/>
          <w:bCs/>
        </w:rPr>
        <w:t>nitialization:</w:t>
      </w:r>
      <w:r w:rsidRPr="00237155">
        <w:t xml:space="preserve"> Initializing the transformer model with pre-trained weights from Hugging Face's model hub or starting training with randomly initialized weights for fine-tuning on domain-specific datasets.</w:t>
      </w:r>
    </w:p>
    <w:p w14:paraId="35341842" w14:textId="567A52DF" w:rsidR="00237155" w:rsidRDefault="00237155" w:rsidP="00646090">
      <w:pPr>
        <w:numPr>
          <w:ilvl w:val="0"/>
          <w:numId w:val="11"/>
        </w:numPr>
        <w:spacing w:line="259" w:lineRule="auto"/>
      </w:pPr>
      <w:r w:rsidRPr="00237155">
        <w:rPr>
          <w:b/>
          <w:bCs/>
        </w:rPr>
        <w:t xml:space="preserve">Training </w:t>
      </w:r>
      <w:r w:rsidR="003749D4">
        <w:rPr>
          <w:b/>
          <w:bCs/>
        </w:rPr>
        <w:t>p</w:t>
      </w:r>
      <w:r w:rsidRPr="00237155">
        <w:rPr>
          <w:b/>
          <w:bCs/>
        </w:rPr>
        <w:t>rocedure:</w:t>
      </w:r>
      <w:r w:rsidRPr="00237155">
        <w:t xml:space="preserve"> Detailing the training loop, which includes batch processing, backpropagation, and gradient updates. Visualization of training metrics such as loss curves, learning rate schedules, and validation accuracy over epochs can aid in monitoring model performance and convergence.</w:t>
      </w:r>
    </w:p>
    <w:p w14:paraId="211077EE" w14:textId="43B34923" w:rsidR="00EF237D" w:rsidRDefault="00073FFE">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3600" behindDoc="1" locked="0" layoutInCell="1" allowOverlap="0" wp14:anchorId="3B02AC75" wp14:editId="4C66ED28">
                <wp:simplePos x="0" y="0"/>
                <wp:positionH relativeFrom="margin">
                  <wp:posOffset>0</wp:posOffset>
                </wp:positionH>
                <wp:positionV relativeFrom="paragraph">
                  <wp:posOffset>369570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02AC75" id="_x0000_s1030" style="position:absolute;margin-left:0;margin-top:29.1pt;width:392.4pt;height:54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iCC0+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Pr>
          <w:noProof/>
        </w:rPr>
        <mc:AlternateContent>
          <mc:Choice Requires="wps">
            <w:drawing>
              <wp:anchor distT="0" distB="0" distL="114300" distR="114300" simplePos="0" relativeHeight="251671552" behindDoc="0" locked="0" layoutInCell="1" allowOverlap="1" wp14:anchorId="0D18DB1F" wp14:editId="09D53ACD">
                <wp:simplePos x="0" y="0"/>
                <wp:positionH relativeFrom="margin">
                  <wp:posOffset>0</wp:posOffset>
                </wp:positionH>
                <wp:positionV relativeFrom="paragraph">
                  <wp:posOffset>847725</wp:posOffset>
                </wp:positionV>
                <wp:extent cx="4983480" cy="3114675"/>
                <wp:effectExtent l="38100" t="38100" r="45720" b="47625"/>
                <wp:wrapSquare wrapText="bothSides"/>
                <wp:docPr id="1843749296" name="Text Box 1"/>
                <wp:cNvGraphicFramePr/>
                <a:graphic xmlns:a="http://schemas.openxmlformats.org/drawingml/2006/main">
                  <a:graphicData uri="http://schemas.microsoft.com/office/word/2010/wordprocessingShape">
                    <wps:wsp>
                      <wps:cNvSpPr txBox="1"/>
                      <wps:spPr>
                        <a:xfrm>
                          <a:off x="0" y="0"/>
                          <a:ext cx="4983480" cy="3114675"/>
                        </a:xfrm>
                        <a:prstGeom prst="rect">
                          <a:avLst/>
                        </a:prstGeom>
                        <a:solidFill>
                          <a:sysClr val="window" lastClr="FFFFFF"/>
                        </a:solidFill>
                        <a:ln w="76200" cmpd="thickThin">
                          <a:solidFill>
                            <a:srgbClr val="44546A"/>
                          </a:solidFill>
                        </a:ln>
                      </wps:spPr>
                      <wps:txbx>
                        <w:txbxContent>
                          <w:p w14:paraId="71AA2A4A" w14:textId="77777777" w:rsidR="006A4676" w:rsidRPr="006A4676" w:rsidRDefault="006A4676" w:rsidP="00646090">
                            <w:pPr>
                              <w:numPr>
                                <w:ilvl w:val="0"/>
                                <w:numId w:val="12"/>
                              </w:numPr>
                            </w:pPr>
                            <w:r w:rsidRPr="006A4676">
                              <w:rPr>
                                <w:b/>
                                <w:bCs/>
                              </w:rPr>
                              <w:t>Environment Setup Flowchart:</w:t>
                            </w:r>
                            <w:r w:rsidRPr="006A4676">
                              <w:t xml:space="preserve"> A visual representation of the step-by-step process for setting up the development environment and installing necessary dependencies (Python, </w:t>
                            </w:r>
                            <w:proofErr w:type="spellStart"/>
                            <w:r w:rsidRPr="006A4676">
                              <w:t>PyTorch</w:t>
                            </w:r>
                            <w:proofErr w:type="spellEnd"/>
                            <w:r w:rsidRPr="006A4676">
                              <w:t>/TensorFlow, Hugging Face Transformers).</w:t>
                            </w:r>
                          </w:p>
                          <w:p w14:paraId="282552DE" w14:textId="77777777" w:rsidR="006A4676" w:rsidRPr="006A4676" w:rsidRDefault="006A4676" w:rsidP="00646090">
                            <w:pPr>
                              <w:numPr>
                                <w:ilvl w:val="0"/>
                                <w:numId w:val="12"/>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3AE8DD66" w14:textId="77777777" w:rsidR="006A4676" w:rsidRPr="006A4676" w:rsidRDefault="006A4676" w:rsidP="00646090">
                            <w:pPr>
                              <w:numPr>
                                <w:ilvl w:val="0"/>
                                <w:numId w:val="12"/>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1282683A" w14:textId="77777777" w:rsidR="006A4676" w:rsidRPr="006A4676" w:rsidRDefault="006A4676" w:rsidP="00646090">
                            <w:pPr>
                              <w:numPr>
                                <w:ilvl w:val="0"/>
                                <w:numId w:val="12"/>
                              </w:numPr>
                            </w:pPr>
                            <w:r w:rsidRPr="006A4676">
                              <w:rPr>
                                <w:b/>
                                <w:bCs/>
                              </w:rPr>
                              <w:t>Hyperparameter Tuning Guide:</w:t>
                            </w:r>
                            <w:r w:rsidRPr="006A4676">
                              <w:t xml:space="preserve"> Tables or charts summarizing recommended hyperparameters for different NLP tasks and their impact on model performance.</w:t>
                            </w:r>
                          </w:p>
                          <w:p w14:paraId="3424564E" w14:textId="77777777" w:rsidR="00237155" w:rsidRDefault="00237155" w:rsidP="00237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DB1F" id="_x0000_s1031" type="#_x0000_t202" style="position:absolute;margin-left:0;margin-top:66.75pt;width:392.4pt;height:24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" fillcolor="window" strokecolor="#44546a" strokeweight="6pt">
                <v:stroke linestyle="thickThin"/>
                <v:textbox>
                  <w:txbxContent>
                    <w:p w14:paraId="71AA2A4A" w14:textId="77777777" w:rsidR="006A4676" w:rsidRPr="006A4676" w:rsidRDefault="006A4676" w:rsidP="00646090">
                      <w:pPr>
                        <w:numPr>
                          <w:ilvl w:val="0"/>
                          <w:numId w:val="12"/>
                        </w:numPr>
                      </w:pPr>
                      <w:r w:rsidRPr="006A4676">
                        <w:rPr>
                          <w:b/>
                          <w:bCs/>
                        </w:rPr>
                        <w:t>Environment Setup Flowchart:</w:t>
                      </w:r>
                      <w:r w:rsidRPr="006A4676">
                        <w:t xml:space="preserve"> A visual representation of the step-by-step process for setting up the development environment and installing necessary dependencies (Python, PyTorch/TensorFlow, Hugging Face Transformers).</w:t>
                      </w:r>
                    </w:p>
                    <w:p w14:paraId="282552DE" w14:textId="77777777" w:rsidR="006A4676" w:rsidRPr="006A4676" w:rsidRDefault="006A4676" w:rsidP="00646090">
                      <w:pPr>
                        <w:numPr>
                          <w:ilvl w:val="0"/>
                          <w:numId w:val="12"/>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3AE8DD66" w14:textId="77777777" w:rsidR="006A4676" w:rsidRPr="006A4676" w:rsidRDefault="006A4676" w:rsidP="00646090">
                      <w:pPr>
                        <w:numPr>
                          <w:ilvl w:val="0"/>
                          <w:numId w:val="12"/>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1282683A" w14:textId="77777777" w:rsidR="006A4676" w:rsidRPr="006A4676" w:rsidRDefault="006A4676" w:rsidP="00646090">
                      <w:pPr>
                        <w:numPr>
                          <w:ilvl w:val="0"/>
                          <w:numId w:val="12"/>
                        </w:numPr>
                      </w:pPr>
                      <w:r w:rsidRPr="006A4676">
                        <w:rPr>
                          <w:b/>
                          <w:bCs/>
                        </w:rPr>
                        <w:t>Hyperparameter Tuning Guide:</w:t>
                      </w:r>
                      <w:r w:rsidRPr="006A4676">
                        <w:t xml:space="preserve"> Tables or charts summarizing recommended hyperparameters for different NLP tasks and their impact on model performance.</w:t>
                      </w:r>
                    </w:p>
                    <w:p w14:paraId="3424564E" w14:textId="77777777" w:rsidR="00237155" w:rsidRDefault="00237155" w:rsidP="00237155"/>
                  </w:txbxContent>
                </v:textbox>
                <w10:wrap type="square" anchorx="margin"/>
              </v:shape>
            </w:pict>
          </mc:Fallback>
        </mc:AlternateContent>
      </w:r>
    </w:p>
    <w:p w14:paraId="582EBBFD" w14:textId="3F43495B" w:rsidR="002B59DA" w:rsidRPr="002B59DA" w:rsidRDefault="002B59DA" w:rsidP="00A301BF">
      <w:pPr>
        <w:pStyle w:val="H1-Section"/>
      </w:pPr>
      <w:r w:rsidRPr="002B59DA">
        <w:t xml:space="preserve">2.3: Fine-tuning </w:t>
      </w:r>
      <w:r w:rsidR="003749D4">
        <w:t>m</w:t>
      </w:r>
      <w:r w:rsidRPr="002B59DA">
        <w:t>odels with Hugging Face Diffusion</w:t>
      </w:r>
    </w:p>
    <w:p w14:paraId="13EEC26A" w14:textId="77777777" w:rsidR="002B59DA" w:rsidRPr="002B59DA" w:rsidRDefault="002B59DA" w:rsidP="000F64BE">
      <w:pPr>
        <w:pStyle w:val="P-Regular"/>
      </w:pPr>
      <w:r w:rsidRPr="002B59DA">
        <w:t>This section explores the critical process of fine-tuning pre-trained transformer models using the Hugging Face Diffusion library. It provides a comprehensive guide to the importance of fine-tuning, step-by-step procedures for adapting models to specific NLP tasks, and best practices for optimizing performance.</w:t>
      </w:r>
    </w:p>
    <w:p w14:paraId="49A50664" w14:textId="6BC07F9A" w:rsidR="002B59DA" w:rsidRPr="002B59DA" w:rsidRDefault="002B59DA" w:rsidP="00A301BF">
      <w:pPr>
        <w:pStyle w:val="H2-Heading"/>
      </w:pPr>
      <w:r w:rsidRPr="002B59DA">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77777777" w:rsidR="002B59DA" w:rsidRPr="002B59DA" w:rsidRDefault="002B59DA" w:rsidP="000F64BE">
      <w:pPr>
        <w:pStyle w:val="P-Regular"/>
      </w:pPr>
      <w:r w:rsidRPr="002B59DA">
        <w:t>Fine-tuning pre-trained models is essential in NLP for several reasons:</w:t>
      </w:r>
    </w:p>
    <w:p w14:paraId="3B0A33BB" w14:textId="4A1269BA" w:rsidR="002B59DA" w:rsidRPr="002B59DA" w:rsidRDefault="002B59DA" w:rsidP="00646090">
      <w:pPr>
        <w:numPr>
          <w:ilvl w:val="0"/>
          <w:numId w:val="13"/>
        </w:numPr>
        <w:spacing w:line="259" w:lineRule="auto"/>
      </w:pPr>
      <w:r w:rsidRPr="002B59DA">
        <w:rPr>
          <w:b/>
          <w:bCs/>
        </w:rPr>
        <w:t xml:space="preserve">Domain </w:t>
      </w:r>
      <w:r w:rsidR="003749D4">
        <w:rPr>
          <w:b/>
          <w:bCs/>
        </w:rPr>
        <w:t>a</w:t>
      </w:r>
      <w:r w:rsidRPr="002B59DA">
        <w:rPr>
          <w:b/>
          <w:bCs/>
        </w:rPr>
        <w:t>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2B59DA">
        <w:rPr>
          <w:b/>
          <w:bCs/>
        </w:rPr>
        <w:t xml:space="preserve">Task </w:t>
      </w:r>
      <w:r w:rsidR="003749D4">
        <w:rPr>
          <w:b/>
          <w:bCs/>
        </w:rPr>
        <w:t>s</w:t>
      </w:r>
      <w:r w:rsidRPr="002B59DA">
        <w:rPr>
          <w:b/>
          <w:bCs/>
        </w:rPr>
        <w:t>pecificity:</w:t>
      </w:r>
      <w:r w:rsidRPr="002B59DA">
        <w:t xml:space="preserve"> By fine-tuning, researchers can tailor models for specific NLP tasks such as sentiment analysis, named entity recognition (NER),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2B59DA">
        <w:rPr>
          <w:b/>
          <w:bCs/>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Pr="002B59DA" w:rsidRDefault="002B59DA" w:rsidP="00A301BF">
      <w:pPr>
        <w:pStyle w:val="H2-Heading"/>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0D7A443D" w14:textId="6970E21A" w:rsidR="002B59DA" w:rsidRPr="002B59DA" w:rsidRDefault="002B59DA" w:rsidP="00646090">
      <w:pPr>
        <w:numPr>
          <w:ilvl w:val="0"/>
          <w:numId w:val="14"/>
        </w:numPr>
        <w:spacing w:line="259" w:lineRule="auto"/>
        <w:rPr>
          <w:b/>
          <w:bCs/>
        </w:rPr>
      </w:pPr>
      <w:r w:rsidRPr="002B59DA">
        <w:rPr>
          <w:b/>
          <w:bCs/>
        </w:rPr>
        <w:t xml:space="preserve">Task </w:t>
      </w:r>
      <w:r w:rsidR="003749D4">
        <w:rPr>
          <w:b/>
          <w:bCs/>
        </w:rPr>
        <w:t>d</w:t>
      </w:r>
      <w:r w:rsidRPr="002B59DA">
        <w:rPr>
          <w:b/>
          <w:bCs/>
        </w:rPr>
        <w:t xml:space="preserve">efinition and </w:t>
      </w:r>
      <w:r w:rsidR="003749D4">
        <w:rPr>
          <w:b/>
          <w:bCs/>
        </w:rPr>
        <w:t>d</w:t>
      </w:r>
      <w:r w:rsidRPr="002B59DA">
        <w:rPr>
          <w:b/>
          <w:bCs/>
        </w:rPr>
        <w:t xml:space="preserve">ata </w:t>
      </w:r>
      <w:r w:rsidR="003749D4">
        <w:rPr>
          <w:b/>
          <w:bCs/>
        </w:rPr>
        <w:t>p</w:t>
      </w:r>
      <w:r w:rsidRPr="002B59DA">
        <w:rPr>
          <w:b/>
          <w:bCs/>
        </w:rPr>
        <w:t>reparation:</w:t>
      </w:r>
      <w:r w:rsidRPr="002B59DA">
        <w:t xml:space="preserve"> Define the specific NLP task (e.g., sentiment analysis) and gather or select a suitable dataset for fine-tuning. Ensure the dataset is annotated appropriately for the task.</w:t>
      </w:r>
    </w:p>
    <w:p w14:paraId="26988AAA" w14:textId="2DC5B761" w:rsidR="002B59DA" w:rsidRPr="002B59DA" w:rsidRDefault="002B59DA" w:rsidP="00646090">
      <w:pPr>
        <w:numPr>
          <w:ilvl w:val="0"/>
          <w:numId w:val="14"/>
        </w:numPr>
        <w:spacing w:line="259" w:lineRule="auto"/>
        <w:rPr>
          <w:b/>
          <w:bCs/>
        </w:rPr>
      </w:pPr>
      <w:r w:rsidRPr="002B59DA">
        <w:rPr>
          <w:b/>
          <w:bCs/>
        </w:rPr>
        <w:t xml:space="preserve">Model </w:t>
      </w:r>
      <w:r w:rsidR="003749D4">
        <w:rPr>
          <w:b/>
          <w:bCs/>
        </w:rPr>
        <w:t>s</w:t>
      </w:r>
      <w:r w:rsidRPr="002B59DA">
        <w:rPr>
          <w:b/>
          <w:bCs/>
        </w:rPr>
        <w:t>election:</w:t>
      </w:r>
      <w:r w:rsidRPr="002B59DA">
        <w:t xml:space="preserve"> Choose a pre-trained transformer model from the Hugging Face model hub that aligns with the task requirements. Consider factors such as model architecture (BERT, GPT), size, and pre-training objectives.</w:t>
      </w:r>
    </w:p>
    <w:p w14:paraId="450C5F91" w14:textId="738893E7" w:rsidR="002B59DA" w:rsidRPr="002B59DA" w:rsidRDefault="002B59DA" w:rsidP="00646090">
      <w:pPr>
        <w:numPr>
          <w:ilvl w:val="0"/>
          <w:numId w:val="14"/>
        </w:numPr>
        <w:spacing w:line="259" w:lineRule="auto"/>
        <w:rPr>
          <w:b/>
          <w:bCs/>
        </w:rPr>
      </w:pPr>
      <w:r w:rsidRPr="002B59DA">
        <w:rPr>
          <w:b/>
          <w:bCs/>
        </w:rPr>
        <w:t xml:space="preserve">Fine-tuning </w:t>
      </w:r>
      <w:r w:rsidR="003749D4">
        <w:rPr>
          <w:b/>
          <w:bCs/>
        </w:rPr>
        <w:t>p</w:t>
      </w:r>
      <w:r w:rsidRPr="002B59DA">
        <w:rPr>
          <w:b/>
          <w:bCs/>
        </w:rPr>
        <w:t>rocedure:</w:t>
      </w:r>
    </w:p>
    <w:p w14:paraId="06BB2648" w14:textId="44DF04A5" w:rsidR="002B59DA" w:rsidRPr="002B59DA" w:rsidRDefault="002B59DA" w:rsidP="00646090">
      <w:pPr>
        <w:numPr>
          <w:ilvl w:val="1"/>
          <w:numId w:val="14"/>
        </w:numPr>
        <w:spacing w:line="259" w:lineRule="auto"/>
        <w:rPr>
          <w:b/>
          <w:bCs/>
        </w:rPr>
      </w:pPr>
      <w:r w:rsidRPr="002B59DA">
        <w:rPr>
          <w:b/>
          <w:bCs/>
        </w:rPr>
        <w:t xml:space="preserve">Model </w:t>
      </w:r>
      <w:r w:rsidR="003749D4">
        <w:rPr>
          <w:b/>
          <w:bCs/>
        </w:rPr>
        <w:t>c</w:t>
      </w:r>
      <w:r w:rsidRPr="002B59DA">
        <w:rPr>
          <w:b/>
          <w:bCs/>
        </w:rPr>
        <w:t xml:space="preserve">onfiguration: </w:t>
      </w:r>
      <w:r w:rsidRPr="002B59DA">
        <w:t>Adjust hyperparameters (e.g., learning rate, batch size) and specify task-specific configurations (e.g., number of classes for classification tasks).</w:t>
      </w:r>
    </w:p>
    <w:p w14:paraId="54B83B26" w14:textId="42DC1C5E" w:rsidR="002B59DA" w:rsidRPr="002B59DA" w:rsidRDefault="002B59DA" w:rsidP="00646090">
      <w:pPr>
        <w:numPr>
          <w:ilvl w:val="1"/>
          <w:numId w:val="14"/>
        </w:numPr>
        <w:spacing w:line="259" w:lineRule="auto"/>
        <w:rPr>
          <w:b/>
          <w:bCs/>
        </w:rPr>
      </w:pPr>
      <w:r w:rsidRPr="002B59DA">
        <w:rPr>
          <w:b/>
          <w:bCs/>
        </w:rPr>
        <w:t xml:space="preserve">Training </w:t>
      </w:r>
      <w:r w:rsidR="003749D4">
        <w:rPr>
          <w:b/>
          <w:bCs/>
        </w:rPr>
        <w:t>l</w:t>
      </w:r>
      <w:r w:rsidRPr="002B59DA">
        <w:rPr>
          <w:b/>
          <w:bCs/>
        </w:rPr>
        <w:t xml:space="preserve">oop: </w:t>
      </w:r>
      <w:r w:rsidRPr="002B59DA">
        <w:t>Implement the fine-tuning process by loading the pre-trained model weights and fine-tuning them on the task-specific dataset. Monitor training metrics such as loss and accuracy to gauge model performance.</w:t>
      </w:r>
    </w:p>
    <w:p w14:paraId="3AC1F3FA" w14:textId="586C19A4" w:rsidR="002B59DA" w:rsidRPr="002B59DA" w:rsidRDefault="002B59DA" w:rsidP="00646090">
      <w:pPr>
        <w:numPr>
          <w:ilvl w:val="1"/>
          <w:numId w:val="14"/>
        </w:numPr>
        <w:spacing w:line="259" w:lineRule="auto"/>
        <w:rPr>
          <w:b/>
          <w:bCs/>
        </w:rPr>
      </w:pPr>
      <w:r w:rsidRPr="002B59DA">
        <w:rPr>
          <w:b/>
          <w:bCs/>
        </w:rPr>
        <w:t xml:space="preserve">Validation and </w:t>
      </w:r>
      <w:r w:rsidR="003749D4">
        <w:rPr>
          <w:b/>
          <w:bCs/>
        </w:rPr>
        <w:t>e</w:t>
      </w:r>
      <w:r w:rsidRPr="002B59DA">
        <w:rPr>
          <w:b/>
          <w:bCs/>
        </w:rPr>
        <w:t xml:space="preserve">valuation: </w:t>
      </w:r>
      <w:r w:rsidRPr="002B59DA">
        <w:t>Evaluate the fine-tuned model on a validation set to assess generalization ability. Use metrics such as precision, recall, and F1-score for classification tasks, or BLEU score for machine translation.</w:t>
      </w:r>
    </w:p>
    <w:p w14:paraId="3DB98920" w14:textId="67BC7A1A" w:rsidR="002B59DA" w:rsidRPr="002B59DA" w:rsidRDefault="002B59DA" w:rsidP="00646090">
      <w:pPr>
        <w:numPr>
          <w:ilvl w:val="0"/>
          <w:numId w:val="14"/>
        </w:numPr>
        <w:spacing w:line="259" w:lineRule="auto"/>
        <w:rPr>
          <w:b/>
          <w:bCs/>
        </w:rPr>
      </w:pPr>
      <w:r w:rsidRPr="002B59DA">
        <w:rPr>
          <w:b/>
          <w:bCs/>
        </w:rPr>
        <w:t xml:space="preserve">Hyperparameter </w:t>
      </w:r>
      <w:r w:rsidR="003749D4">
        <w:rPr>
          <w:b/>
          <w:bCs/>
        </w:rPr>
        <w:t>t</w:t>
      </w:r>
      <w:r w:rsidRPr="002B59DA">
        <w:rPr>
          <w:b/>
          <w:bCs/>
        </w:rPr>
        <w:t>uning:</w:t>
      </w:r>
      <w:r w:rsidRPr="002B59DA">
        <w:t xml:space="preserve"> Optimize fine-tuning performance by experimenting with hyperparameters and model architectures. Techniques like learning rate schedules or gradient clipping may enhance convergence and stability during training.</w:t>
      </w:r>
    </w:p>
    <w:p w14:paraId="11CE5929" w14:textId="715B327A" w:rsidR="002B59DA" w:rsidRPr="002B59DA" w:rsidRDefault="002B59DA" w:rsidP="00A301BF">
      <w:pPr>
        <w:pStyle w:val="H2-Heading"/>
      </w:pPr>
      <w:r w:rsidRPr="002B59DA">
        <w:t xml:space="preserve">Best </w:t>
      </w:r>
      <w:r w:rsidR="003749D4">
        <w:t>p</w:t>
      </w:r>
      <w:r w:rsidRPr="002B59DA">
        <w:t xml:space="preserve">ractices for </w:t>
      </w:r>
      <w:r w:rsidR="003749D4">
        <w:t>o</w:t>
      </w:r>
      <w:r w:rsidRPr="002B59DA">
        <w:t xml:space="preserve">ptimizing </w:t>
      </w:r>
      <w:r w:rsidR="003749D4">
        <w:t>f</w:t>
      </w:r>
      <w:r w:rsidRPr="002B59DA">
        <w:t xml:space="preserve">ine-tuning </w:t>
      </w:r>
      <w:r w:rsidR="003749D4">
        <w:t>p</w:t>
      </w:r>
      <w:r w:rsidRPr="002B59DA">
        <w:t>erformance</w:t>
      </w:r>
    </w:p>
    <w:p w14:paraId="343F26C7" w14:textId="77777777" w:rsidR="002B59DA" w:rsidRPr="002B59DA" w:rsidRDefault="002B59DA" w:rsidP="000F64BE">
      <w:pPr>
        <w:pStyle w:val="P-Regular"/>
      </w:pPr>
      <w:r w:rsidRPr="002B59DA">
        <w:t>To achieve optimal results when fine-tuning with Hugging Face Diffusion, consider the following best practices:</w:t>
      </w:r>
    </w:p>
    <w:p w14:paraId="75BF7290" w14:textId="23048B5B" w:rsidR="002B59DA" w:rsidRPr="002B59DA" w:rsidRDefault="002B59DA" w:rsidP="00646090">
      <w:pPr>
        <w:numPr>
          <w:ilvl w:val="0"/>
          <w:numId w:val="15"/>
        </w:numPr>
        <w:spacing w:line="259" w:lineRule="auto"/>
      </w:pPr>
      <w:r w:rsidRPr="002B59DA">
        <w:rPr>
          <w:b/>
          <w:bCs/>
        </w:rPr>
        <w:t xml:space="preserve">Transfer </w:t>
      </w:r>
      <w:r w:rsidR="003749D4">
        <w:rPr>
          <w:b/>
          <w:bCs/>
        </w:rPr>
        <w:t>l</w:t>
      </w:r>
      <w:r w:rsidRPr="002B59DA">
        <w:rPr>
          <w:b/>
          <w:bCs/>
        </w:rPr>
        <w:t xml:space="preserve">earning </w:t>
      </w:r>
      <w:r w:rsidR="003749D4">
        <w:rPr>
          <w:b/>
          <w:bCs/>
        </w:rPr>
        <w:t>s</w:t>
      </w:r>
      <w:r w:rsidRPr="002B59DA">
        <w:rPr>
          <w:b/>
          <w:bCs/>
        </w:rPr>
        <w:t>trategy:</w:t>
      </w:r>
      <w:r w:rsidRPr="002B59DA">
        <w:t xml:space="preserve"> Choose an appropriate transfer learning strategy (e.g., feature-based vs. fine-tuning all layers) based on task complexity and available data size.</w:t>
      </w:r>
    </w:p>
    <w:p w14:paraId="4C9AE916" w14:textId="6D21FDDC" w:rsidR="002B59DA" w:rsidRPr="002B59DA" w:rsidRDefault="002B59DA" w:rsidP="00646090">
      <w:pPr>
        <w:numPr>
          <w:ilvl w:val="0"/>
          <w:numId w:val="15"/>
        </w:numPr>
        <w:spacing w:line="259" w:lineRule="auto"/>
      </w:pPr>
      <w:r w:rsidRPr="002B59DA">
        <w:rPr>
          <w:b/>
          <w:bCs/>
        </w:rPr>
        <w:t xml:space="preserve">Regularization </w:t>
      </w:r>
      <w:r w:rsidR="003749D4">
        <w:rPr>
          <w:b/>
          <w:bCs/>
        </w:rPr>
        <w:t>t</w:t>
      </w:r>
      <w:r w:rsidRPr="002B59DA">
        <w:rPr>
          <w:b/>
          <w:bCs/>
        </w:rPr>
        <w:t>echniques:</w:t>
      </w:r>
      <w:r w:rsidRPr="002B59DA">
        <w:t xml:space="preserve"> Apply regularization methods such as dropout or weight decay to prevent overfitting during fine-tuning, particularly when working with small datasets.</w:t>
      </w:r>
    </w:p>
    <w:p w14:paraId="6DECC4AF" w14:textId="53BABA79" w:rsidR="002B59DA" w:rsidRPr="002B59DA" w:rsidRDefault="002B59DA" w:rsidP="00646090">
      <w:pPr>
        <w:numPr>
          <w:ilvl w:val="0"/>
          <w:numId w:val="15"/>
        </w:numPr>
        <w:spacing w:line="259" w:lineRule="auto"/>
      </w:pPr>
      <w:r w:rsidRPr="002B59DA">
        <w:rPr>
          <w:b/>
          <w:bCs/>
        </w:rPr>
        <w:t xml:space="preserve">Data </w:t>
      </w:r>
      <w:r w:rsidR="003749D4">
        <w:rPr>
          <w:b/>
          <w:bCs/>
        </w:rPr>
        <w:t>a</w:t>
      </w:r>
      <w:r w:rsidRPr="002B59DA">
        <w:rPr>
          <w:b/>
          <w:bCs/>
        </w:rPr>
        <w:t>ugmentation:</w:t>
      </w:r>
      <w:r w:rsidRPr="002B59DA">
        <w:t xml:space="preserve"> Enhance dataset diversity and robustness through data augmentation techniques such as synonym replacement, back translation, or adversarial training.</w:t>
      </w:r>
    </w:p>
    <w:p w14:paraId="03B08ECA" w14:textId="3FA2789A" w:rsidR="002B59DA" w:rsidRDefault="002B59DA" w:rsidP="00DC27FC">
      <w:pPr>
        <w:pStyle w:val="P-Callout"/>
      </w:pPr>
      <w:r w:rsidRPr="002B59DA">
        <w:t>This section provides a thorough exploration of fine-tuning models using Hugging Face Diffusion, catering to academics and scientists by emphasizing practical implementation steps, examples, recommended illustrations, and scholarly references. If there are specific nuances or additional aspects you'd like to include, feel free to let me know for further customization!</w:t>
      </w:r>
    </w:p>
    <w:p w14:paraId="4CDD7F61" w14:textId="49438D6D" w:rsidR="002B59DA" w:rsidRDefault="00FC2E7E" w:rsidP="002B59DA">
      <w:pPr>
        <w:spacing w:line="259" w:lineRule="auto"/>
      </w:pPr>
      <w:r>
        <w:rPr>
          <w:noProof/>
        </w:rPr>
        <mc:AlternateContent>
          <mc:Choice Requires="wps">
            <w:drawing>
              <wp:anchor distT="0" distB="0" distL="114300" distR="114300" simplePos="0" relativeHeight="251675648" behindDoc="0" locked="0" layoutInCell="1" allowOverlap="1" wp14:anchorId="1242C14B" wp14:editId="5F701DE7">
                <wp:simplePos x="0" y="0"/>
                <wp:positionH relativeFrom="margin">
                  <wp:posOffset>0</wp:posOffset>
                </wp:positionH>
                <wp:positionV relativeFrom="paragraph">
                  <wp:posOffset>1141095</wp:posOffset>
                </wp:positionV>
                <wp:extent cx="4983480" cy="2905125"/>
                <wp:effectExtent l="38100" t="38100" r="45720" b="47625"/>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427CF5AB" w14:textId="77777777" w:rsidR="00EE10C4" w:rsidRPr="00EE10C4" w:rsidRDefault="00EE10C4" w:rsidP="00646090">
                            <w:pPr>
                              <w:numPr>
                                <w:ilvl w:val="0"/>
                                <w:numId w:val="16"/>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4EE97EC8" w14:textId="77777777" w:rsidR="00EE10C4" w:rsidRPr="00EE10C4" w:rsidRDefault="00EE10C4" w:rsidP="00646090">
                            <w:pPr>
                              <w:numPr>
                                <w:ilvl w:val="0"/>
                                <w:numId w:val="16"/>
                              </w:numPr>
                            </w:pPr>
                            <w:r w:rsidRPr="00EE10C4">
                              <w:rPr>
                                <w:b/>
                                <w:bCs/>
                              </w:rPr>
                              <w:t>Hyperparameter Optimization Chart:</w:t>
                            </w:r>
                            <w:r w:rsidRPr="00EE10C4">
                              <w:t xml:space="preserve"> Graphs or tables illustrating the impact of hyperparameters (e.g., learning rate, batch size) on fine-tuning performance metrics.</w:t>
                            </w:r>
                          </w:p>
                          <w:p w14:paraId="6EB19A71" w14:textId="77777777" w:rsidR="00EE10C4" w:rsidRPr="00EE10C4" w:rsidRDefault="00EE10C4" w:rsidP="00646090">
                            <w:pPr>
                              <w:numPr>
                                <w:ilvl w:val="0"/>
                                <w:numId w:val="16"/>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D2A1631" w14:textId="2EC204FA" w:rsidR="002B59DA" w:rsidRDefault="00EE10C4" w:rsidP="00646090">
                            <w:pPr>
                              <w:numPr>
                                <w:ilvl w:val="0"/>
                                <w:numId w:val="16"/>
                              </w:numPr>
                            </w:pPr>
                            <w:r w:rsidRPr="00EE10C4">
                              <w:rPr>
                                <w:b/>
                                <w:bCs/>
                              </w:rPr>
                              <w:t>Case Studies:</w:t>
                            </w:r>
                            <w:r w:rsidRPr="00EE10C4">
                              <w:t xml:space="preserve"> Detailed case study summaries showcasing successful applications of fine-tuned models in real-world scenarios across various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C14B" id="_x0000_s1032" type="#_x0000_t202" style="position:absolute;margin-left:0;margin-top:89.85pt;width:392.4pt;height:22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Doo0Dl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427CF5AB" w14:textId="77777777" w:rsidR="00EE10C4" w:rsidRPr="00EE10C4" w:rsidRDefault="00EE10C4" w:rsidP="00646090">
                      <w:pPr>
                        <w:numPr>
                          <w:ilvl w:val="0"/>
                          <w:numId w:val="16"/>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4EE97EC8" w14:textId="77777777" w:rsidR="00EE10C4" w:rsidRPr="00EE10C4" w:rsidRDefault="00EE10C4" w:rsidP="00646090">
                      <w:pPr>
                        <w:numPr>
                          <w:ilvl w:val="0"/>
                          <w:numId w:val="16"/>
                        </w:numPr>
                      </w:pPr>
                      <w:r w:rsidRPr="00EE10C4">
                        <w:rPr>
                          <w:b/>
                          <w:bCs/>
                        </w:rPr>
                        <w:t>Hyperparameter Optimization Chart:</w:t>
                      </w:r>
                      <w:r w:rsidRPr="00EE10C4">
                        <w:t xml:space="preserve"> Graphs or tables illustrating the impact of hyperparameters (e.g., learning rate, batch size) on fine-tuning performance metrics.</w:t>
                      </w:r>
                    </w:p>
                    <w:p w14:paraId="6EB19A71" w14:textId="77777777" w:rsidR="00EE10C4" w:rsidRPr="00EE10C4" w:rsidRDefault="00EE10C4" w:rsidP="00646090">
                      <w:pPr>
                        <w:numPr>
                          <w:ilvl w:val="0"/>
                          <w:numId w:val="16"/>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D2A1631" w14:textId="2EC204FA" w:rsidR="002B59DA" w:rsidRDefault="00EE10C4" w:rsidP="00646090">
                      <w:pPr>
                        <w:numPr>
                          <w:ilvl w:val="0"/>
                          <w:numId w:val="16"/>
                        </w:numPr>
                      </w:pPr>
                      <w:r w:rsidRPr="00EE10C4">
                        <w:rPr>
                          <w:b/>
                          <w:bCs/>
                        </w:rPr>
                        <w:t>Case Studies:</w:t>
                      </w:r>
                      <w:r w:rsidRPr="00EE10C4">
                        <w:t xml:space="preserve"> Detailed case study summaries showcasing successful applications of fine-tuned models in real-world scenarios across various domains.</w:t>
                      </w:r>
                    </w:p>
                  </w:txbxContent>
                </v:textbox>
                <w10:wrap type="square" anchorx="margin"/>
              </v:shape>
            </w:pict>
          </mc:Fallback>
        </mc:AlternateContent>
      </w:r>
      <w:r w:rsidR="002B59DA"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6672" behindDoc="1" locked="0" layoutInCell="1" allowOverlap="0" wp14:anchorId="26C7FA49" wp14:editId="681D0041">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FA49" id="_x0000_s1033" style="position:absolute;margin-left:0;margin-top:29.1pt;width:392.4pt;height:54pt;z-index:-2516398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aR/3V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63810A99" w14:textId="77777777" w:rsidR="00FC2E7E" w:rsidRDefault="00FC2E7E" w:rsidP="002B59DA">
      <w:pPr>
        <w:spacing w:line="259" w:lineRule="auto"/>
      </w:pPr>
    </w:p>
    <w:p w14:paraId="55BDEA07" w14:textId="6EE16E2A" w:rsidR="00FC2E7E" w:rsidRPr="00FC2E7E" w:rsidRDefault="00FC2E7E" w:rsidP="00A301BF">
      <w:pPr>
        <w:pStyle w:val="H1-Section"/>
      </w:pPr>
      <w:r w:rsidRPr="00FC2E7E">
        <w:t xml:space="preserve">2.4: Inference and </w:t>
      </w:r>
      <w:r w:rsidR="003749D4">
        <w:t>d</w:t>
      </w:r>
      <w:r w:rsidRPr="00FC2E7E">
        <w:t>eployment with Hugging Face Diffusion</w:t>
      </w:r>
    </w:p>
    <w:p w14:paraId="71C7F232" w14:textId="77777777" w:rsidR="00FC2E7E" w:rsidRPr="00FC2E7E" w:rsidRDefault="00FC2E7E" w:rsidP="000F64BE">
      <w:pPr>
        <w:pStyle w:val="P-Regular"/>
      </w:pPr>
      <w:r w:rsidRPr="00FC2E7E">
        <w:t>This section delves into the crucial aspects of performing inference and deploying trained transformer models using the Hugging Face Diffusion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t xml:space="preserve">Performing </w:t>
      </w:r>
      <w:r w:rsidR="003749D4">
        <w:t>i</w:t>
      </w:r>
      <w:r w:rsidRPr="00FC2E7E">
        <w:t xml:space="preserve">nference with </w:t>
      </w:r>
      <w:r w:rsidR="003749D4">
        <w:t>t</w:t>
      </w:r>
      <w:r w:rsidRPr="00FC2E7E">
        <w:t xml:space="preserve">rained </w:t>
      </w:r>
      <w:r w:rsidR="003749D4">
        <w:t>m</w:t>
      </w:r>
      <w:r w:rsidRPr="00FC2E7E">
        <w:t>odels</w:t>
      </w:r>
    </w:p>
    <w:p w14:paraId="7B808B91" w14:textId="77777777" w:rsidR="00FC2E7E" w:rsidRPr="00FC2E7E" w:rsidRDefault="00FC2E7E" w:rsidP="000F64BE">
      <w:pPr>
        <w:pStyle w:val="P-Regular"/>
      </w:pPr>
      <w:r w:rsidRPr="00FC2E7E">
        <w:t>Inference refers to the process of using a trained model to make predictions or process new data:</w:t>
      </w:r>
    </w:p>
    <w:p w14:paraId="0D773FF3" w14:textId="3C49EB9D" w:rsidR="00FC2E7E" w:rsidRPr="00FC2E7E" w:rsidRDefault="00FC2E7E" w:rsidP="00646090">
      <w:pPr>
        <w:numPr>
          <w:ilvl w:val="0"/>
          <w:numId w:val="17"/>
        </w:numPr>
        <w:spacing w:line="259" w:lineRule="auto"/>
      </w:pPr>
      <w:r w:rsidRPr="00FC2E7E">
        <w:rPr>
          <w:b/>
          <w:bCs/>
        </w:rPr>
        <w:t xml:space="preserve">Model </w:t>
      </w:r>
      <w:r w:rsidR="003749D4">
        <w:rPr>
          <w:b/>
          <w:bCs/>
        </w:rPr>
        <w:t>l</w:t>
      </w:r>
      <w:r w:rsidRPr="00FC2E7E">
        <w:rPr>
          <w:b/>
          <w:bCs/>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FC2E7E">
        <w:rPr>
          <w:b/>
          <w:bCs/>
        </w:rPr>
        <w:t xml:space="preserve">Input </w:t>
      </w:r>
      <w:r w:rsidR="003749D4">
        <w:rPr>
          <w:b/>
          <w:bCs/>
        </w:rPr>
        <w:t>d</w:t>
      </w:r>
      <w:r w:rsidRPr="00FC2E7E">
        <w:rPr>
          <w:b/>
          <w:bCs/>
        </w:rPr>
        <w:t xml:space="preserve">ata </w:t>
      </w:r>
      <w:r w:rsidR="003749D4">
        <w:rPr>
          <w:b/>
          <w:bCs/>
        </w:rPr>
        <w:t>p</w:t>
      </w:r>
      <w:r w:rsidRPr="00FC2E7E">
        <w:rPr>
          <w:b/>
          <w:bCs/>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FC2E7E">
        <w:rPr>
          <w:b/>
          <w:bCs/>
        </w:rPr>
        <w:t xml:space="preserve">Prediction </w:t>
      </w:r>
      <w:r w:rsidR="003749D4">
        <w:rPr>
          <w:b/>
          <w:bCs/>
        </w:rPr>
        <w:t>g</w:t>
      </w:r>
      <w:r w:rsidRPr="00FC2E7E">
        <w:rPr>
          <w:b/>
          <w:bCs/>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FC2E7E">
        <w:rPr>
          <w:b/>
          <w:bCs/>
        </w:rPr>
        <w:t xml:space="preserve">Environment </w:t>
      </w:r>
      <w:r w:rsidR="003749D4">
        <w:rPr>
          <w:b/>
          <w:bCs/>
        </w:rPr>
        <w:t>s</w:t>
      </w:r>
      <w:r w:rsidRPr="00FC2E7E">
        <w:rPr>
          <w:b/>
          <w:bCs/>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FC2E7E">
        <w:rPr>
          <w:b/>
          <w:bCs/>
        </w:rPr>
        <w:t xml:space="preserve">API </w:t>
      </w:r>
      <w:r w:rsidR="003749D4">
        <w:rPr>
          <w:b/>
          <w:bCs/>
        </w:rPr>
        <w:t>i</w:t>
      </w:r>
      <w:r w:rsidRPr="00FC2E7E">
        <w:rPr>
          <w:b/>
          <w:bCs/>
        </w:rPr>
        <w:t>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790CF280" w14:textId="77777777" w:rsidR="00FC2E7E" w:rsidRPr="00FC2E7E" w:rsidRDefault="00FC2E7E" w:rsidP="00646090">
      <w:pPr>
        <w:numPr>
          <w:ilvl w:val="0"/>
          <w:numId w:val="18"/>
        </w:numPr>
        <w:spacing w:line="259" w:lineRule="auto"/>
      </w:pPr>
      <w:r w:rsidRPr="00FC2E7E">
        <w:rPr>
          <w:b/>
          <w:bCs/>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FC2E7E">
        <w:rPr>
          <w:b/>
          <w:bCs/>
        </w:rPr>
        <w:t xml:space="preserve">Performance </w:t>
      </w:r>
      <w:r w:rsidR="003749D4">
        <w:rPr>
          <w:b/>
          <w:bCs/>
        </w:rPr>
        <w:t>m</w:t>
      </w:r>
      <w:r w:rsidRPr="00FC2E7E">
        <w:rPr>
          <w:b/>
          <w:bCs/>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FC2E7E">
        <w:rPr>
          <w:b/>
          <w:bCs/>
        </w:rPr>
        <w:t xml:space="preserve">Error </w:t>
      </w:r>
      <w:r w:rsidR="003749D4">
        <w:rPr>
          <w:b/>
          <w:bCs/>
        </w:rPr>
        <w:t>h</w:t>
      </w:r>
      <w:r w:rsidRPr="00FC2E7E">
        <w:rPr>
          <w:b/>
          <w:bCs/>
        </w:rPr>
        <w:t>andling:</w:t>
      </w:r>
      <w:r w:rsidRPr="00FC2E7E">
        <w:t xml:space="preserve"> Implement robust error handling mechanisms to manage exceptions and edge cases during inference, ensuring graceful degradation and resilience.</w:t>
      </w:r>
    </w:p>
    <w:p w14:paraId="3A4A6009" w14:textId="6A304E5C" w:rsidR="00FC2E7E" w:rsidRPr="00FC2E7E" w:rsidRDefault="00FC2E7E" w:rsidP="00646090">
      <w:pPr>
        <w:numPr>
          <w:ilvl w:val="0"/>
          <w:numId w:val="19"/>
        </w:numPr>
        <w:spacing w:line="259" w:lineRule="auto"/>
      </w:pPr>
      <w:r w:rsidRPr="00FC2E7E">
        <w:rPr>
          <w:b/>
          <w:bCs/>
        </w:rPr>
        <w:t xml:space="preserve">Model </w:t>
      </w:r>
      <w:r w:rsidR="003749D4">
        <w:rPr>
          <w:b/>
          <w:bCs/>
        </w:rPr>
        <w:t>v</w:t>
      </w:r>
      <w:r w:rsidRPr="00FC2E7E">
        <w:rPr>
          <w:b/>
          <w:bCs/>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266DBE31" w14:textId="14676C8D" w:rsidR="00FC2E7E" w:rsidRDefault="00FC2E7E" w:rsidP="002B59DA">
      <w:pPr>
        <w:spacing w:line="259" w:lineRule="auto"/>
      </w:pPr>
      <w:r w:rsidRPr="00FC2E7E">
        <w:t>This section provides a comprehensive exploration of inference and deployment strategies using Hugging Face Diffusion, aimed at academics and scientists. It emphasizes practical implementation steps, examples, recommended illustrations, and scholarly references to support best practices in deploying and maintaining NLP models in production environments. If you have any specific adjustments or additions in mind, feel free to let me know!</w:t>
      </w:r>
    </w:p>
    <w:p w14:paraId="6C9703B3" w14:textId="77777777" w:rsidR="00FC2E7E" w:rsidRDefault="00FC2E7E" w:rsidP="00FC2E7E">
      <w:pPr>
        <w:spacing w:line="259" w:lineRule="auto"/>
      </w:pPr>
      <w:r>
        <w:rPr>
          <w:noProof/>
        </w:rPr>
        <mc:AlternateContent>
          <mc:Choice Requires="wps">
            <w:drawing>
              <wp:anchor distT="0" distB="0" distL="114300" distR="114300" simplePos="0" relativeHeight="251678720" behindDoc="0" locked="0" layoutInCell="1" allowOverlap="1" wp14:anchorId="7875E9ED" wp14:editId="5E9C2BB2">
                <wp:simplePos x="0" y="0"/>
                <wp:positionH relativeFrom="margin">
                  <wp:posOffset>0</wp:posOffset>
                </wp:positionH>
                <wp:positionV relativeFrom="paragraph">
                  <wp:posOffset>1141095</wp:posOffset>
                </wp:positionV>
                <wp:extent cx="4983480" cy="2905125"/>
                <wp:effectExtent l="38100" t="38100" r="45720" b="47625"/>
                <wp:wrapSquare wrapText="bothSides"/>
                <wp:docPr id="335554649"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0F6867E8" w14:textId="77777777" w:rsidR="00DC7EB5" w:rsidRPr="00DC7EB5" w:rsidRDefault="00DC7EB5" w:rsidP="00646090">
                            <w:pPr>
                              <w:numPr>
                                <w:ilvl w:val="0"/>
                                <w:numId w:val="20"/>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3366E0A9" w14:textId="77777777" w:rsidR="00DC7EB5" w:rsidRPr="00DC7EB5" w:rsidRDefault="00DC7EB5" w:rsidP="00646090">
                            <w:pPr>
                              <w:numPr>
                                <w:ilvl w:val="0"/>
                                <w:numId w:val="20"/>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0CC581C6" w14:textId="77777777" w:rsidR="00DC7EB5" w:rsidRPr="00DC7EB5" w:rsidRDefault="00DC7EB5" w:rsidP="00646090">
                            <w:pPr>
                              <w:numPr>
                                <w:ilvl w:val="0"/>
                                <w:numId w:val="20"/>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10103C42" w14:textId="77777777" w:rsidR="00DC7EB5" w:rsidRPr="00DC7EB5" w:rsidRDefault="00DC7EB5" w:rsidP="00646090">
                            <w:pPr>
                              <w:numPr>
                                <w:ilvl w:val="0"/>
                                <w:numId w:val="20"/>
                              </w:numPr>
                            </w:pPr>
                            <w:r w:rsidRPr="00DC7EB5">
                              <w:rPr>
                                <w:b/>
                                <w:bCs/>
                              </w:rPr>
                              <w:t>Model Version Control Flow:</w:t>
                            </w:r>
                            <w:r w:rsidRPr="00DC7EB5">
                              <w:t xml:space="preserve"> Flowchart illustrating the workflow for managing model versions, including deployment, testing, and rollback procedures.</w:t>
                            </w:r>
                          </w:p>
                          <w:p w14:paraId="0AE8A266" w14:textId="7974A92C" w:rsidR="00FC2E7E" w:rsidRDefault="00FC2E7E" w:rsidP="00DC7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5E9ED" id="_x0000_s1034" type="#_x0000_t202" style="position:absolute;margin-left:0;margin-top:89.85pt;width:392.4pt;height:22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cqHOgF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0F6867E8" w14:textId="77777777" w:rsidR="00DC7EB5" w:rsidRPr="00DC7EB5" w:rsidRDefault="00DC7EB5" w:rsidP="00646090">
                      <w:pPr>
                        <w:numPr>
                          <w:ilvl w:val="0"/>
                          <w:numId w:val="20"/>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3366E0A9" w14:textId="77777777" w:rsidR="00DC7EB5" w:rsidRPr="00DC7EB5" w:rsidRDefault="00DC7EB5" w:rsidP="00646090">
                      <w:pPr>
                        <w:numPr>
                          <w:ilvl w:val="0"/>
                          <w:numId w:val="20"/>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0CC581C6" w14:textId="77777777" w:rsidR="00DC7EB5" w:rsidRPr="00DC7EB5" w:rsidRDefault="00DC7EB5" w:rsidP="00646090">
                      <w:pPr>
                        <w:numPr>
                          <w:ilvl w:val="0"/>
                          <w:numId w:val="20"/>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10103C42" w14:textId="77777777" w:rsidR="00DC7EB5" w:rsidRPr="00DC7EB5" w:rsidRDefault="00DC7EB5" w:rsidP="00646090">
                      <w:pPr>
                        <w:numPr>
                          <w:ilvl w:val="0"/>
                          <w:numId w:val="20"/>
                        </w:numPr>
                      </w:pPr>
                      <w:r w:rsidRPr="00DC7EB5">
                        <w:rPr>
                          <w:b/>
                          <w:bCs/>
                        </w:rPr>
                        <w:t>Model Version Control Flow:</w:t>
                      </w:r>
                      <w:r w:rsidRPr="00DC7EB5">
                        <w:t xml:space="preserve"> Flowchart illustrating the workflow for managing model versions, including deployment, testing, and rollback procedures.</w:t>
                      </w:r>
                    </w:p>
                    <w:p w14:paraId="0AE8A266" w14:textId="7974A92C" w:rsidR="00FC2E7E" w:rsidRDefault="00FC2E7E" w:rsidP="00DC7EB5"/>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8453C95" wp14:editId="0331EFB5">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53C95" id="_x0000_s1035" style="position:absolute;margin-left:0;margin-top:29.1pt;width:392.4pt;height:54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XAxHI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1F2B06D5" w14:textId="77777777" w:rsidR="00CE12BB" w:rsidRDefault="00CE12BB" w:rsidP="00CE12BB">
      <w:pPr>
        <w:pStyle w:val="P-Regular"/>
      </w:pPr>
    </w:p>
    <w:p w14:paraId="7E7E89E5" w14:textId="4BFFE90E" w:rsidR="00D527DE" w:rsidRPr="00D527DE" w:rsidRDefault="00D527DE" w:rsidP="00D527DE">
      <w:pPr>
        <w:pStyle w:val="H1-Section"/>
      </w:pPr>
      <w:r w:rsidRPr="00D527DE">
        <w:t xml:space="preserve">Practical </w:t>
      </w:r>
      <w:r>
        <w:t>a</w:t>
      </w:r>
      <w:r w:rsidRPr="00D527DE">
        <w:t xml:space="preserve">pplication </w:t>
      </w:r>
      <w:r>
        <w:t>e</w:t>
      </w:r>
      <w:r w:rsidRPr="00D527DE">
        <w:t xml:space="preserve">xample: </w:t>
      </w:r>
      <w:r>
        <w:t>f</w:t>
      </w:r>
      <w:r w:rsidRPr="00D527DE">
        <w:t>ine-</w:t>
      </w:r>
      <w:r>
        <w:t>t</w:t>
      </w:r>
      <w:r w:rsidRPr="00D527DE">
        <w:t xml:space="preserve">uning a </w:t>
      </w:r>
      <w:r>
        <w:t>t</w:t>
      </w:r>
      <w:r w:rsidRPr="00D527DE">
        <w:t xml:space="preserve">ransformer </w:t>
      </w:r>
      <w:r>
        <w:t>m</w:t>
      </w:r>
      <w:r w:rsidRPr="00D527DE">
        <w:t xml:space="preserve">odel for </w:t>
      </w:r>
      <w:r>
        <w:t>s</w:t>
      </w:r>
      <w:r w:rsidRPr="00D527DE">
        <w:t xml:space="preserve">entiment </w:t>
      </w:r>
      <w:r>
        <w:t>a</w:t>
      </w:r>
      <w:r w:rsidRPr="00D527DE">
        <w:t>nalysis</w:t>
      </w:r>
    </w:p>
    <w:p w14:paraId="577D12A5" w14:textId="77777777" w:rsidR="00D527DE" w:rsidRDefault="00D527DE" w:rsidP="00D527DE">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p>
    <w:p w14:paraId="69FB56F3" w14:textId="7F2DAF81" w:rsidR="00842735" w:rsidRPr="00D527DE" w:rsidRDefault="00842735" w:rsidP="00816BCC">
      <w:pPr>
        <w:pStyle w:val="SC-Source"/>
        <w:rPr>
          <w:rFonts w:eastAsiaTheme="minorHAnsi"/>
          <w:lang w:val="en-US"/>
        </w:rPr>
      </w:pPr>
      <w:r>
        <w:t>``</w:t>
      </w:r>
      <w:r w:rsidR="00816BCC">
        <w:t>python</w:t>
      </w:r>
    </w:p>
    <w:p w14:paraId="0BBC95A7" w14:textId="77777777" w:rsidR="00842735" w:rsidRDefault="00842735" w:rsidP="00816BCC">
      <w:pPr>
        <w:pStyle w:val="SC-Source"/>
      </w:pPr>
      <w:r>
        <w:t>from transformers import BertTokenizer, BertForSequenceClassification, Trainer, TrainingArguments</w:t>
      </w:r>
    </w:p>
    <w:p w14:paraId="5CC5D6B9" w14:textId="77777777" w:rsidR="00842735" w:rsidRDefault="00842735" w:rsidP="00816BCC">
      <w:pPr>
        <w:pStyle w:val="SC-Source"/>
      </w:pPr>
      <w:r>
        <w:t>import torch</w:t>
      </w:r>
    </w:p>
    <w:p w14:paraId="2CCB53BF" w14:textId="77777777" w:rsidR="00842735" w:rsidRDefault="00842735" w:rsidP="00816BCC">
      <w:pPr>
        <w:pStyle w:val="SC-Source"/>
      </w:pPr>
      <w:r>
        <w:t>from torch.utils.data import DataLoader, Dataset</w:t>
      </w:r>
    </w:p>
    <w:p w14:paraId="0F588661" w14:textId="77777777" w:rsidR="00842735" w:rsidRDefault="00842735" w:rsidP="00816BCC">
      <w:pPr>
        <w:pStyle w:val="SC-Source"/>
      </w:pPr>
      <w:r>
        <w:t>import pandas as pd</w:t>
      </w:r>
    </w:p>
    <w:p w14:paraId="5227EF5C" w14:textId="77777777" w:rsidR="00842735" w:rsidRDefault="00842735" w:rsidP="00816BCC">
      <w:pPr>
        <w:pStyle w:val="SC-Source"/>
      </w:pPr>
      <w:r>
        <w:t>from sklearn.model_selection import train_test_split</w:t>
      </w:r>
    </w:p>
    <w:p w14:paraId="360B96C8" w14:textId="77777777" w:rsidR="00842735" w:rsidRDefault="00842735" w:rsidP="00816BCC">
      <w:pPr>
        <w:pStyle w:val="SC-Source"/>
      </w:pPr>
      <w:r>
        <w:t># Sample dataset</w:t>
      </w:r>
    </w:p>
    <w:p w14:paraId="75A435BE" w14:textId="77777777" w:rsidR="00842735" w:rsidRDefault="00842735" w:rsidP="00816BCC">
      <w:pPr>
        <w:pStyle w:val="SC-Source"/>
      </w:pPr>
      <w:r>
        <w:t>data = {'review': ['I loved the movie!', 'That was the worst movie ever...'],</w:t>
      </w:r>
    </w:p>
    <w:p w14:paraId="37AEB7FB" w14:textId="77777777" w:rsidR="00842735" w:rsidRDefault="00842735" w:rsidP="00816BCC">
      <w:pPr>
        <w:pStyle w:val="SC-Source"/>
      </w:pPr>
      <w:r>
        <w:t xml:space="preserve">        'sentiment': [1, 0]}  # 1 for positive, 0 for negative</w:t>
      </w:r>
    </w:p>
    <w:p w14:paraId="44D4D8B2" w14:textId="77777777" w:rsidR="00842735" w:rsidRDefault="00842735" w:rsidP="00816BCC">
      <w:pPr>
        <w:pStyle w:val="SC-Source"/>
      </w:pPr>
      <w:r>
        <w:t>df = pd.DataFrame(data)</w:t>
      </w:r>
    </w:p>
    <w:p w14:paraId="2F37328B" w14:textId="77777777" w:rsidR="00842735" w:rsidRDefault="00842735" w:rsidP="00816BCC">
      <w:pPr>
        <w:pStyle w:val="SC-Source"/>
      </w:pPr>
      <w:r>
        <w:t># Splitting the dataset</w:t>
      </w:r>
    </w:p>
    <w:p w14:paraId="739AC12E" w14:textId="77777777" w:rsidR="00842735" w:rsidRDefault="00842735" w:rsidP="00816BCC">
      <w:pPr>
        <w:pStyle w:val="SC-Source"/>
      </w:pPr>
      <w:r>
        <w:t>train_df, test_df = train_test_split(df, test_size=0.25)</w:t>
      </w:r>
    </w:p>
    <w:p w14:paraId="674C1641" w14:textId="77777777" w:rsidR="00842735" w:rsidRDefault="00842735" w:rsidP="00816BCC">
      <w:pPr>
        <w:pStyle w:val="SC-Source"/>
      </w:pPr>
      <w:r>
        <w:t>class MovieReviewDataset(Dataset):</w:t>
      </w:r>
    </w:p>
    <w:p w14:paraId="6CFEB67E" w14:textId="77777777" w:rsidR="00842735" w:rsidRDefault="00842735" w:rsidP="00816BCC">
      <w:pPr>
        <w:pStyle w:val="SC-Source"/>
      </w:pPr>
      <w:r>
        <w:t xml:space="preserve">    def __init__(self, reviews, sentiments):</w:t>
      </w:r>
    </w:p>
    <w:p w14:paraId="02ABFBC9" w14:textId="77777777" w:rsidR="00842735" w:rsidRDefault="00842735" w:rsidP="00816BCC">
      <w:pPr>
        <w:pStyle w:val="SC-Source"/>
      </w:pPr>
      <w:r>
        <w:t xml:space="preserve">        self.reviews = reviews</w:t>
      </w:r>
    </w:p>
    <w:p w14:paraId="1AE6F2D0" w14:textId="77777777" w:rsidR="00842735" w:rsidRDefault="00842735" w:rsidP="00816BCC">
      <w:pPr>
        <w:pStyle w:val="SC-Source"/>
      </w:pPr>
      <w:r>
        <w:t xml:space="preserve">        self.sentiments = sentiments</w:t>
      </w:r>
    </w:p>
    <w:p w14:paraId="28FDD029" w14:textId="77777777" w:rsidR="00842735" w:rsidRDefault="00842735" w:rsidP="00816BCC">
      <w:pPr>
        <w:pStyle w:val="SC-Source"/>
      </w:pPr>
      <w:r>
        <w:t xml:space="preserve">        self.tokenizer = BertTokenizer.from_pretrained('bert-base-uncased')</w:t>
      </w:r>
    </w:p>
    <w:p w14:paraId="028D8BA4" w14:textId="77777777" w:rsidR="00842735" w:rsidRDefault="00842735" w:rsidP="00816BCC">
      <w:pPr>
        <w:pStyle w:val="SC-Source"/>
      </w:pPr>
      <w:r>
        <w:t xml:space="preserve">    def __len__(self):</w:t>
      </w:r>
    </w:p>
    <w:p w14:paraId="0B32B87F" w14:textId="77777777" w:rsidR="00842735" w:rsidRDefault="00842735" w:rsidP="00816BCC">
      <w:pPr>
        <w:pStyle w:val="SC-Source"/>
      </w:pPr>
      <w:r>
        <w:t xml:space="preserve">        return len(self.reviews)</w:t>
      </w:r>
    </w:p>
    <w:p w14:paraId="2F939CA7" w14:textId="77777777" w:rsidR="00842735" w:rsidRDefault="00842735" w:rsidP="00816BCC">
      <w:pPr>
        <w:pStyle w:val="SC-Source"/>
      </w:pPr>
      <w:r>
        <w:t xml:space="preserve">    def __getitem__(self, idx):</w:t>
      </w:r>
    </w:p>
    <w:p w14:paraId="4CED717F" w14:textId="77777777" w:rsidR="00842735" w:rsidRDefault="00842735" w:rsidP="00816BCC">
      <w:pPr>
        <w:pStyle w:val="SC-Source"/>
      </w:pPr>
      <w:r>
        <w:t xml:space="preserve">        review = str(self.reviews[idx])</w:t>
      </w:r>
    </w:p>
    <w:p w14:paraId="4C27E785" w14:textId="77777777" w:rsidR="00842735" w:rsidRDefault="00842735" w:rsidP="00816BCC">
      <w:pPr>
        <w:pStyle w:val="SC-Source"/>
      </w:pPr>
      <w:r>
        <w:t xml:space="preserve">        sentiment = self.sentiments[idx]</w:t>
      </w:r>
    </w:p>
    <w:p w14:paraId="31E9BB53" w14:textId="77777777" w:rsidR="00842735" w:rsidRDefault="00842735" w:rsidP="00816BCC">
      <w:pPr>
        <w:pStyle w:val="SC-Source"/>
      </w:pPr>
      <w:r>
        <w:t xml:space="preserve">        encoding = self.tokenizer.encode_plus(</w:t>
      </w:r>
    </w:p>
    <w:p w14:paraId="6EC4291B" w14:textId="77777777" w:rsidR="00842735" w:rsidRDefault="00842735" w:rsidP="00816BCC">
      <w:pPr>
        <w:pStyle w:val="SC-Source"/>
      </w:pPr>
      <w:r>
        <w:t xml:space="preserve">          review,</w:t>
      </w:r>
    </w:p>
    <w:p w14:paraId="7669D55C" w14:textId="77777777" w:rsidR="00842735" w:rsidRDefault="00842735" w:rsidP="00816BCC">
      <w:pPr>
        <w:pStyle w:val="SC-Source"/>
      </w:pPr>
      <w:r>
        <w:t xml:space="preserve">          add_special_tokens=True,</w:t>
      </w:r>
    </w:p>
    <w:p w14:paraId="552B21A2" w14:textId="77777777" w:rsidR="00842735" w:rsidRDefault="00842735" w:rsidP="00816BCC">
      <w:pPr>
        <w:pStyle w:val="SC-Source"/>
      </w:pPr>
      <w:r>
        <w:t xml:space="preserve">          max_length=512,</w:t>
      </w:r>
    </w:p>
    <w:p w14:paraId="72B61D63" w14:textId="77777777" w:rsidR="00842735" w:rsidRDefault="00842735" w:rsidP="00816BCC">
      <w:pPr>
        <w:pStyle w:val="SC-Source"/>
      </w:pPr>
      <w:r>
        <w:t xml:space="preserve">          return_token_type_ids=False,</w:t>
      </w:r>
    </w:p>
    <w:p w14:paraId="4F92617D" w14:textId="77777777" w:rsidR="00842735" w:rsidRDefault="00842735" w:rsidP="00816BCC">
      <w:pPr>
        <w:pStyle w:val="SC-Source"/>
      </w:pPr>
      <w:r>
        <w:t xml:space="preserve">          padding='max_length',</w:t>
      </w:r>
    </w:p>
    <w:p w14:paraId="3DB2E26F" w14:textId="77777777" w:rsidR="00842735" w:rsidRDefault="00842735" w:rsidP="00816BCC">
      <w:pPr>
        <w:pStyle w:val="SC-Source"/>
      </w:pPr>
      <w:r>
        <w:t xml:space="preserve">          return_attention_mask=True,</w:t>
      </w:r>
    </w:p>
    <w:p w14:paraId="12A596FE" w14:textId="77777777" w:rsidR="00842735" w:rsidRDefault="00842735" w:rsidP="00816BCC">
      <w:pPr>
        <w:pStyle w:val="SC-Source"/>
      </w:pPr>
      <w:r>
        <w:t xml:space="preserve">          return_tensors='pt',</w:t>
      </w:r>
    </w:p>
    <w:p w14:paraId="759E3981" w14:textId="77777777" w:rsidR="00842735" w:rsidRDefault="00842735" w:rsidP="00816BCC">
      <w:pPr>
        <w:pStyle w:val="SC-Source"/>
      </w:pPr>
      <w:r>
        <w:t xml:space="preserve">        )</w:t>
      </w:r>
    </w:p>
    <w:p w14:paraId="521102A6" w14:textId="77777777" w:rsidR="00842735" w:rsidRDefault="00842735" w:rsidP="00816BCC">
      <w:pPr>
        <w:pStyle w:val="SC-Source"/>
      </w:pPr>
      <w:r>
        <w:t xml:space="preserve">        return {</w:t>
      </w:r>
    </w:p>
    <w:p w14:paraId="719F6CA6" w14:textId="77777777" w:rsidR="00842735" w:rsidRDefault="00842735" w:rsidP="00816BCC">
      <w:pPr>
        <w:pStyle w:val="SC-Source"/>
      </w:pPr>
      <w:r>
        <w:t xml:space="preserve">          'review_text': review,</w:t>
      </w:r>
    </w:p>
    <w:p w14:paraId="0C180E0D" w14:textId="77777777" w:rsidR="00842735" w:rsidRDefault="00842735" w:rsidP="00816BCC">
      <w:pPr>
        <w:pStyle w:val="SC-Source"/>
      </w:pPr>
      <w:r>
        <w:t xml:space="preserve">          'input_ids': encoding['input_ids'].flatten(),</w:t>
      </w:r>
    </w:p>
    <w:p w14:paraId="11DFB203" w14:textId="77777777" w:rsidR="00842735" w:rsidRDefault="00842735" w:rsidP="00816BCC">
      <w:pPr>
        <w:pStyle w:val="SC-Source"/>
      </w:pPr>
      <w:r>
        <w:t xml:space="preserve">          'attention_mask': encoding['attention_mask'].flatten(),</w:t>
      </w:r>
    </w:p>
    <w:p w14:paraId="4DBCD3C9" w14:textId="77777777" w:rsidR="00842735" w:rsidRDefault="00842735" w:rsidP="00816BCC">
      <w:pPr>
        <w:pStyle w:val="SC-Source"/>
      </w:pPr>
      <w:r>
        <w:t xml:space="preserve">          'labels': torch.tensor(sentiment)</w:t>
      </w:r>
    </w:p>
    <w:p w14:paraId="6015B6C9" w14:textId="77777777" w:rsidR="00842735" w:rsidRDefault="00842735" w:rsidP="00816BCC">
      <w:pPr>
        <w:pStyle w:val="SC-Source"/>
      </w:pPr>
      <w:r>
        <w:t xml:space="preserve">        }</w:t>
      </w:r>
    </w:p>
    <w:p w14:paraId="1F230F27" w14:textId="77777777" w:rsidR="00842735" w:rsidRDefault="00842735" w:rsidP="00816BCC">
      <w:pPr>
        <w:pStyle w:val="SC-Source"/>
      </w:pPr>
      <w:r>
        <w:t># Prepare the dataset</w:t>
      </w:r>
    </w:p>
    <w:p w14:paraId="1F0918F2" w14:textId="77777777" w:rsidR="00842735" w:rsidRDefault="00842735" w:rsidP="00816BCC">
      <w:pPr>
        <w:pStyle w:val="SC-Source"/>
      </w:pPr>
      <w:r>
        <w:t>train_dataset = MovieReviewDataset(train_df['review'].tolist(), train_df['sentiment'].tolist())</w:t>
      </w:r>
    </w:p>
    <w:p w14:paraId="3B0EC438" w14:textId="77777777" w:rsidR="00842735" w:rsidRDefault="00842735" w:rsidP="00816BCC">
      <w:pPr>
        <w:pStyle w:val="SC-Source"/>
      </w:pPr>
      <w:r>
        <w:t>test_dataset = MovieReviewDataset(test_df['review'].tolist(), test_df['sentiment'].tolist())</w:t>
      </w:r>
    </w:p>
    <w:p w14:paraId="1BEC13FF" w14:textId="77777777" w:rsidR="00842735" w:rsidRDefault="00842735" w:rsidP="00816BCC">
      <w:pPr>
        <w:pStyle w:val="SC-Source"/>
      </w:pPr>
      <w:r>
        <w:t># Load the pre-trained BERT model</w:t>
      </w:r>
    </w:p>
    <w:p w14:paraId="4AC7E0EC" w14:textId="77777777" w:rsidR="00842735" w:rsidRDefault="00842735" w:rsidP="00816BCC">
      <w:pPr>
        <w:pStyle w:val="SC-Source"/>
      </w:pPr>
      <w:r>
        <w:t>model = BertForSequenceClassification.from_pretrained('bert-base-uncased', num_labels=2)</w:t>
      </w:r>
    </w:p>
    <w:p w14:paraId="0BC66C94" w14:textId="77777777" w:rsidR="00842735" w:rsidRDefault="00842735" w:rsidP="00816BCC">
      <w:pPr>
        <w:pStyle w:val="SC-Source"/>
      </w:pPr>
      <w:r>
        <w:t># Training arguments</w:t>
      </w:r>
    </w:p>
    <w:p w14:paraId="564013F3" w14:textId="77777777" w:rsidR="00842735" w:rsidRDefault="00842735" w:rsidP="00816BCC">
      <w:pPr>
        <w:pStyle w:val="SC-Source"/>
      </w:pPr>
      <w:r>
        <w:t>training_args = TrainingArguments(</w:t>
      </w:r>
    </w:p>
    <w:p w14:paraId="734A353B" w14:textId="77777777" w:rsidR="00842735" w:rsidRDefault="00842735" w:rsidP="00816BCC">
      <w:pPr>
        <w:pStyle w:val="SC-Source"/>
      </w:pPr>
      <w:r>
        <w:t xml:space="preserve">    output_dir='./results',</w:t>
      </w:r>
    </w:p>
    <w:p w14:paraId="00E8FE1E" w14:textId="77777777" w:rsidR="00842735" w:rsidRDefault="00842735" w:rsidP="00816BCC">
      <w:pPr>
        <w:pStyle w:val="SC-Source"/>
      </w:pPr>
      <w:r>
        <w:t xml:space="preserve">    num_train_epochs=3,</w:t>
      </w:r>
    </w:p>
    <w:p w14:paraId="056964BF" w14:textId="77777777" w:rsidR="00842735" w:rsidRDefault="00842735" w:rsidP="00816BCC">
      <w:pPr>
        <w:pStyle w:val="SC-Source"/>
      </w:pPr>
      <w:r>
        <w:t xml:space="preserve">    per_device_train_batch_size=4,</w:t>
      </w:r>
    </w:p>
    <w:p w14:paraId="374AAE6F" w14:textId="77777777" w:rsidR="00842735" w:rsidRDefault="00842735" w:rsidP="00816BCC">
      <w:pPr>
        <w:pStyle w:val="SC-Source"/>
      </w:pPr>
      <w:r>
        <w:t xml:space="preserve">    per_device_eval_batch_size=4,</w:t>
      </w:r>
    </w:p>
    <w:p w14:paraId="47129C64" w14:textId="77777777" w:rsidR="00842735" w:rsidRDefault="00842735" w:rsidP="00816BCC">
      <w:pPr>
        <w:pStyle w:val="SC-Source"/>
      </w:pPr>
      <w:r>
        <w:t xml:space="preserve">    warmup_steps=500,</w:t>
      </w:r>
    </w:p>
    <w:p w14:paraId="30068E88" w14:textId="77777777" w:rsidR="00842735" w:rsidRDefault="00842735" w:rsidP="00816BCC">
      <w:pPr>
        <w:pStyle w:val="SC-Source"/>
      </w:pPr>
      <w:r>
        <w:t xml:space="preserve">    weight_decay=0.01,</w:t>
      </w:r>
    </w:p>
    <w:p w14:paraId="0696C7F5" w14:textId="77777777" w:rsidR="00842735" w:rsidRDefault="00842735" w:rsidP="00816BCC">
      <w:pPr>
        <w:pStyle w:val="SC-Source"/>
      </w:pPr>
      <w:r>
        <w:t xml:space="preserve">    evaluate_during_training=True,</w:t>
      </w:r>
    </w:p>
    <w:p w14:paraId="6181BF98" w14:textId="77777777" w:rsidR="00842735" w:rsidRDefault="00842735" w:rsidP="00816BCC">
      <w:pPr>
        <w:pStyle w:val="SC-Source"/>
      </w:pPr>
      <w:r>
        <w:t xml:space="preserve">    logging_dir='./logs',</w:t>
      </w:r>
    </w:p>
    <w:p w14:paraId="49A00FE5" w14:textId="77777777" w:rsidR="00842735" w:rsidRDefault="00842735" w:rsidP="00816BCC">
      <w:pPr>
        <w:pStyle w:val="SC-Source"/>
      </w:pPr>
      <w:r>
        <w:t>)</w:t>
      </w:r>
    </w:p>
    <w:p w14:paraId="291D2A61" w14:textId="77777777" w:rsidR="00842735" w:rsidRDefault="00842735" w:rsidP="00816BCC">
      <w:pPr>
        <w:pStyle w:val="SC-Source"/>
      </w:pPr>
      <w:r>
        <w:t># Initialize the Trainer</w:t>
      </w:r>
    </w:p>
    <w:p w14:paraId="5EEF87EE" w14:textId="77777777" w:rsidR="00842735" w:rsidRDefault="00842735" w:rsidP="00816BCC">
      <w:pPr>
        <w:pStyle w:val="SC-Source"/>
      </w:pPr>
      <w:r>
        <w:t>trainer = Trainer(</w:t>
      </w:r>
    </w:p>
    <w:p w14:paraId="263E943F" w14:textId="77777777" w:rsidR="00842735" w:rsidRDefault="00842735" w:rsidP="00816BCC">
      <w:pPr>
        <w:pStyle w:val="SC-Source"/>
      </w:pPr>
      <w:r>
        <w:t xml:space="preserve">    model=model,</w:t>
      </w:r>
    </w:p>
    <w:p w14:paraId="49CA061C" w14:textId="77777777" w:rsidR="00842735" w:rsidRDefault="00842735" w:rsidP="00816BCC">
      <w:pPr>
        <w:pStyle w:val="SC-Source"/>
      </w:pPr>
      <w:r>
        <w:t xml:space="preserve">    args=training_args,</w:t>
      </w:r>
    </w:p>
    <w:p w14:paraId="6659361D" w14:textId="77777777" w:rsidR="00842735" w:rsidRDefault="00842735" w:rsidP="00816BCC">
      <w:pPr>
        <w:pStyle w:val="SC-Source"/>
      </w:pPr>
      <w:r>
        <w:t xml:space="preserve">    train_dataset=train_dataset,</w:t>
      </w:r>
    </w:p>
    <w:p w14:paraId="077DDD7E" w14:textId="77777777" w:rsidR="00842735" w:rsidRDefault="00842735" w:rsidP="00816BCC">
      <w:pPr>
        <w:pStyle w:val="SC-Source"/>
      </w:pPr>
      <w:r>
        <w:t xml:space="preserve">    eval_dataset=test_dataset</w:t>
      </w:r>
    </w:p>
    <w:p w14:paraId="02A6CDEB" w14:textId="77777777" w:rsidR="00842735" w:rsidRDefault="00842735" w:rsidP="00816BCC">
      <w:pPr>
        <w:pStyle w:val="SC-Source"/>
      </w:pPr>
      <w:r>
        <w:t>)</w:t>
      </w:r>
    </w:p>
    <w:p w14:paraId="46B820F6" w14:textId="77777777" w:rsidR="00842735" w:rsidRDefault="00842735" w:rsidP="00816BCC">
      <w:pPr>
        <w:pStyle w:val="SC-Source"/>
      </w:pPr>
      <w:r>
        <w:t># Start training</w:t>
      </w:r>
    </w:p>
    <w:p w14:paraId="5D654903" w14:textId="20D55DA7" w:rsidR="00CE12BB" w:rsidRDefault="00842735" w:rsidP="00816BCC">
      <w:pPr>
        <w:pStyle w:val="SC-Source"/>
      </w:pPr>
      <w:r>
        <w:t>trainer.train()</w:t>
      </w:r>
    </w:p>
    <w:p w14:paraId="1DF5670B" w14:textId="6651E30C" w:rsidR="00816BCC" w:rsidRDefault="001F48EB" w:rsidP="00816BCC">
      <w:pPr>
        <w:pStyle w:val="SC-Source"/>
      </w:pPr>
      <w:r>
        <w:t>``</w:t>
      </w:r>
    </w:p>
    <w:p w14:paraId="26966E7E" w14:textId="765007A0" w:rsidR="004B6A0D" w:rsidRPr="004B6A0D" w:rsidRDefault="00A520A2" w:rsidP="006B3D51">
      <w:pPr>
        <w:pStyle w:val="H2-Heading"/>
      </w:pPr>
      <w:r>
        <w:t>Explaining</w:t>
      </w:r>
      <w:r w:rsidR="004B6A0D" w:rsidRPr="004B6A0D">
        <w:t xml:space="preserve"> the </w:t>
      </w:r>
      <w:r>
        <w:t>c</w:t>
      </w:r>
      <w:r w:rsidR="004B6A0D" w:rsidRPr="004B6A0D">
        <w:t>ode:</w:t>
      </w:r>
    </w:p>
    <w:p w14:paraId="7419AC97" w14:textId="3DCDEC79" w:rsidR="004B6A0D" w:rsidRPr="004B6A0D" w:rsidRDefault="004B6A0D" w:rsidP="004B6A0D">
      <w:pPr>
        <w:pStyle w:val="P-Regular"/>
        <w:numPr>
          <w:ilvl w:val="0"/>
          <w:numId w:val="23"/>
        </w:numPr>
        <w:rPr>
          <w:lang w:val="en-US"/>
        </w:rPr>
      </w:pPr>
      <w:r w:rsidRPr="004B6A0D">
        <w:rPr>
          <w:b/>
          <w:bCs/>
          <w:lang w:val="en-US"/>
        </w:rPr>
        <w:t xml:space="preserve">Dataset </w:t>
      </w:r>
      <w:r w:rsidR="003749D4">
        <w:rPr>
          <w:b/>
          <w:bCs/>
          <w:lang w:val="en-US"/>
        </w:rPr>
        <w:t>p</w:t>
      </w:r>
      <w:r w:rsidRPr="004B6A0D">
        <w:rPr>
          <w:b/>
          <w:bCs/>
          <w:lang w:val="en-US"/>
        </w:rPr>
        <w:t>reparation</w:t>
      </w:r>
      <w:r w:rsidRPr="004B6A0D">
        <w:rPr>
          <w:lang w:val="en-US"/>
        </w:rPr>
        <w:t>: The code begins by preparing a small dataset of movie reviews and their sentiments. This dataset is split into training and testing subsets.</w:t>
      </w:r>
    </w:p>
    <w:p w14:paraId="17FF0E60" w14:textId="792B24B3" w:rsidR="004B6A0D" w:rsidRPr="004B6A0D" w:rsidRDefault="004B6A0D" w:rsidP="004B6A0D">
      <w:pPr>
        <w:pStyle w:val="P-Regular"/>
        <w:numPr>
          <w:ilvl w:val="0"/>
          <w:numId w:val="23"/>
        </w:numPr>
        <w:rPr>
          <w:lang w:val="en-US"/>
        </w:rPr>
      </w:pPr>
      <w:r w:rsidRPr="004B6A0D">
        <w:rPr>
          <w:b/>
          <w:bCs/>
          <w:lang w:val="en-US"/>
        </w:rPr>
        <w:t xml:space="preserve">Custom </w:t>
      </w:r>
      <w:r w:rsidR="003749D4">
        <w:rPr>
          <w:b/>
          <w:bCs/>
          <w:lang w:val="en-US"/>
        </w:rPr>
        <w:t>d</w:t>
      </w:r>
      <w:r w:rsidRPr="004B6A0D">
        <w:rPr>
          <w:b/>
          <w:bCs/>
          <w:lang w:val="en-US"/>
        </w:rPr>
        <w:t xml:space="preserve">ataset </w:t>
      </w:r>
      <w:r w:rsidR="003749D4">
        <w:rPr>
          <w:b/>
          <w:bCs/>
          <w:lang w:val="en-US"/>
        </w:rPr>
        <w:t>c</w:t>
      </w:r>
      <w:r w:rsidRPr="004B6A0D">
        <w:rPr>
          <w:b/>
          <w:bCs/>
          <w:lang w:val="en-US"/>
        </w:rPr>
        <w:t>lass</w:t>
      </w:r>
      <w:r w:rsidRPr="004B6A0D">
        <w:rPr>
          <w:lang w:val="en-US"/>
        </w:rPr>
        <w:t xml:space="preserve">: A custom </w:t>
      </w:r>
      <w:proofErr w:type="spellStart"/>
      <w:r w:rsidRPr="004B6A0D">
        <w:rPr>
          <w:lang w:val="en-US"/>
        </w:rPr>
        <w:t>PyTorch</w:t>
      </w:r>
      <w:proofErr w:type="spellEnd"/>
      <w:r w:rsidRPr="004B6A0D">
        <w:rPr>
          <w:lang w:val="en-US"/>
        </w:rPr>
        <w:t xml:space="preserve"> Dataset class is implemented to handle tokenization and encoding of the reviews using BertTokenizer.</w:t>
      </w:r>
    </w:p>
    <w:p w14:paraId="2ED7338C" w14:textId="3910A2AA" w:rsidR="004B6A0D" w:rsidRPr="004B6A0D" w:rsidRDefault="004B6A0D" w:rsidP="004B6A0D">
      <w:pPr>
        <w:pStyle w:val="P-Regular"/>
        <w:numPr>
          <w:ilvl w:val="0"/>
          <w:numId w:val="23"/>
        </w:numPr>
        <w:rPr>
          <w:lang w:val="en-US"/>
        </w:rPr>
      </w:pPr>
      <w:r w:rsidRPr="004B6A0D">
        <w:rPr>
          <w:b/>
          <w:bCs/>
          <w:lang w:val="en-US"/>
        </w:rPr>
        <w:t xml:space="preserve">Model </w:t>
      </w:r>
      <w:r w:rsidR="003749D4">
        <w:rPr>
          <w:b/>
          <w:bCs/>
          <w:lang w:val="en-US"/>
        </w:rPr>
        <w:t>i</w:t>
      </w:r>
      <w:r w:rsidRPr="004B6A0D">
        <w:rPr>
          <w:b/>
          <w:bCs/>
          <w:lang w:val="en-US"/>
        </w:rPr>
        <w:t>nitialization</w:t>
      </w:r>
      <w:r w:rsidRPr="004B6A0D">
        <w:rPr>
          <w:lang w:val="en-US"/>
        </w:rPr>
        <w:t>: BertForSequenceClassification is initialized with two labels, suitable for binary classification (positive and negative reviews).</w:t>
      </w:r>
    </w:p>
    <w:p w14:paraId="10E13DF4" w14:textId="1D332AF0" w:rsidR="004B6A0D" w:rsidRPr="004B6A0D" w:rsidRDefault="004B6A0D" w:rsidP="004B6A0D">
      <w:pPr>
        <w:pStyle w:val="P-Regular"/>
        <w:numPr>
          <w:ilvl w:val="0"/>
          <w:numId w:val="23"/>
        </w:numPr>
        <w:rPr>
          <w:lang w:val="en-US"/>
        </w:rPr>
      </w:pPr>
      <w:r w:rsidRPr="004B6A0D">
        <w:rPr>
          <w:b/>
          <w:bCs/>
          <w:lang w:val="en-US"/>
        </w:rPr>
        <w:t xml:space="preserve">Training </w:t>
      </w:r>
      <w:r w:rsidR="003749D4">
        <w:rPr>
          <w:b/>
          <w:bCs/>
          <w:lang w:val="en-US"/>
        </w:rPr>
        <w:t>s</w:t>
      </w:r>
      <w:r w:rsidRPr="004B6A0D">
        <w:rPr>
          <w:b/>
          <w:bCs/>
          <w:lang w:val="en-US"/>
        </w:rPr>
        <w:t>etup</w:t>
      </w:r>
      <w:r w:rsidRPr="004B6A0D">
        <w:rPr>
          <w:lang w:val="en-US"/>
        </w:rPr>
        <w:t xml:space="preserve">: </w:t>
      </w:r>
      <w:proofErr w:type="spellStart"/>
      <w:r w:rsidRPr="004B6A0D">
        <w:rPr>
          <w:lang w:val="en-US"/>
        </w:rPr>
        <w:t>TrainingArguments</w:t>
      </w:r>
      <w:proofErr w:type="spellEnd"/>
      <w:r w:rsidRPr="004B6A0D">
        <w:rPr>
          <w:lang w:val="en-US"/>
        </w:rPr>
        <w:t xml:space="preserve"> are set up for the training process, specifying the number of epochs, batch size, warmup steps, and directories for outputs and logs.</w:t>
      </w:r>
    </w:p>
    <w:p w14:paraId="2C12870B" w14:textId="77777777" w:rsidR="004B6A0D" w:rsidRPr="004B6A0D" w:rsidRDefault="004B6A0D" w:rsidP="004B6A0D">
      <w:pPr>
        <w:pStyle w:val="P-Regular"/>
        <w:numPr>
          <w:ilvl w:val="0"/>
          <w:numId w:val="23"/>
        </w:numPr>
        <w:rPr>
          <w:lang w:val="en-US"/>
        </w:rPr>
      </w:pPr>
      <w:r w:rsidRPr="004B6A0D">
        <w:rPr>
          <w:b/>
          <w:bCs/>
          <w:lang w:val="en-US"/>
        </w:rPr>
        <w:t>Training</w:t>
      </w:r>
      <w:r w:rsidRPr="004B6A0D">
        <w:rPr>
          <w:lang w:val="en-US"/>
        </w:rPr>
        <w:t>: The model is trained using Hugging Face's Trainer API, which simplifies the training loop and evaluation.</w:t>
      </w:r>
    </w:p>
    <w:p w14:paraId="5DD37CD2" w14:textId="77777777" w:rsidR="004B6A0D" w:rsidRPr="004B6A0D" w:rsidRDefault="004B6A0D" w:rsidP="004B6A0D">
      <w:pPr>
        <w:pStyle w:val="P-Regular"/>
        <w:rPr>
          <w:lang w:val="en-US"/>
        </w:rPr>
      </w:pPr>
      <w:r w:rsidRPr="004B6A0D">
        <w:rPr>
          <w:lang w:val="en-US"/>
        </w:rPr>
        <w:t>This example is ideal for demonstrating how to fine-tune a transformer model on a specific NLP task using real-world data.</w:t>
      </w:r>
    </w:p>
    <w:p w14:paraId="30418CDB" w14:textId="3C8754A2" w:rsidR="001B526C" w:rsidRPr="001B526C" w:rsidRDefault="001B526C" w:rsidP="00A301BF">
      <w:pPr>
        <w:pStyle w:val="H1-Section"/>
      </w:pPr>
      <w:r w:rsidRPr="001B526C">
        <w:t xml:space="preserve">Chapter 2 </w:t>
      </w:r>
      <w:r w:rsidR="00A301BF">
        <w:t>wrap up</w:t>
      </w:r>
    </w:p>
    <w:p w14:paraId="79AF565A" w14:textId="7431C67E" w:rsidR="001B526C" w:rsidRPr="001B526C" w:rsidRDefault="001B526C" w:rsidP="00A301BF">
      <w:pPr>
        <w:pStyle w:val="P-Regular"/>
      </w:pPr>
      <w:r w:rsidRPr="001B526C">
        <w:t>In Chapter 2, we have explored the foundational aspects of leveraging the Hugging Face Diffusion library for advanced natural language processing (NLP) tasks. Beginning with an overview of the library's architecture and key features, we proceeded to delve into essential methodologies such as model training, fine-tuning, inference, and deployment. </w:t>
      </w:r>
    </w:p>
    <w:p w14:paraId="5690A312" w14:textId="26D5B50A" w:rsidR="001B526C" w:rsidRPr="001B526C" w:rsidRDefault="001B526C" w:rsidP="00A301BF">
      <w:pPr>
        <w:pStyle w:val="H2-Heading"/>
      </w:pPr>
      <w:r w:rsidRPr="001B526C">
        <w:t xml:space="preserve">Summary of </w:t>
      </w:r>
      <w:r w:rsidR="003749D4">
        <w:t>k</w:t>
      </w:r>
      <w:r w:rsidRPr="001B526C">
        <w:t xml:space="preserve">ey </w:t>
      </w:r>
      <w:r w:rsidR="003749D4">
        <w:t>p</w:t>
      </w:r>
      <w:r w:rsidRPr="001B526C">
        <w:t>oints:</w:t>
      </w:r>
    </w:p>
    <w:p w14:paraId="05CCC46E" w14:textId="77777777" w:rsidR="001B526C" w:rsidRPr="001B526C" w:rsidRDefault="001B526C" w:rsidP="00646090">
      <w:pPr>
        <w:numPr>
          <w:ilvl w:val="0"/>
          <w:numId w:val="21"/>
        </w:numPr>
        <w:spacing w:line="259" w:lineRule="auto"/>
        <w:rPr>
          <w:b/>
          <w:bCs/>
        </w:rPr>
      </w:pPr>
      <w:r w:rsidRPr="001B526C">
        <w:rPr>
          <w:b/>
          <w:bCs/>
        </w:rPr>
        <w:t>Introduction to Hugging Face Diffusion:</w:t>
      </w:r>
      <w:r w:rsidRPr="001B526C">
        <w:t xml:space="preserve"> We introduced the Hugging Face Diffusion library, highlighting its pivotal role in enabling state-of-the-art NLP solutions through pre-trained transformer models.</w:t>
      </w:r>
    </w:p>
    <w:p w14:paraId="1B98701A" w14:textId="5BD2B559" w:rsidR="001B526C" w:rsidRPr="001B526C" w:rsidRDefault="001B526C" w:rsidP="00646090">
      <w:pPr>
        <w:numPr>
          <w:ilvl w:val="0"/>
          <w:numId w:val="21"/>
        </w:numPr>
        <w:spacing w:line="259" w:lineRule="auto"/>
        <w:rPr>
          <w:b/>
          <w:bCs/>
        </w:rPr>
      </w:pPr>
      <w:r w:rsidRPr="001B526C">
        <w:rPr>
          <w:b/>
          <w:bCs/>
        </w:rPr>
        <w:t xml:space="preserve">Model </w:t>
      </w:r>
      <w:r w:rsidR="003749D4">
        <w:rPr>
          <w:b/>
          <w:bCs/>
        </w:rPr>
        <w:t>t</w:t>
      </w:r>
      <w:r w:rsidRPr="001B526C">
        <w:rPr>
          <w:b/>
          <w:bCs/>
        </w:rPr>
        <w:t>raining:</w:t>
      </w:r>
      <w:r w:rsidRPr="001B526C">
        <w:t xml:space="preserve"> Detailed steps were provided for setting up the environment, loading datasets, and training models from scratch, leveraging the library's robust capabilities and integration with PyTorch.</w:t>
      </w:r>
    </w:p>
    <w:p w14:paraId="42115B81" w14:textId="0D658D04" w:rsidR="001B526C" w:rsidRPr="001B526C" w:rsidRDefault="001B526C" w:rsidP="00646090">
      <w:pPr>
        <w:numPr>
          <w:ilvl w:val="0"/>
          <w:numId w:val="21"/>
        </w:numPr>
        <w:spacing w:line="259" w:lineRule="auto"/>
        <w:rPr>
          <w:b/>
          <w:bCs/>
        </w:rPr>
      </w:pPr>
      <w:r w:rsidRPr="001B526C">
        <w:rPr>
          <w:b/>
          <w:bCs/>
        </w:rPr>
        <w:t xml:space="preserve">Fine-tuning </w:t>
      </w:r>
      <w:r w:rsidR="003749D4">
        <w:rPr>
          <w:b/>
          <w:bCs/>
        </w:rPr>
        <w:t>m</w:t>
      </w:r>
      <w:r w:rsidRPr="001B526C">
        <w:rPr>
          <w:b/>
          <w:bCs/>
        </w:rPr>
        <w:t>odels:</w:t>
      </w:r>
      <w:r w:rsidRPr="001B526C">
        <w:t xml:space="preserve"> We emphasized the significance of fine-tuning pre-trained models for specific NLP tasks, offering a step-by-step guide and best practices to optimize model performance and adaptation to domain-specific data.</w:t>
      </w:r>
    </w:p>
    <w:p w14:paraId="2EF03756" w14:textId="1B6C32C1" w:rsidR="001B526C" w:rsidRPr="001B526C" w:rsidRDefault="001B526C" w:rsidP="00646090">
      <w:pPr>
        <w:numPr>
          <w:ilvl w:val="0"/>
          <w:numId w:val="21"/>
        </w:numPr>
        <w:spacing w:line="259" w:lineRule="auto"/>
        <w:rPr>
          <w:b/>
          <w:bCs/>
        </w:rPr>
      </w:pPr>
      <w:r w:rsidRPr="001B526C">
        <w:rPr>
          <w:b/>
          <w:bCs/>
        </w:rPr>
        <w:t xml:space="preserve">Inference and </w:t>
      </w:r>
      <w:r w:rsidR="003749D4">
        <w:rPr>
          <w:b/>
          <w:bCs/>
        </w:rPr>
        <w:t>d</w:t>
      </w:r>
      <w:r w:rsidRPr="001B526C">
        <w:rPr>
          <w:b/>
          <w:bCs/>
        </w:rPr>
        <w:t>eployment:</w:t>
      </w:r>
      <w:r w:rsidRPr="001B526C">
        <w:t xml:space="preserve"> The chapter explored techniques for performing inference with trained models and deploying them in production environments. This included considerations for environment setup, API integration, and ongoing monitoring to ensure model reliability and performance.</w:t>
      </w:r>
    </w:p>
    <w:p w14:paraId="50879F0E" w14:textId="640AC2D0" w:rsidR="001B526C" w:rsidRPr="001B526C" w:rsidRDefault="00855AEC" w:rsidP="00A301BF">
      <w:pPr>
        <w:pStyle w:val="H2-Heading"/>
      </w:pPr>
      <w:r>
        <w:t>Next chapter</w:t>
      </w:r>
      <w:r w:rsidR="001B526C" w:rsidRPr="001B526C">
        <w:t xml:space="preserve">: </w:t>
      </w:r>
      <w:r w:rsidR="00A301BF">
        <w:t>a</w:t>
      </w:r>
      <w:r w:rsidR="001B526C" w:rsidRPr="001B526C">
        <w:t xml:space="preserve">dvanced </w:t>
      </w:r>
      <w:r w:rsidR="00A301BF">
        <w:t>a</w:t>
      </w:r>
      <w:r w:rsidR="001B526C" w:rsidRPr="001B526C">
        <w:t xml:space="preserve">pplications and </w:t>
      </w:r>
      <w:r w:rsidR="00A301BF">
        <w:t>f</w:t>
      </w:r>
      <w:r w:rsidR="001B526C" w:rsidRPr="001B526C">
        <w:t xml:space="preserve">uture </w:t>
      </w:r>
      <w:r w:rsidR="00A301BF">
        <w:t>d</w:t>
      </w:r>
      <w:r w:rsidR="001B526C" w:rsidRPr="001B526C">
        <w:t>irections</w:t>
      </w:r>
    </w:p>
    <w:p w14:paraId="7DEDBA7E" w14:textId="77777777" w:rsidR="001B526C" w:rsidRPr="001B526C" w:rsidRDefault="001B526C" w:rsidP="000F64BE">
      <w:pPr>
        <w:pStyle w:val="P-Regular"/>
      </w:pPr>
      <w:r w:rsidRPr="001B526C">
        <w:t>Looking ahead to Chapter 3, we will explore advanced applications of Hugging Face Diffusion in NLP, focusing on cutting-edge research, emerging trends, and innovative use cases. We will delve into topics such as multimodal NLP, transfer learning across domains, and the ethical implications of AI in language processing. By understanding these advancements, readers will gain deeper insights into harnessing the full potential of Hugging Face Diffusion for transformative applications in academia, research, and industry.</w:t>
      </w:r>
    </w:p>
    <w:p w14:paraId="24186EE2" w14:textId="77777777" w:rsidR="001B526C" w:rsidRPr="001B526C" w:rsidRDefault="001B526C" w:rsidP="001B526C">
      <w:pPr>
        <w:spacing w:line="259" w:lineRule="auto"/>
      </w:pPr>
      <w:r w:rsidRPr="001B526C">
        <w:t> </w:t>
      </w:r>
    </w:p>
    <w:p w14:paraId="5862985C" w14:textId="77777777" w:rsidR="001B526C" w:rsidRPr="001B526C" w:rsidRDefault="001B526C" w:rsidP="00A80458">
      <w:pPr>
        <w:pStyle w:val="P-Callout"/>
      </w:pPr>
      <w:r w:rsidRPr="001B526C">
        <w:t>This conclusion wraps up the foundational knowledge presented in Chapter 2 while setting the stage for exploring more advanced topics in Chapter 3. If there are specific aspects or themes you'd like to emphasize further, please let me know!</w:t>
      </w:r>
    </w:p>
    <w:sdt>
      <w:sdtPr>
        <w:rPr>
          <w:b w:val="0"/>
          <w:sz w:val="22"/>
          <w:szCs w:val="22"/>
        </w:rPr>
        <w:id w:val="1371258311"/>
        <w:docPartObj>
          <w:docPartGallery w:val="Bibliographies"/>
          <w:docPartUnique/>
        </w:docPartObj>
      </w:sdtPr>
      <w:sdtEndPr/>
      <w:sdtContent>
        <w:p w14:paraId="09D48730" w14:textId="2D582059" w:rsidR="00F0288A" w:rsidRDefault="00F0288A" w:rsidP="00F0288A">
          <w:pPr>
            <w:pStyle w:val="H1-Section"/>
          </w:pPr>
          <w:r>
            <w:t>References</w:t>
          </w:r>
        </w:p>
        <w:sdt>
          <w:sdtPr>
            <w:id w:val="789860764"/>
            <w:bibliography/>
          </w:sdtPr>
          <w:sdtEndPr/>
          <w:sdtContent>
            <w:p w14:paraId="72C1BC1A" w14:textId="77777777" w:rsidR="00F0288A" w:rsidRDefault="00F0288A" w:rsidP="00F0288A">
              <w:pPr>
                <w:pStyle w:val="Bibliography"/>
                <w:ind w:left="720" w:hanging="720"/>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F0288A">
              <w:pPr>
                <w:pStyle w:val="Bibliography"/>
                <w:ind w:left="720" w:hanging="720"/>
                <w:rPr>
                  <w:noProof/>
                </w:rPr>
              </w:pPr>
              <w:r>
                <w:rPr>
                  <w:noProof/>
                </w:rPr>
                <w:t>Goodfellow, I., Bengio, Y., &amp; Courville, A. (2016). Deep Learning. MIT Press.</w:t>
              </w:r>
            </w:p>
            <w:p w14:paraId="57E7A25C" w14:textId="77777777" w:rsidR="00F0288A" w:rsidRDefault="00F0288A" w:rsidP="00F0288A">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F0288A">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F0288A">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4994397A" w14:textId="77777777" w:rsidR="00F0288A" w:rsidRDefault="00F0288A" w:rsidP="00F0288A">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566DD9A2" w14:textId="77777777" w:rsidR="00F0288A" w:rsidRDefault="00F0288A" w:rsidP="00F0288A">
              <w:pPr>
                <w:pStyle w:val="Bibliography"/>
                <w:ind w:left="720" w:hanging="720"/>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F0288A">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F0288A">
              <w:pPr>
                <w:pStyle w:val="Bibliography"/>
                <w:ind w:left="720" w:hanging="720"/>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p w14:paraId="53857B5E" w14:textId="77777777" w:rsidR="00FC2E7E" w:rsidRDefault="00FC2E7E" w:rsidP="002B59DA">
      <w:pPr>
        <w:spacing w:line="259" w:lineRule="auto"/>
      </w:pPr>
    </w:p>
    <w:p w14:paraId="686C88C6" w14:textId="04ABF292" w:rsidR="002B59DA" w:rsidRDefault="002B59DA" w:rsidP="002B59DA">
      <w:pPr>
        <w:spacing w:line="259" w:lineRule="auto"/>
      </w:pPr>
      <w:r>
        <w:br w:type="page"/>
      </w:r>
    </w:p>
    <w:p w14:paraId="0CE3EA84" w14:textId="77777777" w:rsidR="002B59DA" w:rsidRPr="002B59DA" w:rsidRDefault="002B59DA" w:rsidP="002B59DA">
      <w:pPr>
        <w:spacing w:line="259" w:lineRule="auto"/>
      </w:pPr>
    </w:p>
    <w:p w14:paraId="4938155F" w14:textId="77777777" w:rsidR="00073FFE" w:rsidRDefault="00073FFE">
      <w:pPr>
        <w:spacing w:line="259" w:lineRule="auto"/>
      </w:pPr>
    </w:p>
    <w:p w14:paraId="43815979" w14:textId="77777777" w:rsidR="008B2575" w:rsidRPr="008B2575" w:rsidRDefault="008B2575" w:rsidP="008B2575"/>
    <w:p w14:paraId="74865FD1" w14:textId="2786255E" w:rsidR="00A55F8D" w:rsidRDefault="220381DB" w:rsidP="220381DB">
      <w:pPr>
        <w:pStyle w:val="H1-Section"/>
        <w:rPr>
          <w:lang w:val="en"/>
        </w:rPr>
      </w:pPr>
      <w:r w:rsidRPr="220381DB">
        <w:rPr>
          <w:lang w:val="en-GB"/>
        </w:rPr>
        <w:t>(H1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42CB60B8" w:rsidR="00A55F8D" w:rsidRDefault="00820AE2" w:rsidP="220381DB">
      <w:pPr>
        <w:pStyle w:val="H1-Section"/>
        <w:rPr>
          <w:lang w:val="en"/>
        </w:rPr>
      </w:pPr>
      <w:r>
        <w:rPr>
          <w:lang w:val="en-GB"/>
        </w:rPr>
        <w:object w:dxaOrig="1778" w:dyaOrig="818" w14:anchorId="0F4A4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9pt;height:40.9pt" o:ole="">
            <v:imagedata r:id="rId10" o:title=""/>
          </v:shape>
          <o:OLEObject Type="Embed" ProgID="Package" ShapeID="_x0000_i1025" DrawAspect="Content" ObjectID="_1784563508" r:id="rId11"/>
        </w:object>
      </w:r>
      <w:r w:rsidR="220381DB" w:rsidRPr="220381DB">
        <w:rPr>
          <w:lang w:val="en-GB"/>
        </w:rPr>
        <w:t xml:space="preserve">Header 1 - Main topic or main </w:t>
      </w:r>
      <w:proofErr w:type="gramStart"/>
      <w:r w:rsidR="220381DB" w:rsidRPr="220381DB">
        <w:rPr>
          <w:lang w:val="en-GB"/>
        </w:rPr>
        <w:t>task</w:t>
      </w:r>
      <w:r w:rsidR="00AA1BDD">
        <w:rPr>
          <w:lang w:val="en-GB"/>
        </w:rPr>
        <w:t>  </w:t>
      </w:r>
      <w:r w:rsidR="220381DB" w:rsidRPr="220381DB">
        <w:rPr>
          <w:lang w:val="en-GB"/>
        </w:rPr>
        <w:t>(</w:t>
      </w:r>
      <w:proofErr w:type="gramEnd"/>
      <w:r w:rsidR="220381DB"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Avoid using comments in code. The best way to format code explanation or instruction is as regular body text. Comments tend to get lost in code blocks. They're not 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6B35862D" w14:textId="6D1E175B" w:rsidR="00CE7CF8" w:rsidRDefault="00CE7CF8" w:rsidP="00F66887">
      <w:pPr>
        <w:pStyle w:val="P-Regular"/>
      </w:pPr>
      <w:r>
        <w:t>‘</w:t>
      </w:r>
    </w:p>
    <w:sdt>
      <w:sdtPr>
        <w:rPr>
          <w:rFonts w:asciiTheme="minorHAnsi" w:eastAsiaTheme="minorHAnsi" w:hAnsiTheme="minorHAnsi" w:cstheme="minorBidi"/>
          <w:color w:val="auto"/>
          <w:sz w:val="22"/>
          <w:szCs w:val="22"/>
        </w:rPr>
        <w:id w:val="435031251"/>
        <w:docPartObj>
          <w:docPartGallery w:val="Bibliographies"/>
          <w:docPartUnique/>
        </w:docPartObj>
      </w:sdtPr>
      <w:sdtEndPr/>
      <w:sdtContent>
        <w:p w14:paraId="42A1E7FF" w14:textId="7A724613" w:rsidR="00600D2F" w:rsidRDefault="00600D2F">
          <w:pPr>
            <w:pStyle w:val="Heading1"/>
          </w:pPr>
          <w:r>
            <w:t>References</w:t>
          </w:r>
        </w:p>
        <w:sdt>
          <w:sdtPr>
            <w:id w:val="-573587230"/>
            <w:bibliography/>
          </w:sdtPr>
          <w:sdtEndPr/>
          <w:sdtContent>
            <w:p w14:paraId="27883FD6" w14:textId="77777777" w:rsidR="00600D2F" w:rsidRDefault="00600D2F" w:rsidP="00600D2F">
              <w:pPr>
                <w:pStyle w:val="Bibliography"/>
                <w:ind w:left="720" w:hanging="720"/>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3105BB07" w14:textId="77777777" w:rsidR="00600D2F" w:rsidRDefault="00600D2F" w:rsidP="00600D2F">
              <w:pPr>
                <w:pStyle w:val="Bibliography"/>
                <w:ind w:left="720" w:hanging="720"/>
                <w:rPr>
                  <w:noProof/>
                </w:rPr>
              </w:pPr>
              <w:r>
                <w:rPr>
                  <w:noProof/>
                </w:rPr>
                <w:t>Goodfellow, I., Bengio, Y., &amp; Courville, A. (2016). Deep Learning. MIT Press.</w:t>
              </w:r>
            </w:p>
            <w:p w14:paraId="43E4BD8E" w14:textId="77777777" w:rsidR="00600D2F" w:rsidRDefault="00600D2F" w:rsidP="00600D2F">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3948CB66" w14:textId="77777777" w:rsidR="00600D2F" w:rsidRDefault="00600D2F" w:rsidP="00600D2F">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38AFE797" w14:textId="77777777" w:rsidR="00600D2F" w:rsidRDefault="00600D2F" w:rsidP="00600D2F">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4F545609" w14:textId="77777777" w:rsidR="00600D2F" w:rsidRDefault="00600D2F" w:rsidP="00600D2F">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71756A5D" w14:textId="77777777" w:rsidR="00600D2F" w:rsidRDefault="00600D2F" w:rsidP="00600D2F">
              <w:pPr>
                <w:pStyle w:val="Bibliography"/>
                <w:ind w:left="720" w:hanging="720"/>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07E5C7C" w14:textId="77777777" w:rsidR="00600D2F" w:rsidRDefault="00600D2F" w:rsidP="00600D2F">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4AAECDB3" w14:textId="77777777" w:rsidR="00600D2F" w:rsidRDefault="00600D2F" w:rsidP="00600D2F">
              <w:pPr>
                <w:pStyle w:val="Bibliography"/>
                <w:ind w:left="720" w:hanging="720"/>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584E01B2" w14:textId="2F3AB659" w:rsidR="00600D2F" w:rsidRDefault="00600D2F" w:rsidP="00600D2F">
              <w:r>
                <w:rPr>
                  <w:b/>
                  <w:bCs/>
                  <w:noProof/>
                </w:rPr>
                <w:fldChar w:fldCharType="end"/>
              </w:r>
            </w:p>
          </w:sdtContent>
        </w:sdt>
      </w:sdtContent>
    </w:sdt>
    <w:p w14:paraId="7174E5FB" w14:textId="77777777" w:rsidR="00CE7CF8" w:rsidRDefault="00CE7CF8" w:rsidP="00F66887">
      <w:pPr>
        <w:pStyle w:val="P-Regular"/>
      </w:pP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br w:type="page"/>
      </w:r>
    </w:p>
    <w:p w14:paraId="33576DFB" w14:textId="77777777" w:rsidR="00887581" w:rsidRPr="00E24FDA" w:rsidRDefault="00FD3BD8" w:rsidP="00760A21">
      <w:pPr>
        <w:pStyle w:val="P-Regular"/>
      </w:pPr>
      <w:r>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t>While using Wireshark, there are four main phases of packet analysis as discussed in </w:t>
      </w:r>
      <w:hyperlink r:id="rId12"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1"/>
  </w:num>
  <w:num w:numId="2" w16cid:durableId="8884217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2"/>
  </w:num>
  <w:num w:numId="4" w16cid:durableId="112527602">
    <w:abstractNumId w:val="23"/>
  </w:num>
  <w:num w:numId="5" w16cid:durableId="1359235080">
    <w:abstractNumId w:val="13"/>
    <w:lvlOverride w:ilvl="0">
      <w:startOverride w:val="1"/>
    </w:lvlOverride>
  </w:num>
  <w:num w:numId="6" w16cid:durableId="492377627">
    <w:abstractNumId w:val="7"/>
  </w:num>
  <w:num w:numId="7" w16cid:durableId="1974090930">
    <w:abstractNumId w:val="22"/>
  </w:num>
  <w:num w:numId="8" w16cid:durableId="1734769300">
    <w:abstractNumId w:val="6"/>
    <w:lvlOverride w:ilvl="0">
      <w:startOverride w:val="1"/>
    </w:lvlOverride>
  </w:num>
  <w:num w:numId="9" w16cid:durableId="1249466238">
    <w:abstractNumId w:val="8"/>
  </w:num>
  <w:num w:numId="10" w16cid:durableId="1541818738">
    <w:abstractNumId w:val="12"/>
  </w:num>
  <w:num w:numId="11" w16cid:durableId="645938424">
    <w:abstractNumId w:val="19"/>
    <w:lvlOverride w:ilvl="0">
      <w:startOverride w:val="1"/>
    </w:lvlOverride>
  </w:num>
  <w:num w:numId="12" w16cid:durableId="598102938">
    <w:abstractNumId w:val="1"/>
  </w:num>
  <w:num w:numId="13" w16cid:durableId="1671444557">
    <w:abstractNumId w:val="16"/>
  </w:num>
  <w:num w:numId="14" w16cid:durableId="468666156">
    <w:abstractNumId w:val="4"/>
    <w:lvlOverride w:ilvl="0">
      <w:startOverride w:val="1"/>
    </w:lvlOverride>
  </w:num>
  <w:num w:numId="15" w16cid:durableId="1614902047">
    <w:abstractNumId w:val="14"/>
  </w:num>
  <w:num w:numId="16" w16cid:durableId="233785990">
    <w:abstractNumId w:val="20"/>
  </w:num>
  <w:num w:numId="17" w16cid:durableId="903568221">
    <w:abstractNumId w:val="5"/>
  </w:num>
  <w:num w:numId="18" w16cid:durableId="1765958134">
    <w:abstractNumId w:val="15"/>
  </w:num>
  <w:num w:numId="19" w16cid:durableId="1903054055">
    <w:abstractNumId w:val="17"/>
  </w:num>
  <w:num w:numId="20" w16cid:durableId="1965190006">
    <w:abstractNumId w:val="0"/>
  </w:num>
  <w:num w:numId="21" w16cid:durableId="766192631">
    <w:abstractNumId w:val="3"/>
    <w:lvlOverride w:ilvl="0">
      <w:startOverride w:val="1"/>
    </w:lvlOverride>
  </w:num>
  <w:num w:numId="22" w16cid:durableId="437875844">
    <w:abstractNumId w:val="9"/>
  </w:num>
  <w:num w:numId="23" w16cid:durableId="1201437904">
    <w:abstractNumId w:val="21"/>
  </w:num>
  <w:num w:numId="24" w16cid:durableId="635453546">
    <w:abstractNumId w:val="10"/>
  </w:num>
  <w:num w:numId="25" w16cid:durableId="173207835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D8D"/>
    <w:rsid w:val="00027E7F"/>
    <w:rsid w:val="00035535"/>
    <w:rsid w:val="00042F71"/>
    <w:rsid w:val="0004373F"/>
    <w:rsid w:val="0006743D"/>
    <w:rsid w:val="00073FFE"/>
    <w:rsid w:val="00074B86"/>
    <w:rsid w:val="00086DB5"/>
    <w:rsid w:val="000B6564"/>
    <w:rsid w:val="000E393D"/>
    <w:rsid w:val="000F64BE"/>
    <w:rsid w:val="000F673A"/>
    <w:rsid w:val="00123A1A"/>
    <w:rsid w:val="001A646E"/>
    <w:rsid w:val="001B129B"/>
    <w:rsid w:val="001B1A8B"/>
    <w:rsid w:val="001B526C"/>
    <w:rsid w:val="001F48EB"/>
    <w:rsid w:val="0020073A"/>
    <w:rsid w:val="00204BA3"/>
    <w:rsid w:val="00212253"/>
    <w:rsid w:val="00217116"/>
    <w:rsid w:val="00217A7E"/>
    <w:rsid w:val="00235DDE"/>
    <w:rsid w:val="00237155"/>
    <w:rsid w:val="00247316"/>
    <w:rsid w:val="0025053C"/>
    <w:rsid w:val="00251F34"/>
    <w:rsid w:val="00283AA0"/>
    <w:rsid w:val="002A17B7"/>
    <w:rsid w:val="002A7053"/>
    <w:rsid w:val="002B3E85"/>
    <w:rsid w:val="002B575F"/>
    <w:rsid w:val="002B59DA"/>
    <w:rsid w:val="002F0EEE"/>
    <w:rsid w:val="003165FF"/>
    <w:rsid w:val="00347F9F"/>
    <w:rsid w:val="00350ADD"/>
    <w:rsid w:val="003714A4"/>
    <w:rsid w:val="003749D4"/>
    <w:rsid w:val="00386256"/>
    <w:rsid w:val="003B6E22"/>
    <w:rsid w:val="003C3243"/>
    <w:rsid w:val="003C45C6"/>
    <w:rsid w:val="003D2972"/>
    <w:rsid w:val="004072D5"/>
    <w:rsid w:val="0043035F"/>
    <w:rsid w:val="0047308D"/>
    <w:rsid w:val="004B6A0D"/>
    <w:rsid w:val="004B6D27"/>
    <w:rsid w:val="004C0374"/>
    <w:rsid w:val="004E11BB"/>
    <w:rsid w:val="00511551"/>
    <w:rsid w:val="00526D7C"/>
    <w:rsid w:val="00570370"/>
    <w:rsid w:val="005C53BB"/>
    <w:rsid w:val="005D5EFE"/>
    <w:rsid w:val="00600D2F"/>
    <w:rsid w:val="0060629A"/>
    <w:rsid w:val="006225F0"/>
    <w:rsid w:val="00624A0A"/>
    <w:rsid w:val="00625700"/>
    <w:rsid w:val="00625848"/>
    <w:rsid w:val="00630D63"/>
    <w:rsid w:val="00641D62"/>
    <w:rsid w:val="00646090"/>
    <w:rsid w:val="00654A1F"/>
    <w:rsid w:val="006739BB"/>
    <w:rsid w:val="00683D19"/>
    <w:rsid w:val="00687620"/>
    <w:rsid w:val="006A4676"/>
    <w:rsid w:val="006B22E7"/>
    <w:rsid w:val="006B3D51"/>
    <w:rsid w:val="006E08DE"/>
    <w:rsid w:val="006E4A3B"/>
    <w:rsid w:val="006F7553"/>
    <w:rsid w:val="00714E28"/>
    <w:rsid w:val="00733CC1"/>
    <w:rsid w:val="00757BA6"/>
    <w:rsid w:val="00760A21"/>
    <w:rsid w:val="00780C03"/>
    <w:rsid w:val="00783FFB"/>
    <w:rsid w:val="00794157"/>
    <w:rsid w:val="007C7E9A"/>
    <w:rsid w:val="007E1EA4"/>
    <w:rsid w:val="00805409"/>
    <w:rsid w:val="00816BCC"/>
    <w:rsid w:val="00820AE2"/>
    <w:rsid w:val="00837C4C"/>
    <w:rsid w:val="00842735"/>
    <w:rsid w:val="00855AEC"/>
    <w:rsid w:val="00887581"/>
    <w:rsid w:val="0089201C"/>
    <w:rsid w:val="008B2575"/>
    <w:rsid w:val="008D0B73"/>
    <w:rsid w:val="008E0045"/>
    <w:rsid w:val="008E22DA"/>
    <w:rsid w:val="008E5B6C"/>
    <w:rsid w:val="008F7FC4"/>
    <w:rsid w:val="0090482A"/>
    <w:rsid w:val="009258DE"/>
    <w:rsid w:val="00940E1A"/>
    <w:rsid w:val="00956561"/>
    <w:rsid w:val="00961621"/>
    <w:rsid w:val="00967DCC"/>
    <w:rsid w:val="009A1AEA"/>
    <w:rsid w:val="009F5578"/>
    <w:rsid w:val="00A02C83"/>
    <w:rsid w:val="00A14F90"/>
    <w:rsid w:val="00A24DA3"/>
    <w:rsid w:val="00A301BF"/>
    <w:rsid w:val="00A42540"/>
    <w:rsid w:val="00A520A2"/>
    <w:rsid w:val="00A55F8D"/>
    <w:rsid w:val="00A61126"/>
    <w:rsid w:val="00A617F7"/>
    <w:rsid w:val="00A6433C"/>
    <w:rsid w:val="00A80458"/>
    <w:rsid w:val="00A833A5"/>
    <w:rsid w:val="00A91442"/>
    <w:rsid w:val="00A95A68"/>
    <w:rsid w:val="00AA1BDD"/>
    <w:rsid w:val="00AB0705"/>
    <w:rsid w:val="00B34934"/>
    <w:rsid w:val="00B62217"/>
    <w:rsid w:val="00B72559"/>
    <w:rsid w:val="00BA7F42"/>
    <w:rsid w:val="00BB12A8"/>
    <w:rsid w:val="00BB155C"/>
    <w:rsid w:val="00BD0C70"/>
    <w:rsid w:val="00C27B1E"/>
    <w:rsid w:val="00CA1874"/>
    <w:rsid w:val="00CA6204"/>
    <w:rsid w:val="00CA6394"/>
    <w:rsid w:val="00CB75DA"/>
    <w:rsid w:val="00CC068F"/>
    <w:rsid w:val="00CC53DA"/>
    <w:rsid w:val="00CD013A"/>
    <w:rsid w:val="00CD7433"/>
    <w:rsid w:val="00CE12BB"/>
    <w:rsid w:val="00CE7CF8"/>
    <w:rsid w:val="00D07484"/>
    <w:rsid w:val="00D469DC"/>
    <w:rsid w:val="00D527DE"/>
    <w:rsid w:val="00D5505B"/>
    <w:rsid w:val="00D61752"/>
    <w:rsid w:val="00D62D2A"/>
    <w:rsid w:val="00D651AC"/>
    <w:rsid w:val="00DB0C69"/>
    <w:rsid w:val="00DB66E3"/>
    <w:rsid w:val="00DC27FC"/>
    <w:rsid w:val="00DC7EB5"/>
    <w:rsid w:val="00DD51A0"/>
    <w:rsid w:val="00DF005D"/>
    <w:rsid w:val="00E20017"/>
    <w:rsid w:val="00E230ED"/>
    <w:rsid w:val="00E24FDA"/>
    <w:rsid w:val="00E32E2E"/>
    <w:rsid w:val="00E710F2"/>
    <w:rsid w:val="00E7700D"/>
    <w:rsid w:val="00E90E41"/>
    <w:rsid w:val="00EA6FB4"/>
    <w:rsid w:val="00EA7909"/>
    <w:rsid w:val="00EB0283"/>
    <w:rsid w:val="00EB33A2"/>
    <w:rsid w:val="00ED3F02"/>
    <w:rsid w:val="00EE10C4"/>
    <w:rsid w:val="00EF237D"/>
    <w:rsid w:val="00F0288A"/>
    <w:rsid w:val="00F26228"/>
    <w:rsid w:val="00F504F1"/>
    <w:rsid w:val="00F520C9"/>
    <w:rsid w:val="00F543EA"/>
    <w:rsid w:val="00F66887"/>
    <w:rsid w:val="00F8327D"/>
    <w:rsid w:val="00F961D2"/>
    <w:rsid w:val="00FA63E6"/>
    <w:rsid w:val="00FC2E7E"/>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dp.packtpub.com/learn_wireshark___fundamentals_of_wireshark_/wp-admin/post.php?post=30&amp;action=ed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1</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2</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3</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4</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5</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6</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7</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8</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DAEE86EC-02EA-41E5-B30A-786102CE88C2}">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C51AC2D-333B-41C6-B834-9BD92A63E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5837</TotalTime>
  <Pages>32</Pages>
  <Words>5627</Words>
  <Characters>32075</Characters>
  <Application>Microsoft Office Word</Application>
  <DocSecurity>2</DocSecurity>
  <Lines>267</Lines>
  <Paragraphs>75</Paragraphs>
  <ScaleCrop>false</ScaleCrop>
  <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ph@zinnia.holdings</cp:lastModifiedBy>
  <cp:revision>88</cp:revision>
  <dcterms:created xsi:type="dcterms:W3CDTF">2019-09-30T16:14:00Z</dcterms:created>
  <dcterms:modified xsi:type="dcterms:W3CDTF">2024-08-07T23:18:00Z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
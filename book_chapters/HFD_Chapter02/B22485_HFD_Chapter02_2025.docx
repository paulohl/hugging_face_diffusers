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B4899" w14:textId="262D7E00" w:rsidR="00CE12DF" w:rsidRPr="00CE12DF" w:rsidRDefault="0025151D" w:rsidP="00CE12DF">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93056" behindDoc="0" locked="0" layoutInCell="1" allowOverlap="1" wp14:anchorId="3A478CBC" wp14:editId="374CE7CD">
                <wp:simplePos x="0" y="0"/>
                <wp:positionH relativeFrom="column">
                  <wp:posOffset>-914400</wp:posOffset>
                </wp:positionH>
                <wp:positionV relativeFrom="paragraph">
                  <wp:posOffset>-1089329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478CBC" id="_x0000_t202" coordsize="21600,21600" o:spt="202" path="m,l,21600r21600,l21600,xe">
                <v:stroke joinstyle="miter"/>
                <v:path gradientshapeok="t" o:connecttype="rect"/>
              </v:shapetype>
              <v:shape id="Text Box 1" o:spid="_x0000_s1026" type="#_x0000_t202" style="position:absolute;margin-left:-1in;margin-top:-85.7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" filled="f" stroked="f">
                <v:textbox style="mso-fit-shape-to-text:t">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v:textbox>
              </v:shape>
            </w:pict>
          </mc:Fallback>
        </mc:AlternateContent>
      </w:r>
      <w:r w:rsidR="00CE12DF" w:rsidRPr="008C7FE3">
        <w:rPr>
          <w:rFonts w:asciiTheme="majorHAnsi" w:eastAsiaTheme="majorEastAsia" w:hAnsiTheme="majorHAnsi" w:cstheme="majorBidi"/>
          <w:spacing w:val="-10"/>
          <w:kern w:val="28"/>
          <w:sz w:val="56"/>
          <w:szCs w:val="56"/>
        </w:rPr>
        <w:t>Chapter</w:t>
      </w:r>
      <w:r w:rsidR="00CE12DF" w:rsidRPr="00CE12DF">
        <w:rPr>
          <w:rFonts w:asciiTheme="majorHAnsi" w:eastAsiaTheme="majorEastAsia" w:hAnsiTheme="majorHAnsi" w:cstheme="majorBidi"/>
          <w:spacing w:val="-10"/>
          <w:kern w:val="28"/>
          <w:sz w:val="56"/>
          <w:szCs w:val="56"/>
        </w:rPr>
        <w:t xml:space="preserve"> </w:t>
      </w:r>
      <w:r w:rsidR="00494861">
        <w:rPr>
          <w:rFonts w:asciiTheme="majorHAnsi" w:eastAsiaTheme="majorEastAsia" w:hAnsiTheme="majorHAnsi" w:cstheme="majorBidi"/>
          <w:spacing w:val="-10"/>
          <w:kern w:val="28"/>
          <w:sz w:val="56"/>
          <w:szCs w:val="56"/>
        </w:rPr>
        <w:t>2</w:t>
      </w:r>
      <w:r w:rsidR="008C7FE3">
        <w:rPr>
          <w:rFonts w:asciiTheme="majorHAnsi" w:eastAsiaTheme="majorEastAsia" w:hAnsiTheme="majorHAnsi" w:cstheme="majorBidi"/>
          <w:spacing w:val="-10"/>
          <w:kern w:val="28"/>
          <w:sz w:val="56"/>
          <w:szCs w:val="56"/>
        </w:rPr>
        <w:t xml:space="preserve"> </w:t>
      </w:r>
      <w:r w:rsidR="00CE12DF"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00CE12DF"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00CE12DF" w:rsidRPr="00CE12DF">
        <w:rPr>
          <w:rFonts w:asciiTheme="majorHAnsi" w:eastAsiaTheme="majorEastAsia" w:hAnsiTheme="majorHAnsi" w:cstheme="majorBidi"/>
          <w:spacing w:val="-10"/>
          <w:kern w:val="28"/>
          <w:sz w:val="56"/>
          <w:szCs w:val="56"/>
        </w:rPr>
        <w:t>lassification</w:t>
      </w:r>
    </w:p>
    <w:p w14:paraId="491396FA" w14:textId="77777777" w:rsidR="00576B2F" w:rsidRPr="00576B2F" w:rsidRDefault="00576B2F" w:rsidP="00576B2F">
      <w:pPr>
        <w:pStyle w:val="H1-Section"/>
      </w:pPr>
      <w:r w:rsidRPr="00576B2F">
        <w:t>Part 2: Practical Applications of Hugging Face Diffusers Library</w:t>
      </w:r>
    </w:p>
    <w:p w14:paraId="0F93C0A7" w14:textId="17E32DFF" w:rsidR="00576B2F" w:rsidRPr="00576B2F" w:rsidRDefault="00576B2F" w:rsidP="00576B2F">
      <w:pPr>
        <w:pStyle w:val="P-Regular"/>
        <w:rPr>
          <w:lang w:val="en-US"/>
        </w:rPr>
      </w:pPr>
      <w:r w:rsidRPr="00576B2F">
        <w:rPr>
          <w:lang w:val="en-US"/>
        </w:rPr>
        <w:t>Part 2 of this book marks a transition from understanding the foundational aspects of the Hugging Face Diffusers library to applying its powerful tools in real-world scenarios. With the rapid advancements in natural language processing (NLP), machine learning practitioners are increasingly focusing on the practical applications of transformer-based models. The Hugging Face Diffusers library is at the forefront of these innovations, enabling the efficient execution of a wide range of tasks—from text classification to complex generative models.</w:t>
      </w:r>
    </w:p>
    <w:p w14:paraId="32527340" w14:textId="3C14ACD5" w:rsidR="00576B2F" w:rsidRPr="00576B2F" w:rsidRDefault="00576B2F" w:rsidP="00576B2F">
      <w:pPr>
        <w:pStyle w:val="P-Regular"/>
        <w:rPr>
          <w:lang w:val="en-US"/>
        </w:rPr>
      </w:pPr>
      <w:r w:rsidRPr="00576B2F">
        <w:rPr>
          <w:lang w:val="en-US"/>
        </w:rPr>
        <w:t xml:space="preserve">In this part of the book, we will dive deep into practical use cases and </w:t>
      </w:r>
      <w:r w:rsidR="00557B92">
        <w:rPr>
          <w:lang w:val="en-US"/>
        </w:rPr>
        <w:t>practical</w:t>
      </w:r>
      <w:r w:rsidRPr="00576B2F">
        <w:rPr>
          <w:lang w:val="en-US"/>
        </w:rPr>
        <w:t xml:space="preserve"> examples, helping you understand how to </w:t>
      </w:r>
      <w:r w:rsidR="004E762F" w:rsidRPr="00576B2F">
        <w:rPr>
          <w:lang w:val="en-US"/>
        </w:rPr>
        <w:t>use</w:t>
      </w:r>
      <w:r w:rsidRPr="00576B2F">
        <w:rPr>
          <w:lang w:val="en-US"/>
        </w:rPr>
        <w:t xml:space="preserve"> Hugging Face Diffusers for solving everyday NLP problems. The versatility of the Diffusers library allows researchers and practitioners to apply </w:t>
      </w:r>
      <w:r w:rsidR="00557B92" w:rsidRPr="00576B2F">
        <w:rPr>
          <w:lang w:val="en-US"/>
        </w:rPr>
        <w:t>innovative</w:t>
      </w:r>
      <w:r w:rsidRPr="00576B2F">
        <w:rPr>
          <w:lang w:val="en-US"/>
        </w:rPr>
        <w:t xml:space="preserve"> technology to tasks such as sentiment analysis, topic classification, and text generation. We will also cover more advanced techniques, such as training models for sequence labeling, deploying autoregressive models like GPT, and generating creative text.</w:t>
      </w:r>
    </w:p>
    <w:p w14:paraId="201C3B03" w14:textId="646040E8" w:rsidR="00576B2F" w:rsidRPr="00576B2F" w:rsidRDefault="00576B2F" w:rsidP="00576B2F">
      <w:pPr>
        <w:pStyle w:val="P-Regular"/>
        <w:rPr>
          <w:lang w:val="en-US"/>
        </w:rPr>
      </w:pPr>
      <w:r w:rsidRPr="00576B2F">
        <w:rPr>
          <w:lang w:val="en-US"/>
        </w:rPr>
        <w:t xml:space="preserve">By the end of this part, you will gain a comprehensive understanding of how to </w:t>
      </w:r>
      <w:r w:rsidR="004E762F" w:rsidRPr="00576B2F">
        <w:rPr>
          <w:lang w:val="en-US"/>
        </w:rPr>
        <w:t>use</w:t>
      </w:r>
      <w:r w:rsidRPr="00576B2F">
        <w:rPr>
          <w:lang w:val="en-US"/>
        </w:rPr>
        <w:t xml:space="preserve"> Hugging Face Diffusers in both supervised and unsupervised learning tasks. You will develop the necessary skills to fine-tune pre-trained models for </w:t>
      </w:r>
      <w:r w:rsidR="00C1608D">
        <w:rPr>
          <w:lang w:val="en-US"/>
        </w:rPr>
        <w:t>function</w:t>
      </w:r>
      <w:r w:rsidRPr="00576B2F">
        <w:rPr>
          <w:lang w:val="en-US"/>
        </w:rPr>
        <w:t xml:space="preserve">-specific tasks, evaluate their performance, and apply these models in </w:t>
      </w:r>
      <w:r w:rsidR="002B68D8">
        <w:rPr>
          <w:lang w:val="en-US"/>
        </w:rPr>
        <w:t xml:space="preserve">different </w:t>
      </w:r>
      <w:r w:rsidR="002C3BE8">
        <w:rPr>
          <w:lang w:val="en-US"/>
        </w:rPr>
        <w:t>industries</w:t>
      </w:r>
      <w:r w:rsidR="002C3BE8" w:rsidRPr="00576B2F">
        <w:rPr>
          <w:lang w:val="en-US"/>
        </w:rPr>
        <w:t xml:space="preserve"> like</w:t>
      </w:r>
      <w:r w:rsidRPr="00576B2F">
        <w:rPr>
          <w:lang w:val="en-US"/>
        </w:rPr>
        <w:t xml:space="preserve"> healthcare, finance, media, and more. We will provide practical examples and case studies that illustrate how these techniques can be integrated into real-world projects, offering you a </w:t>
      </w:r>
      <w:r w:rsidR="002B68D8" w:rsidRPr="00576B2F">
        <w:rPr>
          <w:lang w:val="en-US"/>
        </w:rPr>
        <w:t>direct</w:t>
      </w:r>
      <w:r w:rsidRPr="00576B2F">
        <w:rPr>
          <w:lang w:val="en-US"/>
        </w:rPr>
        <w:t xml:space="preserve"> guide to NLP innovation.</w:t>
      </w:r>
    </w:p>
    <w:p w14:paraId="6612C12F" w14:textId="31192C78" w:rsidR="008C4808" w:rsidRPr="008C4808" w:rsidRDefault="008C4808" w:rsidP="008C4808">
      <w:pPr>
        <w:pStyle w:val="H1-Section"/>
      </w:pPr>
      <w:r w:rsidRPr="008C4808">
        <w:lastRenderedPageBreak/>
        <w:t>Chapter 2</w:t>
      </w:r>
      <w:r w:rsidR="00026354">
        <w:t xml:space="preserve"> Introduction</w:t>
      </w:r>
      <w:r w:rsidRPr="008C4808">
        <w:t xml:space="preserve"> </w:t>
      </w:r>
      <w:r w:rsidR="00026354">
        <w:t xml:space="preserve">- </w:t>
      </w:r>
      <w:r w:rsidR="004E762F" w:rsidRPr="008C4808">
        <w:t>Using</w:t>
      </w:r>
      <w:r w:rsidRPr="008C4808">
        <w:t xml:space="preserve"> Hugging Face Diffusers for Text Classification</w:t>
      </w:r>
    </w:p>
    <w:p w14:paraId="788A0E59" w14:textId="7D3477C1" w:rsidR="008C4808" w:rsidRPr="008C4808" w:rsidRDefault="008C4808" w:rsidP="008C4808">
      <w:pPr>
        <w:pStyle w:val="P-Regular"/>
        <w:rPr>
          <w:lang w:val="en-US"/>
        </w:rPr>
      </w:pPr>
      <w:r w:rsidRPr="008C4808">
        <w:rPr>
          <w:lang w:val="en-US"/>
        </w:rPr>
        <w:t xml:space="preserve">Text classification is one of the cornerstone applications of NLP, enabling the organization, analysis, and understanding of large volumes of unstructured text. Whether you are working on sentiment analysis, topic classification, or spam detection, text classification plays a vital role in extracting actionable insights from data. In Chapter 2, we focus on how Hugging Face Diffusers can be </w:t>
      </w:r>
      <w:r w:rsidR="004E762F" w:rsidRPr="008C4808">
        <w:rPr>
          <w:lang w:val="en-US"/>
        </w:rPr>
        <w:t>used</w:t>
      </w:r>
      <w:r w:rsidRPr="008C4808">
        <w:rPr>
          <w:lang w:val="en-US"/>
        </w:rPr>
        <w:t xml:space="preserve"> to implement text classification tasks at scale, with a special emphasis on preprocessing, fine-tuning, and evaluation techniques.</w:t>
      </w:r>
    </w:p>
    <w:p w14:paraId="63556A36" w14:textId="47B66BC2" w:rsidR="008C4808" w:rsidRPr="008C4808" w:rsidRDefault="008C4808" w:rsidP="008C4808">
      <w:pPr>
        <w:pStyle w:val="P-Regular"/>
        <w:rPr>
          <w:lang w:val="en-US"/>
        </w:rPr>
      </w:pPr>
      <w:r w:rsidRPr="008C4808">
        <w:rPr>
          <w:lang w:val="en-US"/>
        </w:rPr>
        <w:t xml:space="preserve">We will start by exploring the fundamental concepts of text classification and its importance in various industries, from e-commerce to healthcare. By </w:t>
      </w:r>
      <w:r w:rsidR="004E762F" w:rsidRPr="008C4808">
        <w:rPr>
          <w:lang w:val="en-US"/>
        </w:rPr>
        <w:t>using</w:t>
      </w:r>
      <w:r w:rsidRPr="008C4808">
        <w:rPr>
          <w:lang w:val="en-US"/>
        </w:rPr>
        <w:t xml:space="preserve"> pre-trained models, readers will learn how to fine-tune </w:t>
      </w:r>
      <w:r w:rsidR="00DF0F92" w:rsidRPr="008C4808">
        <w:rPr>
          <w:lang w:val="en-US"/>
        </w:rPr>
        <w:t>ultramodern</w:t>
      </w:r>
      <w:r w:rsidRPr="008C4808">
        <w:rPr>
          <w:lang w:val="en-US"/>
        </w:rPr>
        <w:t xml:space="preserve"> models like BERT and GPT to achieve superior classification results.</w:t>
      </w:r>
    </w:p>
    <w:p w14:paraId="5ED87973" w14:textId="77777777" w:rsidR="008C4808" w:rsidRPr="008C4808" w:rsidRDefault="008C4808" w:rsidP="008C4808">
      <w:pPr>
        <w:pStyle w:val="P-Regular"/>
        <w:rPr>
          <w:lang w:val="en-US"/>
        </w:rPr>
      </w:pPr>
      <w:r w:rsidRPr="008C4808">
        <w:rPr>
          <w:lang w:val="en-US"/>
        </w:rPr>
        <w:t>This chapter also extends beyond text classification by introducing the concept of text generation. Through practical examples, you will learn how to apply autoregressive models like GPT for generating creative text, enabling applications in chatbot design, story generation, and beyond. The ability to fine-tune these models for specific generation tasks will further enhance your capabilities in deploying robust NLP solutions.</w:t>
      </w:r>
    </w:p>
    <w:p w14:paraId="31B816D5" w14:textId="77777777" w:rsidR="008C4808" w:rsidRPr="008C4808" w:rsidRDefault="008C4808" w:rsidP="008C4808">
      <w:pPr>
        <w:pStyle w:val="P-Regular"/>
        <w:rPr>
          <w:lang w:val="en-US"/>
        </w:rPr>
      </w:pPr>
      <w:r w:rsidRPr="008C4808">
        <w:rPr>
          <w:lang w:val="en-US"/>
        </w:rPr>
        <w:t>By the end of this chapter, readers will have mastered the following topics:</w:t>
      </w:r>
    </w:p>
    <w:p w14:paraId="58E1F1BC" w14:textId="77777777" w:rsidR="008C4808" w:rsidRPr="008C4808" w:rsidRDefault="008C4808" w:rsidP="00F20EF9">
      <w:pPr>
        <w:pStyle w:val="P-Regular"/>
        <w:numPr>
          <w:ilvl w:val="0"/>
          <w:numId w:val="18"/>
        </w:numPr>
        <w:rPr>
          <w:lang w:val="en-US"/>
        </w:rPr>
      </w:pPr>
      <w:r w:rsidRPr="008C4808">
        <w:rPr>
          <w:b/>
          <w:bCs/>
          <w:lang w:val="en-US"/>
        </w:rPr>
        <w:t>Introduction to Text Classification</w:t>
      </w:r>
    </w:p>
    <w:p w14:paraId="6F03ACE9" w14:textId="77777777" w:rsidR="008C4808" w:rsidRPr="008C4808" w:rsidRDefault="008C4808" w:rsidP="00F20EF9">
      <w:pPr>
        <w:pStyle w:val="P-Regular"/>
        <w:numPr>
          <w:ilvl w:val="1"/>
          <w:numId w:val="18"/>
        </w:numPr>
        <w:rPr>
          <w:lang w:val="en-US"/>
        </w:rPr>
      </w:pPr>
      <w:r w:rsidRPr="008C4808">
        <w:rPr>
          <w:lang w:val="en-US"/>
        </w:rPr>
        <w:t>Overview of the importance of text classification in NLP.</w:t>
      </w:r>
    </w:p>
    <w:p w14:paraId="7B0D4AE5" w14:textId="77777777" w:rsidR="008C4808" w:rsidRPr="008C4808" w:rsidRDefault="008C4808" w:rsidP="00F20EF9">
      <w:pPr>
        <w:pStyle w:val="P-Regular"/>
        <w:numPr>
          <w:ilvl w:val="1"/>
          <w:numId w:val="18"/>
        </w:numPr>
        <w:rPr>
          <w:lang w:val="en-US"/>
        </w:rPr>
      </w:pPr>
      <w:r w:rsidRPr="008C4808">
        <w:rPr>
          <w:lang w:val="en-US"/>
        </w:rPr>
        <w:t>Use cases such as sentiment analysis, spam detection, and topic classification.</w:t>
      </w:r>
    </w:p>
    <w:p w14:paraId="47FF34E4" w14:textId="77777777" w:rsidR="008C4808" w:rsidRPr="008C4808" w:rsidRDefault="008C4808" w:rsidP="00F20EF9">
      <w:pPr>
        <w:pStyle w:val="P-Regular"/>
        <w:numPr>
          <w:ilvl w:val="0"/>
          <w:numId w:val="18"/>
        </w:numPr>
        <w:rPr>
          <w:lang w:val="en-US"/>
        </w:rPr>
      </w:pPr>
      <w:r w:rsidRPr="008C4808">
        <w:rPr>
          <w:b/>
          <w:bCs/>
          <w:lang w:val="en-US"/>
        </w:rPr>
        <w:t>Preprocessing Text Data</w:t>
      </w:r>
    </w:p>
    <w:p w14:paraId="249CF8DB" w14:textId="77777777" w:rsidR="008C4808" w:rsidRPr="008C4808" w:rsidRDefault="008C4808" w:rsidP="00F20EF9">
      <w:pPr>
        <w:pStyle w:val="P-Regular"/>
        <w:numPr>
          <w:ilvl w:val="1"/>
          <w:numId w:val="18"/>
        </w:numPr>
        <w:rPr>
          <w:lang w:val="en-US"/>
        </w:rPr>
      </w:pPr>
      <w:r w:rsidRPr="008C4808">
        <w:rPr>
          <w:lang w:val="en-US"/>
        </w:rPr>
        <w:t>Essential preprocessing techniques for improving model performance.</w:t>
      </w:r>
    </w:p>
    <w:p w14:paraId="35039DDC" w14:textId="4B5EFFD8" w:rsidR="008C4808" w:rsidRPr="008C4808" w:rsidRDefault="008C4808" w:rsidP="00F20EF9">
      <w:pPr>
        <w:pStyle w:val="P-Regular"/>
        <w:numPr>
          <w:ilvl w:val="1"/>
          <w:numId w:val="18"/>
        </w:numPr>
        <w:rPr>
          <w:lang w:val="en-US"/>
        </w:rPr>
      </w:pPr>
      <w:r w:rsidRPr="008C4808">
        <w:rPr>
          <w:lang w:val="en-US"/>
        </w:rPr>
        <w:t xml:space="preserve">Tokenization, padding, and </w:t>
      </w:r>
      <w:r w:rsidR="00906255" w:rsidRPr="008C4808">
        <w:rPr>
          <w:lang w:val="en-US"/>
        </w:rPr>
        <w:t>managing</w:t>
      </w:r>
      <w:r w:rsidRPr="008C4808">
        <w:rPr>
          <w:lang w:val="en-US"/>
        </w:rPr>
        <w:t xml:space="preserve"> large datasets efficiently using Hugging Face Diffusers.</w:t>
      </w:r>
    </w:p>
    <w:p w14:paraId="66CBD284" w14:textId="77777777" w:rsidR="008C4808" w:rsidRPr="008C4808" w:rsidRDefault="008C4808" w:rsidP="00F20EF9">
      <w:pPr>
        <w:pStyle w:val="P-Regular"/>
        <w:numPr>
          <w:ilvl w:val="0"/>
          <w:numId w:val="18"/>
        </w:numPr>
        <w:rPr>
          <w:lang w:val="en-US"/>
        </w:rPr>
      </w:pPr>
      <w:r w:rsidRPr="008C4808">
        <w:rPr>
          <w:b/>
          <w:bCs/>
          <w:lang w:val="en-US"/>
        </w:rPr>
        <w:t>Fine-Tuning Pre-Trained Models with Hugging Face Diffusers</w:t>
      </w:r>
    </w:p>
    <w:p w14:paraId="34580ABD" w14:textId="77777777" w:rsidR="008C4808" w:rsidRPr="008C4808" w:rsidRDefault="008C4808" w:rsidP="00F20EF9">
      <w:pPr>
        <w:pStyle w:val="P-Regular"/>
        <w:numPr>
          <w:ilvl w:val="1"/>
          <w:numId w:val="18"/>
        </w:numPr>
        <w:rPr>
          <w:lang w:val="en-US"/>
        </w:rPr>
      </w:pPr>
      <w:r w:rsidRPr="008C4808">
        <w:rPr>
          <w:lang w:val="en-US"/>
        </w:rPr>
        <w:t>Step-by-step guide to fine-tuning models like BERT for specific NLP tasks.</w:t>
      </w:r>
    </w:p>
    <w:p w14:paraId="30A0C702" w14:textId="3FA8458B" w:rsidR="008C4808" w:rsidRPr="008C4808" w:rsidRDefault="008C4808" w:rsidP="00F20EF9">
      <w:pPr>
        <w:pStyle w:val="P-Regular"/>
        <w:numPr>
          <w:ilvl w:val="1"/>
          <w:numId w:val="18"/>
        </w:numPr>
        <w:rPr>
          <w:lang w:val="en-US"/>
        </w:rPr>
      </w:pPr>
      <w:r w:rsidRPr="008C4808">
        <w:rPr>
          <w:lang w:val="en-US"/>
        </w:rPr>
        <w:t xml:space="preserve">Using transfer learning to adapt pre-trained models to </w:t>
      </w:r>
      <w:r w:rsidR="002B68D8">
        <w:rPr>
          <w:lang w:val="en-US"/>
        </w:rPr>
        <w:t>function</w:t>
      </w:r>
      <w:r w:rsidRPr="008C4808">
        <w:rPr>
          <w:lang w:val="en-US"/>
        </w:rPr>
        <w:t>-specific data.</w:t>
      </w:r>
    </w:p>
    <w:p w14:paraId="22FF631B" w14:textId="77777777" w:rsidR="008C4808" w:rsidRPr="008C4808" w:rsidRDefault="008C4808" w:rsidP="00F20EF9">
      <w:pPr>
        <w:pStyle w:val="P-Regular"/>
        <w:numPr>
          <w:ilvl w:val="0"/>
          <w:numId w:val="18"/>
        </w:numPr>
        <w:rPr>
          <w:lang w:val="en-US"/>
        </w:rPr>
      </w:pPr>
      <w:r w:rsidRPr="008C4808">
        <w:rPr>
          <w:b/>
          <w:bCs/>
          <w:lang w:val="en-US"/>
        </w:rPr>
        <w:t>Evaluating Model Performance</w:t>
      </w:r>
    </w:p>
    <w:p w14:paraId="3A89D24F" w14:textId="77777777" w:rsidR="008C4808" w:rsidRPr="008C4808" w:rsidRDefault="008C4808" w:rsidP="00F20EF9">
      <w:pPr>
        <w:pStyle w:val="P-Regular"/>
        <w:numPr>
          <w:ilvl w:val="1"/>
          <w:numId w:val="18"/>
        </w:numPr>
        <w:rPr>
          <w:lang w:val="en-US"/>
        </w:rPr>
      </w:pPr>
      <w:r w:rsidRPr="008C4808">
        <w:rPr>
          <w:lang w:val="en-US"/>
        </w:rPr>
        <w:t>Best practices for evaluating classification models, including accuracy, precision, recall, and F1-score.</w:t>
      </w:r>
    </w:p>
    <w:p w14:paraId="5455EFD3" w14:textId="77777777" w:rsidR="008C4808" w:rsidRPr="008C4808" w:rsidRDefault="008C4808" w:rsidP="00F20EF9">
      <w:pPr>
        <w:pStyle w:val="P-Regular"/>
        <w:numPr>
          <w:ilvl w:val="1"/>
          <w:numId w:val="18"/>
        </w:numPr>
        <w:rPr>
          <w:lang w:val="en-US"/>
        </w:rPr>
      </w:pPr>
      <w:r w:rsidRPr="008C4808">
        <w:rPr>
          <w:lang w:val="en-US"/>
        </w:rPr>
        <w:t>Application of cross-validation techniques for robust evaluation.</w:t>
      </w:r>
    </w:p>
    <w:p w14:paraId="7FDE444B" w14:textId="77777777" w:rsidR="008C4808" w:rsidRPr="008C4808" w:rsidRDefault="008C4808" w:rsidP="00F20EF9">
      <w:pPr>
        <w:pStyle w:val="P-Regular"/>
        <w:numPr>
          <w:ilvl w:val="0"/>
          <w:numId w:val="18"/>
        </w:numPr>
        <w:rPr>
          <w:lang w:val="en-US"/>
        </w:rPr>
      </w:pPr>
      <w:r w:rsidRPr="008C4808">
        <w:rPr>
          <w:b/>
          <w:bCs/>
          <w:lang w:val="en-US"/>
        </w:rPr>
        <w:t>Application: Sentiment Analysis</w:t>
      </w:r>
    </w:p>
    <w:p w14:paraId="0CEEFEDD" w14:textId="77777777" w:rsidR="008C4808" w:rsidRPr="008C4808" w:rsidRDefault="008C4808" w:rsidP="00F20EF9">
      <w:pPr>
        <w:pStyle w:val="P-Regular"/>
        <w:numPr>
          <w:ilvl w:val="1"/>
          <w:numId w:val="18"/>
        </w:numPr>
        <w:rPr>
          <w:lang w:val="en-US"/>
        </w:rPr>
      </w:pPr>
      <w:r w:rsidRPr="008C4808">
        <w:rPr>
          <w:lang w:val="en-US"/>
        </w:rPr>
        <w:t>Real-world example of how to apply Hugging Face Diffusers for sentiment classification on product reviews or social media data.</w:t>
      </w:r>
    </w:p>
    <w:p w14:paraId="47B42373" w14:textId="77777777" w:rsidR="008C4808" w:rsidRPr="008C4808" w:rsidRDefault="008C4808" w:rsidP="00F20EF9">
      <w:pPr>
        <w:pStyle w:val="P-Regular"/>
        <w:numPr>
          <w:ilvl w:val="0"/>
          <w:numId w:val="18"/>
        </w:numPr>
        <w:rPr>
          <w:lang w:val="en-US"/>
        </w:rPr>
      </w:pPr>
      <w:r w:rsidRPr="008C4808">
        <w:rPr>
          <w:b/>
          <w:bCs/>
          <w:lang w:val="en-US"/>
        </w:rPr>
        <w:t>Application: Topic Classification</w:t>
      </w:r>
    </w:p>
    <w:p w14:paraId="64C0D156" w14:textId="77777777" w:rsidR="008C4808" w:rsidRPr="008C4808" w:rsidRDefault="008C4808" w:rsidP="00F20EF9">
      <w:pPr>
        <w:pStyle w:val="P-Regular"/>
        <w:numPr>
          <w:ilvl w:val="1"/>
          <w:numId w:val="18"/>
        </w:numPr>
        <w:rPr>
          <w:lang w:val="en-US"/>
        </w:rPr>
      </w:pPr>
      <w:r w:rsidRPr="008C4808">
        <w:rPr>
          <w:lang w:val="en-US"/>
        </w:rPr>
        <w:t>Practical implementation of topic classification using pre-trained models.</w:t>
      </w:r>
    </w:p>
    <w:p w14:paraId="542BB2EC" w14:textId="2144C720" w:rsidR="008C4808" w:rsidRPr="008C4808" w:rsidRDefault="004E762F" w:rsidP="00F20EF9">
      <w:pPr>
        <w:pStyle w:val="P-Regular"/>
        <w:numPr>
          <w:ilvl w:val="1"/>
          <w:numId w:val="18"/>
        </w:numPr>
        <w:rPr>
          <w:lang w:val="en-US"/>
        </w:rPr>
      </w:pPr>
      <w:r w:rsidRPr="008C4808">
        <w:rPr>
          <w:lang w:val="en-US"/>
        </w:rPr>
        <w:t>Finding</w:t>
      </w:r>
      <w:r w:rsidR="008C4808" w:rsidRPr="008C4808">
        <w:rPr>
          <w:lang w:val="en-US"/>
        </w:rPr>
        <w:t xml:space="preserve"> themes in documents or organizing unstructured text data.</w:t>
      </w:r>
    </w:p>
    <w:p w14:paraId="2B7BEA0B" w14:textId="77777777" w:rsidR="008C4808" w:rsidRPr="008C4808" w:rsidRDefault="008C4808" w:rsidP="00F20EF9">
      <w:pPr>
        <w:pStyle w:val="P-Regular"/>
        <w:numPr>
          <w:ilvl w:val="0"/>
          <w:numId w:val="18"/>
        </w:numPr>
        <w:rPr>
          <w:lang w:val="en-US"/>
        </w:rPr>
      </w:pPr>
      <w:r w:rsidRPr="008C4808">
        <w:rPr>
          <w:b/>
          <w:bCs/>
          <w:lang w:val="en-US"/>
        </w:rPr>
        <w:t>Overview of Text Generation</w:t>
      </w:r>
    </w:p>
    <w:p w14:paraId="4BCE6776" w14:textId="77777777" w:rsidR="008C4808" w:rsidRPr="008C4808" w:rsidRDefault="008C4808" w:rsidP="00F20EF9">
      <w:pPr>
        <w:pStyle w:val="P-Regular"/>
        <w:numPr>
          <w:ilvl w:val="1"/>
          <w:numId w:val="18"/>
        </w:numPr>
        <w:rPr>
          <w:lang w:val="en-US"/>
        </w:rPr>
      </w:pPr>
      <w:r w:rsidRPr="008C4808">
        <w:rPr>
          <w:lang w:val="en-US"/>
        </w:rPr>
        <w:t>Introduction to the role of text generation in NLP.</w:t>
      </w:r>
    </w:p>
    <w:p w14:paraId="4863EDF0" w14:textId="054CA555" w:rsidR="008C4808" w:rsidRPr="008C4808" w:rsidRDefault="005C25C6" w:rsidP="00F20EF9">
      <w:pPr>
        <w:pStyle w:val="P-Regular"/>
        <w:numPr>
          <w:ilvl w:val="1"/>
          <w:numId w:val="18"/>
        </w:numPr>
        <w:rPr>
          <w:lang w:val="en-US"/>
        </w:rPr>
      </w:pPr>
      <w:r>
        <w:rPr>
          <w:lang w:val="en-US"/>
        </w:rPr>
        <w:t>Critical</w:t>
      </w:r>
      <w:r w:rsidR="008C4808" w:rsidRPr="008C4808">
        <w:rPr>
          <w:lang w:val="en-US"/>
        </w:rPr>
        <w:t xml:space="preserve"> challenges in generating coherent and contextually relevant text.</w:t>
      </w:r>
    </w:p>
    <w:p w14:paraId="3CABE262" w14:textId="77777777" w:rsidR="008C4808" w:rsidRPr="008C4808" w:rsidRDefault="008C4808" w:rsidP="00F20EF9">
      <w:pPr>
        <w:pStyle w:val="P-Regular"/>
        <w:numPr>
          <w:ilvl w:val="0"/>
          <w:numId w:val="18"/>
        </w:numPr>
        <w:rPr>
          <w:lang w:val="en-US"/>
        </w:rPr>
      </w:pPr>
      <w:r w:rsidRPr="008C4808">
        <w:rPr>
          <w:b/>
          <w:bCs/>
          <w:lang w:val="en-US"/>
        </w:rPr>
        <w:t>Autoregressive Models: GPT and Its Variants</w:t>
      </w:r>
    </w:p>
    <w:p w14:paraId="2918AD68" w14:textId="77777777" w:rsidR="008C4808" w:rsidRPr="008C4808" w:rsidRDefault="008C4808" w:rsidP="00F20EF9">
      <w:pPr>
        <w:pStyle w:val="P-Regular"/>
        <w:numPr>
          <w:ilvl w:val="1"/>
          <w:numId w:val="18"/>
        </w:numPr>
        <w:rPr>
          <w:lang w:val="en-US"/>
        </w:rPr>
      </w:pPr>
      <w:r w:rsidRPr="008C4808">
        <w:rPr>
          <w:lang w:val="en-US"/>
        </w:rPr>
        <w:t>Understanding the principles of autoregressive models.</w:t>
      </w:r>
    </w:p>
    <w:p w14:paraId="32C14686" w14:textId="77777777" w:rsidR="008C4808" w:rsidRPr="008C4808" w:rsidRDefault="008C4808" w:rsidP="00F20EF9">
      <w:pPr>
        <w:pStyle w:val="P-Regular"/>
        <w:numPr>
          <w:ilvl w:val="1"/>
          <w:numId w:val="18"/>
        </w:numPr>
        <w:rPr>
          <w:lang w:val="en-US"/>
        </w:rPr>
      </w:pPr>
      <w:r w:rsidRPr="008C4808">
        <w:rPr>
          <w:lang w:val="en-US"/>
        </w:rPr>
        <w:t>Deep dive into the architecture of GPT models and their applications in text generation.</w:t>
      </w:r>
    </w:p>
    <w:p w14:paraId="3BBB510E" w14:textId="77777777" w:rsidR="008C4808" w:rsidRPr="008C4808" w:rsidRDefault="008C4808" w:rsidP="00F20EF9">
      <w:pPr>
        <w:pStyle w:val="P-Regular"/>
        <w:numPr>
          <w:ilvl w:val="0"/>
          <w:numId w:val="18"/>
        </w:numPr>
        <w:rPr>
          <w:lang w:val="en-US"/>
        </w:rPr>
      </w:pPr>
      <w:r w:rsidRPr="008C4808">
        <w:rPr>
          <w:b/>
          <w:bCs/>
          <w:lang w:val="en-US"/>
        </w:rPr>
        <w:t>Fine-Tuning GPT for Text Generation</w:t>
      </w:r>
    </w:p>
    <w:p w14:paraId="1C215FC7" w14:textId="77777777" w:rsidR="008C4808" w:rsidRPr="008C4808" w:rsidRDefault="008C4808" w:rsidP="00F20EF9">
      <w:pPr>
        <w:pStyle w:val="P-Regular"/>
        <w:numPr>
          <w:ilvl w:val="1"/>
          <w:numId w:val="18"/>
        </w:numPr>
        <w:rPr>
          <w:lang w:val="en-US"/>
        </w:rPr>
      </w:pPr>
      <w:r w:rsidRPr="008C4808">
        <w:rPr>
          <w:lang w:val="en-US"/>
        </w:rPr>
        <w:t>Strategies for fine-tuning GPT for generating creative text such as dialogues and stories.</w:t>
      </w:r>
    </w:p>
    <w:p w14:paraId="47641907" w14:textId="77777777" w:rsidR="008C4808" w:rsidRPr="008C4808" w:rsidRDefault="008C4808" w:rsidP="00F20EF9">
      <w:pPr>
        <w:pStyle w:val="P-Regular"/>
        <w:numPr>
          <w:ilvl w:val="1"/>
          <w:numId w:val="18"/>
        </w:numPr>
        <w:rPr>
          <w:lang w:val="en-US"/>
        </w:rPr>
      </w:pPr>
      <w:r w:rsidRPr="008C4808">
        <w:rPr>
          <w:lang w:val="en-US"/>
        </w:rPr>
        <w:t>Case study on how GPT can be applied to generate custom content for various industries.</w:t>
      </w:r>
    </w:p>
    <w:p w14:paraId="6621032C" w14:textId="77777777" w:rsidR="008C4808" w:rsidRPr="008C4808" w:rsidRDefault="008C4808" w:rsidP="00F20EF9">
      <w:pPr>
        <w:pStyle w:val="P-Regular"/>
        <w:numPr>
          <w:ilvl w:val="0"/>
          <w:numId w:val="18"/>
        </w:numPr>
        <w:rPr>
          <w:lang w:val="en-US"/>
        </w:rPr>
      </w:pPr>
      <w:r w:rsidRPr="008C4808">
        <w:rPr>
          <w:b/>
          <w:bCs/>
          <w:lang w:val="en-US"/>
        </w:rPr>
        <w:t>Application: Generating Dialogue Responses</w:t>
      </w:r>
    </w:p>
    <w:p w14:paraId="1B83A2D3" w14:textId="77777777" w:rsidR="008C4808" w:rsidRPr="008C4808" w:rsidRDefault="008C4808" w:rsidP="00F20EF9">
      <w:pPr>
        <w:pStyle w:val="P-Regular"/>
        <w:numPr>
          <w:ilvl w:val="1"/>
          <w:numId w:val="18"/>
        </w:numPr>
        <w:rPr>
          <w:lang w:val="en-US"/>
        </w:rPr>
      </w:pPr>
      <w:r w:rsidRPr="008C4808">
        <w:rPr>
          <w:lang w:val="en-US"/>
        </w:rPr>
        <w:t>Building conversational agents using fine-tuned GPT models.</w:t>
      </w:r>
    </w:p>
    <w:p w14:paraId="240A4B73" w14:textId="77777777" w:rsidR="008C4808" w:rsidRPr="008C4808" w:rsidRDefault="008C4808" w:rsidP="00F20EF9">
      <w:pPr>
        <w:pStyle w:val="P-Regular"/>
        <w:numPr>
          <w:ilvl w:val="1"/>
          <w:numId w:val="18"/>
        </w:numPr>
        <w:rPr>
          <w:lang w:val="en-US"/>
        </w:rPr>
      </w:pPr>
      <w:r w:rsidRPr="008C4808">
        <w:rPr>
          <w:lang w:val="en-US"/>
        </w:rPr>
        <w:t>Practical example of chatbot development and dialogue generation.</w:t>
      </w:r>
    </w:p>
    <w:p w14:paraId="39FD499A" w14:textId="77777777" w:rsidR="008C4808" w:rsidRPr="008C4808" w:rsidRDefault="008C4808" w:rsidP="00F20EF9">
      <w:pPr>
        <w:pStyle w:val="P-Regular"/>
        <w:numPr>
          <w:ilvl w:val="0"/>
          <w:numId w:val="18"/>
        </w:numPr>
        <w:rPr>
          <w:lang w:val="en-US"/>
        </w:rPr>
      </w:pPr>
      <w:r w:rsidRPr="008C4808">
        <w:rPr>
          <w:b/>
          <w:bCs/>
          <w:lang w:val="en-US"/>
        </w:rPr>
        <w:t>Application: Generating Creative Writing Samples</w:t>
      </w:r>
    </w:p>
    <w:p w14:paraId="44FD7615" w14:textId="77777777" w:rsidR="008C4808" w:rsidRPr="008C4808" w:rsidRDefault="008C4808" w:rsidP="00F20EF9">
      <w:pPr>
        <w:pStyle w:val="P-Regular"/>
        <w:numPr>
          <w:ilvl w:val="1"/>
          <w:numId w:val="18"/>
        </w:numPr>
        <w:rPr>
          <w:lang w:val="en-US"/>
        </w:rPr>
      </w:pPr>
      <w:r w:rsidRPr="008C4808">
        <w:rPr>
          <w:lang w:val="en-US"/>
        </w:rPr>
        <w:t>Use of Hugging Face Diffusers in generating creative content.</w:t>
      </w:r>
    </w:p>
    <w:p w14:paraId="4AA7D500" w14:textId="77777777" w:rsidR="008C4808" w:rsidRPr="008C4808" w:rsidRDefault="008C4808" w:rsidP="00F20EF9">
      <w:pPr>
        <w:pStyle w:val="P-Regular"/>
        <w:numPr>
          <w:ilvl w:val="1"/>
          <w:numId w:val="18"/>
        </w:numPr>
        <w:rPr>
          <w:lang w:val="en-US"/>
        </w:rPr>
      </w:pPr>
      <w:r w:rsidRPr="008C4808">
        <w:rPr>
          <w:lang w:val="en-US"/>
        </w:rPr>
        <w:t>Examples from literature, marketing, and content creation industries.</w:t>
      </w:r>
    </w:p>
    <w:p w14:paraId="49964A73" w14:textId="77777777" w:rsidR="008C4808" w:rsidRPr="008C4808" w:rsidRDefault="008C4808" w:rsidP="00026354">
      <w:pPr>
        <w:pStyle w:val="H2-Heading"/>
      </w:pPr>
      <w:r w:rsidRPr="008C4808">
        <w:t>Skills Learned:</w:t>
      </w:r>
    </w:p>
    <w:p w14:paraId="25B2E809" w14:textId="77777777" w:rsidR="008C4808" w:rsidRPr="008C4808" w:rsidRDefault="008C4808" w:rsidP="00F20EF9">
      <w:pPr>
        <w:pStyle w:val="P-Regular"/>
        <w:numPr>
          <w:ilvl w:val="0"/>
          <w:numId w:val="19"/>
        </w:numPr>
        <w:rPr>
          <w:lang w:val="en-US"/>
        </w:rPr>
      </w:pPr>
      <w:r w:rsidRPr="008C4808">
        <w:rPr>
          <w:lang w:val="en-US"/>
        </w:rPr>
        <w:t>Understand the fundamentals of text classification and generation using Hugging Face Diffusers.</w:t>
      </w:r>
    </w:p>
    <w:p w14:paraId="5B7C54F8" w14:textId="3B9B5889" w:rsidR="008C4808" w:rsidRPr="008C4808" w:rsidRDefault="008C4808" w:rsidP="00F20EF9">
      <w:pPr>
        <w:pStyle w:val="P-Regular"/>
        <w:numPr>
          <w:ilvl w:val="0"/>
          <w:numId w:val="19"/>
        </w:numPr>
        <w:rPr>
          <w:lang w:val="en-US"/>
        </w:rPr>
      </w:pPr>
      <w:r w:rsidRPr="008C4808">
        <w:rPr>
          <w:lang w:val="en-US"/>
        </w:rPr>
        <w:t xml:space="preserve">Apply advanced preprocessing techniques for text data to ensure </w:t>
      </w:r>
      <w:r w:rsidR="00DF0F92" w:rsidRPr="008C4808">
        <w:rPr>
          <w:lang w:val="en-US"/>
        </w:rPr>
        <w:t>the best</w:t>
      </w:r>
      <w:r w:rsidRPr="008C4808">
        <w:rPr>
          <w:lang w:val="en-US"/>
        </w:rPr>
        <w:t xml:space="preserve"> performance.</w:t>
      </w:r>
    </w:p>
    <w:p w14:paraId="4BD494AC" w14:textId="77777777" w:rsidR="008C4808" w:rsidRPr="008C4808" w:rsidRDefault="008C4808" w:rsidP="00F20EF9">
      <w:pPr>
        <w:pStyle w:val="P-Regular"/>
        <w:numPr>
          <w:ilvl w:val="0"/>
          <w:numId w:val="19"/>
        </w:numPr>
        <w:rPr>
          <w:lang w:val="en-US"/>
        </w:rPr>
      </w:pPr>
      <w:r w:rsidRPr="008C4808">
        <w:rPr>
          <w:lang w:val="en-US"/>
        </w:rPr>
        <w:t>Fine-tune pre-trained models to adapt them to specific NLP tasks.</w:t>
      </w:r>
    </w:p>
    <w:p w14:paraId="35585783" w14:textId="222BCB51" w:rsidR="008C4808" w:rsidRPr="008C4808" w:rsidRDefault="008C4808" w:rsidP="00F20EF9">
      <w:pPr>
        <w:pStyle w:val="P-Regular"/>
        <w:numPr>
          <w:ilvl w:val="0"/>
          <w:numId w:val="19"/>
        </w:numPr>
        <w:rPr>
          <w:lang w:val="en-US"/>
        </w:rPr>
      </w:pPr>
      <w:r w:rsidRPr="008C4808">
        <w:rPr>
          <w:lang w:val="en-US"/>
        </w:rPr>
        <w:t xml:space="preserve">Evaluate model performance using </w:t>
      </w:r>
      <w:r w:rsidR="00E56D61">
        <w:rPr>
          <w:lang w:val="en-US"/>
        </w:rPr>
        <w:t>relevant</w:t>
      </w:r>
      <w:r w:rsidRPr="008C4808">
        <w:rPr>
          <w:lang w:val="en-US"/>
        </w:rPr>
        <w:t xml:space="preserve"> metrics and ensure generalizability.</w:t>
      </w:r>
    </w:p>
    <w:p w14:paraId="19220BF1" w14:textId="77777777" w:rsidR="008C4808" w:rsidRPr="008C4808" w:rsidRDefault="008C4808" w:rsidP="00F20EF9">
      <w:pPr>
        <w:pStyle w:val="P-Regular"/>
        <w:numPr>
          <w:ilvl w:val="0"/>
          <w:numId w:val="19"/>
        </w:numPr>
        <w:rPr>
          <w:lang w:val="en-US"/>
        </w:rPr>
      </w:pPr>
      <w:r w:rsidRPr="008C4808">
        <w:rPr>
          <w:lang w:val="en-US"/>
        </w:rPr>
        <w:t>Explore practical applications such as sentiment analysis, topic classification, and text generation.</w:t>
      </w:r>
    </w:p>
    <w:p w14:paraId="4A30DDBD" w14:textId="77777777" w:rsidR="008C4808" w:rsidRPr="008C4808" w:rsidRDefault="008C4808" w:rsidP="00F20EF9">
      <w:pPr>
        <w:pStyle w:val="P-Regular"/>
        <w:numPr>
          <w:ilvl w:val="0"/>
          <w:numId w:val="19"/>
        </w:numPr>
        <w:rPr>
          <w:lang w:val="en-US"/>
        </w:rPr>
      </w:pPr>
      <w:r w:rsidRPr="008C4808">
        <w:rPr>
          <w:lang w:val="en-US"/>
        </w:rPr>
        <w:t>Utilize autoregressive models like GPT to create intelligent text-generation solutions.</w:t>
      </w:r>
    </w:p>
    <w:p w14:paraId="4FB7768C" w14:textId="77777777" w:rsidR="008C4808" w:rsidRPr="008C4808" w:rsidRDefault="008C4808" w:rsidP="00F20EF9">
      <w:pPr>
        <w:pStyle w:val="P-Regular"/>
        <w:numPr>
          <w:ilvl w:val="0"/>
          <w:numId w:val="19"/>
        </w:numPr>
        <w:rPr>
          <w:lang w:val="en-US"/>
        </w:rPr>
      </w:pPr>
      <w:r w:rsidRPr="008C4808">
        <w:rPr>
          <w:lang w:val="en-US"/>
        </w:rPr>
        <w:t>Build and deploy text classification and generation systems that meet real-world needs.</w:t>
      </w:r>
    </w:p>
    <w:p w14:paraId="3C1259EB" w14:textId="78E7B88B" w:rsidR="009A546F" w:rsidRDefault="008C4808" w:rsidP="000106EB">
      <w:pPr>
        <w:pStyle w:val="P-Regular"/>
      </w:pPr>
      <w:r w:rsidRPr="008C4808">
        <w:rPr>
          <w:lang w:val="en-US"/>
        </w:rPr>
        <w:t>This chapter will equip you with the necessary skills to tackle both classification and generative tasks using Hugging Face Diffusers. With a comprehensive understanding of these core techniques, you will be prepared to solve a wide range of NLP challenges in diverse industries.</w:t>
      </w:r>
    </w:p>
    <w:p w14:paraId="6B7F43F3" w14:textId="3182D702" w:rsidR="00EC665F" w:rsidRPr="00EC665F" w:rsidRDefault="00EC665F" w:rsidP="00244426">
      <w:pPr>
        <w:pStyle w:val="H1-Section"/>
      </w:pPr>
      <w:r w:rsidRPr="00EC665F">
        <w:t xml:space="preserve">Introduction to </w:t>
      </w:r>
      <w:r>
        <w:t>t</w:t>
      </w:r>
      <w:r w:rsidRPr="00EC665F">
        <w:t xml:space="preserve">ext </w:t>
      </w:r>
      <w:r>
        <w:t>c</w:t>
      </w:r>
      <w:r w:rsidRPr="00EC665F">
        <w:t>lassification</w:t>
      </w:r>
    </w:p>
    <w:p w14:paraId="275CFE06" w14:textId="16A70065" w:rsidR="00EC665F" w:rsidRPr="00EC665F" w:rsidRDefault="00EC665F" w:rsidP="00EC665F">
      <w:pPr>
        <w:pStyle w:val="P-Regular"/>
      </w:pPr>
      <w:r w:rsidRPr="00EC665F">
        <w:t xml:space="preserve">Text classification is a fundamental task in natural language processing (NLP) that involves categorizing textual data into predefined classes or categories. It plays </w:t>
      </w:r>
      <w:r w:rsidR="00906255" w:rsidRPr="00EC665F">
        <w:t xml:space="preserve">a </w:t>
      </w:r>
      <w:r w:rsidR="00906255">
        <w:t>significant role</w:t>
      </w:r>
      <w:r w:rsidRPr="00EC665F">
        <w:t xml:space="preserv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t xml:space="preserve">Significance of </w:t>
      </w:r>
      <w:r w:rsidR="004E1325">
        <w:t>t</w:t>
      </w:r>
      <w:r w:rsidRPr="00EC665F">
        <w:t xml:space="preserve">ext </w:t>
      </w:r>
      <w:r w:rsidR="004E1325">
        <w:t>c</w:t>
      </w:r>
      <w:r w:rsidRPr="00EC665F">
        <w:t>lassification</w:t>
      </w:r>
    </w:p>
    <w:p w14:paraId="4B611055" w14:textId="1A9E433A" w:rsidR="00EC665F" w:rsidRPr="00EC665F" w:rsidRDefault="00EC665F" w:rsidP="004E1325">
      <w:pPr>
        <w:pStyle w:val="P-Regular"/>
        <w:rPr>
          <w:rFonts w:ascii="Calibri" w:eastAsia="Times New Roman" w:hAnsi="Calibri" w:cs="Calibri"/>
        </w:rPr>
      </w:pPr>
      <w:r w:rsidRPr="00EC665F">
        <w:t xml:space="preserve">Text classification enables machines to automatically organize and classify vast amounts of textual data, thereby </w:t>
      </w:r>
      <w:r w:rsidR="004E762F" w:rsidRPr="00EC665F">
        <w:t>helping</w:t>
      </w:r>
      <w:r w:rsidRPr="00EC665F">
        <w:t xml:space="preserve"> efficient information retrieval and decision-making processes. For instance, in sentiment analysis, classifiers can </w:t>
      </w:r>
      <w:r w:rsidR="004E762F" w:rsidRPr="00EC665F">
        <w:t>decide</w:t>
      </w:r>
      <w:r w:rsidRPr="00EC665F">
        <w:t xml:space="preserv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6D4065DC"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xml:space="preserve">: Historically, text classification relied on handcrafted features and rule-based systems. However, the advent of deep learning has </w:t>
      </w:r>
      <w:r w:rsidR="00996C7D">
        <w:t>innovated</w:t>
      </w:r>
      <w:r w:rsidRPr="00EC665F">
        <w:t xml:space="preserve">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3E5EFA0D" w:rsidR="006739A1" w:rsidRDefault="00EC665F" w:rsidP="004E1325">
      <w:pPr>
        <w:pStyle w:val="L-Bullets"/>
      </w:pPr>
      <w:r w:rsidRPr="00EC665F">
        <w:rPr>
          <w:b/>
          <w:bCs/>
        </w:rPr>
        <w:t>Preprocessing</w:t>
      </w:r>
      <w:r w:rsidRPr="00EC665F">
        <w:t>: Before classification, text data undergoes preprocessing steps such as tokenization, where text is segmented into tokens (words, subwords, or characters). Visualizing this process with a flowchart or diagram can clarify how raw text is transformed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59DA7722"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xml:space="preserve">: Classifying text to </w:t>
      </w:r>
      <w:r w:rsidR="004E762F" w:rsidRPr="00B521D7">
        <w:t>find</w:t>
      </w:r>
      <w:r w:rsidRPr="00B521D7">
        <w:t xml:space="preserve"> the sentiment expressed (positive, negative, neutral) is widely used in social media monitoring, customer feedback analysis, and brand reputation management (Go et al., 2009).</w:t>
      </w:r>
    </w:p>
    <w:p w14:paraId="592A0A66" w14:textId="054C54CE" w:rsidR="00B521D7" w:rsidRPr="00B521D7" w:rsidRDefault="00B521D7" w:rsidP="00BB576C">
      <w:pPr>
        <w:pStyle w:val="L-Bullets"/>
      </w:pPr>
      <w:r w:rsidRPr="00B521D7">
        <w:rPr>
          <w:b/>
          <w:bCs/>
        </w:rPr>
        <w:t xml:space="preserve">Topic </w:t>
      </w:r>
      <w:r w:rsidR="00BB576C">
        <w:rPr>
          <w:b/>
          <w:bCs/>
        </w:rPr>
        <w:t>c</w:t>
      </w:r>
      <w:r w:rsidRPr="00B521D7">
        <w:rPr>
          <w:b/>
          <w:bCs/>
        </w:rPr>
        <w:t>lassification</w:t>
      </w:r>
      <w:r w:rsidRPr="00B521D7">
        <w:t xml:space="preserve">: </w:t>
      </w:r>
      <w:r w:rsidR="004E762F" w:rsidRPr="00B521D7">
        <w:t>Finding</w:t>
      </w:r>
      <w:r w:rsidRPr="00B521D7">
        <w:t xml:space="preserve"> the main topics or themes within a document or text corpus is </w:t>
      </w:r>
      <w:r w:rsidR="005B5703">
        <w:t>indispensable</w:t>
      </w:r>
      <w:r w:rsidRPr="00B521D7">
        <w:t xml:space="preserve"> for organizing information and </w:t>
      </w:r>
      <w:r w:rsidR="00DF0F92" w:rsidRPr="00B521D7">
        <w:t>helping</w:t>
      </w:r>
      <w:r w:rsidRPr="00B521D7">
        <w:t xml:space="preserve">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25A2486F" w:rsidR="00B521D7" w:rsidRDefault="00B521D7" w:rsidP="00BB576C">
      <w:pPr>
        <w:pStyle w:val="P-Regular"/>
        <w:rPr>
          <w:rFonts w:ascii="Calibri" w:eastAsia="Times New Roman" w:hAnsi="Calibri" w:cs="Calibri"/>
          <w:sz w:val="24"/>
          <w:szCs w:val="24"/>
        </w:rPr>
      </w:pPr>
      <w:r w:rsidRPr="00B521D7">
        <w:t xml:space="preserve">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w:t>
      </w:r>
      <w:r w:rsidR="004E762F" w:rsidRPr="00B521D7">
        <w:t>find</w:t>
      </w:r>
      <w:r w:rsidRPr="00B521D7">
        <w:t xml:space="preserve"> areas for improvement or capitalize on positive feedback.</w:t>
      </w:r>
      <w:r w:rsidRPr="00B521D7">
        <w:rPr>
          <w:rFonts w:ascii="Calibri" w:eastAsia="Times New Roman" w:hAnsi="Calibri" w:cs="Calibri"/>
          <w:sz w:val="24"/>
          <w:szCs w:val="24"/>
        </w:rPr>
        <w:t> </w:t>
      </w:r>
    </w:p>
    <w:p w14:paraId="0DD4C675" w14:textId="67DDBB46"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w:t>
      </w:r>
      <w:r w:rsidR="004E762F">
        <w:t>show</w:t>
      </w:r>
      <w:r>
        <w:t xml:space="preserv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Customer Reviews: A list of sample reviews is defined.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is applied to the list of reviews. It processes the text, performs the necessary tokenization, and feeds the data through the model to classify each review's sentiment.</w:t>
      </w:r>
    </w:p>
    <w:p w14:paraId="605E51C0" w14:textId="26098D66" w:rsidR="009C3EA7" w:rsidRPr="009C3EA7" w:rsidRDefault="009C3EA7" w:rsidP="000A06FE">
      <w:pPr>
        <w:pStyle w:val="L-Bullets"/>
      </w:pPr>
      <w:r w:rsidRPr="009C3EA7">
        <w:t>Results Display: The sentiment (</w:t>
      </w:r>
      <w:r w:rsidR="00A922C9" w:rsidRPr="009C3EA7">
        <w:t>positive</w:t>
      </w:r>
      <w:r w:rsidRPr="009C3EA7">
        <w:t xml:space="preserve">, negative, or neutral) and the model's confidence score for each review are printed. The confidence score </w:t>
      </w:r>
      <w:r w:rsidR="004E762F" w:rsidRPr="009C3EA7">
        <w:t>is</w:t>
      </w:r>
      <w:r w:rsidRPr="009C3EA7">
        <w:t xml:space="preserve"> the model's certainty about the sentiment classification.</w:t>
      </w:r>
    </w:p>
    <w:p w14:paraId="65AF2DD5" w14:textId="52EB82F5" w:rsidR="009C3EA7" w:rsidRDefault="009C3EA7" w:rsidP="003F4A69">
      <w:pPr>
        <w:pStyle w:val="P-Regular"/>
        <w:rPr>
          <w:rFonts w:ascii="Calibri" w:eastAsia="Times New Roman" w:hAnsi="Calibri" w:cs="Calibri"/>
          <w:b/>
          <w:bCs/>
          <w:sz w:val="24"/>
          <w:szCs w:val="24"/>
        </w:rPr>
      </w:pPr>
      <w:r w:rsidRPr="009C3EA7">
        <w:t xml:space="preserve">This practical example ties directly to the scenario described, </w:t>
      </w:r>
      <w:r w:rsidR="004E762F" w:rsidRPr="009C3EA7">
        <w:t>highlighting</w:t>
      </w:r>
      <w:r w:rsidRPr="009C3EA7">
        <w:t xml:space="preserve"> how a company can employ NLP techniques to automatically analyze customer sentiment towards a product. This not only speeds up the review analysis process but also </w:t>
      </w:r>
      <w:r w:rsidR="004E762F" w:rsidRPr="009C3EA7">
        <w:t>offers</w:t>
      </w:r>
      <w:r w:rsidRPr="009C3EA7">
        <w:t xml:space="preserve"> quantitative insights that can be scaled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424BFE47" w:rsidR="00B521D7" w:rsidRPr="00B521D7" w:rsidRDefault="00B521D7" w:rsidP="00B521D7">
      <w:pPr>
        <w:pStyle w:val="P-Regular"/>
      </w:pPr>
      <w:r w:rsidRPr="00B521D7">
        <w:t xml:space="preserve">In conclusion, text classification is a foundational NLP task empowered by advancements in deep learning and transformer-based models. This section sets the stage for </w:t>
      </w:r>
      <w:r w:rsidR="00DF0F92" w:rsidRPr="00B521D7">
        <w:t>the next</w:t>
      </w:r>
      <w:r w:rsidRPr="00B521D7">
        <w:t xml:space="preserve"> discussions on preprocessing techniques, fine-tuning models with Hugging Face Diffusion, and evaluating classification performance in Chapter 5. By mastering these concepts, academics and scientists can </w:t>
      </w:r>
      <w:r w:rsidR="004E762F" w:rsidRPr="00B521D7">
        <w:t>use</w:t>
      </w:r>
      <w:r w:rsidRPr="00B521D7">
        <w:t xml:space="preserve"> the Hugging Face Diffusion library to tackle real-world text classification challenges </w:t>
      </w:r>
      <w:r w:rsidR="00420889">
        <w:t>productively</w:t>
      </w:r>
      <w:r w:rsidRPr="00B521D7">
        <w:t>.</w:t>
      </w:r>
    </w:p>
    <w:p w14:paraId="2D2D3F47" w14:textId="77777777" w:rsidR="00B521D7" w:rsidRPr="00B521D7" w:rsidRDefault="00B521D7" w:rsidP="00B521D7">
      <w:pPr>
        <w:pStyle w:val="P-Regular"/>
      </w:pPr>
      <w:r w:rsidRPr="00B521D7">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142895">
      <w:pPr>
        <w:pStyle w:val="H1-Section"/>
      </w:pPr>
      <w:r w:rsidRPr="0074264F">
        <w:t xml:space="preserve">Preprocessing </w:t>
      </w:r>
      <w:r>
        <w:t>t</w:t>
      </w:r>
      <w:r w:rsidRPr="0074264F">
        <w:t xml:space="preserve">ext </w:t>
      </w:r>
      <w:r>
        <w:t>d</w:t>
      </w:r>
      <w:r w:rsidRPr="0074264F">
        <w:t>ata</w:t>
      </w:r>
    </w:p>
    <w:p w14:paraId="4880FF50" w14:textId="3DC7926C" w:rsidR="0074264F" w:rsidRPr="0074264F" w:rsidRDefault="0074264F" w:rsidP="0074264F">
      <w:pPr>
        <w:pStyle w:val="P-Regular"/>
        <w:rPr>
          <w:rFonts w:ascii="Calibri" w:eastAsia="Times New Roman" w:hAnsi="Calibri" w:cs="Calibri"/>
        </w:rPr>
      </w:pPr>
      <w:r w:rsidRPr="0074264F">
        <w:t xml:space="preserve">Text preprocessing plays </w:t>
      </w:r>
      <w:r w:rsidR="00F20EF9" w:rsidRPr="0074264F">
        <w:t>a</w:t>
      </w:r>
      <w:r w:rsidR="00F20EF9">
        <w:t xml:space="preserve"> significant role</w:t>
      </w:r>
      <w:r w:rsidRPr="0074264F">
        <w:t xml:space="preserve"> in text classification tasks, ensuring that raw text data is transformed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551A2668" w:rsidR="0074264F" w:rsidRPr="0074264F" w:rsidRDefault="0074264F" w:rsidP="00142895">
      <w:pPr>
        <w:pStyle w:val="H2-Heading"/>
      </w:pPr>
      <w:r w:rsidRPr="0074264F">
        <w:t>Introducin</w:t>
      </w:r>
      <w:r w:rsidR="00127B10">
        <w:t>g</w:t>
      </w:r>
      <w:r w:rsidRPr="0074264F">
        <w:t xml:space="preserve">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611AFDC6" w:rsidR="0074264F" w:rsidRPr="0074264F" w:rsidRDefault="0074264F" w:rsidP="0074264F">
      <w:pPr>
        <w:pStyle w:val="L-Bullets"/>
      </w:pPr>
      <w:r w:rsidRPr="0074264F">
        <w:rPr>
          <w:b/>
          <w:bCs/>
        </w:rPr>
        <w:t>Tokenization</w:t>
      </w:r>
      <w:r w:rsidRPr="0074264F">
        <w:t xml:space="preserve">: Tokenization breaks down text into individual tokens, which are usually words or subword units. This step is fundamental as it forms the basis for </w:t>
      </w:r>
      <w:r w:rsidR="00DF0F92" w:rsidRPr="0074264F">
        <w:t>the next</w:t>
      </w:r>
      <w:r w:rsidRPr="0074264F">
        <w:t xml:space="preserve"> preprocessing tasks (Jurafsky &amp; Martin, 2020).</w:t>
      </w:r>
    </w:p>
    <w:p w14:paraId="45D12EFE" w14:textId="1F8D2086"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xml:space="preserve">: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w:t>
      </w:r>
      <w:r w:rsidR="006E4616">
        <w:t>efficiently</w:t>
      </w:r>
      <w:r w:rsidRPr="0074264F">
        <w:t xml:space="preserve"> (Manning et al., 2008).</w:t>
      </w:r>
    </w:p>
    <w:p w14:paraId="05049BEC" w14:textId="65387701"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often removed. Punctuation marks are also typically removed as they do not add semantic value but may interfere with tokenization (Bird et al., 2009).</w:t>
      </w:r>
    </w:p>
    <w:p w14:paraId="6C7794B5" w14:textId="6BD18B37" w:rsidR="0074264F" w:rsidRPr="0032435C" w:rsidRDefault="0074264F" w:rsidP="00D97567">
      <w:pPr>
        <w:pStyle w:val="H2-Heading"/>
      </w:pPr>
      <w:r w:rsidRPr="00F500EE">
        <w:t xml:space="preserve">Techniques in </w:t>
      </w:r>
      <w:r w:rsidR="00937A20" w:rsidRPr="00F500EE">
        <w:t>t</w:t>
      </w:r>
      <w:r w:rsidRPr="00F500EE">
        <w:t xml:space="preserve">ext </w:t>
      </w:r>
      <w:r w:rsidR="00937A20" w:rsidRPr="00F500EE">
        <w:t>p</w:t>
      </w:r>
      <w:r w:rsidRPr="00F500EE">
        <w:t>reprocessing</w:t>
      </w:r>
      <w:r w:rsidR="00D97567">
        <w:t xml:space="preserve">: </w:t>
      </w:r>
      <w:r w:rsidRPr="0032435C">
        <w:t xml:space="preserve">Tokenization </w:t>
      </w:r>
      <w:r w:rsidR="00937A20" w:rsidRPr="0032435C">
        <w:t>t</w:t>
      </w:r>
      <w:r w:rsidRPr="0032435C">
        <w:t>echniques</w:t>
      </w:r>
    </w:p>
    <w:p w14:paraId="4290D917" w14:textId="32762FE6" w:rsidR="0074264F" w:rsidRPr="0074264F" w:rsidRDefault="0074264F" w:rsidP="0074264F">
      <w:pPr>
        <w:pStyle w:val="P-Regular"/>
        <w:rPr>
          <w:rFonts w:ascii="Calibri" w:eastAsia="Times New Roman" w:hAnsi="Calibri" w:cs="Calibri"/>
        </w:rPr>
      </w:pPr>
      <w:r w:rsidRPr="0074264F">
        <w:t xml:space="preserve">Tokenization can vary based on the granularity of tokens </w:t>
      </w:r>
      <w:r w:rsidR="004E762F" w:rsidRPr="0074264F">
        <w:t>needed</w:t>
      </w:r>
      <w:r w:rsidRPr="0074264F">
        <w:t>:</w:t>
      </w:r>
    </w:p>
    <w:p w14:paraId="49E53294" w14:textId="77777777" w:rsidR="0074264F" w:rsidRPr="0074264F" w:rsidRDefault="0074264F" w:rsidP="0074264F">
      <w:pPr>
        <w:pStyle w:val="L-Bullets"/>
      </w:pPr>
      <w:r w:rsidRPr="0074264F">
        <w:rPr>
          <w:b/>
          <w:bCs/>
        </w:rPr>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46CFE209" w14:textId="6E2452A6"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rPr>
        <w:t> </w:t>
      </w:r>
      <w:r w:rsidRPr="0074264F">
        <w:rPr>
          <w:rFonts w:ascii="Calibri" w:eastAsia="Times New Roman" w:hAnsi="Calibri" w:cs="Calibri"/>
          <w:sz w:val="20"/>
          <w:szCs w:val="20"/>
        </w:rPr>
        <w:t> </w: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10DD8738" w:rsidR="0074264F" w:rsidRPr="0074264F" w:rsidRDefault="0074264F" w:rsidP="0074264F">
      <w:pPr>
        <w:pStyle w:val="P-Regular"/>
      </w:pPr>
      <w:r w:rsidRPr="0074264F">
        <w:t xml:space="preserve">The Hugging Face Diffusion library provides robust support for text preprocessing through its tokenization utilities and pipeline integrations. Researchers and practitioners can </w:t>
      </w:r>
      <w:r w:rsidR="004E762F" w:rsidRPr="0074264F">
        <w:t>use</w:t>
      </w:r>
      <w:r w:rsidRPr="0074264F">
        <w:t xml:space="preserv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15446D34"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xml:space="preserve">: </w:t>
      </w:r>
      <w:r w:rsidR="004E762F" w:rsidRPr="0074264F">
        <w:t>Showing</w:t>
      </w:r>
      <w:r w:rsidRPr="0074264F">
        <w:t xml:space="preserve">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308435A4" w14:textId="77777777" w:rsidR="00712869" w:rsidRPr="00712869" w:rsidRDefault="00712869" w:rsidP="00712869">
      <w:pPr>
        <w:pStyle w:val="H3-Subheading"/>
      </w:pPr>
      <w:r w:rsidRPr="00712869">
        <w:t>Practical Example: Cleaning Text Data and Handling Outliers in NLP</w:t>
      </w:r>
    </w:p>
    <w:p w14:paraId="4882217B" w14:textId="05DDC98D" w:rsidR="00B8533F" w:rsidRDefault="00712869" w:rsidP="00D74C9C">
      <w:pPr>
        <w:pStyle w:val="P-Regular"/>
      </w:pPr>
      <w:r w:rsidRPr="00712869">
        <w:rPr>
          <w:lang w:val="en-US"/>
        </w:rPr>
        <w:t xml:space="preserve">We will use basic Python libraries to clean text data and handle outliers, focusing on </w:t>
      </w:r>
      <w:r w:rsidR="00FB513C">
        <w:rPr>
          <w:lang w:val="en-US"/>
        </w:rPr>
        <w:t>core</w:t>
      </w:r>
      <w:r w:rsidRPr="00712869">
        <w:rPr>
          <w:lang w:val="en-US"/>
        </w:rPr>
        <w:t xml:space="preserve"> steps like text preprocessing and filtering based on text length. The following Python code </w:t>
      </w:r>
      <w:r w:rsidR="004E762F" w:rsidRPr="00712869">
        <w:rPr>
          <w:lang w:val="en-US"/>
        </w:rPr>
        <w:t>shows</w:t>
      </w:r>
      <w:r w:rsidRPr="00712869">
        <w:rPr>
          <w:lang w:val="en-US"/>
        </w:rPr>
        <w:t xml:space="preserve"> these tasks using the nltk library for tokenization and stopword removal</w:t>
      </w:r>
      <w:r>
        <w:rPr>
          <w:lang w:val="en-US"/>
        </w:rPr>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44A3695D" w14:textId="52EC96AF" w:rsidR="000A39BA" w:rsidRPr="000A39BA" w:rsidRDefault="000A39BA" w:rsidP="000A39BA">
      <w:r w:rsidRPr="000A39BA">
        <w:t xml:space="preserve">Now, </w:t>
      </w:r>
      <w:r w:rsidR="00C66164" w:rsidRPr="000A39BA">
        <w:t>let us</w:t>
      </w:r>
      <w:r w:rsidRPr="000A39BA">
        <w:t xml:space="preserve"> examine the details of this code:</w:t>
      </w:r>
    </w:p>
    <w:p w14:paraId="4C0DDB84" w14:textId="490495A2" w:rsidR="000A39BA" w:rsidRPr="000A39BA" w:rsidRDefault="000A39BA" w:rsidP="000A39BA">
      <w:r w:rsidRPr="000A39BA">
        <w:t xml:space="preserve">We begin by importing essential libraries like </w:t>
      </w:r>
      <w:r w:rsidRPr="000A39BA">
        <w:rPr>
          <w:rStyle w:val="P-Code"/>
        </w:rPr>
        <w:t>re</w:t>
      </w:r>
      <w:r w:rsidRPr="000A39BA">
        <w:t xml:space="preserve"> for regular expressions, </w:t>
      </w:r>
      <w:r w:rsidRPr="000A39BA">
        <w:rPr>
          <w:rStyle w:val="P-Code"/>
        </w:rPr>
        <w:t>nltk</w:t>
      </w:r>
      <w:r w:rsidRPr="000A39BA">
        <w:t xml:space="preserve"> for tokenization, and </w:t>
      </w:r>
      <w:r w:rsidRPr="000A39BA">
        <w:rPr>
          <w:rStyle w:val="P-Code"/>
        </w:rPr>
        <w:t>stopwords</w:t>
      </w:r>
      <w:r w:rsidRPr="000A39BA">
        <w:t xml:space="preserve"> to </w:t>
      </w:r>
      <w:r w:rsidR="004E762F" w:rsidRPr="000A39BA">
        <w:t>cut</w:t>
      </w:r>
      <w:r w:rsidRPr="000A39BA">
        <w:t xml:space="preserve"> common, non-meaningful words. The function </w:t>
      </w:r>
      <w:r w:rsidRPr="000A39BA">
        <w:rPr>
          <w:rStyle w:val="P-Code"/>
        </w:rPr>
        <w:t>clean_text</w:t>
      </w:r>
      <w:r w:rsidRPr="000A39BA">
        <w:t xml:space="preserve"> first removes special characters and numbers using a regular expression, converts the text to lowercase for uniformity, and tokenizes the sentence into words. After tokenization, stopwords are removed to focus only on relevant words, and the tokens are joined back into a cleaned sentence.</w:t>
      </w:r>
    </w:p>
    <w:p w14:paraId="4AAB42C6" w14:textId="67805A05" w:rsidR="000A39BA" w:rsidRPr="000A39BA" w:rsidRDefault="000A39BA" w:rsidP="000A39BA">
      <w:r w:rsidRPr="000A39BA">
        <w:t xml:space="preserve">Next, the </w:t>
      </w:r>
      <w:r w:rsidRPr="000A39BA">
        <w:rPr>
          <w:rStyle w:val="P-Code"/>
        </w:rPr>
        <w:t>handle_outliers</w:t>
      </w:r>
      <w:r w:rsidRPr="000A39BA">
        <w:t xml:space="preserve"> function </w:t>
      </w:r>
      <w:r w:rsidR="004E762F" w:rsidRPr="000A39BA">
        <w:t>names</w:t>
      </w:r>
      <w:r w:rsidRPr="000A39BA">
        <w:t xml:space="preserve"> and removes extremely long or short texts based on quantile thresholds. By calculating text lengths and </w:t>
      </w:r>
      <w:r w:rsidR="004E762F" w:rsidRPr="000A39BA">
        <w:t>deciding</w:t>
      </w:r>
      <w:r w:rsidRPr="000A39BA">
        <w:t xml:space="preserve"> lower and upper bounds, this function filters out texts that are too long or too short, ensuring the dataset </w:t>
      </w:r>
      <w:r w:rsidR="00DF0F92" w:rsidRPr="000A39BA">
        <w:t>stays</w:t>
      </w:r>
      <w:r w:rsidRPr="000A39BA">
        <w:t xml:space="preserve"> well-balanced.</w:t>
      </w:r>
    </w:p>
    <w:p w14:paraId="272D8E62" w14:textId="77777777" w:rsidR="000A39BA" w:rsidRPr="000A39BA" w:rsidRDefault="000A39BA" w:rsidP="000A39BA">
      <w:r w:rsidRPr="000A39BA">
        <w:t>Finally, the cleaned and filtered texts are displayed. This approach ensures the dataset is ready for model training, minimizing biases introduced by outlier texts.</w:t>
      </w:r>
    </w:p>
    <w:p w14:paraId="451FA8A9" w14:textId="12218E41" w:rsidR="0074264F" w:rsidRPr="0074264F" w:rsidRDefault="0066378D" w:rsidP="00955526">
      <w:pPr>
        <w:pStyle w:val="H2-Heading"/>
      </w:pPr>
      <w:r>
        <w:t>Wrapping up</w:t>
      </w:r>
    </w:p>
    <w:p w14:paraId="21DDD571" w14:textId="020B6CB1" w:rsidR="0074264F" w:rsidRPr="0074264F" w:rsidRDefault="00420889" w:rsidP="0074264F">
      <w:pPr>
        <w:pStyle w:val="P-Regular"/>
      </w:pPr>
      <w:r>
        <w:t>Successful</w:t>
      </w:r>
      <w:r w:rsidR="0074264F" w:rsidRPr="0074264F">
        <w:t xml:space="preserve"> text preprocessing is </w:t>
      </w:r>
      <w:r w:rsidR="0093583D">
        <w:t>fundamental</w:t>
      </w:r>
      <w:r w:rsidR="0074264F" w:rsidRPr="0074264F">
        <w:t xml:space="preserve"> for achieving </w:t>
      </w:r>
      <w:r w:rsidR="004E762F" w:rsidRPr="0074264F">
        <w:t>best</w:t>
      </w:r>
      <w:r w:rsidR="0074264F" w:rsidRPr="0074264F">
        <w:t xml:space="preserve"> performance in text classification tasks. By employing techniques such as tokenization, normalization, and stopwords removal, researchers can ensure that the data </w:t>
      </w:r>
      <w:r w:rsidR="005E113B">
        <w:t xml:space="preserve">with </w:t>
      </w:r>
      <w:r w:rsidR="00561960">
        <w:t xml:space="preserve">the </w:t>
      </w:r>
      <w:r w:rsidR="004E762F">
        <w:t>correct structure</w:t>
      </w:r>
      <w:r w:rsidR="0074264F" w:rsidRPr="0074264F">
        <w:t xml:space="preserve"> for </w:t>
      </w:r>
      <w:r w:rsidR="004E762F" w:rsidRPr="0074264F">
        <w:t>later</w:t>
      </w:r>
      <w:r w:rsidR="0074264F" w:rsidRPr="0074264F">
        <w:t xml:space="preserve"> modeling steps using the Hugging Face Diffusion library. </w:t>
      </w:r>
    </w:p>
    <w:p w14:paraId="0D9D44CC" w14:textId="1518195F" w:rsidR="002619F9" w:rsidRPr="002619F9" w:rsidRDefault="002619F9" w:rsidP="00695900">
      <w:pPr>
        <w:pStyle w:val="H1-Section"/>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437F4819" w:rsidR="002619F9" w:rsidRPr="002619F9" w:rsidRDefault="002619F9" w:rsidP="002619F9">
      <w:pPr>
        <w:pStyle w:val="P-Regular"/>
      </w:pPr>
      <w:r w:rsidRPr="002619F9">
        <w:t xml:space="preserve">Fine-tuning pre-trained models is a </w:t>
      </w:r>
      <w:r w:rsidR="0093583D">
        <w:t>core</w:t>
      </w:r>
      <w:r w:rsidRPr="002619F9">
        <w:t xml:space="preserve"> technique in natural language processing (NLP) that </w:t>
      </w:r>
      <w:r w:rsidR="004E762F" w:rsidRPr="002619F9">
        <w:t>uses</w:t>
      </w:r>
      <w:r w:rsidRPr="002619F9">
        <w:t xml:space="preserve"> existing knowledge from large-scale models to adapt them to specific tasks or </w:t>
      </w:r>
      <w:r w:rsidR="00A22C21">
        <w:t>functions</w:t>
      </w:r>
      <w:r w:rsidRPr="002619F9">
        <w:t xml:space="preserve">. This section explores the process of fine-tuning using the Hugging Face Diffusion library, focusing on its </w:t>
      </w:r>
      <w:r w:rsidR="001A2DB0" w:rsidRPr="002619F9">
        <w:t>method</w:t>
      </w:r>
      <w:r w:rsidRPr="002619F9">
        <w:t>, applications, and best practices. </w:t>
      </w:r>
    </w:p>
    <w:p w14:paraId="77BF10BE" w14:textId="1B02D253" w:rsidR="002619F9" w:rsidRPr="002619F9" w:rsidRDefault="002619F9" w:rsidP="00695900">
      <w:pPr>
        <w:pStyle w:val="H2-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542BAEE7" w:rsidR="002619F9" w:rsidRPr="002619F9" w:rsidRDefault="002619F9" w:rsidP="002619F9">
      <w:pPr>
        <w:pStyle w:val="P-Regular"/>
      </w:pPr>
      <w:r w:rsidRPr="002619F9">
        <w:t xml:space="preserve">Fine-tuning involves taking a pre-trained model that has been trained on a large corpus of text (e.g., BERT, GPT) and adapting it to a specific task or dataset by further training it on </w:t>
      </w:r>
      <w:r w:rsidR="00A22C21">
        <w:t>function-specific</w:t>
      </w:r>
      <w:r w:rsidRPr="002619F9">
        <w:t xml:space="preserve">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695900">
      <w:pPr>
        <w:pStyle w:val="H2-Heading"/>
      </w:pPr>
      <w:r w:rsidRPr="002619F9">
        <w:t xml:space="preserve">Methodology of </w:t>
      </w:r>
      <w:r>
        <w:t>f</w:t>
      </w:r>
      <w:r w:rsidRPr="002619F9">
        <w:t>ine-tuning</w:t>
      </w:r>
    </w:p>
    <w:p w14:paraId="7D8D7415" w14:textId="3E58DC92"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w:t>
      </w:r>
      <w:r w:rsidR="00E56D61">
        <w:t>more precise</w:t>
      </w:r>
      <w:r w:rsidRPr="002619F9">
        <w:t xml:space="preserve"> pre-trained model depends on the nature of the task. For instance, BERT (Devlin et al., 2019) is often used for tasks requiring bidirectional understanding of text, while GPT (Radford et al., 2018) is favored for generative tasks due to its autoregressive nature.</w:t>
      </w:r>
    </w:p>
    <w:p w14:paraId="36AB371A" w14:textId="513BAE38"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xml:space="preserve">: Curating and preprocessing the dataset is </w:t>
      </w:r>
      <w:r w:rsidR="00FB513C">
        <w:t>important</w:t>
      </w:r>
      <w:r w:rsidRPr="002619F9">
        <w:t xml:space="preserve"> for fine-tuning. This includes tokenization, data cleaning, and splitting into training, validation, and test sets to ensure robust model evaluation.</w:t>
      </w:r>
    </w:p>
    <w:p w14:paraId="616DA275" w14:textId="2EA2DF59" w:rsidR="002619F9" w:rsidRPr="002619F9" w:rsidRDefault="002619F9" w:rsidP="002619F9">
      <w:pPr>
        <w:pStyle w:val="L-Bullets"/>
      </w:pPr>
      <w:r w:rsidRPr="002619F9">
        <w:rPr>
          <w:b/>
          <w:bCs/>
        </w:rPr>
        <w:t xml:space="preserve">Fine-tuning </w:t>
      </w:r>
      <w:r>
        <w:rPr>
          <w:b/>
          <w:bCs/>
        </w:rPr>
        <w:t>p</w:t>
      </w:r>
      <w:r w:rsidRPr="002619F9">
        <w:rPr>
          <w:b/>
          <w:bCs/>
        </w:rPr>
        <w:t>rocess</w:t>
      </w:r>
      <w:r w:rsidRPr="002619F9">
        <w:t xml:space="preserve">: The fine-tuning process typically involves initializing the pre-trained model with its weights, attaching task-specific layers (e.g., classification head), and then training on the </w:t>
      </w:r>
      <w:r w:rsidR="00A22C21">
        <w:t>function-specific</w:t>
      </w:r>
      <w:r w:rsidRPr="002619F9">
        <w:t xml:space="preserve"> dataset using supervised learning techniques.</w:t>
      </w:r>
    </w:p>
    <w:p w14:paraId="45832BF6" w14:textId="468324A0" w:rsidR="002619F9" w:rsidRPr="002619F9" w:rsidRDefault="002619F9" w:rsidP="00695900">
      <w:pPr>
        <w:pStyle w:val="H2-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Fine-tuning pre-trained models has been successfully applied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172C6068" w:rsidR="002619F9" w:rsidRPr="002619F9" w:rsidRDefault="002619F9" w:rsidP="002619F9">
      <w:pPr>
        <w:pStyle w:val="L-Bullets"/>
      </w:pPr>
      <w:r w:rsidRPr="002619F9">
        <w:rPr>
          <w:b/>
          <w:bCs/>
        </w:rPr>
        <w:t>Named Entity Recognition (NER)</w:t>
      </w:r>
      <w:r w:rsidRPr="002619F9">
        <w:t xml:space="preserve">: Fine-tuning models like RoBERTa (Liu et al., 2019) for </w:t>
      </w:r>
      <w:r w:rsidR="001A2DB0" w:rsidRPr="002619F9">
        <w:t>showing</w:t>
      </w:r>
      <w:r w:rsidRPr="002619F9">
        <w:t xml:space="preserve">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3EF2B7BB"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695900">
      <w:pPr>
        <w:pStyle w:val="H2-Heading"/>
      </w:pPr>
      <w:r w:rsidRPr="002619F9">
        <w:t xml:space="preserve">Best </w:t>
      </w:r>
      <w:r w:rsidR="00DF3FE2">
        <w:t>p</w:t>
      </w:r>
      <w:r w:rsidRPr="002619F9">
        <w:t xml:space="preserve">ractices and </w:t>
      </w:r>
      <w:r w:rsidR="00DF3FE2">
        <w:t>c</w:t>
      </w:r>
      <w:r w:rsidRPr="002619F9">
        <w:t>onsiderations</w:t>
      </w:r>
    </w:p>
    <w:p w14:paraId="18E244B4" w14:textId="30B330A3"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xml:space="preserve">: </w:t>
      </w:r>
      <w:r w:rsidR="001A2DB0" w:rsidRPr="002619F9">
        <w:t>Improving</w:t>
      </w:r>
      <w:r w:rsidRPr="002619F9">
        <w:t xml:space="preserve">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695900">
      <w:pPr>
        <w:pStyle w:val="H2-Heading"/>
      </w:pPr>
      <w:r w:rsidRPr="002619F9">
        <w:t xml:space="preserve">Evaluation and </w:t>
      </w:r>
      <w:r w:rsidR="00DF3FE2">
        <w:t>m</w:t>
      </w:r>
      <w:r w:rsidRPr="002619F9">
        <w:t>etrics</w:t>
      </w:r>
    </w:p>
    <w:p w14:paraId="5DBC430D" w14:textId="39D5E512" w:rsid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1202CAFF" w14:textId="77777777" w:rsidR="005C35D8" w:rsidRPr="005C35D8" w:rsidRDefault="005C35D8" w:rsidP="00313F5D">
      <w:pPr>
        <w:pStyle w:val="H3-Subheading"/>
      </w:pPr>
      <w:r w:rsidRPr="005C35D8">
        <w:t>Practical Example: Fine-Tuning BERT with Learning Rate Scheduling and Early Stopping</w:t>
      </w:r>
    </w:p>
    <w:p w14:paraId="63E21E29" w14:textId="56643B58" w:rsidR="0091484B" w:rsidRPr="0091484B" w:rsidRDefault="005C35D8" w:rsidP="00313F5D">
      <w:pPr>
        <w:pStyle w:val="L-Bullets"/>
      </w:pPr>
      <w:r w:rsidRPr="005C35D8">
        <w:rPr>
          <w:lang w:val="en-US"/>
        </w:rPr>
        <w:t xml:space="preserve">In this example, we will fine-tune a pre-trained BERT model using the Hugging Face transformers library for a sentiment analysis task. We will implement best practices such as learning rate scheduling, early stopping, and custom performance metrics to evaluate the model </w:t>
      </w:r>
      <w:r w:rsidR="009306C1">
        <w:rPr>
          <w:lang w:val="en-US"/>
        </w:rPr>
        <w:t>in a productive manner</w:t>
      </w:r>
      <w:r w:rsidRPr="005C35D8">
        <w:rPr>
          <w:lang w:val="en-US"/>
        </w:rPr>
        <w:t xml:space="preserve">. The dataset used in this example is a subset of the IMDb dataset, which </w:t>
      </w:r>
      <w:r w:rsidR="001A2DB0" w:rsidRPr="005C35D8">
        <w:rPr>
          <w:lang w:val="en-US"/>
        </w:rPr>
        <w:t>holds</w:t>
      </w:r>
      <w:r w:rsidRPr="005C35D8">
        <w:rPr>
          <w:lang w:val="en-US"/>
        </w:rPr>
        <w:t xml:space="preserve"> labeled movie reviews for binary sentiment </w:t>
      </w:r>
      <w:r w:rsidR="004E762F" w:rsidRPr="005C35D8">
        <w:rPr>
          <w:lang w:val="en-US"/>
        </w:rPr>
        <w:t>classification.</w:t>
      </w:r>
    </w:p>
    <w:p w14:paraId="035E4552" w14:textId="5FD44370" w:rsidR="001C3C7D" w:rsidRDefault="002C4185" w:rsidP="002C4185">
      <w:pPr>
        <w:pStyle w:val="SC-Source"/>
      </w:pPr>
      <w:r>
        <w:t>``python</w:t>
      </w:r>
    </w:p>
    <w:p w14:paraId="1DABE4FF" w14:textId="77777777" w:rsidR="002C4185" w:rsidRDefault="002C4185" w:rsidP="002C4185">
      <w:pPr>
        <w:pStyle w:val="SC-Source"/>
      </w:pPr>
      <w:r>
        <w:t>from transformers import BertTokenizer, BertForSequenceClassification,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724041E5" w14:textId="77777777" w:rsidR="00F67156" w:rsidRPr="00F67156" w:rsidRDefault="00F67156" w:rsidP="00F67156">
      <w:pPr>
        <w:pStyle w:val="P-Regular"/>
        <w:rPr>
          <w:lang w:val="en-US"/>
        </w:rPr>
      </w:pPr>
      <w:r w:rsidRPr="00F67156">
        <w:rPr>
          <w:lang w:val="en-US"/>
        </w:rPr>
        <w:t xml:space="preserve">In this code snippet, we begin by importing the necessary libraries and loading a subset of the IMDb dataset using the </w:t>
      </w:r>
      <w:r w:rsidRPr="00F67156">
        <w:rPr>
          <w:rStyle w:val="P-Code"/>
          <w:lang w:val="en-US"/>
        </w:rPr>
        <w:t>datasets</w:t>
      </w:r>
      <w:r w:rsidRPr="00F67156">
        <w:rPr>
          <w:lang w:val="en-US"/>
        </w:rPr>
        <w:t xml:space="preserve"> library from Hugging Face. The </w:t>
      </w:r>
      <w:r w:rsidRPr="00F67156">
        <w:rPr>
          <w:rStyle w:val="P-Code"/>
          <w:lang w:val="en-US"/>
        </w:rPr>
        <w:t>BertTokenizer</w:t>
      </w:r>
      <w:r w:rsidRPr="00F67156">
        <w:rPr>
          <w:lang w:val="en-US"/>
        </w:rPr>
        <w:t xml:space="preserve"> is initialized to preprocess the text by tokenizing it and truncating or padding it to a uniform length. This prepares the text for input into the BERT model.</w:t>
      </w:r>
    </w:p>
    <w:p w14:paraId="262CF1C4" w14:textId="77777777" w:rsidR="00F67156" w:rsidRPr="00F67156" w:rsidRDefault="00F67156" w:rsidP="00F67156">
      <w:pPr>
        <w:pStyle w:val="P-Regular"/>
        <w:rPr>
          <w:lang w:val="en-US"/>
        </w:rPr>
      </w:pPr>
      <w:r w:rsidRPr="00F67156">
        <w:rPr>
          <w:lang w:val="en-US"/>
        </w:rPr>
        <w:t xml:space="preserve">Next, we set up a PyTorch </w:t>
      </w:r>
      <w:r w:rsidRPr="00F67156">
        <w:rPr>
          <w:rStyle w:val="P-Code"/>
          <w:lang w:val="en-US"/>
        </w:rPr>
        <w:t>DataLoader</w:t>
      </w:r>
      <w:r w:rsidRPr="00F67156">
        <w:rPr>
          <w:lang w:val="en-US"/>
        </w:rPr>
        <w:t xml:space="preserve"> to manage the preprocessed data in batches for training. We load the pre-trained BERT model, specifying that it should be fine-tuned for binary classification (positive or negative sentiment).</w:t>
      </w:r>
    </w:p>
    <w:p w14:paraId="2543C48C" w14:textId="74D450BE" w:rsidR="00F67156" w:rsidRPr="00F67156" w:rsidRDefault="00F67156" w:rsidP="00F67156">
      <w:pPr>
        <w:pStyle w:val="P-Regular"/>
        <w:rPr>
          <w:lang w:val="en-US"/>
        </w:rPr>
      </w:pPr>
      <w:r w:rsidRPr="00F67156">
        <w:rPr>
          <w:lang w:val="en-US"/>
        </w:rPr>
        <w:t xml:space="preserve">The </w:t>
      </w:r>
      <w:r w:rsidRPr="00F67156">
        <w:rPr>
          <w:rStyle w:val="P-Code"/>
          <w:lang w:val="en-US"/>
        </w:rPr>
        <w:t>TrainingArguments</w:t>
      </w:r>
      <w:r w:rsidRPr="00F67156">
        <w:rPr>
          <w:lang w:val="en-US"/>
        </w:rPr>
        <w:t xml:space="preserve"> are defined to include </w:t>
      </w:r>
      <w:r w:rsidR="00F20EF9" w:rsidRPr="00F67156">
        <w:rPr>
          <w:lang w:val="en-US"/>
        </w:rPr>
        <w:t>key features</w:t>
      </w:r>
      <w:r w:rsidRPr="00F67156">
        <w:rPr>
          <w:lang w:val="en-US"/>
        </w:rPr>
        <w:t xml:space="preserve"> such as learning rate scheduling, logging, and early stopping. Early stopping is controlled by </w:t>
      </w:r>
      <w:r w:rsidR="004E762F" w:rsidRPr="00F67156">
        <w:rPr>
          <w:lang w:val="en-US"/>
        </w:rPr>
        <w:t>checking</w:t>
      </w:r>
      <w:r w:rsidRPr="00F67156">
        <w:rPr>
          <w:lang w:val="en-US"/>
        </w:rPr>
        <w:t xml:space="preserve"> the accuracy metric and stopping the training process if no improvement is detected. We also set up a custom </w:t>
      </w:r>
      <w:r w:rsidRPr="004E762F">
        <w:rPr>
          <w:rStyle w:val="P-Code"/>
        </w:rPr>
        <w:t xml:space="preserve">compute_metrics </w:t>
      </w:r>
      <w:r w:rsidRPr="00F67156">
        <w:rPr>
          <w:lang w:val="en-US"/>
        </w:rPr>
        <w:t>function to evaluate the model's performance using accuracy and F1-score, which provides a more balanced metric for binary classification tasks.</w:t>
      </w:r>
    </w:p>
    <w:p w14:paraId="33D7E841" w14:textId="77777777" w:rsidR="00F67156" w:rsidRPr="00F67156" w:rsidRDefault="00F67156" w:rsidP="00F67156">
      <w:pPr>
        <w:pStyle w:val="P-Regular"/>
        <w:rPr>
          <w:lang w:val="en-US"/>
        </w:rPr>
      </w:pPr>
      <w:r w:rsidRPr="00F67156">
        <w:rPr>
          <w:lang w:val="en-US"/>
        </w:rPr>
        <w:t xml:space="preserve">Once the model is trained using Hugging Face’s </w:t>
      </w:r>
      <w:r w:rsidRPr="00F67156">
        <w:rPr>
          <w:rStyle w:val="P-Code"/>
          <w:lang w:val="en-US"/>
        </w:rPr>
        <w:t>Trainer</w:t>
      </w:r>
      <w:r w:rsidRPr="00F67156">
        <w:rPr>
          <w:lang w:val="en-US"/>
        </w:rPr>
        <w:t xml:space="preserve"> class, it is saved for later use or deployment.</w:t>
      </w:r>
    </w:p>
    <w:p w14:paraId="7CF5E4B2" w14:textId="5EA96F05" w:rsidR="00F67156" w:rsidRPr="00F67156" w:rsidRDefault="00F67156" w:rsidP="00F67156">
      <w:pPr>
        <w:pStyle w:val="P-Regular"/>
        <w:rPr>
          <w:lang w:val="en-US"/>
        </w:rPr>
      </w:pPr>
      <w:r w:rsidRPr="00F67156">
        <w:rPr>
          <w:lang w:val="en-US"/>
        </w:rPr>
        <w:t xml:space="preserve">This example </w:t>
      </w:r>
      <w:r w:rsidR="001A2DB0" w:rsidRPr="00F67156">
        <w:rPr>
          <w:lang w:val="en-US"/>
        </w:rPr>
        <w:t>highlights</w:t>
      </w:r>
      <w:r w:rsidRPr="00F67156">
        <w:rPr>
          <w:lang w:val="en-US"/>
        </w:rPr>
        <w:t xml:space="preserve"> the integration of best practices in fine-tuning NLP models. By </w:t>
      </w:r>
      <w:r w:rsidR="001A2DB0" w:rsidRPr="00F67156">
        <w:rPr>
          <w:lang w:val="en-US"/>
        </w:rPr>
        <w:t>using</w:t>
      </w:r>
      <w:r w:rsidRPr="00F67156">
        <w:rPr>
          <w:lang w:val="en-US"/>
        </w:rPr>
        <w:t xml:space="preserve"> learning rate adjustments and early stopping, we enhance the training process, prevent overfitting, and ensure the model achieves the best possible performance.</w:t>
      </w:r>
    </w:p>
    <w:p w14:paraId="00FD02B1" w14:textId="2E5A7F9E" w:rsidR="004A45CD" w:rsidRPr="00684AC1" w:rsidRDefault="00F67156" w:rsidP="00684AC1">
      <w:pPr>
        <w:pStyle w:val="P-Regular"/>
      </w:pPr>
      <w:r w:rsidRPr="00F67156">
        <w:rPr>
          <w:lang w:val="en-US"/>
        </w:rPr>
        <w:t xml:space="preserve">By transforming the </w:t>
      </w:r>
      <w:r w:rsidR="001A2DB0" w:rsidRPr="00F67156">
        <w:rPr>
          <w:lang w:val="en-US"/>
        </w:rPr>
        <w:t>earlier</w:t>
      </w:r>
      <w:r w:rsidRPr="00F67156">
        <w:rPr>
          <w:lang w:val="en-US"/>
        </w:rPr>
        <w:t xml:space="preserve"> bullet points into fluid sentences and explaining the rationale behind each step, we ensure that the code is more accessible to readers while adhering to the editor's guidelines. Let me know if </w:t>
      </w:r>
      <w:r w:rsidR="00C66164" w:rsidRPr="00F67156">
        <w:rPr>
          <w:lang w:val="en-US"/>
        </w:rPr>
        <w:t>you would</w:t>
      </w:r>
      <w:r w:rsidRPr="00F67156">
        <w:rPr>
          <w:lang w:val="en-US"/>
        </w:rPr>
        <w:t xml:space="preserve"> like to expand further on any sections!</w:t>
      </w:r>
    </w:p>
    <w:p w14:paraId="367F2C90" w14:textId="5B590FD5" w:rsidR="002619F9" w:rsidRPr="002619F9" w:rsidRDefault="00DF3FE2" w:rsidP="00D61641">
      <w:pPr>
        <w:pStyle w:val="H1-Section"/>
        <w:rPr>
          <w:rFonts w:eastAsia="Arial"/>
          <w:sz w:val="22"/>
          <w:szCs w:val="22"/>
        </w:rPr>
      </w:pPr>
      <w:r>
        <w:t xml:space="preserve">Wrap </w:t>
      </w:r>
      <w:r w:rsidR="00DB35B1">
        <w:t>up!</w:t>
      </w:r>
      <w:r w:rsidR="00DC4F3F">
        <w:t xml:space="preserve"> </w:t>
      </w:r>
    </w:p>
    <w:p w14:paraId="47DD510D" w14:textId="52887E17" w:rsidR="002619F9" w:rsidRPr="002619F9" w:rsidRDefault="002619F9" w:rsidP="002619F9">
      <w:pPr>
        <w:pStyle w:val="P-Regular"/>
      </w:pPr>
      <w:r w:rsidRPr="002619F9">
        <w:t xml:space="preserve">Fine-tuning pre-trained models with the Hugging Face Diffusion library empowers researchers and practitioners to achieve </w:t>
      </w:r>
      <w:r w:rsidR="001A2DB0" w:rsidRPr="002619F9">
        <w:t>ultramodern</w:t>
      </w:r>
      <w:r w:rsidRPr="002619F9">
        <w:t xml:space="preserve"> performance on various NLP tasks. By </w:t>
      </w:r>
      <w:r w:rsidR="001A2DB0" w:rsidRPr="002619F9">
        <w:t>using</w:t>
      </w:r>
      <w:r w:rsidRPr="002619F9">
        <w:t xml:space="preserve"> existing knowledge encapsulated in pre-trained models and adapting them to specific applications, organizations can efficiently deploy sophisticated language understanding systems.</w:t>
      </w:r>
    </w:p>
    <w:p w14:paraId="41383C6D" w14:textId="3CF23F2A" w:rsidR="00F05124" w:rsidRPr="00F05124" w:rsidRDefault="00F05124" w:rsidP="00D61641">
      <w:pPr>
        <w:pStyle w:val="H1-Section"/>
      </w:pPr>
      <w:r w:rsidRPr="00F05124">
        <w:t>Evaluating Model Performance</w:t>
      </w:r>
    </w:p>
    <w:p w14:paraId="486C7A9E" w14:textId="0BEADCAB" w:rsidR="00F05124" w:rsidRPr="00F05124" w:rsidRDefault="00F05124" w:rsidP="00D61641">
      <w:pPr>
        <w:pStyle w:val="P-Regular"/>
      </w:pPr>
      <w:r w:rsidRPr="00F05124">
        <w:t xml:space="preserve">Evaluation of model performance is </w:t>
      </w:r>
      <w:r w:rsidR="00647E3C">
        <w:t>vital</w:t>
      </w:r>
      <w:r w:rsidRPr="00F05124">
        <w:t xml:space="preserve"> to assess how well fine-tuned models perform on specific NLP tasks. This section explores methodologies and metrics used for evaluating models, with practical applications in sentiment analysis and topic classification using the Hugging Face Diffusion library. </w:t>
      </w:r>
    </w:p>
    <w:p w14:paraId="04A8CF5A" w14:textId="77777777" w:rsidR="00F05124" w:rsidRPr="00F05124" w:rsidRDefault="00F05124" w:rsidP="00D61641">
      <w:pPr>
        <w:pStyle w:val="H2-Heading"/>
      </w:pPr>
      <w:r w:rsidRPr="00F05124">
        <w:t>Introduction to Model Evaluation</w:t>
      </w:r>
    </w:p>
    <w:p w14:paraId="0FFD8D34" w14:textId="4D687C23" w:rsidR="00F05124" w:rsidRPr="00F05124" w:rsidRDefault="00F05124" w:rsidP="00620AEA">
      <w:pPr>
        <w:pStyle w:val="P-Regular"/>
      </w:pPr>
      <w:r w:rsidRPr="00F05124">
        <w:t>Model evaluation ensures that fine-tuned models generalize well to unseen data and perform eff</w:t>
      </w:r>
      <w:r w:rsidR="009306C1">
        <w:t>ic</w:t>
      </w:r>
      <w:r w:rsidR="001C760E">
        <w:t>i</w:t>
      </w:r>
      <w:r w:rsidRPr="00F05124">
        <w:t>e</w:t>
      </w:r>
      <w:r w:rsidR="001C760E">
        <w:t>nt</w:t>
      </w:r>
      <w:r w:rsidRPr="00F05124">
        <w:t xml:space="preserve">ly on the intended task. It involves selecting </w:t>
      </w:r>
      <w:r w:rsidR="00E56D61">
        <w:t>correct</w:t>
      </w:r>
      <w:r w:rsidRPr="00F05124">
        <w:t xml:space="preserve"> metrics, understanding their implications, and interpreting results accurately (Halevy et al., 2009). </w:t>
      </w:r>
    </w:p>
    <w:p w14:paraId="0D1EC708" w14:textId="77777777" w:rsidR="00F05124" w:rsidRPr="00F839F0" w:rsidRDefault="00F05124" w:rsidP="00D61641">
      <w:pPr>
        <w:pStyle w:val="H2-Heading"/>
      </w:pPr>
      <w:r w:rsidRPr="00F839F0">
        <w:t>Methodologies and Metrics</w:t>
      </w:r>
    </w:p>
    <w:p w14:paraId="70C627CA" w14:textId="4311DDD6" w:rsidR="00F05124" w:rsidRPr="00A834AD" w:rsidRDefault="00F05124" w:rsidP="00F20EF9">
      <w:pPr>
        <w:pStyle w:val="L-Bullets"/>
        <w:numPr>
          <w:ilvl w:val="0"/>
          <w:numId w:val="15"/>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F20EF9">
      <w:pPr>
        <w:pStyle w:val="L-Bullets"/>
        <w:numPr>
          <w:ilvl w:val="1"/>
          <w:numId w:val="1"/>
        </w:numPr>
      </w:pPr>
      <w:r w:rsidRPr="005C4E2C">
        <w:rPr>
          <w:b/>
          <w:bCs/>
        </w:rPr>
        <w:t>Accuracy</w:t>
      </w:r>
      <w:r w:rsidRPr="00A834AD">
        <w:t>: Measures the proportion of correctly classified instances.</w:t>
      </w:r>
    </w:p>
    <w:p w14:paraId="52CFBAF7" w14:textId="715BC41B" w:rsidR="00F05124" w:rsidRPr="00A834AD" w:rsidRDefault="00F05124" w:rsidP="00F20EF9">
      <w:pPr>
        <w:pStyle w:val="L-Bullets"/>
        <w:numPr>
          <w:ilvl w:val="1"/>
          <w:numId w:val="1"/>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w:t>
      </w:r>
      <w:r w:rsidR="001A2DB0" w:rsidRPr="00A834AD">
        <w:t>showing</w:t>
      </w:r>
      <w:r w:rsidRPr="00A834AD">
        <w:t xml:space="preserve"> true positives (correctly predicted sentiments) and minimizing false positives (incorrectly predicted sentiments) are </w:t>
      </w:r>
      <w:r w:rsidR="00961355">
        <w:t>critical</w:t>
      </w:r>
      <w:r w:rsidRPr="00A834AD">
        <w:t xml:space="preserve"> (Sokolova &amp; Lapalme, 2009).</w:t>
      </w:r>
    </w:p>
    <w:p w14:paraId="06446861" w14:textId="1ED3E2ED" w:rsidR="00F05124" w:rsidRPr="00A834AD" w:rsidRDefault="00F05124" w:rsidP="00F20EF9">
      <w:pPr>
        <w:pStyle w:val="L-Bullets"/>
        <w:numPr>
          <w:ilvl w:val="1"/>
          <w:numId w:val="1"/>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F20EF9">
      <w:pPr>
        <w:pStyle w:val="L-Bullets"/>
        <w:numPr>
          <w:ilvl w:val="1"/>
          <w:numId w:val="1"/>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F20EF9">
      <w:pPr>
        <w:pStyle w:val="L-Bullets"/>
        <w:numPr>
          <w:ilvl w:val="0"/>
          <w:numId w:val="15"/>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D61641">
      <w:pPr>
        <w:pStyle w:val="H2-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F20EF9">
      <w:pPr>
        <w:pStyle w:val="L-Bullets"/>
        <w:numPr>
          <w:ilvl w:val="0"/>
          <w:numId w:val="3"/>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079E011D" w:rsidR="00F05124" w:rsidRPr="00F05124" w:rsidRDefault="00F05124" w:rsidP="00F20EF9">
      <w:pPr>
        <w:pStyle w:val="L-Bullets"/>
        <w:numPr>
          <w:ilvl w:val="0"/>
          <w:numId w:val="3"/>
        </w:numPr>
        <w:tabs>
          <w:tab w:val="clear" w:pos="720"/>
        </w:tabs>
        <w:ind w:left="717"/>
      </w:pPr>
      <w:r w:rsidRPr="00FF7C64">
        <w:rPr>
          <w:b/>
          <w:bCs/>
        </w:rPr>
        <w:t xml:space="preserve">Performance </w:t>
      </w:r>
      <w:r w:rsidR="00FF7C64" w:rsidRPr="00FF7C64">
        <w:rPr>
          <w:b/>
          <w:bCs/>
        </w:rPr>
        <w:t>m</w:t>
      </w:r>
      <w:r w:rsidRPr="00FF7C64">
        <w:rPr>
          <w:b/>
          <w:bCs/>
        </w:rPr>
        <w:t>etrics</w:t>
      </w:r>
      <w:r w:rsidRPr="00F05124">
        <w:t xml:space="preserve">: Evaluating sentiment analysis models using accuracy, precision, recall, and F1-score to measure their </w:t>
      </w:r>
      <w:r w:rsidR="001C760E">
        <w:t>efficiency</w:t>
      </w:r>
      <w:r w:rsidRPr="00F05124">
        <w:t xml:space="preserve">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27"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OaUA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8FF7D61" w:rsidR="00FF7C64" w:rsidRDefault="00FF7C64" w:rsidP="00F05124"/>
    <w:p w14:paraId="7FB53046" w14:textId="0AA93922" w:rsidR="00F05124" w:rsidRPr="00F05124" w:rsidRDefault="00F05124" w:rsidP="00B447F4">
      <w:pPr>
        <w:pStyle w:val="H2-Heading"/>
      </w:pPr>
      <w:r w:rsidRPr="00F05124">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F20EF9">
      <w:pPr>
        <w:pStyle w:val="L-Bullets"/>
        <w:numPr>
          <w:ilvl w:val="0"/>
          <w:numId w:val="16"/>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747148B7" w:rsidR="00F05124" w:rsidRPr="00F05124" w:rsidRDefault="00F05124" w:rsidP="00F20EF9">
      <w:pPr>
        <w:pStyle w:val="L-Bullets"/>
        <w:numPr>
          <w:ilvl w:val="0"/>
          <w:numId w:val="16"/>
        </w:numPr>
        <w:ind w:left="717"/>
      </w:pPr>
      <w:r w:rsidRPr="002070BA">
        <w:rPr>
          <w:b/>
          <w:bCs/>
        </w:rPr>
        <w:t xml:space="preserve">Performance </w:t>
      </w:r>
      <w:r w:rsidR="002070BA" w:rsidRPr="002070BA">
        <w:rPr>
          <w:b/>
          <w:bCs/>
        </w:rPr>
        <w:t>m</w:t>
      </w:r>
      <w:r w:rsidRPr="002070BA">
        <w:rPr>
          <w:b/>
          <w:bCs/>
        </w:rPr>
        <w:t>etrics</w:t>
      </w:r>
      <w:r w:rsidRPr="00F05124">
        <w:t xml:space="preserve">: Metrics like accuracy and confusion matrices are </w:t>
      </w:r>
      <w:r w:rsidR="001A2DB0" w:rsidRPr="00F05124">
        <w:t>used</w:t>
      </w:r>
      <w:r w:rsidRPr="00F05124">
        <w:t xml:space="preserve"> to evaluate the model's ability to classify documents into correct topics. </w:t>
      </w:r>
    </w:p>
    <w:p w14:paraId="5A63E781" w14:textId="5603B6DF" w:rsidR="00F05124" w:rsidRPr="00F05124" w:rsidRDefault="00F05124" w:rsidP="009E4B99">
      <w:pPr>
        <w:pStyle w:val="H2-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F20EF9">
      <w:pPr>
        <w:pStyle w:val="L-Bullets"/>
        <w:numPr>
          <w:ilvl w:val="0"/>
          <w:numId w:val="4"/>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F20EF9">
      <w:pPr>
        <w:pStyle w:val="L-Bullets"/>
        <w:numPr>
          <w:ilvl w:val="0"/>
          <w:numId w:val="4"/>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6077D6" w:rsidRDefault="00016B32" w:rsidP="006077D6">
      <w:pPr>
        <w:pStyle w:val="H2-Heading"/>
      </w:pPr>
      <w:r w:rsidRPr="006077D6">
        <w:t xml:space="preserve">Wrap </w:t>
      </w:r>
      <w:r w:rsidR="00DB35B1" w:rsidRPr="006077D6">
        <w:t>up!</w:t>
      </w:r>
    </w:p>
    <w:p w14:paraId="16F145F9" w14:textId="45C976D0" w:rsidR="00F05124" w:rsidRPr="00F05124" w:rsidRDefault="00F05124" w:rsidP="00DD16BB">
      <w:pPr>
        <w:pStyle w:val="P-Regular"/>
      </w:pPr>
      <w:r w:rsidRPr="00F05124">
        <w:t xml:space="preserve">Evaluating model performance in sentiment analysis and topic classification tasks using fine-tuned models with the Hugging Face Diffusion library is essential for </w:t>
      </w:r>
      <w:r w:rsidR="001A2DB0" w:rsidRPr="00F05124">
        <w:t>confirming</w:t>
      </w:r>
      <w:r w:rsidRPr="00F05124">
        <w:t xml:space="preserve"> their </w:t>
      </w:r>
      <w:r w:rsidR="00420889">
        <w:t>efficiency</w:t>
      </w:r>
      <w:r w:rsidRPr="00F05124">
        <w:t xml:space="preserve">. By employing </w:t>
      </w:r>
      <w:r w:rsidR="00E56D61">
        <w:t>correct</w:t>
      </w:r>
      <w:r w:rsidRPr="00F05124">
        <w:t xml:space="preserve"> metrics and methodologies, researchers and practitioners can </w:t>
      </w:r>
      <w:r w:rsidR="001A2DB0" w:rsidRPr="00F05124">
        <w:t>refine</w:t>
      </w:r>
      <w:r w:rsidRPr="00F05124">
        <w:t xml:space="preserve"> model performance and ensure reliable deployment in real-world applications.</w:t>
      </w:r>
    </w:p>
    <w:p w14:paraId="78803F41" w14:textId="0812079C" w:rsidR="003776FF" w:rsidRPr="009E4B99" w:rsidRDefault="003776FF" w:rsidP="009E4B99">
      <w:pPr>
        <w:pStyle w:val="H1-Section"/>
      </w:pPr>
      <w:r w:rsidRPr="009E4B99">
        <w:t xml:space="preserve">Overview of </w:t>
      </w:r>
      <w:r w:rsidR="005C032D" w:rsidRPr="009E4B99">
        <w:t>t</w:t>
      </w:r>
      <w:r w:rsidRPr="009E4B99">
        <w:t xml:space="preserve">ext </w:t>
      </w:r>
      <w:r w:rsidR="005C032D" w:rsidRPr="009E4B99">
        <w:t>g</w:t>
      </w:r>
      <w:r w:rsidRPr="009E4B99">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24063DCD" w14:textId="2CB9AE75" w:rsidR="003776FF" w:rsidRPr="003776FF" w:rsidRDefault="003776FF" w:rsidP="00DD16BB">
      <w:pPr>
        <w:pStyle w:val="P-Regular"/>
      </w:pPr>
      <w:r w:rsidRPr="003776FF">
        <w:t xml:space="preserve">Text generation involves creating human-like text based on input prompts or contexts. It finds applications in various </w:t>
      </w:r>
      <w:r w:rsidR="00561960">
        <w:t>disciplines</w:t>
      </w:r>
      <w:r w:rsidRPr="003776FF">
        <w:t xml:space="preserve"> such as dialogue generation, story generation, code generation, and more recently, in creative writing and content creation. </w:t>
      </w:r>
    </w:p>
    <w:p w14:paraId="1E7DB445" w14:textId="77777777" w:rsidR="003776FF" w:rsidRPr="009E4B99" w:rsidRDefault="003776FF" w:rsidP="009E4B99">
      <w:pPr>
        <w:pStyle w:val="H2-Heading"/>
      </w:pPr>
      <w:r w:rsidRPr="009E4B99">
        <w:t>Methodologies and Techniques</w:t>
      </w:r>
    </w:p>
    <w:p w14:paraId="577989E4" w14:textId="0EC31D5F" w:rsidR="003776FF" w:rsidRPr="00590664" w:rsidRDefault="003776FF" w:rsidP="00F20EF9">
      <w:pPr>
        <w:pStyle w:val="L-Bullets"/>
        <w:numPr>
          <w:ilvl w:val="0"/>
          <w:numId w:val="17"/>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F20EF9">
      <w:pPr>
        <w:pStyle w:val="L-Bullets"/>
        <w:numPr>
          <w:ilvl w:val="0"/>
          <w:numId w:val="17"/>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124C4D4D" w:rsidR="003776FF" w:rsidRPr="003776FF" w:rsidRDefault="003776FF" w:rsidP="00F20EF9">
      <w:pPr>
        <w:pStyle w:val="L-Bullets"/>
        <w:numPr>
          <w:ilvl w:val="0"/>
          <w:numId w:val="17"/>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xml:space="preserve">: Recent advancements </w:t>
      </w:r>
      <w:r w:rsidR="001A2DB0" w:rsidRPr="003776FF">
        <w:t>use</w:t>
      </w:r>
      <w:r w:rsidRPr="003776FF">
        <w:t xml:space="preserve"> deep learning techniques, particularly transformer-based models, for more fluent and context-aware text generation (Vaswani et al., 2017). </w:t>
      </w:r>
    </w:p>
    <w:p w14:paraId="782A4C9A" w14:textId="77777777" w:rsidR="003776FF" w:rsidRPr="009E4B99" w:rsidRDefault="003776FF" w:rsidP="009E4B99">
      <w:pPr>
        <w:pStyle w:val="H2-Heading"/>
      </w:pPr>
      <w:r w:rsidRPr="009E4B99">
        <w:t>Transformer-based Models for Text Generation</w:t>
      </w:r>
    </w:p>
    <w:p w14:paraId="15E55CAE" w14:textId="3536C35C" w:rsidR="003776FF" w:rsidRPr="003776FF" w:rsidRDefault="003776FF" w:rsidP="00DD16BB">
      <w:pPr>
        <w:pStyle w:val="P-Regular"/>
      </w:pPr>
      <w:r w:rsidRPr="003776FF">
        <w:t xml:space="preserve">Transformer architectures, such as GPT (Generative Pre-trained Transformer) and its variants, have </w:t>
      </w:r>
      <w:r w:rsidR="00F03DD7">
        <w:t>redefined</w:t>
      </w:r>
      <w:r w:rsidRPr="003776FF">
        <w:t xml:space="preserve"> text generation tasks. These models </w:t>
      </w:r>
      <w:r w:rsidR="001A2DB0" w:rsidRPr="003776FF">
        <w:t>use</w:t>
      </w:r>
      <w:r w:rsidRPr="003776FF">
        <w:t xml:space="preserve"> self-attention mechanisms to capture long-range dependencies in text and generate coherent sequences. </w:t>
      </w:r>
    </w:p>
    <w:p w14:paraId="1B213F5A" w14:textId="77777777" w:rsidR="003776FF" w:rsidRPr="009E4B99" w:rsidRDefault="003776FF" w:rsidP="009E4B99">
      <w:pPr>
        <w:pStyle w:val="H2-Heading"/>
      </w:pPr>
      <w:r w:rsidRPr="009E4B99">
        <w:t>Example: GPT-3 for Text Generation</w:t>
      </w:r>
    </w:p>
    <w:p w14:paraId="658825C0" w14:textId="2B03795C" w:rsidR="003776FF" w:rsidRPr="003776FF" w:rsidRDefault="003776FF" w:rsidP="00DD16BB">
      <w:pPr>
        <w:pStyle w:val="P-Regular"/>
      </w:pPr>
      <w:r w:rsidRPr="003776FF">
        <w:t xml:space="preserve">GPT-3, developed by OpenAI, is </w:t>
      </w:r>
      <w:r w:rsidR="001A2DB0" w:rsidRPr="003776FF">
        <w:t>an ultramodern</w:t>
      </w:r>
      <w:r w:rsidRPr="003776FF">
        <w:t xml:space="preserve"> transformer model known for its capability to generate human-like text across various </w:t>
      </w:r>
      <w:r w:rsidR="00F5383A">
        <w:t>disciplines</w:t>
      </w:r>
      <w:r w:rsidRPr="003776FF">
        <w:t>.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E11D22" w:rsidRDefault="003776FF" w:rsidP="00E11D22">
      <w:pPr>
        <w:pStyle w:val="H2-Heading"/>
      </w:pPr>
      <w:r w:rsidRPr="00E11D22">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F20EF9">
      <w:pPr>
        <w:pStyle w:val="L-Bullets"/>
        <w:numPr>
          <w:ilvl w:val="0"/>
          <w:numId w:val="5"/>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F20EF9">
      <w:pPr>
        <w:pStyle w:val="L-Bullets"/>
        <w:numPr>
          <w:ilvl w:val="0"/>
          <w:numId w:val="5"/>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F20EF9">
      <w:pPr>
        <w:pStyle w:val="L-Bullets"/>
        <w:numPr>
          <w:ilvl w:val="0"/>
          <w:numId w:val="5"/>
        </w:numPr>
        <w:tabs>
          <w:tab w:val="clear" w:pos="720"/>
        </w:tabs>
        <w:ind w:left="717"/>
      </w:pPr>
      <w:r w:rsidRPr="00BA1905">
        <w:rPr>
          <w:b/>
          <w:bCs/>
        </w:rPr>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E11D22" w:rsidRDefault="003776FF" w:rsidP="00E11D22">
      <w:pPr>
        <w:pStyle w:val="H2-Heading"/>
      </w:pPr>
      <w:r w:rsidRPr="00E11D22">
        <w:t> Challenges and Considerations</w:t>
      </w:r>
    </w:p>
    <w:p w14:paraId="5CDC9769" w14:textId="1AEFAC8D" w:rsidR="003776FF" w:rsidRPr="003776FF" w:rsidRDefault="003776FF" w:rsidP="00F20EF9">
      <w:pPr>
        <w:pStyle w:val="L-Bullets"/>
        <w:numPr>
          <w:ilvl w:val="0"/>
          <w:numId w:val="6"/>
        </w:numPr>
        <w:tabs>
          <w:tab w:val="clear" w:pos="720"/>
        </w:tabs>
        <w:ind w:left="717"/>
      </w:pPr>
      <w:r w:rsidRPr="00BA1905">
        <w:rPr>
          <w:b/>
          <w:bCs/>
        </w:rPr>
        <w:t xml:space="preserve">Quality and </w:t>
      </w:r>
      <w:r w:rsidR="00BA1905" w:rsidRPr="00BA1905">
        <w:rPr>
          <w:b/>
          <w:bCs/>
        </w:rPr>
        <w:t>c</w:t>
      </w:r>
      <w:r w:rsidRPr="00BA1905">
        <w:rPr>
          <w:b/>
          <w:bCs/>
        </w:rPr>
        <w:t>oherence</w:t>
      </w:r>
      <w:r w:rsidRPr="003776FF">
        <w:t xml:space="preserve">: Ensuring generated text is coherent and contextually relevant </w:t>
      </w:r>
      <w:r w:rsidR="00DF0F92" w:rsidRPr="003776FF">
        <w:t>is still</w:t>
      </w:r>
      <w:r w:rsidRPr="003776FF">
        <w:t xml:space="preserve"> a challenge, especially in open-ended scenarios.</w:t>
      </w:r>
    </w:p>
    <w:p w14:paraId="15A97183" w14:textId="47365071" w:rsidR="003776FF" w:rsidRPr="003776FF" w:rsidRDefault="003776FF" w:rsidP="00F20EF9">
      <w:pPr>
        <w:pStyle w:val="L-Bullets"/>
        <w:numPr>
          <w:ilvl w:val="0"/>
          <w:numId w:val="6"/>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E11D22" w:rsidRDefault="00BA1905" w:rsidP="00E11D22">
      <w:pPr>
        <w:pStyle w:val="H2-Heading"/>
      </w:pPr>
      <w:r w:rsidRPr="00E11D22">
        <w:t xml:space="preserve">Wrap </w:t>
      </w:r>
      <w:r w:rsidR="00DB35B1" w:rsidRPr="00E11D22">
        <w:t>up!</w:t>
      </w:r>
    </w:p>
    <w:p w14:paraId="7FE965F5" w14:textId="67981A42" w:rsidR="009818D2" w:rsidRPr="003776FF" w:rsidRDefault="003776FF" w:rsidP="00DD16BB">
      <w:pPr>
        <w:pStyle w:val="P-Regular"/>
      </w:pPr>
      <w:r w:rsidRPr="003776FF">
        <w:t xml:space="preserve">Text generation using transformer-based models like GPT has </w:t>
      </w:r>
      <w:r w:rsidR="00F5383A" w:rsidRPr="003776FF">
        <w:t>advanced, enabling</w:t>
      </w:r>
      <w:r w:rsidRPr="003776FF">
        <w:t xml:space="preserve"> applications across diverse </w:t>
      </w:r>
      <w:r w:rsidR="00ED7671">
        <w:t>disciplines</w:t>
      </w:r>
      <w:r w:rsidRPr="003776FF">
        <w:t xml:space="preserve">. Understanding these methodologies and </w:t>
      </w:r>
      <w:r w:rsidR="00DF0F92" w:rsidRPr="003776FF">
        <w:t>using</w:t>
      </w:r>
      <w:r w:rsidRPr="003776FF">
        <w:t xml:space="preserve"> tools like the Hugging Face Diffusion library empowers researchers and practitioners to explore innovative applications of text generation in academic and scientific contexts.</w:t>
      </w: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938C724" w:rsidR="00240CDC" w:rsidRPr="00240CDC" w:rsidRDefault="00240CDC" w:rsidP="00DD16BB">
      <w:pPr>
        <w:pStyle w:val="P-Regular"/>
      </w:pPr>
      <w:r w:rsidRPr="00240CDC">
        <w:t xml:space="preserve">Autoregressive models have become a cornerstone in modern natural language processing (NLP), particularly with the advent of Generative Pre-trained Transformers (GPT). This section </w:t>
      </w:r>
      <w:r w:rsidR="004D46F4">
        <w:t xml:space="preserve">explores </w:t>
      </w:r>
      <w:r w:rsidRPr="00240CDC">
        <w:t>the fundamental principles of autoregressive models, examines the architecture and functionality of GPT and its variants, and explores their applications and advancements.</w:t>
      </w:r>
    </w:p>
    <w:p w14:paraId="1B22ED56" w14:textId="77777777" w:rsidR="00240CDC" w:rsidRPr="00BC421A" w:rsidRDefault="00240CDC" w:rsidP="00BC421A">
      <w:pPr>
        <w:pStyle w:val="H2-Heading"/>
      </w:pPr>
      <w:r w:rsidRPr="00BC421A">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Rectangle 4" o:spid="_x0000_s1028"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51344731" w:rsidR="00240CDC" w:rsidRPr="00BC421A" w:rsidRDefault="00240CDC" w:rsidP="00BC421A">
      <w:pPr>
        <w:pStyle w:val="H2-Heading"/>
      </w:pPr>
      <w:r w:rsidRPr="00BC421A">
        <w:t>Generative Pre-trained Transformers (GPT)</w:t>
      </w:r>
    </w:p>
    <w:p w14:paraId="727D0B20" w14:textId="09C09480" w:rsidR="00240CDC" w:rsidRPr="00240CDC" w:rsidRDefault="00240CDC" w:rsidP="00DD16BB">
      <w:pPr>
        <w:pStyle w:val="P-Regular"/>
      </w:pPr>
      <w:r w:rsidRPr="00240CDC">
        <w:t xml:space="preserve">GPT, developed by OpenAI, is a prime example of an autoregressive model that has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785F44F8" w:rsidR="00240CDC" w:rsidRPr="00BC421A" w:rsidRDefault="00240CDC" w:rsidP="00BC421A">
      <w:pPr>
        <w:pStyle w:val="H3-Subheading"/>
      </w:pPr>
      <w:r w:rsidRPr="00BC421A">
        <w:t>Architecture of GPT</w:t>
      </w:r>
    </w:p>
    <w:p w14:paraId="34FD1A00" w14:textId="389EDE5E" w:rsidR="00240CDC" w:rsidRPr="00240CDC" w:rsidRDefault="00240CDC" w:rsidP="00DD16BB">
      <w:pPr>
        <w:pStyle w:val="P-Regular"/>
      </w:pPr>
      <w:r w:rsidRPr="00240CDC">
        <w:t xml:space="preserve">The GPT architecture </w:t>
      </w:r>
      <w:r w:rsidR="00DF0F92" w:rsidRPr="00240CDC">
        <w:t>includes</w:t>
      </w:r>
      <w:r w:rsidRPr="00240CDC">
        <w:t xml:space="preserve"> multiple layers of transformer blocks, each </w:t>
      </w:r>
      <w:r w:rsidR="00DF0F92" w:rsidRPr="00240CDC">
        <w:t>holding</w:t>
      </w:r>
      <w:r w:rsidRPr="00240CDC">
        <w:t xml:space="preserve"> a multi-head self-attention mechanism and a position-wise fully connected feed-forward network. The self-attention mechanism enables the model to weigh the importance of different words in the input sequence, capturing long-range </w:t>
      </w:r>
      <w:r w:rsidR="00562C66" w:rsidRPr="00240CDC">
        <w:t>dependencies in a</w:t>
      </w:r>
      <w:r w:rsidRPr="00240CDC">
        <w:t xml:space="preserve"> more </w:t>
      </w:r>
      <w:r w:rsidR="00BC03DC">
        <w:t xml:space="preserve">efficient way </w:t>
      </w:r>
      <w:r w:rsidRPr="00240CDC">
        <w:t>than traditional RNNs or LSTMs (Vaswani et al., 2017).</w:t>
      </w:r>
    </w:p>
    <w:p w14:paraId="6CDB3EF3" w14:textId="5D9C0E3F" w:rsidR="00240CDC" w:rsidRPr="00240CDC" w:rsidRDefault="00240CDC" w:rsidP="00DD16BB">
      <w:pPr>
        <w:pStyle w:val="P-Regular"/>
      </w:pPr>
      <w:r w:rsidRPr="00240CDC">
        <w:t> </w:t>
      </w:r>
    </w:p>
    <w:p w14:paraId="320ADF06" w14:textId="36F97334" w:rsidR="00240CDC" w:rsidRDefault="00240CDC" w:rsidP="00DD16BB">
      <w:pPr>
        <w:pStyle w:val="P-Regular"/>
      </w:pPr>
      <w:r w:rsidRPr="00240CDC">
        <w:t> </w:t>
      </w:r>
    </w:p>
    <w:p w14:paraId="10DFB46B" w14:textId="46DB72DC" w:rsidR="00240CDC" w:rsidRPr="00BC421A" w:rsidRDefault="00240CDC" w:rsidP="00BC421A">
      <w:pPr>
        <w:pStyle w:val="H3-Subheading"/>
      </w:pPr>
      <w:r w:rsidRPr="00BC421A">
        <w:t>Variants of GPT</w:t>
      </w:r>
    </w:p>
    <w:p w14:paraId="71191614" w14:textId="79D2EA73" w:rsidR="00240CDC" w:rsidRPr="00240CDC" w:rsidRDefault="00240CDC" w:rsidP="00F20EF9">
      <w:pPr>
        <w:pStyle w:val="L-Bullets"/>
        <w:numPr>
          <w:ilvl w:val="0"/>
          <w:numId w:val="7"/>
        </w:numPr>
        <w:tabs>
          <w:tab w:val="clear" w:pos="720"/>
        </w:tabs>
        <w:ind w:left="717"/>
      </w:pPr>
      <w:r w:rsidRPr="00B35712">
        <w:rPr>
          <w:b/>
          <w:bCs/>
        </w:rPr>
        <w:t>GPT-2</w:t>
      </w:r>
      <w:r w:rsidRPr="00240CDC">
        <w:t xml:space="preserve">: An enhanced version of GPT with more layers and parameters, capable of generating more coherent and contextually </w:t>
      </w:r>
      <w:r w:rsidR="00E56D61">
        <w:t>correct</w:t>
      </w:r>
      <w:r w:rsidRPr="00240CDC">
        <w:t xml:space="preserve"> text. GPT-2 </w:t>
      </w:r>
      <w:r w:rsidR="00DF0F92" w:rsidRPr="00240CDC">
        <w:t>showed</w:t>
      </w:r>
      <w:r w:rsidRPr="00240CDC">
        <w:t xml:space="preserve"> </w:t>
      </w:r>
      <w:r w:rsidR="00A42F46">
        <w:t>relevant</w:t>
      </w:r>
      <w:r w:rsidRPr="00240CDC">
        <w:t xml:space="preserve"> improvements in various NLP tasks such as text completion, translation, and summarization (Radford et al., 2019).</w:t>
      </w:r>
    </w:p>
    <w:p w14:paraId="6A70F9B8" w14:textId="170FAF98" w:rsidR="00240CDC" w:rsidRPr="00240CDC" w:rsidRDefault="00240CDC" w:rsidP="00F20EF9">
      <w:pPr>
        <w:pStyle w:val="L-Bullets"/>
        <w:numPr>
          <w:ilvl w:val="0"/>
          <w:numId w:val="7"/>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t>
      </w:r>
      <w:r w:rsidR="004E762F">
        <w:t xml:space="preserve">providing </w:t>
      </w:r>
      <w:r w:rsidR="004E762F" w:rsidRPr="00240CDC">
        <w:t>the</w:t>
      </w:r>
      <w:r w:rsidRPr="00240CDC">
        <w:t xml:space="preserve"> model with examples of a task and can generalize from them to perform the task </w:t>
      </w:r>
      <w:r w:rsidR="004542BF">
        <w:t>with improved prevision</w:t>
      </w:r>
      <w:r w:rsidRPr="00240CDC">
        <w:t xml:space="preserve"> (Brown et al., 2020).</w:t>
      </w:r>
    </w:p>
    <w:p w14:paraId="4B6DC1B0" w14:textId="19C3AB9E" w:rsidR="00D02484" w:rsidRDefault="00D02484" w:rsidP="00D0248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0CF1777E" w:rsidR="00240CDC" w:rsidRPr="00240CDC" w:rsidRDefault="00D5064A" w:rsidP="00240CDC">
            <w:r>
              <w:rPr>
                <w:b/>
                <w:bCs/>
              </w:rPr>
              <w:t>Core</w:t>
            </w:r>
            <w:r w:rsidR="00240CDC" w:rsidRPr="00240CDC">
              <w:rPr>
                <w:b/>
                <w:bCs/>
              </w:rPr>
              <w:t xml:space="preserve">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65A793CA" w:rsidR="00240CDC" w:rsidRPr="00240CDC" w:rsidRDefault="00DF0F92" w:rsidP="00240CDC">
            <w:r w:rsidRPr="00240CDC">
              <w:t>Ultramodern</w:t>
            </w:r>
            <w:r w:rsidR="00240CDC" w:rsidRPr="00240CDC">
              <w:t xml:space="preserve"> performance in diverse NLP tasks</w:t>
            </w:r>
          </w:p>
        </w:tc>
      </w:tr>
    </w:tbl>
    <w:p w14:paraId="18F2FCC8" w14:textId="4BB74FAB" w:rsidR="00462420" w:rsidRPr="00BC421A" w:rsidRDefault="00462420" w:rsidP="00BC421A">
      <w:pPr>
        <w:pStyle w:val="H2-Heading"/>
      </w:pPr>
      <w:r w:rsidRPr="00BC421A">
        <w:t>Applications of GPT and Its Variants</w:t>
      </w:r>
    </w:p>
    <w:p w14:paraId="3CD84625" w14:textId="513F3387" w:rsidR="00462420" w:rsidRPr="00590664" w:rsidRDefault="00462420" w:rsidP="00F20EF9">
      <w:pPr>
        <w:pStyle w:val="L-Bullets"/>
        <w:numPr>
          <w:ilvl w:val="0"/>
          <w:numId w:val="8"/>
        </w:numPr>
        <w:tabs>
          <w:tab w:val="clear" w:pos="720"/>
        </w:tabs>
      </w:pPr>
      <w:r w:rsidRPr="00BE1747">
        <w:rPr>
          <w:b/>
          <w:bCs/>
        </w:rPr>
        <w:t xml:space="preserve">Text </w:t>
      </w:r>
      <w:r w:rsidR="00BE1747">
        <w:rPr>
          <w:b/>
          <w:bCs/>
        </w:rPr>
        <w:t>g</w:t>
      </w:r>
      <w:r w:rsidRPr="00BE1747">
        <w:rPr>
          <w:b/>
          <w:bCs/>
        </w:rPr>
        <w:t>eneration</w:t>
      </w:r>
      <w:r w:rsidRPr="00462420">
        <w:t>: GPT models are widely used for generating human-like text for applications such as chatbots, virtual assistants, and automated content creation (Zhang et al., 2020).</w:t>
      </w:r>
    </w:p>
    <w:p w14:paraId="5007C9D7" w14:textId="3B8C7C9F" w:rsidR="00462420" w:rsidRPr="00590664" w:rsidRDefault="00462420" w:rsidP="00F20EF9">
      <w:pPr>
        <w:pStyle w:val="L-Bullets"/>
        <w:numPr>
          <w:ilvl w:val="0"/>
          <w:numId w:val="8"/>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GPT-3</w:t>
      </w:r>
      <w:r w:rsidR="004542BF">
        <w:t xml:space="preserve"> </w:t>
      </w:r>
      <w:r w:rsidR="00223C82">
        <w:t xml:space="preserve">efficient </w:t>
      </w:r>
      <w:r w:rsidR="004542BF">
        <w:t>use</w:t>
      </w:r>
      <w:r w:rsidR="00C37E3E">
        <w:t>,</w:t>
      </w:r>
      <w:r w:rsidR="004542BF">
        <w:t xml:space="preserve"> </w:t>
      </w:r>
      <w:r w:rsidRPr="00462420">
        <w:t>with its advanced capabilities</w:t>
      </w:r>
      <w:r w:rsidR="004542BF">
        <w:t xml:space="preserve"> for</w:t>
      </w:r>
      <w:r w:rsidR="00223C82">
        <w:t xml:space="preserve"> </w:t>
      </w:r>
      <w:r w:rsidRPr="00462420">
        <w:t xml:space="preserve">completing partial texts and summarizing large documents, </w:t>
      </w:r>
      <w:r w:rsidR="00C37E3E">
        <w:t>helps</w:t>
      </w:r>
      <w:r w:rsidRPr="00462420">
        <w:t xml:space="preserve"> in information retrieval and content synthesis (Liu et al., 2021).</w:t>
      </w:r>
    </w:p>
    <w:p w14:paraId="55D7131F" w14:textId="4B9D4334" w:rsidR="00462420" w:rsidRPr="00590664" w:rsidRDefault="00462420" w:rsidP="00F20EF9">
      <w:pPr>
        <w:pStyle w:val="L-Bullets"/>
        <w:numPr>
          <w:ilvl w:val="0"/>
          <w:numId w:val="8"/>
        </w:numPr>
        <w:tabs>
          <w:tab w:val="clear" w:pos="720"/>
        </w:tabs>
      </w:pPr>
      <w:r w:rsidRPr="00BE1747">
        <w:rPr>
          <w:b/>
          <w:bCs/>
        </w:rPr>
        <w:t>Translation</w:t>
      </w:r>
      <w:r w:rsidRPr="00462420">
        <w:t xml:space="preserve">: While not specifically designed for translation, GPT-3's vast parameter </w:t>
      </w:r>
      <w:r w:rsidR="004E762F" w:rsidRPr="00462420">
        <w:t>count,</w:t>
      </w:r>
      <w:r w:rsidRPr="00462420">
        <w:t xml:space="preserve"> and advanced language understanding allow it to perform surprisingly well in translating text between languages with minimal fine-tuning (Wang et al., 2021).</w:t>
      </w:r>
    </w:p>
    <w:p w14:paraId="37057A2F" w14:textId="19A8F9E2" w:rsidR="00462420" w:rsidRPr="00590664" w:rsidRDefault="00462420" w:rsidP="00F20EF9">
      <w:pPr>
        <w:pStyle w:val="L-Bullets"/>
        <w:numPr>
          <w:ilvl w:val="0"/>
          <w:numId w:val="8"/>
        </w:numPr>
        <w:tabs>
          <w:tab w:val="clear" w:pos="720"/>
        </w:tabs>
      </w:pPr>
      <w:r w:rsidRPr="00BE1747">
        <w:rPr>
          <w:b/>
          <w:bCs/>
        </w:rPr>
        <w:t xml:space="preserve">Creative </w:t>
      </w:r>
      <w:r w:rsidR="00BE1747" w:rsidRPr="00BE1747">
        <w:rPr>
          <w:b/>
          <w:bCs/>
        </w:rPr>
        <w:t>w</w:t>
      </w:r>
      <w:r w:rsidRPr="00BE1747">
        <w:rPr>
          <w:b/>
          <w:bCs/>
        </w:rPr>
        <w:t>riting</w:t>
      </w:r>
      <w:r w:rsidRPr="00462420">
        <w:t xml:space="preserve">: </w:t>
      </w:r>
      <w:r w:rsidR="00743076">
        <w:t xml:space="preserve">Creative </w:t>
      </w:r>
      <w:r w:rsidR="00672B17">
        <w:t>content generation (</w:t>
      </w:r>
      <w:r w:rsidR="00672B17" w:rsidRPr="00462420">
        <w:t xml:space="preserve">such as poetry, stories, and </w:t>
      </w:r>
      <w:r w:rsidR="004E762F" w:rsidRPr="00462420">
        <w:t>dialogues</w:t>
      </w:r>
      <w:r w:rsidR="004E762F">
        <w:t>)</w:t>
      </w:r>
      <w:r w:rsidR="00672B17">
        <w:t xml:space="preserve"> uses </w:t>
      </w:r>
      <w:r w:rsidRPr="00462420">
        <w:t xml:space="preserve">GPT model, </w:t>
      </w:r>
      <w:r w:rsidR="00DF0F92" w:rsidRPr="00462420">
        <w:t>showing</w:t>
      </w:r>
      <w:r w:rsidRPr="00462420">
        <w:t xml:space="preserve"> an ability to mimic various writing styles and genres (Kumar et al., 2021).</w:t>
      </w:r>
    </w:p>
    <w:p w14:paraId="682D2275" w14:textId="1734BDA3" w:rsidR="00462420" w:rsidRPr="00590664" w:rsidRDefault="00462420" w:rsidP="00F20EF9">
      <w:pPr>
        <w:pStyle w:val="L-Bullets"/>
        <w:numPr>
          <w:ilvl w:val="0"/>
          <w:numId w:val="8"/>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F20EF9">
      <w:pPr>
        <w:pStyle w:val="L-Bullets"/>
        <w:numPr>
          <w:ilvl w:val="0"/>
          <w:numId w:val="8"/>
        </w:numPr>
        <w:tabs>
          <w:tab w:val="clear" w:pos="720"/>
        </w:tabs>
      </w:pPr>
      <w:r w:rsidRPr="00BE1747">
        <w:rPr>
          <w:b/>
          <w:bCs/>
        </w:rPr>
        <w:t xml:space="preserve">Educational </w:t>
      </w:r>
      <w:r w:rsidR="00BE1747" w:rsidRPr="00BE1747">
        <w:rPr>
          <w:b/>
          <w:bCs/>
        </w:rPr>
        <w:t>t</w:t>
      </w:r>
      <w:r w:rsidRPr="00BE1747">
        <w:rPr>
          <w:b/>
          <w:bCs/>
        </w:rPr>
        <w:t>ools</w:t>
      </w:r>
      <w:r w:rsidRPr="00462420">
        <w:t>: GPT-3 has been used to create educational tools that provide personalized tutoring, generate quizzes, and explain complex topics in a conversational manner, enhancing learning experiences (Ruan et al., 2021).</w:t>
      </w:r>
    </w:p>
    <w:p w14:paraId="687296D0" w14:textId="25AAA56C" w:rsidR="00462420" w:rsidRPr="00462420" w:rsidRDefault="00462420" w:rsidP="00BC421A">
      <w:pPr>
        <w:pStyle w:val="H2-Heading"/>
      </w:pPr>
      <w:r w:rsidRPr="00462420">
        <w:t>Ethical Considerations and Challenges</w:t>
      </w:r>
    </w:p>
    <w:p w14:paraId="0B8D2A0E" w14:textId="0F336580" w:rsidR="00462420" w:rsidRPr="00462420" w:rsidRDefault="00462420" w:rsidP="00DD16BB">
      <w:pPr>
        <w:pStyle w:val="P-Regular"/>
      </w:pPr>
      <w:r w:rsidRPr="00462420">
        <w:t xml:space="preserve">While the capabilities of GPT models are impressive, they also raise important ethical considerations. Issues such as bias in generated text, the potential for misuse in generating fake news, and the environmental impact of training large models are </w:t>
      </w:r>
      <w:r w:rsidR="009F004C">
        <w:t xml:space="preserve">important </w:t>
      </w:r>
      <w:r w:rsidRPr="00462420">
        <w:t>concerns that need to be addressed (Bender et al., 2021). </w:t>
      </w:r>
    </w:p>
    <w:p w14:paraId="1091C44B" w14:textId="264DC4A6" w:rsidR="00462420" w:rsidRPr="00BC421A" w:rsidRDefault="00AB07D5" w:rsidP="00BC421A">
      <w:pPr>
        <w:pStyle w:val="H2-Heading"/>
      </w:pPr>
      <w:r w:rsidRPr="00BC421A">
        <w:t xml:space="preserve">Wrap </w:t>
      </w:r>
      <w:r w:rsidR="00DB35B1" w:rsidRPr="00BC421A">
        <w:t>up!</w:t>
      </w:r>
    </w:p>
    <w:p w14:paraId="4324367B" w14:textId="2E7C1D8C" w:rsidR="00462420" w:rsidRDefault="00F070B6" w:rsidP="00DD16BB">
      <w:pPr>
        <w:pStyle w:val="P-Regular"/>
      </w:pPr>
      <w:r w:rsidRPr="00BC421A">
        <w:rPr>
          <w:noProof/>
        </w:rPr>
        <mc:AlternateContent>
          <mc:Choice Requires="wps">
            <w:drawing>
              <wp:anchor distT="0" distB="0" distL="114300" distR="114300" simplePos="0" relativeHeight="251683840" behindDoc="0" locked="0" layoutInCell="1" allowOverlap="1" wp14:anchorId="602A1C1C" wp14:editId="302BBF7B">
                <wp:simplePos x="0" y="0"/>
                <wp:positionH relativeFrom="margin">
                  <wp:posOffset>-133350</wp:posOffset>
                </wp:positionH>
                <wp:positionV relativeFrom="paragraph">
                  <wp:posOffset>1185545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29" type="#_x0000_t202" style="position:absolute;margin-left:-10.5pt;margin-top:93.3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462420" w:rsidRPr="00462420">
        <w:t>Autoregressive models, particularly the GPT series developed by OpenAI, represent a</w:t>
      </w:r>
      <w:r w:rsidR="001F3A9B">
        <w:t xml:space="preserve">n </w:t>
      </w:r>
      <w:r w:rsidR="003B1777">
        <w:t>unparallelled</w:t>
      </w:r>
      <w:r w:rsidR="001F3A9B">
        <w:t xml:space="preserve"> </w:t>
      </w:r>
      <w:r w:rsidR="00462420" w:rsidRPr="00462420">
        <w:t xml:space="preserve">leap in NLP capabilities. Their ability to generate coherent, contextually </w:t>
      </w:r>
      <w:r w:rsidR="00E56D61">
        <w:t>correct</w:t>
      </w:r>
      <w:r w:rsidR="00462420" w:rsidRPr="00462420">
        <w:t xml:space="preserve"> text has </w:t>
      </w:r>
      <w:r w:rsidR="00DB35B1" w:rsidRPr="00462420">
        <w:t>opened</w:t>
      </w:r>
      <w:r w:rsidR="00462420" w:rsidRPr="00462420">
        <w:t xml:space="preserve"> applications across various </w:t>
      </w:r>
      <w:r w:rsidR="00ED7671">
        <w:t>disciplines</w:t>
      </w:r>
      <w:r w:rsidR="00462420" w:rsidRPr="00462420">
        <w:t xml:space="preserve">. However, alongside these advancements, it is </w:t>
      </w:r>
      <w:r w:rsidR="00EA02AC">
        <w:t>central</w:t>
      </w:r>
      <w:r w:rsidR="00462420" w:rsidRPr="00462420">
        <w:t xml:space="preserve"> to consider and address the ethical implications and challenges associated with their use.</w:t>
      </w:r>
    </w:p>
    <w:p w14:paraId="2FC6F7EE" w14:textId="660080EF" w:rsidR="00560483" w:rsidRPr="00BC421A" w:rsidRDefault="00560483" w:rsidP="00BC421A">
      <w:pPr>
        <w:pStyle w:val="H1-Section"/>
      </w:pPr>
      <w:r w:rsidRPr="00BC421A">
        <w:t xml:space="preserve">Fine-tuning GPT for </w:t>
      </w:r>
      <w:r w:rsidR="00AB07D5" w:rsidRPr="00BC421A">
        <w:t>t</w:t>
      </w:r>
      <w:r w:rsidRPr="00BC421A">
        <w:t xml:space="preserve">ext </w:t>
      </w:r>
      <w:r w:rsidR="00AB07D5" w:rsidRPr="00BC421A">
        <w:t>g</w:t>
      </w:r>
      <w:r w:rsidRPr="00BC421A">
        <w:t>eneration</w:t>
      </w:r>
    </w:p>
    <w:p w14:paraId="7F22266C" w14:textId="7088D6B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w:t>
      </w:r>
      <w:r w:rsidR="00F20EF9" w:rsidRPr="00560483">
        <w:t>a</w:t>
      </w:r>
      <w:r w:rsidR="00F20EF9">
        <w:t xml:space="preserve"> key step</w:t>
      </w:r>
      <w:r w:rsidRPr="00560483">
        <w:t xml:space="preserve">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BC421A" w:rsidRDefault="00560483" w:rsidP="00BC421A">
      <w:pPr>
        <w:pStyle w:val="H2-Heading"/>
      </w:pPr>
      <w:r w:rsidRPr="00BC421A">
        <w:t xml:space="preserve">Introduction to </w:t>
      </w:r>
      <w:r w:rsidR="00135732" w:rsidRPr="00BC421A">
        <w:t>f</w:t>
      </w:r>
      <w:r w:rsidRPr="00BC421A">
        <w:t>ine-tuning</w:t>
      </w:r>
    </w:p>
    <w:p w14:paraId="14D15C88" w14:textId="28C11A28"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xml:space="preserve">. The pre-trained model, having already learned general language patterns from vast amounts of text, requires fewer resources and less data to adapt to new tasks </w:t>
      </w:r>
      <w:r w:rsidR="0021118C">
        <w:t xml:space="preserve">with increased </w:t>
      </w:r>
      <w:r w:rsidR="00E56D61">
        <w:t>efficiency</w:t>
      </w:r>
      <w:r w:rsidRPr="00560483">
        <w:t xml:space="preserve">. This process is </w:t>
      </w:r>
      <w:r w:rsidR="00E56D61">
        <w:t>central</w:t>
      </w:r>
      <w:r w:rsidRPr="00560483">
        <w:t xml:space="preserve"> in enhancing the model’s performance for specific applications, such as dialogue generation and creative writing.</w:t>
      </w:r>
    </w:p>
    <w:p w14:paraId="6BDCF6C1" w14:textId="7AA01472" w:rsidR="00560483" w:rsidRPr="00BC421A" w:rsidRDefault="00560483" w:rsidP="00BC421A">
      <w:pPr>
        <w:pStyle w:val="H3-Subheading"/>
      </w:pPr>
      <w:r w:rsidRPr="00BC421A">
        <w:t xml:space="preserve">Fine-tuning </w:t>
      </w:r>
      <w:r w:rsidR="005C478F" w:rsidRPr="00BC421A">
        <w:t>p</w:t>
      </w:r>
      <w:r w:rsidRPr="00BC421A">
        <w:t>rocess</w:t>
      </w:r>
    </w:p>
    <w:p w14:paraId="16F3423A" w14:textId="1521DEC1" w:rsidR="00560483" w:rsidRPr="00590664" w:rsidRDefault="00560483" w:rsidP="00F20EF9">
      <w:pPr>
        <w:pStyle w:val="L-Bullets"/>
        <w:numPr>
          <w:ilvl w:val="0"/>
          <w:numId w:val="9"/>
        </w:numPr>
        <w:tabs>
          <w:tab w:val="clear" w:pos="720"/>
        </w:tabs>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is </w:t>
      </w:r>
      <w:r w:rsidR="00DF0F92" w:rsidRPr="00560483">
        <w:t>needed</w:t>
      </w:r>
      <w:r w:rsidRPr="00560483">
        <w:t>. For creative writing, a corpus of literary texts or user-generated content can be used.</w:t>
      </w:r>
    </w:p>
    <w:p w14:paraId="0D406525" w14:textId="7D1D423A" w:rsidR="00560483" w:rsidRPr="00590664" w:rsidRDefault="00560483" w:rsidP="00F20EF9">
      <w:pPr>
        <w:pStyle w:val="L-Bullets"/>
        <w:numPr>
          <w:ilvl w:val="0"/>
          <w:numId w:val="9"/>
        </w:numPr>
        <w:tabs>
          <w:tab w:val="clear" w:pos="720"/>
        </w:tabs>
      </w:pPr>
      <w:r w:rsidRPr="005C478F">
        <w:rPr>
          <w:b/>
          <w:bCs/>
        </w:rPr>
        <w:t xml:space="preserve">Model </w:t>
      </w:r>
      <w:r w:rsidR="005C478F" w:rsidRPr="005C478F">
        <w:rPr>
          <w:b/>
          <w:bCs/>
        </w:rPr>
        <w:t>c</w:t>
      </w:r>
      <w:r w:rsidRPr="005C478F">
        <w:rPr>
          <w:b/>
          <w:bCs/>
        </w:rPr>
        <w:t>onfiguration</w:t>
      </w:r>
      <w:r w:rsidRPr="00560483">
        <w:t xml:space="preserve">: Configuring the model involves setting parameters such as learning rate, batch size, and the number of epochs. These parameters are </w:t>
      </w:r>
      <w:r w:rsidR="00F80358">
        <w:t>relevant</w:t>
      </w:r>
      <w:r w:rsidRPr="00560483">
        <w:t xml:space="preserve"> in ensuring efficient and effective fine-tuning.</w:t>
      </w:r>
    </w:p>
    <w:p w14:paraId="7A74E726" w14:textId="640D6EDF" w:rsidR="00560483" w:rsidRPr="00590664" w:rsidRDefault="005C478F" w:rsidP="00F20EF9">
      <w:pPr>
        <w:pStyle w:val="L-Bullets"/>
        <w:numPr>
          <w:ilvl w:val="0"/>
          <w:numId w:val="9"/>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F20EF9">
      <w:pPr>
        <w:pStyle w:val="L-Bullets"/>
        <w:numPr>
          <w:ilvl w:val="0"/>
          <w:numId w:val="9"/>
        </w:numPr>
        <w:tabs>
          <w:tab w:val="clear" w:pos="720"/>
        </w:tabs>
      </w:pPr>
      <w:r w:rsidRPr="005C478F">
        <w:rPr>
          <w:b/>
          <w:bCs/>
        </w:rPr>
        <w:t>Evaluation</w:t>
      </w:r>
      <w:r w:rsidRPr="00560483">
        <w:t>: After fine-tuning, the model’s performance is evaluated using metrics relevant to the task. For dialogue generation, metrics such as coherence, relevance, and diversity of responses are assessed. For creative writing, metrics may include fluency, originality, and stylistic adherence.</w:t>
      </w:r>
    </w:p>
    <w:p w14:paraId="56B8BB69" w14:textId="77777777" w:rsidR="00560483" w:rsidRPr="00BC421A" w:rsidRDefault="00560483" w:rsidP="00BC421A">
      <w:pPr>
        <w:pStyle w:val="H2-Heading"/>
      </w:pPr>
      <w:r w:rsidRPr="00BC421A">
        <w:t>Application: Generating Dialogue Responses</w:t>
      </w:r>
    </w:p>
    <w:p w14:paraId="07FA9626" w14:textId="77777777" w:rsidR="00560483" w:rsidRPr="00560483" w:rsidRDefault="00560483" w:rsidP="00DD16BB">
      <w:pPr>
        <w:pStyle w:val="P-Regular"/>
      </w:pPr>
      <w:r w:rsidRPr="00560483">
        <w:t>Generating dialogue responses is a common application of fine-tuned GPT models. These models can be used in chatbots, virtual assistants, and interactive fiction.</w:t>
      </w:r>
    </w:p>
    <w:p w14:paraId="5A2833FE" w14:textId="628D2CB1" w:rsidR="00560483" w:rsidRPr="00560483" w:rsidRDefault="00560483" w:rsidP="00DD16BB">
      <w:pPr>
        <w:pStyle w:val="P-Regular"/>
      </w:pPr>
      <w:r w:rsidRPr="0024302B">
        <w:rPr>
          <w:b/>
          <w:bCs/>
        </w:rPr>
        <w:t>Example Use Case</w:t>
      </w:r>
      <w:r w:rsidRPr="00DD16BB">
        <w:t>: Chatbots</w:t>
      </w:r>
      <w:r w:rsidRPr="00560483">
        <w:t xml:space="preserve"> Fine-tuned GPT models can be integrated into chatbots to provide more natural and contextually </w:t>
      </w:r>
      <w:r w:rsidR="00E56D61">
        <w:t>more precise</w:t>
      </w:r>
      <w:r w:rsidRPr="00560483">
        <w:t xml:space="preserve"> responses. For instance, a customer service chatbot fine-tuned on a dataset of customer interactions can </w:t>
      </w:r>
      <w:r w:rsidR="00104818" w:rsidRPr="00560483">
        <w:t>manage</w:t>
      </w:r>
      <w:r w:rsidRPr="00560483">
        <w:t xml:space="preserve"> queries </w:t>
      </w:r>
      <w:r w:rsidR="0021118C">
        <w:t xml:space="preserve">with increased </w:t>
      </w:r>
      <w:r w:rsidR="00E56D61">
        <w:t>efficiency</w:t>
      </w:r>
      <w:r w:rsidRPr="00560483">
        <w:t xml:space="preserve">, providing </w:t>
      </w:r>
      <w:r w:rsidR="00DF0F92" w:rsidRPr="00560483">
        <w:t>correct</w:t>
      </w:r>
      <w:r w:rsidRPr="00560483">
        <w:t xml:space="preserv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F20EF9">
      <w:pPr>
        <w:pStyle w:val="L-Bullets"/>
        <w:numPr>
          <w:ilvl w:val="0"/>
          <w:numId w:val="10"/>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F20EF9">
      <w:pPr>
        <w:pStyle w:val="L-Bullets"/>
        <w:numPr>
          <w:ilvl w:val="0"/>
          <w:numId w:val="10"/>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5477FCC7" w:rsidR="00560483" w:rsidRPr="00590664" w:rsidRDefault="00560483" w:rsidP="00F20EF9">
      <w:pPr>
        <w:pStyle w:val="L-Bullets"/>
        <w:numPr>
          <w:ilvl w:val="0"/>
          <w:numId w:val="10"/>
        </w:numPr>
        <w:tabs>
          <w:tab w:val="clear" w:pos="720"/>
        </w:tabs>
      </w:pPr>
      <w:r w:rsidRPr="00917CDF">
        <w:rPr>
          <w:b/>
          <w:bCs/>
        </w:rPr>
        <w:t>Evaluation</w:t>
      </w:r>
      <w:r w:rsidRPr="00560483">
        <w:t xml:space="preserve">: </w:t>
      </w:r>
      <w:r w:rsidR="002100AC" w:rsidRPr="00560483">
        <w:t>Assess</w:t>
      </w:r>
      <w:r w:rsidRPr="00560483">
        <w:t xml:space="preserve"> the chatbot's responses in various scenarios to ensure coherence and relevance.</w:t>
      </w:r>
    </w:p>
    <w:p w14:paraId="614EF601" w14:textId="4CCEC497" w:rsidR="00560483" w:rsidRDefault="00560483" w:rsidP="00560483">
      <w:r w:rsidRPr="00560483">
        <w:t> </w:t>
      </w:r>
    </w:p>
    <w:p w14:paraId="7D2168E6" w14:textId="4FB533BD" w:rsidR="00560483" w:rsidRPr="0024302B" w:rsidRDefault="00560483" w:rsidP="0024302B">
      <w:pPr>
        <w:pStyle w:val="H2-Heading"/>
      </w:pPr>
      <w:r w:rsidRPr="0024302B">
        <w:t xml:space="preserve">Application: Generating </w:t>
      </w:r>
      <w:r w:rsidR="00917CDF" w:rsidRPr="0024302B">
        <w:t>c</w:t>
      </w:r>
      <w:r w:rsidRPr="0024302B">
        <w:t xml:space="preserve">reative </w:t>
      </w:r>
      <w:r w:rsidR="00917CDF" w:rsidRPr="0024302B">
        <w:t>w</w:t>
      </w:r>
      <w:r w:rsidRPr="0024302B">
        <w:t xml:space="preserve">riting </w:t>
      </w:r>
      <w:r w:rsidR="00917CDF" w:rsidRPr="0024302B">
        <w:t>s</w:t>
      </w:r>
      <w:r w:rsidRPr="0024302B">
        <w:t>amples</w:t>
      </w:r>
    </w:p>
    <w:p w14:paraId="06DB7566" w14:textId="6EFD4FB5" w:rsidR="00560483" w:rsidRPr="00560483" w:rsidRDefault="00560483" w:rsidP="00917CDF">
      <w:pPr>
        <w:pStyle w:val="P-Regular"/>
      </w:pPr>
      <w:r w:rsidRPr="00560483">
        <w:t>Fine-tuning GPT models for creative writing involves training the model on a diverse range of literary texts. This enables the model to generate original and stylistically consistent pieces of writing, which can be used for content creation, brainstorming, and artistic experimentation.</w:t>
      </w:r>
    </w:p>
    <w:p w14:paraId="4EBCB812" w14:textId="39F0E6CF" w:rsidR="00560483" w:rsidRPr="00560483" w:rsidRDefault="00560483" w:rsidP="00560483">
      <w:r w:rsidRPr="0024302B">
        <w:rPr>
          <w:b/>
          <w:bCs/>
        </w:rPr>
        <w:t xml:space="preserve">Example </w:t>
      </w:r>
      <w:r w:rsidR="001D3125" w:rsidRPr="0024302B">
        <w:rPr>
          <w:b/>
          <w:bCs/>
        </w:rPr>
        <w:t>u</w:t>
      </w:r>
      <w:r w:rsidRPr="0024302B">
        <w:rPr>
          <w:b/>
          <w:bCs/>
        </w:rPr>
        <w:t xml:space="preserve">se </w:t>
      </w:r>
      <w:r w:rsidR="001D3125" w:rsidRPr="0024302B">
        <w:rPr>
          <w:b/>
          <w:bCs/>
        </w:rPr>
        <w:t>c</w:t>
      </w:r>
      <w:r w:rsidRPr="0024302B">
        <w:rPr>
          <w:b/>
          <w:bCs/>
        </w:rPr>
        <w:t>ase</w:t>
      </w:r>
      <w:r w:rsidR="005B0161">
        <w:rPr>
          <w:b/>
          <w:bCs/>
        </w:rPr>
        <w:t xml:space="preserve"> -</w:t>
      </w:r>
      <w:r w:rsidRPr="001D3125">
        <w:rPr>
          <w:b/>
          <w:bCs/>
        </w:rPr>
        <w:t xml:space="preserve"> Creative </w:t>
      </w:r>
      <w:r w:rsidR="001D3125">
        <w:rPr>
          <w:b/>
          <w:bCs/>
        </w:rPr>
        <w:t>c</w:t>
      </w:r>
      <w:r w:rsidRPr="001D3125">
        <w:rPr>
          <w:b/>
          <w:bCs/>
        </w:rPr>
        <w:t xml:space="preserve">ontent </w:t>
      </w:r>
      <w:r w:rsidR="001D3125">
        <w:rPr>
          <w:b/>
          <w:bCs/>
        </w:rPr>
        <w:t>g</w:t>
      </w:r>
      <w:r w:rsidRPr="001D3125">
        <w:rPr>
          <w:b/>
          <w:bCs/>
        </w:rPr>
        <w:t>eneration</w:t>
      </w:r>
      <w:r w:rsidR="005B0161">
        <w:rPr>
          <w:b/>
          <w:bCs/>
        </w:rPr>
        <w:t>:</w:t>
      </w:r>
      <w:r w:rsidRPr="00560483">
        <w:t xml:space="preserve"> Writers and content creators can use fine-tuned GPT models to generate ideas, plot outlines, or even complete passages of text. For example, a model fine-tuned on a corpus of fantasy literature can </w:t>
      </w:r>
      <w:r w:rsidR="00DF0F92" w:rsidRPr="00560483">
        <w:t>help</w:t>
      </w:r>
      <w:r w:rsidRPr="00560483">
        <w:t xml:space="preserve">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F20EF9">
      <w:pPr>
        <w:pStyle w:val="L-Bullets"/>
        <w:numPr>
          <w:ilvl w:val="0"/>
          <w:numId w:val="11"/>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F20EF9">
      <w:pPr>
        <w:pStyle w:val="L-Bullets"/>
        <w:numPr>
          <w:ilvl w:val="0"/>
          <w:numId w:val="11"/>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F20EF9">
      <w:pPr>
        <w:pStyle w:val="L-Bullets"/>
        <w:numPr>
          <w:ilvl w:val="0"/>
          <w:numId w:val="11"/>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30"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IggtPhoCAAA6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5B0161">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31"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F20EF9">
                      <w:pPr>
                        <w:numPr>
                          <w:ilvl w:val="0"/>
                          <w:numId w:val="12"/>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44A62225" w:rsidR="00560483" w:rsidRPr="0031689B" w:rsidRDefault="00560483" w:rsidP="00F20EF9">
      <w:pPr>
        <w:pStyle w:val="L-Bullets"/>
        <w:numPr>
          <w:ilvl w:val="0"/>
          <w:numId w:val="13"/>
        </w:numPr>
        <w:tabs>
          <w:tab w:val="clear" w:pos="720"/>
        </w:tabs>
      </w:pPr>
      <w:r w:rsidRPr="0031689B">
        <w:rPr>
          <w:b/>
          <w:bCs/>
        </w:rPr>
        <w:t xml:space="preserve">Quality of </w:t>
      </w:r>
      <w:r w:rsidR="0031689B" w:rsidRPr="0031689B">
        <w:rPr>
          <w:b/>
          <w:bCs/>
        </w:rPr>
        <w:t>d</w:t>
      </w:r>
      <w:r w:rsidRPr="0031689B">
        <w:rPr>
          <w:b/>
          <w:bCs/>
        </w:rPr>
        <w:t>ataset</w:t>
      </w:r>
      <w:r w:rsidRPr="0031689B">
        <w:t xml:space="preserve">: The quality of the dataset </w:t>
      </w:r>
      <w:r w:rsidR="003B1777">
        <w:t>has a</w:t>
      </w:r>
      <w:r w:rsidR="009F004C">
        <w:t xml:space="preserve"> fundamental </w:t>
      </w:r>
      <w:r w:rsidRPr="0031689B">
        <w:t>impact</w:t>
      </w:r>
      <w:r w:rsidR="009F004C">
        <w:t xml:space="preserve"> </w:t>
      </w:r>
      <w:r w:rsidR="00562C66">
        <w:t>on</w:t>
      </w:r>
      <w:r w:rsidR="009F004C">
        <w:t xml:space="preserve"> the </w:t>
      </w:r>
      <w:r w:rsidRPr="0031689B">
        <w:t>performance of the fine-tuned model. Ensure the dataset is clean, well-annotated, and representative of the target application.</w:t>
      </w:r>
    </w:p>
    <w:p w14:paraId="3E7DEFE2" w14:textId="6ED44CC2" w:rsidR="00560483" w:rsidRPr="0031689B" w:rsidRDefault="00560483" w:rsidP="00F20EF9">
      <w:pPr>
        <w:pStyle w:val="L-Bullets"/>
        <w:numPr>
          <w:ilvl w:val="0"/>
          <w:numId w:val="13"/>
        </w:numPr>
        <w:tabs>
          <w:tab w:val="clear" w:pos="720"/>
        </w:tabs>
      </w:pPr>
      <w:r w:rsidRPr="0031689B">
        <w:rPr>
          <w:b/>
          <w:bCs/>
        </w:rPr>
        <w:t xml:space="preserve">Hyperparameter </w:t>
      </w:r>
      <w:r w:rsidR="0031689B" w:rsidRPr="0031689B">
        <w:rPr>
          <w:b/>
          <w:bCs/>
        </w:rPr>
        <w:t>t</w:t>
      </w:r>
      <w:r w:rsidRPr="0031689B">
        <w:rPr>
          <w:b/>
          <w:bCs/>
        </w:rPr>
        <w:t>uning</w:t>
      </w:r>
      <w:r w:rsidRPr="0031689B">
        <w:t xml:space="preserve">: Experiment with different hyperparameters to </w:t>
      </w:r>
      <w:r w:rsidR="00DF0F92" w:rsidRPr="0031689B">
        <w:t>improve</w:t>
      </w:r>
      <w:r w:rsidRPr="0031689B">
        <w:t xml:space="preserve"> the fine-tuning process. This includes adjusting the learning rate, batch size, and number of epochs.</w:t>
      </w:r>
    </w:p>
    <w:p w14:paraId="006875F7" w14:textId="2D123918" w:rsidR="00560483" w:rsidRPr="0031689B" w:rsidRDefault="00560483" w:rsidP="00F20EF9">
      <w:pPr>
        <w:pStyle w:val="L-Bullets"/>
        <w:numPr>
          <w:ilvl w:val="0"/>
          <w:numId w:val="13"/>
        </w:numPr>
        <w:tabs>
          <w:tab w:val="clear" w:pos="720"/>
        </w:tabs>
      </w:pPr>
      <w:r w:rsidRPr="0031689B">
        <w:rPr>
          <w:b/>
          <w:bCs/>
        </w:rPr>
        <w:t xml:space="preserve">Regular </w:t>
      </w:r>
      <w:r w:rsidR="0031689B" w:rsidRPr="0031689B">
        <w:rPr>
          <w:b/>
          <w:bCs/>
        </w:rPr>
        <w:t>e</w:t>
      </w:r>
      <w:r w:rsidRPr="0031689B">
        <w:rPr>
          <w:b/>
          <w:bCs/>
        </w:rPr>
        <w:t>valuation</w:t>
      </w:r>
      <w:r w:rsidRPr="0031689B">
        <w:t xml:space="preserve">: Continuously evaluate the model during fine-tuning to </w:t>
      </w:r>
      <w:r w:rsidR="00DF0F92" w:rsidRPr="0031689B">
        <w:t>watch</w:t>
      </w:r>
      <w:r w:rsidRPr="0031689B">
        <w:t xml:space="preserve"> its performance and make necessary adjustments.</w:t>
      </w:r>
    </w:p>
    <w:p w14:paraId="4282356F" w14:textId="22FA7A16" w:rsidR="00560483" w:rsidRPr="0031689B" w:rsidRDefault="00560483" w:rsidP="00F20EF9">
      <w:pPr>
        <w:pStyle w:val="L-Bullets"/>
        <w:numPr>
          <w:ilvl w:val="0"/>
          <w:numId w:val="13"/>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3DED1BD2" w:rsidR="00560483" w:rsidRPr="00560483" w:rsidRDefault="00560483" w:rsidP="00DD16BB">
      <w:pPr>
        <w:pStyle w:val="P-Regular"/>
      </w:pPr>
      <w:r w:rsidRPr="00560483">
        <w:t xml:space="preserve">Fine-tuning GPT models for specific text generation tasks </w:t>
      </w:r>
      <w:r w:rsidR="00562C66" w:rsidRPr="00560483">
        <w:t>unlock</w:t>
      </w:r>
      <w:r w:rsidRPr="00560483">
        <w:t xml:space="preserve"> their full potential, enabling customized applications in dialogue generation and creative writing. By carefully preparing datasets, configuring models, and following best practices, researchers and practitioners can achieve impressive results, </w:t>
      </w:r>
      <w:r w:rsidR="00DF0F92" w:rsidRPr="00560483">
        <w:t>using</w:t>
      </w:r>
      <w:r w:rsidRPr="00560483">
        <w:t xml:space="preserve"> the advanced capabilities of GPT models to meet diverse generative text needs.</w:t>
      </w:r>
    </w:p>
    <w:p w14:paraId="48D9B1A7" w14:textId="3C571D34" w:rsidR="00A90405" w:rsidRPr="00A90405" w:rsidRDefault="00955526" w:rsidP="00ED7D20">
      <w:pPr>
        <w:pStyle w:val="H1-Section"/>
      </w:pPr>
      <w:r>
        <w:t>C</w:t>
      </w:r>
      <w:r w:rsidR="00A90405" w:rsidRPr="00A90405">
        <w:t xml:space="preserve">hapter </w:t>
      </w:r>
      <w:r>
        <w:t>2 conclusion</w:t>
      </w:r>
    </w:p>
    <w:p w14:paraId="13312994" w14:textId="148A9C3F" w:rsidR="00A90405" w:rsidRPr="00A90405" w:rsidRDefault="00A90405" w:rsidP="00DD16BB">
      <w:pPr>
        <w:pStyle w:val="P-Regular"/>
      </w:pPr>
      <w:r w:rsidRPr="00A90405">
        <w:t xml:space="preserve">In this chapter, we </w:t>
      </w:r>
      <w:r w:rsidR="004D46F4">
        <w:t>explored</w:t>
      </w:r>
      <w:r w:rsidRPr="00A90405">
        <w:t xml:space="preserve">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0A75FD8D" w:rsidR="00A90405" w:rsidRPr="00A90405" w:rsidRDefault="00A90405" w:rsidP="00DD16BB">
      <w:pPr>
        <w:pStyle w:val="P-Regular"/>
      </w:pPr>
      <w:r w:rsidRPr="00A90405">
        <w:t xml:space="preserve">We began with an introduction to text classification, emphasizing the importance of this task in various applications such as sentiment analysis and topic classification. By understanding the fundamentals and the role of preprocessing text data, we laid the groundwork for </w:t>
      </w:r>
      <w:r w:rsidR="0021118C">
        <w:t>using</w:t>
      </w:r>
      <w:r w:rsidRPr="00A90405">
        <w:t xml:space="preserve"> pre-trained models</w:t>
      </w:r>
      <w:r w:rsidR="0021118C">
        <w:t xml:space="preserve"> </w:t>
      </w:r>
      <w:r w:rsidR="00592128">
        <w:t>efficiently</w:t>
      </w:r>
      <w:r w:rsidRPr="00A90405">
        <w:t>.</w:t>
      </w:r>
    </w:p>
    <w:p w14:paraId="4C35CADE" w14:textId="61060E6C" w:rsidR="00A90405" w:rsidRPr="00A90405" w:rsidRDefault="00A90405" w:rsidP="00DD16BB">
      <w:pPr>
        <w:pStyle w:val="P-Regular"/>
      </w:pPr>
      <w:r w:rsidRPr="00A90405">
        <w:t xml:space="preserve">Next, we explored the intricacies of fine-tuning pre-trained models with the Hugging Face Diffusion library. This process is </w:t>
      </w:r>
      <w:r w:rsidR="0093583D">
        <w:t>core</w:t>
      </w:r>
      <w:r w:rsidRPr="00A90405">
        <w:t xml:space="preserve"> in adapting generic models to specific tasks, enhancing their </w:t>
      </w:r>
      <w:r w:rsidR="00DB35B1" w:rsidRPr="00A90405">
        <w:t>performance,</w:t>
      </w:r>
      <w:r w:rsidRPr="00A90405">
        <w:t xml:space="preserve"> and making them more relevant to </w:t>
      </w:r>
      <w:r w:rsidR="007E26DE" w:rsidRPr="00A90405">
        <w:t>applications</w:t>
      </w:r>
      <w:r w:rsidRPr="00A90405">
        <w:t xml:space="preserve">. We examined the step-by-step </w:t>
      </w:r>
      <w:r w:rsidR="00DF0F92" w:rsidRPr="00A90405">
        <w:t>method</w:t>
      </w:r>
      <w:r w:rsidRPr="00A90405">
        <w:t>, from setting up the environment and preparing datasets to the actual fine-tuning process.</w:t>
      </w:r>
    </w:p>
    <w:p w14:paraId="14FCF53C" w14:textId="3F4A01CF" w:rsidR="00A90405" w:rsidRPr="00A90405" w:rsidRDefault="00A90405" w:rsidP="00DD16BB">
      <w:pPr>
        <w:pStyle w:val="P-Regular"/>
      </w:pPr>
      <w:r w:rsidRPr="00A90405">
        <w:t xml:space="preserve">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w:t>
      </w:r>
      <w:r w:rsidR="00592128">
        <w:t xml:space="preserve">with </w:t>
      </w:r>
      <w:r w:rsidR="00C906DC">
        <w:t>more efficiency</w:t>
      </w:r>
      <w:r w:rsidRPr="00A90405">
        <w:t xml:space="preserve"> to unseen data.</w:t>
      </w:r>
    </w:p>
    <w:p w14:paraId="2F54A945" w14:textId="524BC877" w:rsidR="00A90405" w:rsidRPr="00A90405" w:rsidRDefault="00A90405" w:rsidP="00DD16BB">
      <w:pPr>
        <w:pStyle w:val="P-Regular"/>
      </w:pPr>
      <w:r w:rsidRPr="00A90405">
        <w:t xml:space="preserve">Following this, we provided an overview of text generation, introducing the foundational concepts and the significance of generative models in NLP. This was complemented by a detailed examination of autoregressive models, particularly GPT and its variants. We discussed the architecture, innovations, and the advancements brought about by these models, providing a solid understanding of how they </w:t>
      </w:r>
      <w:r w:rsidR="00996C7D">
        <w:t>reshape</w:t>
      </w:r>
      <w:r w:rsidRPr="00A90405">
        <w:t xml:space="preserve"> text generation tasks.</w:t>
      </w:r>
    </w:p>
    <w:p w14:paraId="5DEE7F80" w14:textId="60DFD5D5" w:rsidR="00A90405" w:rsidRDefault="00A90405" w:rsidP="00DD16BB">
      <w:pPr>
        <w:pStyle w:val="P-Regular"/>
      </w:pPr>
      <w:r w:rsidRPr="00A90405">
        <w:t xml:space="preserve">Finally, we focused on the practical aspects of fine-tuning GPT models for specific text generation tasks. Through applications like generating dialogue responses and creative writing samples, we </w:t>
      </w:r>
      <w:r w:rsidR="00DF0F92" w:rsidRPr="00A90405">
        <w:t>showed</w:t>
      </w:r>
      <w:r w:rsidRPr="00A90405">
        <w:t xml:space="preserve"> the versatility and power of GPT models in producing contextually relevant and imaginative text.</w:t>
      </w:r>
    </w:p>
    <w:p w14:paraId="031CDBC3" w14:textId="7159B8AD" w:rsidR="00ED7D20" w:rsidRPr="00462420" w:rsidRDefault="003B3135" w:rsidP="00343212">
      <w:pPr>
        <w:pStyle w:val="H1-Section"/>
      </w:pPr>
      <w:r>
        <w:t>C</w:t>
      </w:r>
      <w:r w:rsidR="00072D2F">
        <w:t xml:space="preserve">hapter </w:t>
      </w:r>
      <w:r>
        <w:t xml:space="preserve">2 </w:t>
      </w:r>
      <w:r w:rsidR="00D978C9">
        <w:t xml:space="preserve">wrap up </w:t>
      </w:r>
      <w:r w:rsidR="004E762F">
        <w:t>examples.</w:t>
      </w:r>
    </w:p>
    <w:p w14:paraId="53D2C535" w14:textId="56F35245" w:rsidR="00ED7D20" w:rsidRPr="00463E4B" w:rsidRDefault="00ED7D20" w:rsidP="00ED7D20">
      <w:pPr>
        <w:pStyle w:val="P-Regular"/>
      </w:pPr>
      <w:r>
        <w:t>This c</w:t>
      </w:r>
      <w:r w:rsidRPr="00463E4B">
        <w:t xml:space="preserve">hapter focuses on the </w:t>
      </w:r>
      <w:r w:rsidR="00DF0F92" w:rsidRPr="00463E4B">
        <w:t>use</w:t>
      </w:r>
      <w:r w:rsidRPr="00463E4B">
        <w:t xml:space="preserve"> of Hugging Face Diffusion for text classification and generation. With a deep dive into autoregressive models like GPT, we can </w:t>
      </w:r>
      <w:r w:rsidR="00DF0F92" w:rsidRPr="00463E4B">
        <w:t>give</w:t>
      </w:r>
      <w:r w:rsidRPr="00463E4B">
        <w:t xml:space="preserve"> a comprehensive example using the Hugging Face transformers library. The example will cover text classification and generating text with a fine-tuned GPT model.</w:t>
      </w:r>
    </w:p>
    <w:p w14:paraId="57E45F74" w14:textId="3004B3D3" w:rsidR="00ED7D20" w:rsidRPr="00DB039A" w:rsidRDefault="00ED7D20" w:rsidP="00343212">
      <w:pPr>
        <w:pStyle w:val="H2-Heading"/>
      </w:pPr>
      <w:r w:rsidRPr="00DB039A">
        <w:t xml:space="preserve">1. </w:t>
      </w:r>
      <w:r w:rsidR="003C3718" w:rsidRPr="003C3718">
        <w:t>Fine-Tuning DistilBERT for Sentiment Analysis</w:t>
      </w:r>
    </w:p>
    <w:p w14:paraId="6F2ED48E" w14:textId="7BA1B8D2" w:rsidR="00ED7D20" w:rsidRDefault="000D724F" w:rsidP="00ED7D20">
      <w:pPr>
        <w:pStyle w:val="P-Regular"/>
      </w:pPr>
      <w:r w:rsidRPr="000D724F">
        <w:rPr>
          <w:lang w:val="en-US"/>
        </w:rPr>
        <w:t xml:space="preserve">In this example, we will </w:t>
      </w:r>
      <w:r w:rsidR="00DF0F92" w:rsidRPr="000D724F">
        <w:rPr>
          <w:lang w:val="en-US"/>
        </w:rPr>
        <w:t>prove</w:t>
      </w:r>
      <w:r w:rsidRPr="000D724F">
        <w:rPr>
          <w:lang w:val="en-US"/>
        </w:rPr>
        <w:t xml:space="preserve"> how to fine-tune a pre-trained DistilBERT model for sentiment analysis, which is a common text classification task. We will use a subset of the IMDb dataset and the Hugging Face Transformers library to achieve this. The fine-tuned model will classify text data as either positive or negative sentiment</w:t>
      </w:r>
      <w:r>
        <w:rPr>
          <w:lang w:val="en-US"/>
        </w:rPr>
        <w:t>:</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141521BA" w:rsidR="00ED7D20" w:rsidRDefault="00ED7D20" w:rsidP="00ED7D20">
      <w:pPr>
        <w:pStyle w:val="SC-Source"/>
      </w:pPr>
      <w:r>
        <w:t xml:space="preserve">import numpy as </w:t>
      </w:r>
      <w:r w:rsidR="004E762F">
        <w:t>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6D26BC74" w:rsidR="00ED7D20" w:rsidRDefault="00ED7D20" w:rsidP="00ED7D20">
      <w:pPr>
        <w:pStyle w:val="SC-Source"/>
      </w:pPr>
      <w:r>
        <w:t>dataset = load_</w:t>
      </w:r>
      <w:r w:rsidR="004E762F">
        <w:t>dataset (</w:t>
      </w:r>
      <w:r>
        <w: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42DEF74" w:rsidR="00ED7D20" w:rsidRDefault="00ED7D20" w:rsidP="00ED7D20">
      <w:pPr>
        <w:pStyle w:val="SC-Source"/>
      </w:pPr>
      <w:r>
        <w:t xml:space="preserve">dataset = </w:t>
      </w:r>
      <w:r w:rsidR="004E762F">
        <w:t>dataset.map (</w:t>
      </w:r>
      <w:r>
        <w:t>tokenize, batched=True, batch_size=len(dataset))</w:t>
      </w:r>
    </w:p>
    <w:p w14:paraId="08F49738" w14:textId="67133B09" w:rsidR="00ED7D20" w:rsidRDefault="00ED7D20" w:rsidP="00ED7D20">
      <w:pPr>
        <w:pStyle w:val="SC-Source"/>
      </w:pPr>
      <w:r>
        <w:t>dataset.set_</w:t>
      </w:r>
      <w:r w:rsidR="004E762F">
        <w:t>format (</w:t>
      </w:r>
      <w:r>
        <w:t>'torch', columns=['input_ids', 'attention_mask', 'label'])</w:t>
      </w:r>
    </w:p>
    <w:p w14:paraId="2A59EE2D" w14:textId="77777777" w:rsidR="00ED7D20" w:rsidRDefault="00ED7D20" w:rsidP="00ED7D20">
      <w:pPr>
        <w:pStyle w:val="SC-Source"/>
      </w:pPr>
      <w:r>
        <w:t># Load DistilBERT for sequence classification</w:t>
      </w:r>
    </w:p>
    <w:p w14:paraId="5712FBFA" w14:textId="284B4440" w:rsidR="00ED7D20" w:rsidRDefault="00ED7D20" w:rsidP="00ED7D20">
      <w:pPr>
        <w:pStyle w:val="SC-Source"/>
      </w:pPr>
      <w:r>
        <w:t>model = DistilBertForSequenceClassification.from_</w:t>
      </w:r>
      <w:r w:rsidR="004E762F">
        <w:t>pretrained (</w:t>
      </w:r>
      <w:r>
        <w:t>'distilbert-base-uncased', num_labels=2)</w:t>
      </w:r>
    </w:p>
    <w:p w14:paraId="0E59988A" w14:textId="77777777" w:rsidR="00ED7D20" w:rsidRDefault="00ED7D20" w:rsidP="00ED7D20">
      <w:pPr>
        <w:pStyle w:val="SC-Source"/>
      </w:pPr>
      <w:r>
        <w:t># Define training arguments</w:t>
      </w:r>
    </w:p>
    <w:p w14:paraId="1E3D9D22" w14:textId="6ADD3AC1" w:rsidR="00ED7D20" w:rsidRDefault="00ED7D20" w:rsidP="00ED7D20">
      <w:pPr>
        <w:pStyle w:val="SC-Source"/>
      </w:pPr>
      <w:r>
        <w:t xml:space="preserve">training_args = </w:t>
      </w:r>
      <w:r w:rsidR="004E762F">
        <w:t>TrainingArguments (</w:t>
      </w:r>
    </w:p>
    <w:p w14:paraId="3CC1E144" w14:textId="7251756A" w:rsidR="00ED7D20" w:rsidRDefault="00ED7D20" w:rsidP="00ED7D20">
      <w:pPr>
        <w:pStyle w:val="SC-Source"/>
      </w:pPr>
      <w:r>
        <w:t xml:space="preserve">    output_dir=</w:t>
      </w:r>
      <w:r w:rsidR="004E762F">
        <w:t>‘. /</w:t>
      </w:r>
      <w:r>
        <w:t>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4D2FE615" w:rsidR="00ED7D20" w:rsidRDefault="00ED7D20" w:rsidP="00ED7D20">
      <w:pPr>
        <w:pStyle w:val="SC-Source"/>
      </w:pPr>
      <w:r>
        <w:t xml:space="preserve">    logging_dir=</w:t>
      </w:r>
      <w:r w:rsidR="004E762F">
        <w:t>‘. /</w:t>
      </w:r>
      <w:r>
        <w:t>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8754608" w:rsidR="00ED7D20" w:rsidRDefault="00ED7D20" w:rsidP="00ED7D20">
      <w:pPr>
        <w:pStyle w:val="SC-Source"/>
      </w:pPr>
      <w:r>
        <w:t xml:space="preserve">trainer = </w:t>
      </w:r>
      <w:r w:rsidR="004E762F">
        <w:t>Trainer (</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3DA5187E" w:rsidR="00ED7D20" w:rsidRDefault="004E762F" w:rsidP="00ED7D20">
      <w:pPr>
        <w:pStyle w:val="SC-Source"/>
      </w:pPr>
      <w:r>
        <w:t>trainer. train</w:t>
      </w:r>
      <w:r w:rsidR="00ED7D20">
        <w:t>()</w:t>
      </w:r>
    </w:p>
    <w:p w14:paraId="0A46D86E" w14:textId="77777777" w:rsidR="00ED7D20" w:rsidRDefault="00ED7D20" w:rsidP="00ED7D20">
      <w:pPr>
        <w:pStyle w:val="SC-Source"/>
      </w:pPr>
      <w:r>
        <w:t># Save the model</w:t>
      </w:r>
    </w:p>
    <w:p w14:paraId="5AE9A45D" w14:textId="6C426613" w:rsidR="00ED7D20" w:rsidRDefault="00ED7D20" w:rsidP="00ED7D20">
      <w:pPr>
        <w:pStyle w:val="SC-Source"/>
      </w:pPr>
      <w:r>
        <w:t xml:space="preserve">model_path = </w:t>
      </w:r>
      <w:r w:rsidR="004E762F">
        <w:t>“. /</w:t>
      </w:r>
      <w:r>
        <w:t>distilbert-finetuned-imdb"</w:t>
      </w:r>
    </w:p>
    <w:p w14:paraId="50536AA9" w14:textId="506E95D6" w:rsidR="00ED7D20" w:rsidRDefault="004E762F" w:rsidP="00ED7D20">
      <w:pPr>
        <w:pStyle w:val="SC-Source"/>
      </w:pPr>
      <w:r>
        <w:t>model. save</w:t>
      </w:r>
      <w:r w:rsidR="00ED7D20">
        <w:t>_pretrained(model_path)</w:t>
      </w:r>
    </w:p>
    <w:p w14:paraId="2B2FBE4C" w14:textId="57F98F5F" w:rsidR="00ED7D20" w:rsidRDefault="004E762F" w:rsidP="00ED7D20">
      <w:pPr>
        <w:pStyle w:val="SC-Source"/>
      </w:pPr>
      <w:r>
        <w:t>tokenizer. save</w:t>
      </w:r>
      <w:r w:rsidR="00ED7D20">
        <w:t>_pretrained(model_path)</w:t>
      </w:r>
    </w:p>
    <w:p w14:paraId="61A42879" w14:textId="77777777" w:rsidR="00ED7D20" w:rsidRDefault="00ED7D20" w:rsidP="00ED7D20">
      <w:pPr>
        <w:pStyle w:val="SC-Source"/>
      </w:pPr>
      <w:r>
        <w:t>``</w:t>
      </w:r>
    </w:p>
    <w:p w14:paraId="11982A59" w14:textId="7FD28DE6" w:rsidR="00D818EB" w:rsidRPr="00D818EB" w:rsidRDefault="00C66164" w:rsidP="00D818EB">
      <w:pPr>
        <w:pStyle w:val="L-Bullets"/>
        <w:rPr>
          <w:lang w:val="en-US"/>
        </w:rPr>
      </w:pPr>
      <w:r w:rsidRPr="00D818EB">
        <w:rPr>
          <w:lang w:val="en-US"/>
        </w:rPr>
        <w:t>Let us</w:t>
      </w:r>
      <w:r w:rsidR="00D818EB" w:rsidRPr="00D818EB">
        <w:rPr>
          <w:lang w:val="en-US"/>
        </w:rPr>
        <w:t xml:space="preserve"> break down the steps of the code:</w:t>
      </w:r>
    </w:p>
    <w:p w14:paraId="159D5254" w14:textId="4E9A868A" w:rsidR="00D818EB" w:rsidRPr="00D818EB" w:rsidRDefault="00D818EB" w:rsidP="00D818EB">
      <w:pPr>
        <w:pStyle w:val="L-Bullets"/>
        <w:rPr>
          <w:lang w:val="en-US"/>
        </w:rPr>
      </w:pPr>
      <w:r w:rsidRPr="00D818EB">
        <w:rPr>
          <w:lang w:val="en-US"/>
        </w:rPr>
        <w:t xml:space="preserve">We begin by importing the necessary libraries from Hugging Face’s Transformers library, which includes the </w:t>
      </w:r>
      <w:r w:rsidRPr="00D818EB">
        <w:rPr>
          <w:rStyle w:val="P-Code"/>
          <w:lang w:val="en-US"/>
        </w:rPr>
        <w:t>DistilBertTokenizer</w:t>
      </w:r>
      <w:r w:rsidRPr="00D818EB">
        <w:rPr>
          <w:lang w:val="en-US"/>
        </w:rPr>
        <w:t xml:space="preserve"> and </w:t>
      </w:r>
      <w:r w:rsidRPr="00D818EB">
        <w:rPr>
          <w:rStyle w:val="P-Code"/>
          <w:lang w:val="en-US"/>
        </w:rPr>
        <w:t>DistilBertForSequenceClassification</w:t>
      </w:r>
      <w:r w:rsidRPr="00D818EB">
        <w:rPr>
          <w:lang w:val="en-US"/>
        </w:rPr>
        <w:t xml:space="preserve"> for tokenization and model loading, respectively. Additionally, the </w:t>
      </w:r>
      <w:r w:rsidRPr="00D818EB">
        <w:rPr>
          <w:rStyle w:val="P-Code"/>
          <w:lang w:val="en-US"/>
        </w:rPr>
        <w:t>Trainer</w:t>
      </w:r>
      <w:r w:rsidRPr="00D818EB">
        <w:rPr>
          <w:lang w:val="en-US"/>
        </w:rPr>
        <w:t xml:space="preserve"> and </w:t>
      </w:r>
      <w:r w:rsidRPr="00D818EB">
        <w:rPr>
          <w:rStyle w:val="P-Code"/>
          <w:lang w:val="en-US"/>
        </w:rPr>
        <w:t>TrainingArguments</w:t>
      </w:r>
      <w:r w:rsidRPr="00D818EB">
        <w:rPr>
          <w:lang w:val="en-US"/>
        </w:rPr>
        <w:t xml:space="preserve"> classes are imported to </w:t>
      </w:r>
      <w:r w:rsidR="00906255" w:rsidRPr="00D818EB">
        <w:rPr>
          <w:lang w:val="en-US"/>
        </w:rPr>
        <w:t>manage</w:t>
      </w:r>
      <w:r w:rsidRPr="00D818EB">
        <w:rPr>
          <w:lang w:val="en-US"/>
        </w:rPr>
        <w:t xml:space="preserve"> the training process with minimal boilerplate code.</w:t>
      </w:r>
    </w:p>
    <w:p w14:paraId="4F6C2A9E" w14:textId="77777777" w:rsidR="00D818EB" w:rsidRPr="00D818EB" w:rsidRDefault="00D818EB" w:rsidP="00D818EB">
      <w:pPr>
        <w:pStyle w:val="L-Bullets"/>
        <w:rPr>
          <w:lang w:val="en-US"/>
        </w:rPr>
      </w:pPr>
      <w:r w:rsidRPr="00D818EB">
        <w:rPr>
          <w:lang w:val="en-US"/>
        </w:rPr>
        <w:t xml:space="preserve">The dataset is loaded using the </w:t>
      </w:r>
      <w:r w:rsidRPr="00D818EB">
        <w:rPr>
          <w:rStyle w:val="P-Code"/>
          <w:lang w:val="en-US"/>
        </w:rPr>
        <w:t>datasets</w:t>
      </w:r>
      <w:r w:rsidRPr="00D818EB">
        <w:rPr>
          <w:lang w:val="en-US"/>
        </w:rPr>
        <w:t xml:space="preserve"> library, specifically a subset of 5,000 samples from the IMDb dataset, which is a popular dataset for sentiment classification tasks. The tokenizer is initialized to convert text into tokenized sequences that the model can understand. We apply padding and truncation to ensure all input sequences are of uniform length, then map the tokenization function across the entire dataset. The data is further formatted into PyTorch tensors, preparing it for use in the DistilBERT model.</w:t>
      </w:r>
    </w:p>
    <w:p w14:paraId="03ABE1E5" w14:textId="28D2FC09" w:rsidR="00D818EB" w:rsidRPr="00D818EB" w:rsidRDefault="00D818EB" w:rsidP="00D818EB">
      <w:pPr>
        <w:pStyle w:val="L-Bullets"/>
        <w:rPr>
          <w:lang w:val="en-US"/>
        </w:rPr>
      </w:pPr>
      <w:r w:rsidRPr="00D818EB">
        <w:rPr>
          <w:lang w:val="en-US"/>
        </w:rPr>
        <w:t xml:space="preserve">We </w:t>
      </w:r>
      <w:r w:rsidR="00813151" w:rsidRPr="00D818EB">
        <w:rPr>
          <w:lang w:val="en-US"/>
        </w:rPr>
        <w:t>loaded</w:t>
      </w:r>
      <w:r w:rsidRPr="00D818EB">
        <w:rPr>
          <w:lang w:val="en-US"/>
        </w:rPr>
        <w:t xml:space="preserve"> a pre-trained DistilBERT model with a classification head that is configured for binary sentiment classification (positive/negative). The </w:t>
      </w:r>
      <w:r w:rsidRPr="00D818EB">
        <w:rPr>
          <w:rStyle w:val="P-Code"/>
          <w:lang w:val="en-US"/>
        </w:rPr>
        <w:t>TrainingArguments</w:t>
      </w:r>
      <w:r w:rsidRPr="00D818EB">
        <w:rPr>
          <w:lang w:val="en-US"/>
        </w:rPr>
        <w:t xml:space="preserve"> define parameters for the training process, such as the number of epochs, batch size, and early stopping mechanisms, which help ensure the model is trained efficiently without overfitting.</w:t>
      </w:r>
    </w:p>
    <w:p w14:paraId="7405B048" w14:textId="77777777" w:rsidR="00D818EB" w:rsidRPr="00D818EB" w:rsidRDefault="00D818EB" w:rsidP="00D818EB">
      <w:pPr>
        <w:pStyle w:val="L-Bullets"/>
        <w:rPr>
          <w:lang w:val="en-US"/>
        </w:rPr>
      </w:pPr>
      <w:r w:rsidRPr="00D818EB">
        <w:rPr>
          <w:lang w:val="en-US"/>
        </w:rPr>
        <w:t xml:space="preserve">Using the </w:t>
      </w:r>
      <w:r w:rsidRPr="00D818EB">
        <w:rPr>
          <w:rStyle w:val="P-Code"/>
          <w:lang w:val="en-US"/>
        </w:rPr>
        <w:t>Trainer</w:t>
      </w:r>
      <w:r w:rsidRPr="00D818EB">
        <w:rPr>
          <w:lang w:val="en-US"/>
        </w:rPr>
        <w:t xml:space="preserve"> class from Hugging Face simplifies the training loop, managing everything from model updates to validation. Once the training is complete, both the model and tokenizer are saved to a directory, making them ready for future use in downstream applications.</w:t>
      </w:r>
    </w:p>
    <w:p w14:paraId="70E77DF8" w14:textId="4F930A01" w:rsidR="00D818EB" w:rsidRPr="00A81DA2" w:rsidRDefault="00D818EB" w:rsidP="00ED7D20">
      <w:pPr>
        <w:pStyle w:val="L-Bullets"/>
      </w:pPr>
      <w:r w:rsidRPr="00D818EB">
        <w:rPr>
          <w:lang w:val="en-US"/>
        </w:rPr>
        <w:t xml:space="preserve">This example illustrates how DistilBERT can be fine-tuned </w:t>
      </w:r>
      <w:r w:rsidR="00592128">
        <w:rPr>
          <w:lang w:val="en-US"/>
        </w:rPr>
        <w:t xml:space="preserve">with increased </w:t>
      </w:r>
      <w:r w:rsidR="002C3BE8">
        <w:rPr>
          <w:lang w:val="en-US"/>
        </w:rPr>
        <w:t>efficiency</w:t>
      </w:r>
      <w:r w:rsidRPr="00D818EB">
        <w:rPr>
          <w:lang w:val="en-US"/>
        </w:rPr>
        <w:t xml:space="preserve"> for sentiment analysis tasks, </w:t>
      </w:r>
      <w:r w:rsidR="00DF0F92" w:rsidRPr="00D818EB">
        <w:rPr>
          <w:lang w:val="en-US"/>
        </w:rPr>
        <w:t>using</w:t>
      </w:r>
      <w:r w:rsidRPr="00D818EB">
        <w:rPr>
          <w:lang w:val="en-US"/>
        </w:rPr>
        <w:t xml:space="preserve"> the Hugging Face library’s easy-to-use API and pre-trained models.</w:t>
      </w:r>
    </w:p>
    <w:p w14:paraId="48882713" w14:textId="278FD040" w:rsidR="00ED7D20" w:rsidRPr="00EB53DA" w:rsidRDefault="00ED7D20" w:rsidP="00343212">
      <w:pPr>
        <w:pStyle w:val="H2-Heading"/>
      </w:pPr>
      <w:r w:rsidRPr="00EB53DA">
        <w:t xml:space="preserve">2. </w:t>
      </w:r>
      <w:r w:rsidR="00661606" w:rsidRPr="00661606">
        <w:t xml:space="preserve">Fine-Tuning GPT-2 for Creative Writing Generation </w:t>
      </w:r>
    </w:p>
    <w:p w14:paraId="132B8EFA" w14:textId="3091112E" w:rsidR="00661606" w:rsidRPr="00661606" w:rsidRDefault="00661606" w:rsidP="00661606">
      <w:pPr>
        <w:pStyle w:val="P-Regular"/>
        <w:rPr>
          <w:lang w:val="en-US"/>
        </w:rPr>
      </w:pPr>
      <w:r w:rsidRPr="00661606">
        <w:rPr>
          <w:lang w:val="en-US"/>
        </w:rPr>
        <w:t xml:space="preserve">In this example, we fine-tune a pre-trained GPT-2 model to generate creative writing samples. GPT-2, developed by OpenAI, is </w:t>
      </w:r>
      <w:r w:rsidR="00DF0F92" w:rsidRPr="00661606">
        <w:rPr>
          <w:lang w:val="en-US"/>
        </w:rPr>
        <w:t>an ultramodern</w:t>
      </w:r>
      <w:r w:rsidRPr="00661606">
        <w:rPr>
          <w:lang w:val="en-US"/>
        </w:rPr>
        <w:t xml:space="preserve"> autoregressive language model capable of generating coherent and contextually relevant text. We will use a text dataset that </w:t>
      </w:r>
      <w:r w:rsidR="00DF0F92" w:rsidRPr="00661606">
        <w:rPr>
          <w:lang w:val="en-US"/>
        </w:rPr>
        <w:t>holds</w:t>
      </w:r>
      <w:r w:rsidRPr="00661606">
        <w:rPr>
          <w:lang w:val="en-US"/>
        </w:rPr>
        <w:t xml:space="preserve"> creative writing samples and fine-tune the GPT-2 model to adapt it to this specific task.</w:t>
      </w:r>
    </w:p>
    <w:p w14:paraId="2A4FDDE5" w14:textId="3D7BB573" w:rsidR="00ED7D20" w:rsidRPr="00A81DA2" w:rsidRDefault="00ED7D20" w:rsidP="00ED7D20">
      <w:pPr>
        <w:pStyle w:val="P-Regular"/>
      </w:pPr>
      <w:r w:rsidRPr="00A81DA2">
        <w:t>.</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07214C01" w:rsidR="00ED7D20" w:rsidRDefault="00ED7D20" w:rsidP="00ED7D20">
      <w:pPr>
        <w:pStyle w:val="SC-Source"/>
      </w:pPr>
      <w:r>
        <w:t xml:space="preserve">train_dataset = </w:t>
      </w:r>
      <w:r w:rsidR="004E762F">
        <w:t>TextDataset (</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3863BFB0" w:rsidR="00ED7D20" w:rsidRDefault="00ED7D20" w:rsidP="00ED7D20">
      <w:pPr>
        <w:pStyle w:val="SC-Source"/>
      </w:pPr>
      <w:r>
        <w:t xml:space="preserve">data_collator = </w:t>
      </w:r>
      <w:r w:rsidR="004E762F">
        <w:t>DataCollatorForLanguageModeling (</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6E7F6512" w:rsidR="00ED7D20" w:rsidRDefault="00ED7D20" w:rsidP="00ED7D20">
      <w:pPr>
        <w:pStyle w:val="SC-Source"/>
      </w:pPr>
      <w:r>
        <w:t xml:space="preserve">training_args = </w:t>
      </w:r>
      <w:r w:rsidR="004E762F">
        <w:t>TrainingArguments (</w:t>
      </w:r>
    </w:p>
    <w:p w14:paraId="5A49E081" w14:textId="40840EA2" w:rsidR="00ED7D20" w:rsidRDefault="00ED7D20" w:rsidP="00ED7D20">
      <w:pPr>
        <w:pStyle w:val="SC-Source"/>
      </w:pPr>
      <w:r>
        <w:t xml:space="preserve">    output_dir=</w:t>
      </w:r>
      <w:r w:rsidR="004E762F">
        <w:t>‘. /</w:t>
      </w:r>
      <w:r>
        <w:t>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t># Initialize Trainer</w:t>
      </w:r>
    </w:p>
    <w:p w14:paraId="294A717E" w14:textId="7595E067" w:rsidR="00ED7D20" w:rsidRDefault="00ED7D20" w:rsidP="00ED7D20">
      <w:pPr>
        <w:pStyle w:val="SC-Source"/>
      </w:pPr>
      <w:r>
        <w:t xml:space="preserve">trainer = </w:t>
      </w:r>
      <w:r w:rsidR="004E762F">
        <w:t>Trainer (</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38C82A78" w:rsidR="00ED7D20" w:rsidRDefault="004E762F" w:rsidP="00ED7D20">
      <w:pPr>
        <w:pStyle w:val="SC-Source"/>
      </w:pPr>
      <w:r>
        <w:t>trainer. train</w:t>
      </w:r>
      <w:r w:rsidR="00ED7D20">
        <w:t>()</w:t>
      </w:r>
    </w:p>
    <w:p w14:paraId="319C1666" w14:textId="77777777" w:rsidR="00ED7D20" w:rsidRDefault="00ED7D20" w:rsidP="00ED7D20">
      <w:pPr>
        <w:pStyle w:val="SC-Source"/>
      </w:pPr>
      <w:r>
        <w:t># Save the model</w:t>
      </w:r>
    </w:p>
    <w:p w14:paraId="4C140DA3" w14:textId="564E32CF" w:rsidR="00ED7D20" w:rsidRDefault="004E762F" w:rsidP="00ED7D20">
      <w:pPr>
        <w:pStyle w:val="SC-Source"/>
      </w:pPr>
      <w:r>
        <w:t>model. save</w:t>
      </w:r>
      <w:r w:rsidR="00ED7D20">
        <w:t>_pretrained('./gpt2-finetuned')</w:t>
      </w:r>
    </w:p>
    <w:p w14:paraId="385C0F9A" w14:textId="08206A98" w:rsidR="00ED7D20" w:rsidRDefault="004E762F" w:rsidP="00ED7D20">
      <w:pPr>
        <w:pStyle w:val="SC-Source"/>
      </w:pPr>
      <w:r>
        <w:t>tokenizer. save</w:t>
      </w:r>
      <w:r w:rsidR="00ED7D20">
        <w:t>_pretrained('./gpt2-finetuned')</w:t>
      </w:r>
    </w:p>
    <w:p w14:paraId="3ECF5FF6" w14:textId="77777777" w:rsidR="00ED7D20" w:rsidRDefault="00ED7D20" w:rsidP="00ED7D20">
      <w:pPr>
        <w:pStyle w:val="SC-Source"/>
      </w:pPr>
      <w:r>
        <w:t>``</w:t>
      </w:r>
    </w:p>
    <w:p w14:paraId="7B718BE1" w14:textId="297705AA" w:rsidR="00B6012E" w:rsidRPr="00B6012E" w:rsidRDefault="00C66164" w:rsidP="00B6012E">
      <w:pPr>
        <w:pStyle w:val="P-Regular"/>
        <w:rPr>
          <w:lang w:val="en-US"/>
        </w:rPr>
      </w:pPr>
      <w:r w:rsidRPr="00B6012E">
        <w:rPr>
          <w:lang w:val="en-US"/>
        </w:rPr>
        <w:t>Let us</w:t>
      </w:r>
      <w:r w:rsidR="00B6012E" w:rsidRPr="00B6012E">
        <w:rPr>
          <w:lang w:val="en-US"/>
        </w:rPr>
        <w:t xml:space="preserve"> break down the steps in the code:</w:t>
      </w:r>
    </w:p>
    <w:p w14:paraId="4E1022EF" w14:textId="77777777" w:rsidR="00B6012E" w:rsidRPr="00B6012E" w:rsidRDefault="00B6012E" w:rsidP="00B6012E">
      <w:pPr>
        <w:pStyle w:val="P-Regular"/>
        <w:rPr>
          <w:lang w:val="en-US"/>
        </w:rPr>
      </w:pPr>
      <w:r w:rsidRPr="00B6012E">
        <w:rPr>
          <w:lang w:val="en-US"/>
        </w:rPr>
        <w:t>We start by loading the pre-trained GPT-2 model and its tokenizer from Hugging Face’s Transformers library. The GPT-2 tokenizer prepares text by converting it into tokens that the model can process, while the GPT-2 language model (</w:t>
      </w:r>
      <w:r w:rsidRPr="00B6012E">
        <w:rPr>
          <w:rStyle w:val="P-Code"/>
          <w:lang w:val="en-US"/>
        </w:rPr>
        <w:t>GPT2LMHeadModel</w:t>
      </w:r>
      <w:r w:rsidRPr="00B6012E">
        <w:rPr>
          <w:lang w:val="en-US"/>
        </w:rPr>
        <w:t>) is used for generating creative text.</w:t>
      </w:r>
    </w:p>
    <w:p w14:paraId="5C190FC0" w14:textId="18F08A7A" w:rsidR="00B6012E" w:rsidRPr="00B6012E" w:rsidRDefault="00B6012E" w:rsidP="00B6012E">
      <w:pPr>
        <w:pStyle w:val="P-Regular"/>
        <w:rPr>
          <w:lang w:val="en-US"/>
        </w:rPr>
      </w:pPr>
      <w:r w:rsidRPr="00B6012E">
        <w:rPr>
          <w:lang w:val="en-US"/>
        </w:rPr>
        <w:t xml:space="preserve">Next, the dataset </w:t>
      </w:r>
      <w:r w:rsidR="004E762F" w:rsidRPr="00B6012E">
        <w:rPr>
          <w:lang w:val="en-US"/>
        </w:rPr>
        <w:t>having</w:t>
      </w:r>
      <w:r w:rsidRPr="00B6012E">
        <w:rPr>
          <w:lang w:val="en-US"/>
        </w:rPr>
        <w:t xml:space="preserve"> creative writing samples is prepared from a text file, which is tokenized using the GPT-2 tokenizer. We specify the block size to segment the text into manageable portions for training. </w:t>
      </w:r>
      <w:r w:rsidRPr="00B6012E">
        <w:rPr>
          <w:rStyle w:val="P-Code"/>
          <w:lang w:val="en-US"/>
        </w:rPr>
        <w:t>DataCollatorForLanguageModeling</w:t>
      </w:r>
      <w:r w:rsidRPr="00B6012E">
        <w:rPr>
          <w:lang w:val="en-US"/>
        </w:rPr>
        <w:t xml:space="preserve"> is used to </w:t>
      </w:r>
      <w:r w:rsidR="00C66164" w:rsidRPr="00B6012E">
        <w:rPr>
          <w:lang w:val="en-US"/>
        </w:rPr>
        <w:t>manage</w:t>
      </w:r>
      <w:r w:rsidRPr="00B6012E">
        <w:rPr>
          <w:lang w:val="en-US"/>
        </w:rPr>
        <w:t xml:space="preserve"> dynamic masking during the language modeling process, ensuring that the model learns to predict the next token in the sequence accurately.</w:t>
      </w:r>
    </w:p>
    <w:p w14:paraId="487E2C4A" w14:textId="2BBB9960" w:rsidR="00B6012E" w:rsidRPr="00B6012E" w:rsidRDefault="00B6012E" w:rsidP="00B6012E">
      <w:pPr>
        <w:pStyle w:val="P-Regular"/>
        <w:rPr>
          <w:lang w:val="en-US"/>
        </w:rPr>
      </w:pPr>
      <w:r w:rsidRPr="00B6012E">
        <w:rPr>
          <w:lang w:val="en-US"/>
        </w:rPr>
        <w:t>The training arguments define</w:t>
      </w:r>
      <w:r w:rsidR="00A168E5">
        <w:rPr>
          <w:lang w:val="en-US"/>
        </w:rPr>
        <w:t xml:space="preserve"> </w:t>
      </w:r>
      <w:r w:rsidR="00E31584">
        <w:rPr>
          <w:lang w:val="en-US"/>
        </w:rPr>
        <w:t>key</w:t>
      </w:r>
      <w:r w:rsidRPr="00B6012E">
        <w:rPr>
          <w:lang w:val="en-US"/>
        </w:rPr>
        <w:t xml:space="preserve"> parameters for training, such as the number of epochs, batch size, and the frequency of model saving. We initialize the Trainer class, which </w:t>
      </w:r>
      <w:r w:rsidR="00C66164" w:rsidRPr="00B6012E">
        <w:rPr>
          <w:lang w:val="en-US"/>
        </w:rPr>
        <w:t>manages</w:t>
      </w:r>
      <w:r w:rsidRPr="00B6012E">
        <w:rPr>
          <w:lang w:val="en-US"/>
        </w:rPr>
        <w:t xml:space="preserve"> the training loop and evaluation, making the fine-tuning process more efficient.</w:t>
      </w:r>
    </w:p>
    <w:p w14:paraId="2B75F02C" w14:textId="77777777" w:rsidR="00B6012E" w:rsidRPr="00B6012E" w:rsidRDefault="00B6012E" w:rsidP="00B6012E">
      <w:pPr>
        <w:pStyle w:val="P-Regular"/>
        <w:rPr>
          <w:lang w:val="en-US"/>
        </w:rPr>
      </w:pPr>
      <w:r w:rsidRPr="00B6012E">
        <w:rPr>
          <w:lang w:val="en-US"/>
        </w:rPr>
        <w:t>After training is complete, we save both the fine-tuned GPT-2 model and tokenizer to a specified directory, allowing them to be reused for future text generation tasks.</w:t>
      </w:r>
    </w:p>
    <w:p w14:paraId="668B80EE" w14:textId="33388112" w:rsidR="00B6012E" w:rsidRPr="00B6012E" w:rsidRDefault="00B6012E" w:rsidP="00B6012E">
      <w:pPr>
        <w:pStyle w:val="P-Regular"/>
        <w:rPr>
          <w:lang w:val="en-US"/>
        </w:rPr>
      </w:pPr>
      <w:r w:rsidRPr="00B6012E">
        <w:rPr>
          <w:lang w:val="en-US"/>
        </w:rPr>
        <w:t xml:space="preserve">This example </w:t>
      </w:r>
      <w:r w:rsidR="004E762F" w:rsidRPr="00B6012E">
        <w:rPr>
          <w:lang w:val="en-US"/>
        </w:rPr>
        <w:t>shows</w:t>
      </w:r>
      <w:r w:rsidRPr="00B6012E">
        <w:rPr>
          <w:lang w:val="en-US"/>
        </w:rPr>
        <w:t xml:space="preserve"> how to adapt GPT-2 for specific creative writing tasks by fine-tuning it on a custom dataset. Fine-tuning provides the flexibility to tailor the model’s text generation capabilities to produce contextually rich and imaginative content.</w:t>
      </w:r>
    </w:p>
    <w:p w14:paraId="219E3DA0" w14:textId="6A4C151E" w:rsidR="00A90405" w:rsidRPr="00A90405" w:rsidRDefault="00A90405" w:rsidP="00DD16BB">
      <w:pPr>
        <w:pStyle w:val="P-Regular"/>
      </w:pPr>
      <w:r w:rsidRPr="00A90405">
        <w:t xml:space="preserve">In summary, this chapter equipped readers with a robust understanding of how to </w:t>
      </w:r>
      <w:r w:rsidR="004E762F" w:rsidRPr="00A90405">
        <w:t>use</w:t>
      </w:r>
      <w:r w:rsidRPr="00A90405">
        <w:t xml:space="preserv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07ADD469" w:rsidR="00A90405" w:rsidRPr="00A90405" w:rsidRDefault="002F2F03" w:rsidP="00ED7D20">
      <w:pPr>
        <w:pStyle w:val="H1-Section"/>
      </w:pPr>
      <w:r>
        <w:t>In the next chapter:</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F20EF9">
      <w:pPr>
        <w:numPr>
          <w:ilvl w:val="0"/>
          <w:numId w:val="14"/>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F20EF9">
      <w:pPr>
        <w:numPr>
          <w:ilvl w:val="0"/>
          <w:numId w:val="14"/>
        </w:numPr>
        <w:rPr>
          <w:b/>
          <w:bCs/>
        </w:rPr>
      </w:pPr>
      <w:r w:rsidRPr="00A90405">
        <w:rPr>
          <w:b/>
          <w:bCs/>
        </w:rPr>
        <w:t>Preprocessing Text Data</w:t>
      </w:r>
      <w:r w:rsidRPr="00A90405">
        <w:t>: Techniques and best practices for preparing text data for model training.</w:t>
      </w:r>
    </w:p>
    <w:p w14:paraId="1F7624E5" w14:textId="533EB13D" w:rsidR="00A90405" w:rsidRPr="00A90405" w:rsidRDefault="00A90405" w:rsidP="00F20EF9">
      <w:pPr>
        <w:numPr>
          <w:ilvl w:val="0"/>
          <w:numId w:val="14"/>
        </w:numPr>
        <w:rPr>
          <w:b/>
          <w:bCs/>
        </w:rPr>
      </w:pPr>
      <w:r w:rsidRPr="00A90405">
        <w:rPr>
          <w:b/>
          <w:bCs/>
        </w:rPr>
        <w:t>Fine-tuning Pre-trained Models</w:t>
      </w:r>
      <w:r w:rsidRPr="00A90405">
        <w:t xml:space="preserve">: A guide on how to fine-tune pre-trained models using the Hugging Face Diffusion library for </w:t>
      </w:r>
      <w:r w:rsidR="004E762F" w:rsidRPr="00A90405">
        <w:t>best</w:t>
      </w:r>
      <w:r w:rsidRPr="00A90405">
        <w:t xml:space="preserve"> performance in classification tasks.</w:t>
      </w:r>
    </w:p>
    <w:p w14:paraId="127231FF" w14:textId="366CBD53" w:rsidR="00A90405" w:rsidRPr="00A90405" w:rsidRDefault="00A90405" w:rsidP="00F20EF9">
      <w:pPr>
        <w:numPr>
          <w:ilvl w:val="0"/>
          <w:numId w:val="14"/>
        </w:numPr>
        <w:rPr>
          <w:b/>
          <w:bCs/>
        </w:rPr>
      </w:pPr>
      <w:r w:rsidRPr="00A90405">
        <w:rPr>
          <w:b/>
          <w:bCs/>
        </w:rPr>
        <w:t>Evaluating Model Performance</w:t>
      </w:r>
      <w:r w:rsidRPr="00A90405">
        <w:t xml:space="preserve">: Methods for assessing the </w:t>
      </w:r>
      <w:r w:rsidR="00420889">
        <w:t>efficiency</w:t>
      </w:r>
      <w:r w:rsidRPr="00A90405">
        <w:t xml:space="preserve"> of your models, with applications in sentiment analysis and topic classification.</w:t>
      </w:r>
    </w:p>
    <w:p w14:paraId="41F4BE15" w14:textId="77777777" w:rsidR="00A90405" w:rsidRPr="00A90405" w:rsidRDefault="00A90405" w:rsidP="00F20EF9">
      <w:pPr>
        <w:numPr>
          <w:ilvl w:val="0"/>
          <w:numId w:val="14"/>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F20EF9">
      <w:pPr>
        <w:numPr>
          <w:ilvl w:val="0"/>
          <w:numId w:val="14"/>
        </w:numPr>
        <w:rPr>
          <w:b/>
          <w:bCs/>
        </w:rPr>
      </w:pPr>
      <w:r w:rsidRPr="00A90405">
        <w:rPr>
          <w:b/>
          <w:bCs/>
        </w:rPr>
        <w:t>Autoregressive Models: GPT and Its Variants</w:t>
      </w:r>
      <w:r w:rsidRPr="00A90405">
        <w:t>: An in-depth exploration of GPT models and their impact on NLP.</w:t>
      </w:r>
    </w:p>
    <w:p w14:paraId="0960337B" w14:textId="2E455604" w:rsidR="00A90405" w:rsidRPr="00A90405" w:rsidRDefault="00A90405" w:rsidP="00F20EF9">
      <w:pPr>
        <w:numPr>
          <w:ilvl w:val="0"/>
          <w:numId w:val="14"/>
        </w:numPr>
        <w:rPr>
          <w:b/>
          <w:bCs/>
        </w:rPr>
      </w:pPr>
      <w:r w:rsidRPr="00A90405">
        <w:rPr>
          <w:b/>
          <w:bCs/>
        </w:rPr>
        <w:t>Fine-tuning GPT for Text Generation</w:t>
      </w:r>
      <w:r w:rsidRPr="00A90405">
        <w:t>: Practical applications of fine-</w:t>
      </w:r>
      <w:r w:rsidR="004E762F" w:rsidRPr="00A90405">
        <w:t>tun</w:t>
      </w:r>
      <w:r w:rsidR="004E762F">
        <w:t>ing</w:t>
      </w:r>
      <w:r w:rsidRPr="00A90405">
        <w:t xml:space="preserve"> GPT models in generating dialogue responses and creative writing samples.</w:t>
      </w:r>
    </w:p>
    <w:p w14:paraId="0158B5B2" w14:textId="47C0B64E" w:rsidR="00A90405" w:rsidRPr="00A90405" w:rsidRDefault="00A90405" w:rsidP="00343212">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Diffusion. </w:t>
      </w:r>
    </w:p>
    <w:sdt>
      <w:sdtPr>
        <w:rPr>
          <w:b w:val="0"/>
          <w:sz w:val="22"/>
          <w:szCs w:val="22"/>
        </w:rPr>
        <w:id w:val="-657540738"/>
        <w:docPartObj>
          <w:docPartGallery w:val="Bibliographies"/>
          <w:docPartUnique/>
        </w:docPartObj>
      </w:sdtPr>
      <w:sdtContent>
        <w:p w14:paraId="2B50844B" w14:textId="09A9B9AA" w:rsidR="00F84F04" w:rsidRDefault="00F84F04" w:rsidP="00F84F04">
          <w:pPr>
            <w:pStyle w:val="H1-Section"/>
          </w:pPr>
          <w:r>
            <w:t>References</w:t>
          </w:r>
        </w:p>
        <w:sdt>
          <w:sdtPr>
            <w:id w:val="-573587230"/>
            <w:bibliography/>
          </w:sdtPr>
          <w:sdtContent>
            <w:p w14:paraId="1F84CB5B" w14:textId="77777777" w:rsidR="00343212" w:rsidRDefault="00F84F04" w:rsidP="00343212">
              <w:pPr>
                <w:pStyle w:val="Bibliography"/>
                <w:ind w:left="720" w:hanging="720"/>
                <w:rPr>
                  <w:noProof/>
                  <w:sz w:val="24"/>
                  <w:szCs w:val="24"/>
                </w:rPr>
              </w:pPr>
              <w:r>
                <w:fldChar w:fldCharType="begin"/>
              </w:r>
              <w:r>
                <w:instrText xml:space="preserve"> BIBLIOGRAPHY </w:instrText>
              </w:r>
              <w:r>
                <w:fldChar w:fldCharType="separate"/>
              </w:r>
              <w:r w:rsidR="00343212">
                <w:rPr>
                  <w:noProof/>
                </w:rPr>
                <w:t>Bender, E. M., &amp; Gebru, T. (2021). On the dangers of stochastic parrots: Can language models be too big?</w:t>
              </w:r>
            </w:p>
            <w:p w14:paraId="447A1A08" w14:textId="77777777" w:rsidR="00343212" w:rsidRDefault="00343212" w:rsidP="00343212">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1B4572AF" w14:textId="77777777" w:rsidR="00343212" w:rsidRDefault="00343212" w:rsidP="00343212">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24D6BE1" w14:textId="77777777" w:rsidR="00343212" w:rsidRDefault="00343212" w:rsidP="00343212">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7F307B70" w14:textId="77777777" w:rsidR="00343212" w:rsidRDefault="00343212" w:rsidP="00343212">
              <w:pPr>
                <w:pStyle w:val="Bibliography"/>
                <w:ind w:left="720" w:hanging="720"/>
                <w:rPr>
                  <w:noProof/>
                </w:rPr>
              </w:pPr>
              <w:r>
                <w:rPr>
                  <w:noProof/>
                </w:rPr>
                <w:t>Bolukbasi, T., Chang, K. W., Zou, J. Y., Saligrama, V., &amp; Kalai, A. T. (2016). Man is to computer programmer as woman is to homemaker? Debiasing word embeddings. 29.</w:t>
              </w:r>
            </w:p>
            <w:p w14:paraId="01FC7CB0" w14:textId="77777777" w:rsidR="00343212" w:rsidRDefault="00343212" w:rsidP="00343212">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E482F4C" w14:textId="77777777" w:rsidR="00343212" w:rsidRDefault="00343212" w:rsidP="00343212">
              <w:pPr>
                <w:pStyle w:val="Bibliography"/>
                <w:ind w:left="720" w:hanging="720"/>
                <w:rPr>
                  <w:noProof/>
                </w:rPr>
              </w:pPr>
              <w:r>
                <w:rPr>
                  <w:noProof/>
                </w:rPr>
                <w:t>Chen, D., &amp; Manning, C. D. (2014). A fast and accurate dependency parser using neural networks. 740–750.</w:t>
              </w:r>
            </w:p>
            <w:p w14:paraId="424B5BC4" w14:textId="77777777" w:rsidR="00343212" w:rsidRDefault="00343212" w:rsidP="00343212">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600C40EC" w14:textId="77777777" w:rsidR="00343212" w:rsidRDefault="00343212" w:rsidP="00343212">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51238BF4" w14:textId="3719AF86" w:rsidR="00343212" w:rsidRDefault="00343212" w:rsidP="00343212">
              <w:pPr>
                <w:pStyle w:val="Bibliography"/>
                <w:ind w:left="720" w:hanging="720"/>
                <w:rPr>
                  <w:noProof/>
                </w:rPr>
              </w:pPr>
              <w:r>
                <w:rPr>
                  <w:noProof/>
                </w:rPr>
                <w:t xml:space="preserve">Halevy, A., Norvig, P., &amp; Pereira, F. (2009). The unreasonable </w:t>
              </w:r>
              <w:r w:rsidR="001C760E">
                <w:rPr>
                  <w:noProof/>
                </w:rPr>
                <w:t>efficiciency</w:t>
              </w:r>
              <w:r>
                <w:rPr>
                  <w:noProof/>
                </w:rPr>
                <w:t xml:space="preserve"> of data. </w:t>
              </w:r>
              <w:r>
                <w:rPr>
                  <w:i/>
                  <w:iCs/>
                  <w:noProof/>
                </w:rPr>
                <w:t>IEEE Intelligent Systems, 24</w:t>
              </w:r>
              <w:r>
                <w:rPr>
                  <w:noProof/>
                </w:rPr>
                <w:t>, 8–12.</w:t>
              </w:r>
            </w:p>
            <w:p w14:paraId="5BBCF0E5" w14:textId="77777777" w:rsidR="00343212" w:rsidRDefault="00343212" w:rsidP="00343212">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7A72788D" w14:textId="77777777" w:rsidR="00343212" w:rsidRDefault="00343212" w:rsidP="00343212">
              <w:pPr>
                <w:pStyle w:val="Bibliography"/>
                <w:ind w:left="720" w:hanging="720"/>
                <w:rPr>
                  <w:noProof/>
                </w:rPr>
              </w:pPr>
              <w:r>
                <w:rPr>
                  <w:noProof/>
                </w:rPr>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1487A0A0" w14:textId="77777777" w:rsidR="00343212" w:rsidRDefault="00343212" w:rsidP="00343212">
              <w:pPr>
                <w:pStyle w:val="Bibliography"/>
                <w:ind w:left="720" w:hanging="720"/>
                <w:rPr>
                  <w:noProof/>
                </w:rPr>
              </w:pPr>
              <w:r>
                <w:rPr>
                  <w:noProof/>
                </w:rPr>
                <w:t>Lan, Z., Chen, M., Goodman, S., Gimpel, K., Sharma, P., &amp; Soricut, R. (2019). ALBERT: A lite BERT for self-supervised learning of language representations. 185–197.</w:t>
              </w:r>
            </w:p>
            <w:p w14:paraId="3229E714" w14:textId="77777777" w:rsidR="00343212" w:rsidRDefault="00343212" w:rsidP="00343212">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C92B2A6" w14:textId="77777777" w:rsidR="00343212" w:rsidRDefault="00343212" w:rsidP="00343212">
              <w:pPr>
                <w:pStyle w:val="Bibliography"/>
                <w:ind w:left="720" w:hanging="720"/>
                <w:rPr>
                  <w:noProof/>
                </w:rPr>
              </w:pPr>
              <w:r>
                <w:rPr>
                  <w:noProof/>
                </w:rPr>
                <w:t>Liu, Y., Ott, M., Goyal, N., Du, J., Joshi, M., Chen, D., &amp; Stoyanov, V. (2021). Iterative refinement in the pretraining of contextualized transformers.</w:t>
              </w:r>
            </w:p>
            <w:p w14:paraId="72DC4F9C" w14:textId="77777777" w:rsidR="00343212" w:rsidRDefault="00343212" w:rsidP="00343212">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08E7148D" w14:textId="77777777" w:rsidR="00343212" w:rsidRDefault="00343212" w:rsidP="00343212">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240C28E3" w14:textId="77777777" w:rsidR="00343212" w:rsidRDefault="00343212" w:rsidP="00343212">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018940C5" w14:textId="77777777" w:rsidR="00343212" w:rsidRDefault="00343212" w:rsidP="00343212">
              <w:pPr>
                <w:pStyle w:val="Bibliography"/>
                <w:ind w:left="720" w:hanging="720"/>
                <w:rPr>
                  <w:noProof/>
                </w:rPr>
              </w:pPr>
              <w:r>
                <w:rPr>
                  <w:noProof/>
                </w:rPr>
                <w:t>Mikolov, T., Sutskever, I., Chen, K., Corrado, G. S., &amp; Dean, J. (2013). Distributed representations of words and phrases and their compositionality. 3111–3119.</w:t>
              </w:r>
            </w:p>
            <w:p w14:paraId="098670CE" w14:textId="77777777" w:rsidR="00343212" w:rsidRDefault="00343212" w:rsidP="00343212">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05A23AE6" w14:textId="77777777" w:rsidR="00343212" w:rsidRDefault="00343212" w:rsidP="00343212">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3BBA410A" w14:textId="77777777" w:rsidR="00343212" w:rsidRDefault="00343212" w:rsidP="00343212">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735DF6A8" w14:textId="77777777" w:rsidR="00343212" w:rsidRDefault="00343212" w:rsidP="00343212">
              <w:pPr>
                <w:pStyle w:val="Bibliography"/>
                <w:ind w:left="720" w:hanging="720"/>
                <w:rPr>
                  <w:noProof/>
                </w:rPr>
              </w:pPr>
              <w:r>
                <w:rPr>
                  <w:noProof/>
                </w:rPr>
                <w:t>Sennrich, R., Haddow, B., &amp; Birch, A. (2016). Neural machine translation of rare words with subword units. 1715–1725.</w:t>
              </w:r>
            </w:p>
            <w:p w14:paraId="76CC8144" w14:textId="77777777" w:rsidR="00343212" w:rsidRDefault="00343212" w:rsidP="00343212">
              <w:pPr>
                <w:pStyle w:val="Bibliography"/>
                <w:ind w:left="720" w:hanging="720"/>
                <w:rPr>
                  <w:noProof/>
                </w:rPr>
              </w:pPr>
              <w:r>
                <w:rPr>
                  <w:noProof/>
                </w:rPr>
                <w:t xml:space="preserve">Socher, R., Perelygin, A., Wu, J., Chuang, J., Manning, C. D., Ng, A. Y., &amp; Potts, C. (2013). Recursive deep models for semantic compositionality over a sentiment treebank. </w:t>
              </w:r>
              <w:r>
                <w:rPr>
                  <w:i/>
                  <w:iCs/>
                  <w:noProof/>
                </w:rPr>
                <w:t>Proceedings of the 2013 Conference on Empirical Methods in Natural Language Processing (EMNLP</w:t>
              </w:r>
              <w:r>
                <w:rPr>
                  <w:noProof/>
                </w:rPr>
                <w:t>, (pp. 1631–1642).</w:t>
              </w:r>
            </w:p>
            <w:p w14:paraId="1E87FFD2" w14:textId="77777777" w:rsidR="00343212" w:rsidRDefault="00343212" w:rsidP="00343212">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626DE757" w14:textId="77777777" w:rsidR="00343212" w:rsidRDefault="00343212" w:rsidP="00343212">
              <w:pPr>
                <w:pStyle w:val="Bibliography"/>
                <w:ind w:left="720" w:hanging="720"/>
                <w:rPr>
                  <w:noProof/>
                </w:rPr>
              </w:pPr>
              <w:r>
                <w:rPr>
                  <w:noProof/>
                </w:rPr>
                <w:t>Vaswani, A., Shazeer, N., Parmar, N., Uszkoreit, J., Jones, L., Gomez, A. N., &amp; Polosukhin, I. (2017). Attention is all you need. 30.</w:t>
              </w:r>
            </w:p>
            <w:p w14:paraId="2D50DC75" w14:textId="77777777" w:rsidR="00343212" w:rsidRDefault="00343212" w:rsidP="00343212">
              <w:pPr>
                <w:pStyle w:val="Bibliography"/>
                <w:ind w:left="720" w:hanging="720"/>
                <w:rPr>
                  <w:noProof/>
                </w:rPr>
              </w:pPr>
              <w:r>
                <w:rPr>
                  <w:noProof/>
                </w:rPr>
                <w:t>Zhang, L., Bao, H., Yang, J., Dong, F., Su, H., &amp; Tan, T. (2020). Dialogpt: Large-scale generative pre-training for conversational response generation.</w:t>
              </w:r>
            </w:p>
            <w:p w14:paraId="122644E8" w14:textId="77777777" w:rsidR="00343212" w:rsidRDefault="00343212" w:rsidP="00343212">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343212">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1459B2">
      <w:footerReference w:type="first" r:id="rId11"/>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84BD7" w14:textId="77777777" w:rsidR="005C18A6" w:rsidRDefault="005C18A6" w:rsidP="001459B2">
      <w:pPr>
        <w:spacing w:after="0" w:line="240" w:lineRule="auto"/>
      </w:pPr>
      <w:r>
        <w:separator/>
      </w:r>
    </w:p>
  </w:endnote>
  <w:endnote w:type="continuationSeparator" w:id="0">
    <w:p w14:paraId="5037D4B7" w14:textId="77777777" w:rsidR="005C18A6" w:rsidRDefault="005C18A6" w:rsidP="0014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5A68" w14:textId="6EE4E9EA" w:rsidR="001459B2" w:rsidRDefault="001459B2">
    <w:pPr>
      <w:pStyle w:val="Footer"/>
    </w:pPr>
    <w:r>
      <w:rPr>
        <w:noProof/>
      </w:rPr>
      <mc:AlternateContent>
        <mc:Choice Requires="wpg">
          <w:drawing>
            <wp:anchor distT="0" distB="0" distL="114300" distR="114300" simplePos="0" relativeHeight="251659264" behindDoc="0" locked="0" layoutInCell="1" allowOverlap="1" wp14:anchorId="5EEEAAAB" wp14:editId="4C2C2605">
              <wp:simplePos x="0" y="0"/>
              <wp:positionH relativeFrom="page">
                <wp:align>left</wp:align>
              </wp:positionH>
              <wp:positionV relativeFrom="bottomMargin">
                <wp:align>center</wp:align>
              </wp:positionV>
              <wp:extent cx="6705600"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705600"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3ABAA" w14:textId="610BA3AC" w:rsidR="001459B2" w:rsidRDefault="001459B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10.22541/au.173627632.24833431/v1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EEEAAAB" id="Group 166" o:spid="_x0000_s1032" style="position:absolute;margin-left:0;margin-top:0;width:528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0703ABAA" w14:textId="610BA3AC" w:rsidR="001459B2" w:rsidRDefault="001459B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10.22541/au.173627632.24833431/v1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A48AC" w14:textId="77777777" w:rsidR="005C18A6" w:rsidRDefault="005C18A6" w:rsidP="001459B2">
      <w:pPr>
        <w:spacing w:after="0" w:line="240" w:lineRule="auto"/>
      </w:pPr>
      <w:r>
        <w:separator/>
      </w:r>
    </w:p>
  </w:footnote>
  <w:footnote w:type="continuationSeparator" w:id="0">
    <w:p w14:paraId="71EDF64B" w14:textId="77777777" w:rsidR="005C18A6" w:rsidRDefault="005C18A6" w:rsidP="00145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8"/>
  </w:num>
  <w:num w:numId="2" w16cid:durableId="888421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599621">
    <w:abstractNumId w:val="18"/>
  </w:num>
  <w:num w:numId="4" w16cid:durableId="458571976">
    <w:abstractNumId w:val="3"/>
  </w:num>
  <w:num w:numId="5" w16cid:durableId="1265112164">
    <w:abstractNumId w:val="1"/>
  </w:num>
  <w:num w:numId="6" w16cid:durableId="988705196">
    <w:abstractNumId w:val="17"/>
  </w:num>
  <w:num w:numId="7" w16cid:durableId="1648778490">
    <w:abstractNumId w:val="5"/>
  </w:num>
  <w:num w:numId="8" w16cid:durableId="1329677665">
    <w:abstractNumId w:val="12"/>
  </w:num>
  <w:num w:numId="9" w16cid:durableId="916328845">
    <w:abstractNumId w:val="9"/>
  </w:num>
  <w:num w:numId="10" w16cid:durableId="693071595">
    <w:abstractNumId w:val="10"/>
  </w:num>
  <w:num w:numId="11" w16cid:durableId="2106001331">
    <w:abstractNumId w:val="0"/>
  </w:num>
  <w:num w:numId="12" w16cid:durableId="1349916665">
    <w:abstractNumId w:val="16"/>
  </w:num>
  <w:num w:numId="13" w16cid:durableId="309481649">
    <w:abstractNumId w:val="14"/>
  </w:num>
  <w:num w:numId="14" w16cid:durableId="1545943846">
    <w:abstractNumId w:val="4"/>
    <w:lvlOverride w:ilvl="0">
      <w:startOverride w:val="1"/>
    </w:lvlOverride>
  </w:num>
  <w:num w:numId="15" w16cid:durableId="954752939">
    <w:abstractNumId w:val="15"/>
  </w:num>
  <w:num w:numId="16" w16cid:durableId="1066682590">
    <w:abstractNumId w:val="7"/>
  </w:num>
  <w:num w:numId="17" w16cid:durableId="353118250">
    <w:abstractNumId w:val="2"/>
  </w:num>
  <w:num w:numId="18" w16cid:durableId="1036736031">
    <w:abstractNumId w:val="11"/>
  </w:num>
  <w:num w:numId="19" w16cid:durableId="205149196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2E93"/>
    <w:rsid w:val="000106EB"/>
    <w:rsid w:val="00016B32"/>
    <w:rsid w:val="00026354"/>
    <w:rsid w:val="00035535"/>
    <w:rsid w:val="00042F71"/>
    <w:rsid w:val="0004373F"/>
    <w:rsid w:val="000540BC"/>
    <w:rsid w:val="00060E9E"/>
    <w:rsid w:val="0006743D"/>
    <w:rsid w:val="00072D2F"/>
    <w:rsid w:val="000767EE"/>
    <w:rsid w:val="00086DB5"/>
    <w:rsid w:val="000A06FE"/>
    <w:rsid w:val="000A39BA"/>
    <w:rsid w:val="000A71F6"/>
    <w:rsid w:val="000B6564"/>
    <w:rsid w:val="000D4F15"/>
    <w:rsid w:val="000D724F"/>
    <w:rsid w:val="000E393D"/>
    <w:rsid w:val="000F673A"/>
    <w:rsid w:val="00104818"/>
    <w:rsid w:val="00123A1A"/>
    <w:rsid w:val="00124412"/>
    <w:rsid w:val="00127B10"/>
    <w:rsid w:val="00127C22"/>
    <w:rsid w:val="00135732"/>
    <w:rsid w:val="00142895"/>
    <w:rsid w:val="0014505B"/>
    <w:rsid w:val="001459B2"/>
    <w:rsid w:val="001528C8"/>
    <w:rsid w:val="00153A33"/>
    <w:rsid w:val="00186842"/>
    <w:rsid w:val="001A2DB0"/>
    <w:rsid w:val="001B1A8B"/>
    <w:rsid w:val="001C3C7D"/>
    <w:rsid w:val="001C760E"/>
    <w:rsid w:val="001D3125"/>
    <w:rsid w:val="001F3A9B"/>
    <w:rsid w:val="0020073A"/>
    <w:rsid w:val="00204BA3"/>
    <w:rsid w:val="002070BA"/>
    <w:rsid w:val="002100AC"/>
    <w:rsid w:val="0021118C"/>
    <w:rsid w:val="002118DE"/>
    <w:rsid w:val="00212253"/>
    <w:rsid w:val="00217116"/>
    <w:rsid w:val="00217A7E"/>
    <w:rsid w:val="00223C82"/>
    <w:rsid w:val="00230AFC"/>
    <w:rsid w:val="00235DDE"/>
    <w:rsid w:val="00240CDC"/>
    <w:rsid w:val="0024302B"/>
    <w:rsid w:val="00244426"/>
    <w:rsid w:val="00245511"/>
    <w:rsid w:val="0025053C"/>
    <w:rsid w:val="0025151D"/>
    <w:rsid w:val="00251F34"/>
    <w:rsid w:val="002619F9"/>
    <w:rsid w:val="002760C0"/>
    <w:rsid w:val="002818C9"/>
    <w:rsid w:val="00283AA0"/>
    <w:rsid w:val="002963D2"/>
    <w:rsid w:val="002A17B7"/>
    <w:rsid w:val="002A7053"/>
    <w:rsid w:val="002B3E85"/>
    <w:rsid w:val="002B575F"/>
    <w:rsid w:val="002B68D8"/>
    <w:rsid w:val="002C3BE8"/>
    <w:rsid w:val="002C4185"/>
    <w:rsid w:val="002F0EEE"/>
    <w:rsid w:val="002F2F03"/>
    <w:rsid w:val="002F3F44"/>
    <w:rsid w:val="00301DD0"/>
    <w:rsid w:val="00313F5D"/>
    <w:rsid w:val="003165FF"/>
    <w:rsid w:val="0031689B"/>
    <w:rsid w:val="0032435C"/>
    <w:rsid w:val="003324F8"/>
    <w:rsid w:val="003430C0"/>
    <w:rsid w:val="00343212"/>
    <w:rsid w:val="00347F9F"/>
    <w:rsid w:val="00357ABA"/>
    <w:rsid w:val="003714A4"/>
    <w:rsid w:val="003776FF"/>
    <w:rsid w:val="00386256"/>
    <w:rsid w:val="003928B1"/>
    <w:rsid w:val="003B1777"/>
    <w:rsid w:val="003B3135"/>
    <w:rsid w:val="003B6E22"/>
    <w:rsid w:val="003C227A"/>
    <w:rsid w:val="003C3243"/>
    <w:rsid w:val="003C3718"/>
    <w:rsid w:val="003C45C6"/>
    <w:rsid w:val="003D3756"/>
    <w:rsid w:val="003E07EB"/>
    <w:rsid w:val="003E2707"/>
    <w:rsid w:val="003F4A69"/>
    <w:rsid w:val="00401C2C"/>
    <w:rsid w:val="004072D5"/>
    <w:rsid w:val="00420889"/>
    <w:rsid w:val="0043035F"/>
    <w:rsid w:val="0045065D"/>
    <w:rsid w:val="004542BF"/>
    <w:rsid w:val="00462420"/>
    <w:rsid w:val="00463E4B"/>
    <w:rsid w:val="0047308D"/>
    <w:rsid w:val="0049238F"/>
    <w:rsid w:val="00494861"/>
    <w:rsid w:val="004A16D7"/>
    <w:rsid w:val="004A45CD"/>
    <w:rsid w:val="004A507A"/>
    <w:rsid w:val="004C0374"/>
    <w:rsid w:val="004C5CC5"/>
    <w:rsid w:val="004C6531"/>
    <w:rsid w:val="004D46F4"/>
    <w:rsid w:val="004E11BB"/>
    <w:rsid w:val="004E1325"/>
    <w:rsid w:val="004E762F"/>
    <w:rsid w:val="00511551"/>
    <w:rsid w:val="00512467"/>
    <w:rsid w:val="00526D7C"/>
    <w:rsid w:val="00557791"/>
    <w:rsid w:val="00557B92"/>
    <w:rsid w:val="00560483"/>
    <w:rsid w:val="00561960"/>
    <w:rsid w:val="00562C66"/>
    <w:rsid w:val="00570370"/>
    <w:rsid w:val="00576B2F"/>
    <w:rsid w:val="00590664"/>
    <w:rsid w:val="00592128"/>
    <w:rsid w:val="005B0161"/>
    <w:rsid w:val="005B5703"/>
    <w:rsid w:val="005C032D"/>
    <w:rsid w:val="005C18A6"/>
    <w:rsid w:val="005C25C6"/>
    <w:rsid w:val="005C35D8"/>
    <w:rsid w:val="005C478F"/>
    <w:rsid w:val="005C4E2C"/>
    <w:rsid w:val="005D5EFE"/>
    <w:rsid w:val="005E113B"/>
    <w:rsid w:val="005E3AA8"/>
    <w:rsid w:val="005E4317"/>
    <w:rsid w:val="005F3E50"/>
    <w:rsid w:val="0060629A"/>
    <w:rsid w:val="006077D6"/>
    <w:rsid w:val="0061381E"/>
    <w:rsid w:val="00620AEA"/>
    <w:rsid w:val="006225F0"/>
    <w:rsid w:val="00624637"/>
    <w:rsid w:val="00624A0A"/>
    <w:rsid w:val="00625700"/>
    <w:rsid w:val="00625848"/>
    <w:rsid w:val="00641D62"/>
    <w:rsid w:val="00647E3C"/>
    <w:rsid w:val="0065207B"/>
    <w:rsid w:val="006533E4"/>
    <w:rsid w:val="0066150D"/>
    <w:rsid w:val="00661606"/>
    <w:rsid w:val="0066359F"/>
    <w:rsid w:val="0066378D"/>
    <w:rsid w:val="00672B17"/>
    <w:rsid w:val="006739A1"/>
    <w:rsid w:val="006739BB"/>
    <w:rsid w:val="00683D19"/>
    <w:rsid w:val="00684AC1"/>
    <w:rsid w:val="00695900"/>
    <w:rsid w:val="006E4616"/>
    <w:rsid w:val="006E4A3B"/>
    <w:rsid w:val="006E6117"/>
    <w:rsid w:val="006F0A3C"/>
    <w:rsid w:val="006F7553"/>
    <w:rsid w:val="00712869"/>
    <w:rsid w:val="00714E28"/>
    <w:rsid w:val="007231F8"/>
    <w:rsid w:val="0073183F"/>
    <w:rsid w:val="00733CC1"/>
    <w:rsid w:val="0074264F"/>
    <w:rsid w:val="00743076"/>
    <w:rsid w:val="00757BA6"/>
    <w:rsid w:val="00760A21"/>
    <w:rsid w:val="00780C03"/>
    <w:rsid w:val="00783FFB"/>
    <w:rsid w:val="00794157"/>
    <w:rsid w:val="00797CB5"/>
    <w:rsid w:val="007C7E9A"/>
    <w:rsid w:val="007E26DE"/>
    <w:rsid w:val="007F6284"/>
    <w:rsid w:val="00805409"/>
    <w:rsid w:val="008102EF"/>
    <w:rsid w:val="00813151"/>
    <w:rsid w:val="00837C4C"/>
    <w:rsid w:val="00887581"/>
    <w:rsid w:val="0089201C"/>
    <w:rsid w:val="00893C84"/>
    <w:rsid w:val="008940B8"/>
    <w:rsid w:val="008A3568"/>
    <w:rsid w:val="008C4808"/>
    <w:rsid w:val="008C7FE3"/>
    <w:rsid w:val="008D0B73"/>
    <w:rsid w:val="008E19F7"/>
    <w:rsid w:val="008E5B6C"/>
    <w:rsid w:val="008F7FC4"/>
    <w:rsid w:val="0090482A"/>
    <w:rsid w:val="00906255"/>
    <w:rsid w:val="0091484B"/>
    <w:rsid w:val="00917CDF"/>
    <w:rsid w:val="009258DE"/>
    <w:rsid w:val="009306C1"/>
    <w:rsid w:val="009333DF"/>
    <w:rsid w:val="0093583D"/>
    <w:rsid w:val="00937A20"/>
    <w:rsid w:val="00940E1A"/>
    <w:rsid w:val="0094208A"/>
    <w:rsid w:val="00955526"/>
    <w:rsid w:val="00956561"/>
    <w:rsid w:val="00961355"/>
    <w:rsid w:val="00964C33"/>
    <w:rsid w:val="00967DCC"/>
    <w:rsid w:val="00975634"/>
    <w:rsid w:val="0098005D"/>
    <w:rsid w:val="009818D2"/>
    <w:rsid w:val="009918A1"/>
    <w:rsid w:val="00996C7D"/>
    <w:rsid w:val="009A1AEA"/>
    <w:rsid w:val="009A546F"/>
    <w:rsid w:val="009B159D"/>
    <w:rsid w:val="009C3EA7"/>
    <w:rsid w:val="009C5543"/>
    <w:rsid w:val="009E4B99"/>
    <w:rsid w:val="009F004C"/>
    <w:rsid w:val="00A03C0D"/>
    <w:rsid w:val="00A14F90"/>
    <w:rsid w:val="00A168E5"/>
    <w:rsid w:val="00A22C21"/>
    <w:rsid w:val="00A42540"/>
    <w:rsid w:val="00A42F46"/>
    <w:rsid w:val="00A55F8D"/>
    <w:rsid w:val="00A617F7"/>
    <w:rsid w:val="00A6433C"/>
    <w:rsid w:val="00A76965"/>
    <w:rsid w:val="00A81DA2"/>
    <w:rsid w:val="00A833A5"/>
    <w:rsid w:val="00A834AD"/>
    <w:rsid w:val="00A90405"/>
    <w:rsid w:val="00A922C9"/>
    <w:rsid w:val="00AA1BDD"/>
    <w:rsid w:val="00AB07D5"/>
    <w:rsid w:val="00B02D9A"/>
    <w:rsid w:val="00B064AF"/>
    <w:rsid w:val="00B17DE6"/>
    <w:rsid w:val="00B2390F"/>
    <w:rsid w:val="00B34934"/>
    <w:rsid w:val="00B35712"/>
    <w:rsid w:val="00B447F4"/>
    <w:rsid w:val="00B521D7"/>
    <w:rsid w:val="00B56AC9"/>
    <w:rsid w:val="00B6012E"/>
    <w:rsid w:val="00B62217"/>
    <w:rsid w:val="00B67781"/>
    <w:rsid w:val="00B72559"/>
    <w:rsid w:val="00B8533F"/>
    <w:rsid w:val="00B916F2"/>
    <w:rsid w:val="00BA1905"/>
    <w:rsid w:val="00BA7F42"/>
    <w:rsid w:val="00BB12A8"/>
    <w:rsid w:val="00BB155C"/>
    <w:rsid w:val="00BB576C"/>
    <w:rsid w:val="00BC03DC"/>
    <w:rsid w:val="00BC421A"/>
    <w:rsid w:val="00BD0C70"/>
    <w:rsid w:val="00BE1747"/>
    <w:rsid w:val="00C04750"/>
    <w:rsid w:val="00C1608D"/>
    <w:rsid w:val="00C23133"/>
    <w:rsid w:val="00C240C4"/>
    <w:rsid w:val="00C25EEC"/>
    <w:rsid w:val="00C36333"/>
    <w:rsid w:val="00C37E3E"/>
    <w:rsid w:val="00C540D2"/>
    <w:rsid w:val="00C65991"/>
    <w:rsid w:val="00C66164"/>
    <w:rsid w:val="00C822F2"/>
    <w:rsid w:val="00C906DC"/>
    <w:rsid w:val="00CA1874"/>
    <w:rsid w:val="00CA54C0"/>
    <w:rsid w:val="00CA6204"/>
    <w:rsid w:val="00CA6394"/>
    <w:rsid w:val="00CB75DA"/>
    <w:rsid w:val="00CC53DA"/>
    <w:rsid w:val="00CD7433"/>
    <w:rsid w:val="00CE12DF"/>
    <w:rsid w:val="00D02484"/>
    <w:rsid w:val="00D06898"/>
    <w:rsid w:val="00D469DC"/>
    <w:rsid w:val="00D47A13"/>
    <w:rsid w:val="00D5064A"/>
    <w:rsid w:val="00D525D7"/>
    <w:rsid w:val="00D5505B"/>
    <w:rsid w:val="00D61641"/>
    <w:rsid w:val="00D61752"/>
    <w:rsid w:val="00D62D2A"/>
    <w:rsid w:val="00D651AC"/>
    <w:rsid w:val="00D74C9C"/>
    <w:rsid w:val="00D818EB"/>
    <w:rsid w:val="00D97567"/>
    <w:rsid w:val="00D978C9"/>
    <w:rsid w:val="00D97C66"/>
    <w:rsid w:val="00DA22DD"/>
    <w:rsid w:val="00DA5494"/>
    <w:rsid w:val="00DB039A"/>
    <w:rsid w:val="00DB0C69"/>
    <w:rsid w:val="00DB35B1"/>
    <w:rsid w:val="00DB635C"/>
    <w:rsid w:val="00DB66E3"/>
    <w:rsid w:val="00DC3320"/>
    <w:rsid w:val="00DC4F3F"/>
    <w:rsid w:val="00DD16BB"/>
    <w:rsid w:val="00DD51A0"/>
    <w:rsid w:val="00DF0F92"/>
    <w:rsid w:val="00DF3FE2"/>
    <w:rsid w:val="00E11D22"/>
    <w:rsid w:val="00E16A4C"/>
    <w:rsid w:val="00E20017"/>
    <w:rsid w:val="00E21251"/>
    <w:rsid w:val="00E230ED"/>
    <w:rsid w:val="00E24FDA"/>
    <w:rsid w:val="00E31584"/>
    <w:rsid w:val="00E32E2E"/>
    <w:rsid w:val="00E56D61"/>
    <w:rsid w:val="00E65A6A"/>
    <w:rsid w:val="00E6626D"/>
    <w:rsid w:val="00E710F2"/>
    <w:rsid w:val="00E75C1F"/>
    <w:rsid w:val="00E82473"/>
    <w:rsid w:val="00E90E41"/>
    <w:rsid w:val="00EA02AC"/>
    <w:rsid w:val="00EA7909"/>
    <w:rsid w:val="00EB0283"/>
    <w:rsid w:val="00EB33A2"/>
    <w:rsid w:val="00EB53DA"/>
    <w:rsid w:val="00EC217C"/>
    <w:rsid w:val="00EC665F"/>
    <w:rsid w:val="00ED7671"/>
    <w:rsid w:val="00ED7D20"/>
    <w:rsid w:val="00EE5F02"/>
    <w:rsid w:val="00F03DD7"/>
    <w:rsid w:val="00F05124"/>
    <w:rsid w:val="00F070B6"/>
    <w:rsid w:val="00F14A5A"/>
    <w:rsid w:val="00F20EF9"/>
    <w:rsid w:val="00F26228"/>
    <w:rsid w:val="00F32690"/>
    <w:rsid w:val="00F500EE"/>
    <w:rsid w:val="00F520C9"/>
    <w:rsid w:val="00F53687"/>
    <w:rsid w:val="00F5383A"/>
    <w:rsid w:val="00F543EA"/>
    <w:rsid w:val="00F56111"/>
    <w:rsid w:val="00F66887"/>
    <w:rsid w:val="00F67156"/>
    <w:rsid w:val="00F71915"/>
    <w:rsid w:val="00F80358"/>
    <w:rsid w:val="00F8327D"/>
    <w:rsid w:val="00F839F0"/>
    <w:rsid w:val="00F84F04"/>
    <w:rsid w:val="00F922CC"/>
    <w:rsid w:val="00F961D2"/>
    <w:rsid w:val="00FA07EC"/>
    <w:rsid w:val="00FA63E6"/>
    <w:rsid w:val="00FB513C"/>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 w:type="paragraph" w:styleId="Header">
    <w:name w:val="header"/>
    <w:basedOn w:val="Normal"/>
    <w:link w:val="HeaderChar"/>
    <w:uiPriority w:val="99"/>
    <w:semiHidden/>
    <w:rsid w:val="001459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9B2"/>
    <w:rPr>
      <w:lang w:val="en-US"/>
    </w:rPr>
  </w:style>
  <w:style w:type="paragraph" w:styleId="Footer">
    <w:name w:val="footer"/>
    <w:basedOn w:val="Normal"/>
    <w:link w:val="FooterChar"/>
    <w:uiPriority w:val="99"/>
    <w:rsid w:val="00145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9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06D852F4-B2E2-47BB-A1DF-FE52559217D3}"/>
</file>

<file path=docProps/app.xml><?xml version="1.0" encoding="utf-8"?>
<Properties xmlns="http://schemas.openxmlformats.org/officeDocument/2006/extended-properties" xmlns:vt="http://schemas.openxmlformats.org/officeDocument/2006/docPropsVTypes">
  <Template>Chapter Template.dotx</Template>
  <TotalTime>26</TotalTime>
  <Pages>37</Pages>
  <Words>8258</Words>
  <Characters>47076</Characters>
  <Application>Microsoft Office Word</Application>
  <DocSecurity>2</DocSecurity>
  <Lines>392</Lines>
  <Paragraphs>110</Paragraphs>
  <ScaleCrop>false</ScaleCrop>
  <HeadingPairs>
    <vt:vector size="2" baseType="variant">
      <vt:variant>
        <vt:lpstr>Title</vt:lpstr>
      </vt:variant>
      <vt:variant>
        <vt:i4>1</vt:i4>
      </vt:variant>
    </vt:vector>
  </HeadingPairs>
  <TitlesOfParts>
    <vt:vector size="1" baseType="lpstr">
      <vt:lpstr>Hugging Face Diffusers  - Chapter 02</vt:lpstr>
    </vt:vector>
  </TitlesOfParts>
  <Company>DOI: 10.22541/au.173627632.24833431/v1</Company>
  <LinksUpToDate>false</LinksUpToDate>
  <CharactersWithSpaces>55224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02</dc:title>
  <dc:subject/>
  <dc:creator>Paulo H. Leocadio | https://orcid.org/0000-0002-4992-4541</dc:creator>
  <cp:keywords/>
  <dc:description/>
  <cp:lastModifiedBy>Paulo H. Leocadio</cp:lastModifiedBy>
  <cp:revision>9</cp:revision>
  <dcterms:created xsi:type="dcterms:W3CDTF">2025-01-04T18:05:00Z</dcterms:created>
  <dcterms:modified xsi:type="dcterms:W3CDTF">2025-01-09T00:41:00Z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1892000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